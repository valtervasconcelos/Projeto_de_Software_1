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Incluir </w:t>
      </w:r>
      <w:r w:rsidR="00E562EA">
        <w:rPr>
          <w:rFonts w:ascii="Arial" w:hAnsi="Arial" w:cs="Arial"/>
          <w:b/>
          <w:sz w:val="24"/>
          <w:szCs w:val="24"/>
          <w:lang w:val="pt-BR"/>
        </w:rPr>
        <w:t>Motorista</w:t>
      </w:r>
      <w:r w:rsidR="00EC49DE">
        <w:rPr>
          <w:rFonts w:ascii="Arial" w:hAnsi="Arial" w:cs="Arial"/>
          <w:b/>
          <w:sz w:val="24"/>
          <w:szCs w:val="24"/>
          <w:lang w:val="pt-BR"/>
        </w:rPr>
        <w:t xml:space="preserve"> 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 xml:space="preserve">Na tela principal de cadastro, a opção </w:t>
      </w:r>
      <w:r w:rsidR="00E562EA">
        <w:rPr>
          <w:rFonts w:ascii="Arial" w:hAnsi="Arial"/>
          <w:sz w:val="20"/>
          <w:lang w:val="pt-BR"/>
        </w:rPr>
        <w:t>Motorista</w:t>
      </w:r>
      <w:r w:rsidR="00BD4C17">
        <w:rPr>
          <w:rFonts w:ascii="Arial" w:hAnsi="Arial"/>
          <w:sz w:val="20"/>
          <w:lang w:val="pt-BR"/>
        </w:rPr>
        <w:t xml:space="preserve"> deverá ser selecionada para indicar a opção de cadastro de</w:t>
      </w:r>
      <w:r w:rsidR="00EC49DE">
        <w:rPr>
          <w:rFonts w:ascii="Arial" w:hAnsi="Arial"/>
          <w:sz w:val="20"/>
          <w:lang w:val="pt-BR"/>
        </w:rPr>
        <w:t xml:space="preserve">sejada. Assim podendo ser realizado com sucesso o cadastro do </w:t>
      </w:r>
      <w:r w:rsidR="00E562EA">
        <w:rPr>
          <w:rFonts w:ascii="Arial" w:hAnsi="Arial"/>
          <w:sz w:val="20"/>
          <w:lang w:val="pt-BR"/>
        </w:rPr>
        <w:t>Motorista, que estará associado também a um Cliente</w:t>
      </w:r>
      <w:r w:rsidR="00EC49DE">
        <w:rPr>
          <w:rFonts w:ascii="Arial" w:hAnsi="Arial"/>
          <w:sz w:val="20"/>
          <w:lang w:val="pt-BR"/>
        </w:rPr>
        <w:t>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 xml:space="preserve">, poderá incluir no sistema o novo </w:t>
      </w:r>
      <w:r w:rsidR="00AB3FD8">
        <w:rPr>
          <w:rFonts w:ascii="Arial" w:hAnsi="Arial" w:cs="Arial"/>
          <w:b w:val="0"/>
          <w:sz w:val="20"/>
          <w:lang w:val="pt-BR"/>
        </w:rPr>
        <w:t>Motorista</w:t>
      </w:r>
      <w:r w:rsidR="00921938">
        <w:rPr>
          <w:rFonts w:ascii="Arial" w:hAnsi="Arial" w:cs="Arial"/>
          <w:b w:val="0"/>
          <w:sz w:val="20"/>
          <w:lang w:val="pt-BR"/>
        </w:rPr>
        <w:t>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E562EA">
        <w:rPr>
          <w:rFonts w:ascii="Arial" w:hAnsi="Arial"/>
          <w:sz w:val="20"/>
          <w:lang w:val="pt-BR"/>
        </w:rPr>
        <w:t>Motorista</w:t>
      </w:r>
      <w:r w:rsidR="00921938">
        <w:rPr>
          <w:rFonts w:ascii="Arial" w:hAnsi="Arial"/>
          <w:sz w:val="20"/>
          <w:lang w:val="pt-BR"/>
        </w:rPr>
        <w:t xml:space="preserve"> estar então,</w:t>
      </w:r>
      <w:r w:rsidR="00EC49DE">
        <w:rPr>
          <w:rFonts w:ascii="Arial" w:hAnsi="Arial"/>
          <w:sz w:val="20"/>
          <w:lang w:val="pt-BR"/>
        </w:rPr>
        <w:t xml:space="preserve"> incluído no sistema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E562EA" w:rsidRDefault="00E562EA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Selecionar a opção </w:t>
      </w:r>
      <w:r w:rsidR="00E562EA">
        <w:rPr>
          <w:b w:val="0"/>
          <w:lang w:val="pt-BR"/>
        </w:rPr>
        <w:t>Motorista</w:t>
      </w:r>
      <w:r w:rsidR="00921938">
        <w:rPr>
          <w:b w:val="0"/>
          <w:lang w:val="pt-BR"/>
        </w:rPr>
        <w:t>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r w:rsidR="00EC49DE">
        <w:rPr>
          <w:b w:val="0"/>
          <w:lang w:val="pt-BR"/>
        </w:rPr>
        <w:t>no botão incluir na tela que aparece para o gerente</w:t>
      </w:r>
      <w:r w:rsidR="00E562EA">
        <w:rPr>
          <w:b w:val="0"/>
          <w:lang w:val="pt-BR"/>
        </w:rPr>
        <w:t xml:space="preserve"> e/ou alterar o Cliente ao qual deseja associar.</w:t>
      </w:r>
    </w:p>
    <w:p w:rsidR="00921938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Na próxima tela que aparece: Incluir </w:t>
      </w:r>
      <w:r w:rsidR="00E562EA">
        <w:rPr>
          <w:b w:val="0"/>
          <w:lang w:val="pt-BR"/>
        </w:rPr>
        <w:t>Motorista</w:t>
      </w:r>
      <w:r>
        <w:rPr>
          <w:b w:val="0"/>
          <w:lang w:val="pt-BR"/>
        </w:rPr>
        <w:t>, digitar os dados necessários para a inclusão:</w:t>
      </w:r>
      <w:r w:rsidR="001C01B5">
        <w:rPr>
          <w:b w:val="0"/>
          <w:lang w:val="pt-BR"/>
        </w:rPr>
        <w:t xml:space="preserve"> [RN008</w:t>
      </w:r>
      <w:proofErr w:type="gramStart"/>
      <w:r w:rsidR="001C01B5">
        <w:rPr>
          <w:b w:val="0"/>
          <w:lang w:val="pt-BR"/>
        </w:rPr>
        <w:t>]</w:t>
      </w:r>
      <w:proofErr w:type="gramEnd"/>
    </w:p>
    <w:p w:rsidR="00EC49DE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IDENTIDADE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VENCIMENTO. CART. MOTORISTA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EC49DE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E562EA" w:rsidRPr="00E562EA" w:rsidRDefault="00E562EA" w:rsidP="00E562EA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772E4E" w:rsidRDefault="00772E4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P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562EA" w:rsidRDefault="00E562EA" w:rsidP="00E562EA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562EA" w:rsidRPr="000826B7" w:rsidRDefault="00E562EA" w:rsidP="00E562EA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Carteira de Motorista vencida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E562EA" w:rsidRPr="00DA2604" w:rsidRDefault="00E562EA" w:rsidP="00E562EA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562EA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</w:t>
      </w:r>
      <w:proofErr w:type="gramStart"/>
      <w:r>
        <w:rPr>
          <w:rFonts w:ascii="Arial" w:hAnsi="Arial"/>
          <w:sz w:val="20"/>
          <w:lang w:val="pt-BR"/>
        </w:rPr>
        <w:t xml:space="preserve"> porém</w:t>
      </w:r>
      <w:proofErr w:type="gramEnd"/>
      <w:r>
        <w:rPr>
          <w:rFonts w:ascii="Arial" w:hAnsi="Arial"/>
          <w:sz w:val="20"/>
          <w:lang w:val="pt-BR"/>
        </w:rPr>
        <w:t xml:space="preserve"> sem sucesso o cadastro do Motorista, que estará associado também a um Cliente.</w:t>
      </w:r>
    </w:p>
    <w:p w:rsidR="00E562EA" w:rsidRPr="004A09B5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Default="00E562EA" w:rsidP="00E562EA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E562EA" w:rsidRPr="00346AB9" w:rsidRDefault="00E562EA" w:rsidP="00E562EA">
      <w:pPr>
        <w:pStyle w:val="Corpodetexto"/>
        <w:rPr>
          <w:b w:val="0"/>
          <w:lang w:val="pt-BR"/>
        </w:rPr>
      </w:pPr>
    </w:p>
    <w:p w:rsidR="00E562EA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E562EA" w:rsidRPr="008F545B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4A09B5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8F545B" w:rsidRDefault="00E562EA" w:rsidP="00E562EA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E562EA" w:rsidRDefault="00E562EA" w:rsidP="00E562E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562EA" w:rsidRPr="00E562EA" w:rsidRDefault="00E562EA" w:rsidP="00E562EA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IDENTIDADE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VENCIMENTO. CART. MOTORISTA (VENCIDA)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E562EA" w:rsidRDefault="00E562EA" w:rsidP="00E562EA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E562EA" w:rsidRPr="00E562EA" w:rsidRDefault="00E562EA" w:rsidP="00E562EA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8E2C5B" w:rsidRPr="00E7377C" w:rsidRDefault="00E562EA" w:rsidP="00E562EA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46641C" w:rsidRPr="000826B7" w:rsidRDefault="0046641C" w:rsidP="0046641C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FF452E">
        <w:rPr>
          <w:rFonts w:ascii="Arial" w:hAnsi="Arial"/>
          <w:b/>
          <w:sz w:val="24"/>
          <w:szCs w:val="24"/>
          <w:lang w:val="pt-BR"/>
        </w:rPr>
        <w:t>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FF452E">
        <w:rPr>
          <w:rFonts w:ascii="Arial" w:hAnsi="Arial" w:cs="Arial"/>
          <w:b/>
          <w:sz w:val="24"/>
          <w:szCs w:val="24"/>
          <w:lang w:val="pt-BR"/>
        </w:rPr>
        <w:t>nº de Identidade inválido</w:t>
      </w:r>
      <w:r>
        <w:rPr>
          <w:rFonts w:ascii="Arial" w:hAnsi="Arial" w:cs="Arial"/>
          <w:b/>
          <w:sz w:val="24"/>
          <w:szCs w:val="24"/>
          <w:lang w:val="pt-BR"/>
        </w:rPr>
        <w:t xml:space="preserve">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46641C" w:rsidRPr="00DA2604" w:rsidRDefault="0046641C" w:rsidP="0046641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</w:t>
      </w:r>
      <w:proofErr w:type="gramStart"/>
      <w:r>
        <w:rPr>
          <w:rFonts w:ascii="Arial" w:hAnsi="Arial"/>
          <w:sz w:val="20"/>
          <w:lang w:val="pt-BR"/>
        </w:rPr>
        <w:t xml:space="preserve"> porém</w:t>
      </w:r>
      <w:proofErr w:type="gramEnd"/>
      <w:r>
        <w:rPr>
          <w:rFonts w:ascii="Arial" w:hAnsi="Arial"/>
          <w:sz w:val="20"/>
          <w:lang w:val="pt-BR"/>
        </w:rPr>
        <w:t xml:space="preserve"> sem sucesso o cadastro do Motorista, que estará associado também a um Cliente.</w:t>
      </w:r>
    </w:p>
    <w:p w:rsidR="0046641C" w:rsidRPr="004A09B5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Default="0046641C" w:rsidP="0046641C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46641C" w:rsidRPr="00346AB9" w:rsidRDefault="0046641C" w:rsidP="0046641C">
      <w:pPr>
        <w:pStyle w:val="Corpodetexto"/>
        <w:rPr>
          <w:b w:val="0"/>
          <w:lang w:val="pt-BR"/>
        </w:rPr>
      </w:pP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46641C" w:rsidRPr="008F545B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Pr="004A09B5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Pr="008F545B" w:rsidRDefault="0046641C" w:rsidP="0046641C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6641C" w:rsidRDefault="0046641C" w:rsidP="0046641C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6641C" w:rsidRPr="00E562EA" w:rsidRDefault="0046641C" w:rsidP="0046641C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IDENTIDADE</w:t>
      </w:r>
      <w:r w:rsidR="00FF452E">
        <w:rPr>
          <w:b w:val="0"/>
          <w:lang w:val="pt-BR"/>
        </w:rPr>
        <w:t xml:space="preserve"> (Nº INVÁLIDO)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VENCIMENTO. CART. MOTORISTA 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46641C" w:rsidRDefault="0046641C" w:rsidP="0046641C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46641C" w:rsidRPr="00E562EA" w:rsidRDefault="0046641C" w:rsidP="0046641C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6641C" w:rsidRPr="00E7377C" w:rsidRDefault="0046641C" w:rsidP="0046641C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FF452E" w:rsidRPr="000826B7" w:rsidRDefault="00FF452E" w:rsidP="00FF452E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nº de Habilitação inválido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FF452E" w:rsidRPr="00DA2604" w:rsidRDefault="00FF452E" w:rsidP="00FF452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realizado, porém sem sucesso o cadastro do Motorista, que estará associado também a um Cliente.</w:t>
      </w: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Default="00FF452E" w:rsidP="00FF452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FF452E" w:rsidRPr="00346AB9" w:rsidRDefault="00FF452E" w:rsidP="00FF452E">
      <w:pPr>
        <w:pStyle w:val="Corpodetexto"/>
        <w:rPr>
          <w:b w:val="0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E562EA" w:rsidRDefault="00FF452E" w:rsidP="00FF452E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IDENTIDADE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HABILITAÇÃO (Nº INVÁLIDO)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VENCIMENTO. CART. MOTORISTA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FF452E" w:rsidRPr="00E562EA" w:rsidRDefault="00FF452E" w:rsidP="00FF452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FF452E" w:rsidRPr="00E7377C" w:rsidRDefault="00FF452E" w:rsidP="00FF452E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FF452E" w:rsidRPr="000826B7" w:rsidRDefault="00FF452E" w:rsidP="00FF452E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>Incluir Motorista no S</w:t>
      </w:r>
      <w:r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>
        <w:rPr>
          <w:rFonts w:ascii="Arial" w:hAnsi="Arial" w:cs="Arial"/>
          <w:b/>
          <w:sz w:val="24"/>
          <w:szCs w:val="24"/>
          <w:lang w:val="pt-BR"/>
        </w:rPr>
        <w:t xml:space="preserve"> com CPF inválido sem</w:t>
      </w:r>
      <w:r w:rsidRPr="000826B7">
        <w:rPr>
          <w:rFonts w:ascii="Arial" w:hAnsi="Arial" w:cs="Arial"/>
          <w:b/>
          <w:sz w:val="24"/>
          <w:szCs w:val="24"/>
          <w:lang w:val="pt-BR"/>
        </w:rPr>
        <w:t xml:space="preserve"> sucesso</w:t>
      </w:r>
    </w:p>
    <w:p w:rsidR="00FF452E" w:rsidRPr="00DA2604" w:rsidRDefault="00FF452E" w:rsidP="00FF452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Motorista deverá ser selecionada para indicar a opção de cadastro desejada. Assim podendo ser realizado, porém sem sucesso o cadastro do Motorista, que estará associado também a um Cliente.</w:t>
      </w: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Default="00FF452E" w:rsidP="00FF452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FF452E" w:rsidRPr="00346AB9" w:rsidRDefault="00FF452E" w:rsidP="00FF452E">
      <w:pPr>
        <w:pStyle w:val="Corpodetexto"/>
        <w:rPr>
          <w:b w:val="0"/>
          <w:lang w:val="pt-BR"/>
        </w:rPr>
      </w:pP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Motorista NÃO estar então, incluído no sistema.</w:t>
      </w: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4A09B5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8F545B" w:rsidRDefault="00FF452E" w:rsidP="00FF452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FF452E" w:rsidRDefault="00FF452E" w:rsidP="00FF452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FF452E" w:rsidRPr="00E562EA" w:rsidRDefault="00FF452E" w:rsidP="00FF452E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Motorista;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 e/ou alterar o Cliente ao qual deseja associar.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Motorista, digitar os dados necessários para a inclusão: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CLIENTE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IDENTIDADE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HABILITAÇÃO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VENCIMENTO. CART. MOTORISTA 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CPF </w:t>
      </w:r>
      <w:r w:rsidR="004D0AEE">
        <w:rPr>
          <w:b w:val="0"/>
          <w:lang w:val="pt-BR"/>
        </w:rPr>
        <w:t>(</w:t>
      </w:r>
      <w:r>
        <w:rPr>
          <w:b w:val="0"/>
          <w:lang w:val="pt-BR"/>
        </w:rPr>
        <w:t>INVÁLIDO)</w:t>
      </w:r>
    </w:p>
    <w:p w:rsidR="00FF452E" w:rsidRDefault="00FF452E" w:rsidP="00FF452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DATA DE ADMISSÃ</w:t>
      </w:r>
      <w:r w:rsidRPr="00E562EA">
        <w:rPr>
          <w:b w:val="0"/>
          <w:lang w:val="pt-BR"/>
        </w:rPr>
        <w:t>O</w:t>
      </w:r>
    </w:p>
    <w:p w:rsidR="00FF452E" w:rsidRPr="00E562EA" w:rsidRDefault="00FF452E" w:rsidP="00FF452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FF452E" w:rsidRPr="00E7377C" w:rsidRDefault="00FF452E" w:rsidP="00FF452E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Validar os dados inseridos.</w:t>
      </w:r>
    </w:p>
    <w:p w:rsidR="00FF452E" w:rsidRPr="007D4217" w:rsidRDefault="00FF452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FF452E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441F" w:rsidRDefault="006E441F">
      <w:r>
        <w:separator/>
      </w:r>
    </w:p>
  </w:endnote>
  <w:endnote w:type="continuationSeparator" w:id="0">
    <w:p w:rsidR="006E441F" w:rsidRDefault="006E44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21149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211498" w:rsidP="00D27E0B">
    <w:r w:rsidRPr="00211498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211498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441F" w:rsidRDefault="006E441F">
      <w:r>
        <w:separator/>
      </w:r>
    </w:p>
  </w:footnote>
  <w:footnote w:type="continuationSeparator" w:id="0">
    <w:p w:rsidR="006E441F" w:rsidRDefault="006E44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BC45DE" w:rsidRDefault="00167E26" w:rsidP="00BC45D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 xml:space="preserve">Incluir </w:t>
    </w:r>
    <w:r w:rsidR="00BC45DE">
      <w:rPr>
        <w:b/>
        <w:sz w:val="28"/>
        <w:lang w:val="pt-BR"/>
      </w:rPr>
      <w:t>Motorista</w:t>
    </w:r>
    <w:r w:rsidR="00772E4E">
      <w:rPr>
        <w:b/>
        <w:sz w:val="28"/>
        <w:lang w:val="pt-BR"/>
      </w:rPr>
      <w:t xml:space="preserve">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7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3"/>
  </w:num>
  <w:num w:numId="32">
    <w:abstractNumId w:val="11"/>
  </w:num>
  <w:num w:numId="33">
    <w:abstractNumId w:val="24"/>
  </w:num>
  <w:num w:numId="34">
    <w:abstractNumId w:val="36"/>
  </w:num>
  <w:num w:numId="35">
    <w:abstractNumId w:val="17"/>
  </w:num>
  <w:num w:numId="36">
    <w:abstractNumId w:val="14"/>
  </w:num>
  <w:num w:numId="37">
    <w:abstractNumId w:val="20"/>
  </w:num>
  <w:num w:numId="38">
    <w:abstractNumId w:val="4"/>
  </w:num>
  <w:num w:numId="39">
    <w:abstractNumId w:val="32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5058"/>
    <o:shapelayout v:ext="edit">
      <o:idmap v:ext="edit" data="25"/>
      <o:rules v:ext="edit">
        <o:r id="V:Rule4" type="connector" idref="#_x0000_s25603"/>
        <o:r id="V:Rule5" type="connector" idref="#_x0000_s25604"/>
        <o:r id="V:Rule6" type="connector" idref="#_x0000_s2560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3571"/>
    <w:rsid w:val="00164020"/>
    <w:rsid w:val="00167E26"/>
    <w:rsid w:val="001C01B5"/>
    <w:rsid w:val="001E0394"/>
    <w:rsid w:val="002029C9"/>
    <w:rsid w:val="00211498"/>
    <w:rsid w:val="002A15F4"/>
    <w:rsid w:val="002B5806"/>
    <w:rsid w:val="002C0502"/>
    <w:rsid w:val="002C669F"/>
    <w:rsid w:val="002C6AE4"/>
    <w:rsid w:val="002E000A"/>
    <w:rsid w:val="002F126F"/>
    <w:rsid w:val="00346AB9"/>
    <w:rsid w:val="00361023"/>
    <w:rsid w:val="00396AAC"/>
    <w:rsid w:val="003A0483"/>
    <w:rsid w:val="003C0E45"/>
    <w:rsid w:val="0042609E"/>
    <w:rsid w:val="0046641C"/>
    <w:rsid w:val="004A09B5"/>
    <w:rsid w:val="004C3B37"/>
    <w:rsid w:val="004C48D8"/>
    <w:rsid w:val="004D0AEE"/>
    <w:rsid w:val="004E76E8"/>
    <w:rsid w:val="004F4092"/>
    <w:rsid w:val="004F6F72"/>
    <w:rsid w:val="005038F9"/>
    <w:rsid w:val="005334EE"/>
    <w:rsid w:val="00547886"/>
    <w:rsid w:val="005B4471"/>
    <w:rsid w:val="00601AAF"/>
    <w:rsid w:val="00647FF2"/>
    <w:rsid w:val="006726A7"/>
    <w:rsid w:val="00685B9D"/>
    <w:rsid w:val="006B6ED2"/>
    <w:rsid w:val="006D7551"/>
    <w:rsid w:val="006E441F"/>
    <w:rsid w:val="00727FB9"/>
    <w:rsid w:val="00732C22"/>
    <w:rsid w:val="00734900"/>
    <w:rsid w:val="00765B6F"/>
    <w:rsid w:val="00772E4E"/>
    <w:rsid w:val="00784110"/>
    <w:rsid w:val="007A34B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F72E7"/>
    <w:rsid w:val="00A371C4"/>
    <w:rsid w:val="00A745D1"/>
    <w:rsid w:val="00AB3FD8"/>
    <w:rsid w:val="00AD13FC"/>
    <w:rsid w:val="00AD694F"/>
    <w:rsid w:val="00AE2441"/>
    <w:rsid w:val="00AF08FA"/>
    <w:rsid w:val="00B02FC6"/>
    <w:rsid w:val="00BC45DE"/>
    <w:rsid w:val="00BD4C17"/>
    <w:rsid w:val="00BE696C"/>
    <w:rsid w:val="00C51629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85418"/>
    <w:rsid w:val="00DA2604"/>
    <w:rsid w:val="00DC130B"/>
    <w:rsid w:val="00DC72BF"/>
    <w:rsid w:val="00DD3C63"/>
    <w:rsid w:val="00DE49CF"/>
    <w:rsid w:val="00E54415"/>
    <w:rsid w:val="00E562EA"/>
    <w:rsid w:val="00E7377C"/>
    <w:rsid w:val="00E816B4"/>
    <w:rsid w:val="00EC49DE"/>
    <w:rsid w:val="00EE7D32"/>
    <w:rsid w:val="00F20A60"/>
    <w:rsid w:val="00F91492"/>
    <w:rsid w:val="00FB1A27"/>
    <w:rsid w:val="00FD1113"/>
    <w:rsid w:val="00FD3C31"/>
    <w:rsid w:val="00FD4376"/>
    <w:rsid w:val="00FF4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752E0"/>
    <w:rsid w:val="002B28D8"/>
    <w:rsid w:val="003F7D09"/>
    <w:rsid w:val="005411E3"/>
    <w:rsid w:val="00850617"/>
    <w:rsid w:val="008F58D1"/>
    <w:rsid w:val="00A234F1"/>
    <w:rsid w:val="00B82C6B"/>
    <w:rsid w:val="00BC76F7"/>
    <w:rsid w:val="00C604E8"/>
    <w:rsid w:val="00CF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1930</TotalTime>
  <Pages>5</Pages>
  <Words>764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25</cp:revision>
  <cp:lastPrinted>2003-10-06T11:49:00Z</cp:lastPrinted>
  <dcterms:created xsi:type="dcterms:W3CDTF">2014-02-22T19:12:00Z</dcterms:created>
  <dcterms:modified xsi:type="dcterms:W3CDTF">2014-04-02T21:58:00Z</dcterms:modified>
</cp:coreProperties>
</file>