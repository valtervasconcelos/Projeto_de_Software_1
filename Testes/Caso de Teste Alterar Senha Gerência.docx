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826B7" w:rsidRPr="000826B7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>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</w:t>
      </w:r>
      <w:proofErr w:type="gramStart"/>
      <w:r w:rsidR="00AD694F">
        <w:rPr>
          <w:rFonts w:ascii="Arial" w:hAnsi="Arial"/>
          <w:sz w:val="20"/>
          <w:lang w:val="pt-BR"/>
        </w:rPr>
        <w:t>campo ;</w:t>
      </w:r>
      <w:proofErr w:type="gramEnd"/>
      <w:r w:rsidR="00AD694F">
        <w:rPr>
          <w:rFonts w:ascii="Arial" w:hAnsi="Arial"/>
          <w:sz w:val="20"/>
          <w:lang w:val="pt-BR"/>
        </w:rPr>
        <w:t>;;;;;;;;;;;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proofErr w:type="gramStart"/>
      <w:r w:rsidR="00AD694F">
        <w:rPr>
          <w:rFonts w:ascii="Arial" w:hAnsi="Arial"/>
          <w:sz w:val="20"/>
          <w:lang w:val="pt-BR"/>
        </w:rPr>
        <w:t>Usuário ;</w:t>
      </w:r>
      <w:proofErr w:type="gramEnd"/>
      <w:r w:rsidR="00AD694F">
        <w:rPr>
          <w:rFonts w:ascii="Arial" w:hAnsi="Arial"/>
          <w:sz w:val="20"/>
          <w:lang w:val="pt-BR"/>
        </w:rPr>
        <w:t>;;;;;;;;;;;;;;;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AD694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Clicar no </w:t>
      </w:r>
      <w:proofErr w:type="gramStart"/>
      <w:r>
        <w:rPr>
          <w:b w:val="0"/>
          <w:lang w:val="pt-BR"/>
        </w:rPr>
        <w:t>campo ;</w:t>
      </w:r>
      <w:proofErr w:type="gramEnd"/>
      <w:r>
        <w:rPr>
          <w:b w:val="0"/>
          <w:lang w:val="pt-BR"/>
        </w:rPr>
        <w:t>;;;;;;;;;</w:t>
      </w:r>
    </w:p>
    <w:p w:rsidR="004C48D8" w:rsidRPr="000F59B8" w:rsidRDefault="00AD694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Digitar ;</w:t>
      </w:r>
      <w:proofErr w:type="gramEnd"/>
      <w:r>
        <w:rPr>
          <w:b w:val="0"/>
          <w:lang w:val="pt-BR"/>
        </w:rPr>
        <w:t>;;;;;;;;;;;;;;;;</w:t>
      </w:r>
    </w:p>
    <w:p w:rsidR="00765B6F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765B6F">
        <w:rPr>
          <w:b w:val="0"/>
          <w:lang w:val="pt-BR"/>
        </w:rPr>
        <w:t>C</w:t>
      </w:r>
      <w:r w:rsidR="004C48D8" w:rsidRPr="00765B6F">
        <w:rPr>
          <w:b w:val="0"/>
          <w:lang w:val="pt-BR"/>
        </w:rPr>
        <w:t>licar</w:t>
      </w:r>
      <w:r w:rsidR="00765B6F">
        <w:rPr>
          <w:b w:val="0"/>
          <w:lang w:val="pt-BR"/>
        </w:rPr>
        <w:t xml:space="preserve"> no resultado exibido na tabela;</w:t>
      </w:r>
      <w:r w:rsidR="004C48D8" w:rsidRPr="00765B6F">
        <w:rPr>
          <w:b w:val="0"/>
          <w:lang w:val="pt-BR"/>
        </w:rPr>
        <w:t xml:space="preserve"> </w:t>
      </w:r>
    </w:p>
    <w:p w:rsidR="004C48D8" w:rsidRPr="00765B6F" w:rsidRDefault="00765B6F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</w:t>
      </w:r>
      <w:proofErr w:type="gramStart"/>
      <w:r>
        <w:rPr>
          <w:b w:val="0"/>
          <w:lang w:val="pt-BR"/>
        </w:rPr>
        <w:t>exibe</w:t>
      </w:r>
      <w:r w:rsidR="00AD694F">
        <w:rPr>
          <w:b w:val="0"/>
          <w:lang w:val="pt-BR"/>
        </w:rPr>
        <w:t xml:space="preserve"> ;</w:t>
      </w:r>
      <w:proofErr w:type="gramEnd"/>
      <w:r w:rsidR="00AD694F">
        <w:rPr>
          <w:b w:val="0"/>
          <w:lang w:val="pt-BR"/>
        </w:rPr>
        <w:t>;;;;;;;;;;;;;;;;;;;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Alterar Senha Gerência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 no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istema 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727FB9" w:rsidRPr="00727FB9">
        <w:rPr>
          <w:rFonts w:ascii="Arial" w:hAnsi="Arial" w:cs="Arial"/>
          <w:b/>
          <w:sz w:val="24"/>
          <w:szCs w:val="24"/>
          <w:lang w:val="pt-BR"/>
        </w:rPr>
        <w:t>Senha errada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093BD3">
        <w:rPr>
          <w:rFonts w:ascii="Arial" w:hAnsi="Arial"/>
          <w:sz w:val="20"/>
          <w:lang w:val="pt-BR"/>
        </w:rPr>
        <w:t xml:space="preserve"> No </w:t>
      </w:r>
      <w:proofErr w:type="gramStart"/>
      <w:r w:rsidR="00093BD3">
        <w:rPr>
          <w:rFonts w:ascii="Arial" w:hAnsi="Arial"/>
          <w:sz w:val="20"/>
          <w:lang w:val="pt-BR"/>
        </w:rPr>
        <w:t>campo ;</w:t>
      </w:r>
      <w:proofErr w:type="gramEnd"/>
      <w:r w:rsidR="00093BD3">
        <w:rPr>
          <w:rFonts w:ascii="Arial" w:hAnsi="Arial"/>
          <w:sz w:val="20"/>
          <w:lang w:val="pt-BR"/>
        </w:rPr>
        <w:t>;;;;;;;;;;;;;;;;;;;;;;;</w:t>
      </w:r>
    </w:p>
    <w:p w:rsidR="008B6C36" w:rsidRPr="004A09B5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8B6C36" w:rsidP="008B6C36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</w:p>
    <w:p w:rsidR="008B6C36" w:rsidRPr="00346AB9" w:rsidRDefault="008B6C36" w:rsidP="008B6C36">
      <w:pPr>
        <w:pStyle w:val="Corpodetexto"/>
        <w:rPr>
          <w:b w:val="0"/>
          <w:lang w:val="pt-BR"/>
        </w:rPr>
      </w:pPr>
    </w:p>
    <w:p w:rsidR="008B6C36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proofErr w:type="gramStart"/>
      <w:r w:rsidR="00093BD3">
        <w:rPr>
          <w:rFonts w:ascii="Arial" w:hAnsi="Arial"/>
          <w:sz w:val="20"/>
          <w:lang w:val="pt-BR"/>
        </w:rPr>
        <w:t>A ;</w:t>
      </w:r>
      <w:proofErr w:type="gramEnd"/>
      <w:r w:rsidR="00093BD3">
        <w:rPr>
          <w:rFonts w:ascii="Arial" w:hAnsi="Arial"/>
          <w:sz w:val="20"/>
          <w:lang w:val="pt-BR"/>
        </w:rPr>
        <w:t>;;;;;;;;;;;;;;;;;;;;</w:t>
      </w:r>
    </w:p>
    <w:p w:rsidR="008B6C36" w:rsidRPr="008F545B" w:rsidRDefault="008B6C36" w:rsidP="008B6C36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8B6C36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B6C36" w:rsidRDefault="00093BD3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no </w:t>
      </w:r>
      <w:proofErr w:type="gramStart"/>
      <w:r>
        <w:rPr>
          <w:b w:val="0"/>
          <w:lang w:val="pt-BR"/>
        </w:rPr>
        <w:t>campo ;</w:t>
      </w:r>
      <w:proofErr w:type="gramEnd"/>
      <w:r>
        <w:rPr>
          <w:b w:val="0"/>
          <w:lang w:val="pt-BR"/>
        </w:rPr>
        <w:t>;;;;;;;;;;;;;;;;;;;;;;</w:t>
      </w:r>
      <w:r w:rsidR="008B6C36">
        <w:rPr>
          <w:b w:val="0"/>
          <w:lang w:val="pt-BR"/>
        </w:rPr>
        <w:t>;</w:t>
      </w:r>
    </w:p>
    <w:p w:rsidR="008B6C36" w:rsidRPr="00E7377C" w:rsidRDefault="00093BD3" w:rsidP="00E7377C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Digitar ;</w:t>
      </w:r>
      <w:proofErr w:type="gramEnd"/>
      <w:r>
        <w:rPr>
          <w:b w:val="0"/>
          <w:lang w:val="pt-BR"/>
        </w:rPr>
        <w:t>;;;;;;;;;;;;;;;;;;;;;;;;;;;;;</w:t>
      </w:r>
      <w:r w:rsidR="008B6C36">
        <w:rPr>
          <w:b w:val="0"/>
          <w:lang w:val="pt-BR"/>
        </w:rPr>
        <w:t>;</w:t>
      </w:r>
      <w:r w:rsidR="008B6C36" w:rsidRPr="00E7377C">
        <w:rPr>
          <w:b w:val="0"/>
          <w:lang w:val="pt-BR"/>
        </w:rPr>
        <w:t xml:space="preserve"> </w:t>
      </w:r>
    </w:p>
    <w:p w:rsidR="008B6C36" w:rsidRPr="008E2C5B" w:rsidRDefault="00093BD3" w:rsidP="008B6C36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rFonts w:ascii="Arial" w:hAnsi="Arial"/>
          <w:b w:val="0"/>
          <w:sz w:val="20"/>
          <w:lang w:val="pt-BR"/>
        </w:rPr>
        <w:t>A ;</w:t>
      </w:r>
      <w:proofErr w:type="gramEnd"/>
      <w:r>
        <w:rPr>
          <w:rFonts w:ascii="Arial" w:hAnsi="Arial"/>
          <w:b w:val="0"/>
          <w:sz w:val="20"/>
          <w:lang w:val="pt-BR"/>
        </w:rPr>
        <w:t>;;;;;;;;;;;;;;;;;;;;;;;;;;;;;;;</w:t>
      </w:r>
      <w:r w:rsidR="00E7377C" w:rsidRPr="00E7377C">
        <w:rPr>
          <w:rFonts w:ascii="Arial" w:hAnsi="Arial"/>
          <w:b w:val="0"/>
          <w:sz w:val="20"/>
          <w:lang w:val="pt-BR"/>
        </w:rPr>
        <w:t>.</w:t>
      </w: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4F6F72" w:rsidRPr="00093BD3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093BD3" w:rsidRPr="00093BD3">
        <w:rPr>
          <w:rFonts w:ascii="Arial" w:hAnsi="Arial" w:cs="Arial"/>
          <w:b/>
          <w:sz w:val="24"/>
          <w:szCs w:val="24"/>
          <w:lang w:val="pt-BR"/>
        </w:rPr>
        <w:t xml:space="preserve">Alterar Senha Gerência </w:t>
      </w:r>
      <w:r w:rsidR="00093BD3">
        <w:rPr>
          <w:rFonts w:ascii="Arial" w:hAnsi="Arial" w:cs="Arial"/>
          <w:b/>
          <w:sz w:val="24"/>
          <w:szCs w:val="24"/>
          <w:lang w:val="pt-BR"/>
        </w:rPr>
        <w:t>sem sucesso com senha</w:t>
      </w:r>
      <w:r w:rsidR="008E2C5B" w:rsidRPr="00093BD3">
        <w:rPr>
          <w:rFonts w:ascii="Arial" w:hAnsi="Arial" w:cs="Arial"/>
          <w:b/>
          <w:sz w:val="24"/>
          <w:szCs w:val="24"/>
          <w:lang w:val="pt-BR"/>
        </w:rPr>
        <w:t xml:space="preserve"> no formato errado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8E2C5B" w:rsidRPr="004A09B5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 w:rsidR="00093BD3">
        <w:rPr>
          <w:rFonts w:ascii="Arial" w:hAnsi="Arial"/>
          <w:sz w:val="20"/>
          <w:lang w:val="pt-BR"/>
        </w:rPr>
        <w:t xml:space="preserve"> No </w:t>
      </w:r>
      <w:proofErr w:type="gramStart"/>
      <w:r w:rsidR="00093BD3">
        <w:rPr>
          <w:rFonts w:ascii="Arial" w:hAnsi="Arial"/>
          <w:sz w:val="20"/>
          <w:lang w:val="pt-BR"/>
        </w:rPr>
        <w:t>campo ;</w:t>
      </w:r>
      <w:proofErr w:type="gramEnd"/>
      <w:r w:rsidR="00093BD3">
        <w:rPr>
          <w:rFonts w:ascii="Arial" w:hAnsi="Arial"/>
          <w:sz w:val="20"/>
          <w:lang w:val="pt-BR"/>
        </w:rPr>
        <w:t>;;;;;;;;;;;;;;;;;;;;;;;;;;;;;;;;;</w:t>
      </w:r>
    </w:p>
    <w:p w:rsidR="008E2C5B" w:rsidRDefault="008E2C5B" w:rsidP="008E2C5B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</w:t>
      </w:r>
      <w:r w:rsidR="00093BD3">
        <w:rPr>
          <w:rFonts w:ascii="Arial" w:hAnsi="Arial" w:cs="Arial"/>
          <w:b w:val="0"/>
          <w:sz w:val="20"/>
          <w:lang w:val="pt-BR"/>
        </w:rPr>
        <w:t>;</w:t>
      </w:r>
    </w:p>
    <w:p w:rsidR="008E2C5B" w:rsidRPr="00346AB9" w:rsidRDefault="008E2C5B" w:rsidP="008E2C5B">
      <w:pPr>
        <w:pStyle w:val="Corpodetexto"/>
        <w:rPr>
          <w:b w:val="0"/>
          <w:lang w:val="pt-BR"/>
        </w:rPr>
      </w:pPr>
    </w:p>
    <w:p w:rsidR="00093BD3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  <w:proofErr w:type="gramStart"/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93BD3">
        <w:rPr>
          <w:rFonts w:ascii="Arial" w:hAnsi="Arial"/>
          <w:sz w:val="20"/>
          <w:lang w:val="pt-BR"/>
        </w:rPr>
        <w:t xml:space="preserve">Uma mensagem de </w:t>
      </w:r>
      <w:proofErr w:type="spellStart"/>
      <w:r w:rsidR="00093BD3">
        <w:rPr>
          <w:rFonts w:ascii="Arial" w:hAnsi="Arial"/>
          <w:sz w:val="20"/>
          <w:lang w:val="pt-BR"/>
        </w:rPr>
        <w:t>errao</w:t>
      </w:r>
      <w:proofErr w:type="spellEnd"/>
      <w:r w:rsidR="00093BD3">
        <w:rPr>
          <w:rFonts w:ascii="Arial" w:hAnsi="Arial"/>
          <w:sz w:val="20"/>
          <w:lang w:val="pt-BR"/>
        </w:rPr>
        <w:t xml:space="preserve"> será exibida na tela “</w:t>
      </w:r>
      <w:proofErr w:type="gramEnd"/>
      <w:r w:rsidR="00093BD3">
        <w:rPr>
          <w:rFonts w:ascii="Arial" w:hAnsi="Arial"/>
          <w:sz w:val="20"/>
          <w:lang w:val="pt-BR"/>
        </w:rPr>
        <w:t>;;;;;;;;;;;;;;;;;;;;;;;”</w:t>
      </w:r>
    </w:p>
    <w:p w:rsidR="008E2C5B" w:rsidRPr="008F545B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Pr="008B6C36" w:rsidRDefault="008E2C5B" w:rsidP="008E2C5B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8E2C5B" w:rsidRDefault="00093BD3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proofErr w:type="gramStart"/>
      <w:r>
        <w:rPr>
          <w:b w:val="0"/>
          <w:lang w:val="pt-BR"/>
        </w:rPr>
        <w:t>em ;</w:t>
      </w:r>
      <w:proofErr w:type="gramEnd"/>
      <w:r>
        <w:rPr>
          <w:b w:val="0"/>
          <w:lang w:val="pt-BR"/>
        </w:rPr>
        <w:t>;;;;;;;;;;;;;;;;</w:t>
      </w:r>
      <w:r w:rsidR="008E2C5B">
        <w:rPr>
          <w:b w:val="0"/>
          <w:lang w:val="pt-BR"/>
        </w:rPr>
        <w:t>;</w:t>
      </w:r>
    </w:p>
    <w:p w:rsidR="008E2C5B" w:rsidRPr="00E7377C" w:rsidRDefault="00093BD3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proofErr w:type="gramStart"/>
      <w:r>
        <w:rPr>
          <w:b w:val="0"/>
          <w:lang w:val="pt-BR"/>
        </w:rPr>
        <w:t>Digitar ;</w:t>
      </w:r>
      <w:proofErr w:type="gramEnd"/>
      <w:r>
        <w:rPr>
          <w:b w:val="0"/>
          <w:lang w:val="pt-BR"/>
        </w:rPr>
        <w:t>;;;;;;;;;;;;;;;;;;;;;;;;</w:t>
      </w:r>
    </w:p>
    <w:p w:rsidR="008E2C5B" w:rsidRPr="008E2C5B" w:rsidRDefault="00093BD3" w:rsidP="008E2C5B">
      <w:pPr>
        <w:pStyle w:val="Corpodetexto"/>
        <w:keepLines/>
        <w:widowControl w:val="0"/>
        <w:numPr>
          <w:ilvl w:val="0"/>
          <w:numId w:val="37"/>
        </w:numPr>
        <w:spacing w:after="120" w:line="240" w:lineRule="atLeast"/>
        <w:rPr>
          <w:b w:val="0"/>
          <w:lang w:val="pt-BR"/>
        </w:rPr>
      </w:pPr>
      <w:r>
        <w:rPr>
          <w:rFonts w:ascii="Arial" w:hAnsi="Arial"/>
          <w:b w:val="0"/>
          <w:sz w:val="20"/>
          <w:lang w:val="pt-BR"/>
        </w:rPr>
        <w:t>A</w:t>
      </w:r>
      <w:proofErr w:type="gramStart"/>
      <w:r>
        <w:rPr>
          <w:rFonts w:ascii="Arial" w:hAnsi="Arial"/>
          <w:b w:val="0"/>
          <w:sz w:val="20"/>
          <w:lang w:val="pt-BR"/>
        </w:rPr>
        <w:t xml:space="preserve">  ;</w:t>
      </w:r>
      <w:proofErr w:type="gramEnd"/>
      <w:r>
        <w:rPr>
          <w:rFonts w:ascii="Arial" w:hAnsi="Arial"/>
          <w:b w:val="0"/>
          <w:sz w:val="20"/>
          <w:lang w:val="pt-BR"/>
        </w:rPr>
        <w:t>;;;;;;;;;;;;;</w:t>
      </w:r>
      <w:r w:rsidR="008E2C5B" w:rsidRPr="00E7377C">
        <w:rPr>
          <w:rFonts w:ascii="Arial" w:hAnsi="Arial"/>
          <w:b w:val="0"/>
          <w:sz w:val="20"/>
          <w:lang w:val="pt-BR"/>
        </w:rPr>
        <w:t xml:space="preserve"> será exibida na tabela.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09F" w:rsidRDefault="00D0609F">
      <w:r>
        <w:separator/>
      </w:r>
    </w:p>
  </w:endnote>
  <w:endnote w:type="continuationSeparator" w:id="0">
    <w:p w:rsidR="00D0609F" w:rsidRDefault="00D06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6D75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6D7551" w:rsidP="00D27E0B">
    <w:r w:rsidRPr="006D7551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 Sistema de Rastreamento 21 de Fevereiro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6D7551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09F" w:rsidRDefault="00D0609F">
      <w:r>
        <w:separator/>
      </w:r>
    </w:p>
  </w:footnote>
  <w:footnote w:type="continuationSeparator" w:id="0">
    <w:p w:rsidR="00D0609F" w:rsidRDefault="00D060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>: Alterar Senha Gerência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1"/>
  </w:num>
  <w:num w:numId="7">
    <w:abstractNumId w:val="7"/>
  </w:num>
  <w:num w:numId="8">
    <w:abstractNumId w:val="20"/>
  </w:num>
  <w:num w:numId="9">
    <w:abstractNumId w:val="26"/>
  </w:num>
  <w:num w:numId="10">
    <w:abstractNumId w:val="1"/>
  </w:num>
  <w:num w:numId="11">
    <w:abstractNumId w:val="3"/>
  </w:num>
  <w:num w:numId="12">
    <w:abstractNumId w:val="34"/>
  </w:num>
  <w:num w:numId="13">
    <w:abstractNumId w:val="6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5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19"/>
  </w:num>
  <w:num w:numId="29">
    <w:abstractNumId w:val="31"/>
  </w:num>
  <w:num w:numId="30">
    <w:abstractNumId w:val="10"/>
  </w:num>
  <w:num w:numId="31">
    <w:abstractNumId w:val="11"/>
  </w:num>
  <w:num w:numId="32">
    <w:abstractNumId w:val="9"/>
  </w:num>
  <w:num w:numId="33">
    <w:abstractNumId w:val="22"/>
  </w:num>
  <w:num w:numId="34">
    <w:abstractNumId w:val="33"/>
  </w:num>
  <w:num w:numId="35">
    <w:abstractNumId w:val="15"/>
  </w:num>
  <w:num w:numId="36">
    <w:abstractNumId w:val="12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70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4020"/>
    <w:rsid w:val="00167E26"/>
    <w:rsid w:val="001E0394"/>
    <w:rsid w:val="002029C9"/>
    <w:rsid w:val="002A15F4"/>
    <w:rsid w:val="002B5806"/>
    <w:rsid w:val="002C0502"/>
    <w:rsid w:val="002E000A"/>
    <w:rsid w:val="00346AB9"/>
    <w:rsid w:val="00361023"/>
    <w:rsid w:val="00396AAC"/>
    <w:rsid w:val="003A0483"/>
    <w:rsid w:val="003C0E45"/>
    <w:rsid w:val="0042609E"/>
    <w:rsid w:val="004A09B5"/>
    <w:rsid w:val="004C48D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B6ED2"/>
    <w:rsid w:val="006D7551"/>
    <w:rsid w:val="00727FB9"/>
    <w:rsid w:val="00732C22"/>
    <w:rsid w:val="00734900"/>
    <w:rsid w:val="00765B6F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50B59"/>
    <w:rsid w:val="00950C4B"/>
    <w:rsid w:val="009F72E7"/>
    <w:rsid w:val="00A371C4"/>
    <w:rsid w:val="00A745D1"/>
    <w:rsid w:val="00AD13FC"/>
    <w:rsid w:val="00AD694F"/>
    <w:rsid w:val="00AE2441"/>
    <w:rsid w:val="00B02FC6"/>
    <w:rsid w:val="00BE696C"/>
    <w:rsid w:val="00CB0E2B"/>
    <w:rsid w:val="00CF6171"/>
    <w:rsid w:val="00D0609F"/>
    <w:rsid w:val="00D273A8"/>
    <w:rsid w:val="00D27E0B"/>
    <w:rsid w:val="00D31E44"/>
    <w:rsid w:val="00D5073C"/>
    <w:rsid w:val="00DA2604"/>
    <w:rsid w:val="00DC130B"/>
    <w:rsid w:val="00DC72BF"/>
    <w:rsid w:val="00DD3C63"/>
    <w:rsid w:val="00DE49CF"/>
    <w:rsid w:val="00E54415"/>
    <w:rsid w:val="00E7377C"/>
    <w:rsid w:val="00EE7D32"/>
    <w:rsid w:val="00F20A60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8F58D1"/>
    <w:rsid w:val="00A234F1"/>
    <w:rsid w:val="00B82C6B"/>
    <w:rsid w:val="00C6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21 de Fevereiro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9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7</cp:revision>
  <cp:lastPrinted>2003-10-06T11:49:00Z</cp:lastPrinted>
  <dcterms:created xsi:type="dcterms:W3CDTF">2014-02-22T19:12:00Z</dcterms:created>
  <dcterms:modified xsi:type="dcterms:W3CDTF">2014-02-22T23:13:00Z</dcterms:modified>
</cp:coreProperties>
</file>