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31E72">
        <w:rPr>
          <w:rFonts w:ascii="Arial" w:hAnsi="Arial"/>
          <w:b/>
          <w:sz w:val="24"/>
          <w:szCs w:val="24"/>
          <w:lang w:val="pt-BR"/>
        </w:rPr>
        <w:t>Auxiliar_</w:t>
      </w:r>
      <w:r w:rsidR="001E1E19">
        <w:rPr>
          <w:rFonts w:ascii="Arial" w:hAnsi="Arial"/>
          <w:b/>
          <w:sz w:val="24"/>
          <w:szCs w:val="24"/>
          <w:lang w:val="pt-BR"/>
        </w:rPr>
        <w:t>T</w:t>
      </w:r>
      <w:r w:rsidR="003C4161">
        <w:rPr>
          <w:rFonts w:ascii="Arial" w:hAnsi="Arial"/>
          <w:b/>
          <w:sz w:val="24"/>
          <w:szCs w:val="24"/>
          <w:lang w:val="pt-BR"/>
        </w:rPr>
        <w:t>i</w:t>
      </w:r>
      <w:r w:rsidR="001E1E19">
        <w:rPr>
          <w:rFonts w:ascii="Arial" w:hAnsi="Arial"/>
          <w:b/>
          <w:sz w:val="24"/>
          <w:szCs w:val="24"/>
          <w:lang w:val="pt-BR"/>
        </w:rPr>
        <w:t>po do E</w:t>
      </w:r>
      <w:r w:rsidR="00131E72">
        <w:rPr>
          <w:rFonts w:ascii="Arial" w:hAnsi="Arial"/>
          <w:b/>
          <w:sz w:val="24"/>
          <w:szCs w:val="24"/>
          <w:lang w:val="pt-BR"/>
        </w:rPr>
        <w:t xml:space="preserve">quipamento </w:t>
      </w:r>
      <w:r w:rsidR="00DC130B">
        <w:rPr>
          <w:rFonts w:ascii="Arial" w:hAnsi="Arial"/>
          <w:b/>
          <w:sz w:val="24"/>
          <w:szCs w:val="24"/>
          <w:lang w:val="pt-BR"/>
        </w:rPr>
        <w:t>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131E72">
        <w:rPr>
          <w:rFonts w:ascii="Arial" w:hAnsi="Arial"/>
          <w:sz w:val="20"/>
          <w:lang w:val="pt-BR"/>
        </w:rPr>
        <w:t>Auxiliar_</w:t>
      </w:r>
      <w:r w:rsidR="001E1E19">
        <w:rPr>
          <w:rFonts w:ascii="Arial" w:hAnsi="Arial"/>
          <w:sz w:val="20"/>
          <w:lang w:val="pt-BR"/>
        </w:rPr>
        <w:t xml:space="preserve">Tipo do </w:t>
      </w:r>
      <w:r w:rsidR="00131E72">
        <w:rPr>
          <w:rFonts w:ascii="Arial" w:hAnsi="Arial"/>
          <w:sz w:val="20"/>
          <w:lang w:val="pt-BR"/>
        </w:rPr>
        <w:t>Equipamento é a inserção d</w:t>
      </w:r>
      <w:r w:rsidR="001E1E19">
        <w:rPr>
          <w:rFonts w:ascii="Arial" w:hAnsi="Arial"/>
          <w:sz w:val="20"/>
          <w:lang w:val="pt-BR"/>
        </w:rPr>
        <w:t>o tipo do equipamentos auxiliar</w:t>
      </w:r>
      <w:r w:rsidR="00131E72">
        <w:rPr>
          <w:rFonts w:ascii="Arial" w:hAnsi="Arial"/>
          <w:sz w:val="20"/>
          <w:lang w:val="pt-BR"/>
        </w:rPr>
        <w:t xml:space="preserve"> no sistema.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1E1E19">
        <w:rPr>
          <w:lang w:val="pt-BR"/>
        </w:rPr>
        <w:t>Tipo do e</w:t>
      </w:r>
      <w:r w:rsidR="00131E72">
        <w:rPr>
          <w:lang w:val="pt-BR"/>
        </w:rPr>
        <w:t>quipamento inserido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9C7A07">
        <w:rPr>
          <w:b w:val="0"/>
          <w:lang w:val="pt-BR"/>
        </w:rPr>
        <w:t>os para realizar cadastro [RN011]</w:t>
      </w:r>
      <w:proofErr w:type="gramStart"/>
      <w:r w:rsidR="009C7A07">
        <w:rPr>
          <w:b w:val="0"/>
          <w:lang w:val="pt-BR"/>
        </w:rPr>
        <w:t>;</w:t>
      </w:r>
      <w:r w:rsidR="00B02FC6">
        <w:rPr>
          <w:b w:val="0"/>
          <w:lang w:val="pt-BR"/>
        </w:rPr>
        <w:t>;</w:t>
      </w:r>
      <w:proofErr w:type="gramEnd"/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Fornecedor</w:t>
      </w:r>
      <w:r w:rsidR="00131E72">
        <w:rPr>
          <w:b w:val="0"/>
          <w:lang w:val="pt-BR"/>
        </w:rPr>
        <w:t>;</w:t>
      </w:r>
    </w:p>
    <w:p w:rsidR="00131E72" w:rsidRP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Observação;</w:t>
      </w: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</w:t>
      </w:r>
      <w:r w:rsidR="00B02FC6">
        <w:rPr>
          <w:b w:val="0"/>
          <w:lang w:val="pt-BR"/>
        </w:rPr>
        <w:t>;</w:t>
      </w:r>
    </w:p>
    <w:p w:rsidR="004C48D8" w:rsidRPr="000F59B8" w:rsidRDefault="001E1E19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Exibe o equipamento cadastrado no sistema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</w:t>
      </w:r>
      <w:r w:rsidR="00B02FC6">
        <w:rPr>
          <w:b w:val="0"/>
        </w:rPr>
        <w:t>;</w:t>
      </w: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bookmarkEnd w:id="0"/>
    <w:p w:rsidR="00DD3C63" w:rsidRDefault="00DD3C63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Testar Auxiliar_T</w:t>
      </w:r>
      <w:r w:rsidR="003C4161">
        <w:rPr>
          <w:rFonts w:ascii="Arial" w:hAnsi="Arial"/>
          <w:b/>
          <w:sz w:val="24"/>
          <w:szCs w:val="24"/>
          <w:lang w:val="pt-BR"/>
        </w:rPr>
        <w:t>i</w:t>
      </w:r>
      <w:r>
        <w:rPr>
          <w:rFonts w:ascii="Arial" w:hAnsi="Arial"/>
          <w:b/>
          <w:sz w:val="24"/>
          <w:szCs w:val="24"/>
          <w:lang w:val="pt-BR"/>
        </w:rPr>
        <w:t>po do Equipamento sem Sucesso</w:t>
      </w:r>
    </w:p>
    <w:p w:rsidR="001E1E19" w:rsidRPr="00DA2604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</w:t>
      </w:r>
      <w:proofErr w:type="gramStart"/>
      <w:r>
        <w:rPr>
          <w:rFonts w:ascii="Arial" w:hAnsi="Arial"/>
          <w:sz w:val="20"/>
          <w:lang w:val="pt-BR"/>
        </w:rPr>
        <w:t>Auxiliar_Tipo</w:t>
      </w:r>
      <w:proofErr w:type="gramEnd"/>
      <w:r>
        <w:rPr>
          <w:rFonts w:ascii="Arial" w:hAnsi="Arial"/>
          <w:sz w:val="20"/>
          <w:lang w:val="pt-BR"/>
        </w:rPr>
        <w:t xml:space="preserve"> do Equipamento</w:t>
      </w:r>
      <w:r w:rsidR="007A6E3F">
        <w:rPr>
          <w:rFonts w:ascii="Arial" w:hAnsi="Arial"/>
          <w:sz w:val="20"/>
          <w:lang w:val="pt-BR"/>
        </w:rPr>
        <w:t xml:space="preserve"> sem sucesso </w:t>
      </w:r>
      <w:r>
        <w:rPr>
          <w:rFonts w:ascii="Arial" w:hAnsi="Arial"/>
          <w:sz w:val="20"/>
          <w:lang w:val="pt-BR"/>
        </w:rPr>
        <w:t xml:space="preserve"> é a</w:t>
      </w:r>
      <w:r w:rsidR="007A6E3F">
        <w:rPr>
          <w:rFonts w:ascii="Arial" w:hAnsi="Arial"/>
          <w:sz w:val="20"/>
          <w:lang w:val="pt-BR"/>
        </w:rPr>
        <w:t xml:space="preserve"> não</w:t>
      </w:r>
      <w:r>
        <w:rPr>
          <w:rFonts w:ascii="Arial" w:hAnsi="Arial"/>
          <w:sz w:val="20"/>
          <w:lang w:val="pt-BR"/>
        </w:rPr>
        <w:t xml:space="preserve"> inserção do tipo do equipamentos auxiliar no sistema.</w:t>
      </w:r>
    </w:p>
    <w:p w:rsidR="001E1E19" w:rsidRPr="004A09B5" w:rsidRDefault="001E1E19" w:rsidP="001E1E19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E1E19" w:rsidRDefault="001E1E19" w:rsidP="001E1E1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1E1E19" w:rsidRPr="00346AB9" w:rsidRDefault="001E1E19" w:rsidP="001E1E19">
      <w:pPr>
        <w:pStyle w:val="Corpodetexto"/>
        <w:rPr>
          <w:b w:val="0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 xml:space="preserve">Tipo do equipamento </w:t>
      </w:r>
      <w:r w:rsidR="007A6E3F">
        <w:rPr>
          <w:lang w:val="pt-BR"/>
        </w:rPr>
        <w:t xml:space="preserve">não </w:t>
      </w:r>
      <w:r>
        <w:rPr>
          <w:lang w:val="pt-BR"/>
        </w:rPr>
        <w:t>inserido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1E1E19" w:rsidRPr="004A09B5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E1E19" w:rsidRPr="004F4092" w:rsidRDefault="001E1E19" w:rsidP="001E1E1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</w:rPr>
      </w:pPr>
    </w:p>
    <w:p w:rsidR="001E1E19" w:rsidRPr="000F59B8" w:rsidRDefault="001E1E19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E1E19" w:rsidRDefault="001E1E19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r w:rsidR="007F526B">
        <w:rPr>
          <w:b w:val="0"/>
          <w:lang w:val="pt-BR"/>
        </w:rPr>
        <w:t>dados iguais a algum já existente</w:t>
      </w:r>
      <w:r>
        <w:rPr>
          <w:b w:val="0"/>
          <w:lang w:val="pt-BR"/>
        </w:rPr>
        <w:t xml:space="preserve"> </w:t>
      </w:r>
      <w:r w:rsidR="007F526B">
        <w:rPr>
          <w:b w:val="0"/>
          <w:lang w:val="pt-BR"/>
        </w:rPr>
        <w:t xml:space="preserve">para </w:t>
      </w:r>
      <w:r>
        <w:rPr>
          <w:b w:val="0"/>
          <w:lang w:val="pt-BR"/>
        </w:rPr>
        <w:t>realizar cadastro</w:t>
      </w:r>
      <w:r w:rsidR="007F526B">
        <w:rPr>
          <w:b w:val="0"/>
          <w:lang w:val="pt-BR"/>
        </w:rPr>
        <w:t xml:space="preserve"> sem sucesso</w:t>
      </w:r>
      <w:r w:rsidR="009C7A07">
        <w:rPr>
          <w:b w:val="0"/>
          <w:lang w:val="pt-BR"/>
        </w:rPr>
        <w:t xml:space="preserve"> [RN011]</w:t>
      </w:r>
      <w:r>
        <w:rPr>
          <w:b w:val="0"/>
          <w:lang w:val="pt-BR"/>
        </w:rPr>
        <w:t>;</w:t>
      </w:r>
    </w:p>
    <w:p w:rsidR="001E1E19" w:rsidRDefault="001E1E19" w:rsidP="002C218F">
      <w:pPr>
        <w:pStyle w:val="Corpodetexto"/>
        <w:keepLines/>
        <w:widowControl w:val="0"/>
        <w:numPr>
          <w:ilvl w:val="1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  <w:r w:rsidR="00D8692D">
        <w:rPr>
          <w:b w:val="0"/>
          <w:lang w:val="pt-BR"/>
        </w:rPr>
        <w:t xml:space="preserve"> (Igual a algum já existente);</w:t>
      </w:r>
    </w:p>
    <w:p w:rsidR="001E1E19" w:rsidRDefault="001E1E19" w:rsidP="002C218F">
      <w:pPr>
        <w:pStyle w:val="Corpodetexto"/>
        <w:keepLines/>
        <w:widowControl w:val="0"/>
        <w:numPr>
          <w:ilvl w:val="1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Fornecedor</w:t>
      </w:r>
      <w:r w:rsidR="007F526B">
        <w:rPr>
          <w:b w:val="0"/>
          <w:lang w:val="pt-BR"/>
        </w:rPr>
        <w:t xml:space="preserve"> (Igual a algum já existente)</w:t>
      </w:r>
      <w:r>
        <w:rPr>
          <w:b w:val="0"/>
          <w:lang w:val="pt-BR"/>
        </w:rPr>
        <w:t>;</w:t>
      </w:r>
    </w:p>
    <w:p w:rsidR="001E1E19" w:rsidRPr="001E1E19" w:rsidRDefault="001E1E19" w:rsidP="002C218F">
      <w:pPr>
        <w:pStyle w:val="Corpodetexto"/>
        <w:keepLines/>
        <w:widowControl w:val="0"/>
        <w:numPr>
          <w:ilvl w:val="1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</w:t>
      </w:r>
    </w:p>
    <w:p w:rsidR="001E1E19" w:rsidRPr="000F59B8" w:rsidRDefault="001E1E19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E1E19" w:rsidRPr="000F59B8" w:rsidRDefault="00DD40FC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Não exibe o </w:t>
      </w:r>
      <w:r w:rsidR="001E1E19">
        <w:rPr>
          <w:b w:val="0"/>
          <w:lang w:val="pt-BR"/>
        </w:rPr>
        <w:t>equipamento cadastrado no sistema;</w:t>
      </w:r>
    </w:p>
    <w:p w:rsidR="001E1E19" w:rsidRPr="00DD40FC" w:rsidRDefault="001E1E19" w:rsidP="002C218F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DD40FC">
        <w:rPr>
          <w:b w:val="0"/>
          <w:lang w:val="pt-BR"/>
        </w:rPr>
        <w:t>Caso de teste encerrado;</w:t>
      </w:r>
    </w:p>
    <w:p w:rsidR="001E1E19" w:rsidRPr="007D4217" w:rsidRDefault="001E1E19" w:rsidP="001E1E1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1E1E19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DC5" w:rsidRDefault="00922DC5">
      <w:r>
        <w:separator/>
      </w:r>
    </w:p>
  </w:endnote>
  <w:endnote w:type="continuationSeparator" w:id="0">
    <w:p w:rsidR="00922DC5" w:rsidRDefault="00922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61A1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61A13">
    <w:pPr>
      <w:jc w:val="right"/>
    </w:pPr>
    <w:r w:rsidRPr="00F61A13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F61A13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DC5" w:rsidRDefault="00922DC5">
      <w:r>
        <w:separator/>
      </w:r>
    </w:p>
  </w:footnote>
  <w:footnote w:type="continuationSeparator" w:id="0">
    <w:p w:rsidR="00922DC5" w:rsidRDefault="00922D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131E72">
      <w:rPr>
        <w:b/>
        <w:sz w:val="28"/>
        <w:lang w:val="pt-BR"/>
      </w:rPr>
      <w:t>Auxiliar_</w:t>
    </w:r>
    <w:r w:rsidR="001E1E19">
      <w:rPr>
        <w:b/>
        <w:sz w:val="28"/>
        <w:lang w:val="pt-BR"/>
      </w:rPr>
      <w:t xml:space="preserve">Tipo do </w:t>
    </w:r>
    <w:r w:rsidR="00131E72">
      <w:rPr>
        <w:b/>
        <w:sz w:val="28"/>
        <w:lang w:val="pt-BR"/>
      </w:rPr>
      <w:t>Equipamento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600D0"/>
    <w:multiLevelType w:val="hybridMultilevel"/>
    <w:tmpl w:val="B7109224"/>
    <w:lvl w:ilvl="0" w:tplc="03D087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13"/>
  </w:num>
  <w:num w:numId="5">
    <w:abstractNumId w:val="23"/>
  </w:num>
  <w:num w:numId="6">
    <w:abstractNumId w:val="20"/>
  </w:num>
  <w:num w:numId="7">
    <w:abstractNumId w:val="8"/>
  </w:num>
  <w:num w:numId="8">
    <w:abstractNumId w:val="19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7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6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8"/>
  </w:num>
  <w:num w:numId="29">
    <w:abstractNumId w:val="31"/>
  </w:num>
  <w:num w:numId="30">
    <w:abstractNumId w:val="11"/>
  </w:num>
  <w:num w:numId="31">
    <w:abstractNumId w:val="12"/>
  </w:num>
  <w:num w:numId="32">
    <w:abstractNumId w:val="10"/>
  </w:num>
  <w:num w:numId="33">
    <w:abstractNumId w:val="22"/>
  </w:num>
  <w:num w:numId="34">
    <w:abstractNumId w:val="33"/>
  </w:num>
  <w:num w:numId="35">
    <w:abstractNumId w:val="15"/>
  </w:num>
  <w:num w:numId="36">
    <w:abstractNumId w:val="21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7890"/>
    <o:shapelayout v:ext="edit">
      <o:idmap v:ext="edit" data="22"/>
      <o:rules v:ext="edit">
        <o:r id="V:Rule4" type="connector" idref="#_x0000_s22530"/>
        <o:r id="V:Rule5" type="connector" idref="#_x0000_s22531"/>
        <o:r id="V:Rule6" type="connector" idref="#_x0000_s2253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31E72"/>
    <w:rsid w:val="001407E8"/>
    <w:rsid w:val="00164020"/>
    <w:rsid w:val="00167E26"/>
    <w:rsid w:val="00180E48"/>
    <w:rsid w:val="001E0394"/>
    <w:rsid w:val="001E1E19"/>
    <w:rsid w:val="002029C9"/>
    <w:rsid w:val="002A15F4"/>
    <w:rsid w:val="002C0502"/>
    <w:rsid w:val="002C218F"/>
    <w:rsid w:val="002E000A"/>
    <w:rsid w:val="00324286"/>
    <w:rsid w:val="00343D24"/>
    <w:rsid w:val="00346AB9"/>
    <w:rsid w:val="00361023"/>
    <w:rsid w:val="00396AAC"/>
    <w:rsid w:val="003B7932"/>
    <w:rsid w:val="003C4161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75BB3"/>
    <w:rsid w:val="006B6ED2"/>
    <w:rsid w:val="00734900"/>
    <w:rsid w:val="00784110"/>
    <w:rsid w:val="007A34B5"/>
    <w:rsid w:val="007A6E3F"/>
    <w:rsid w:val="007D4217"/>
    <w:rsid w:val="007F526B"/>
    <w:rsid w:val="00807542"/>
    <w:rsid w:val="008B1C3E"/>
    <w:rsid w:val="008E6228"/>
    <w:rsid w:val="00922DC5"/>
    <w:rsid w:val="00947EE7"/>
    <w:rsid w:val="00950065"/>
    <w:rsid w:val="00950B59"/>
    <w:rsid w:val="00950C4B"/>
    <w:rsid w:val="009C7A07"/>
    <w:rsid w:val="009F72E7"/>
    <w:rsid w:val="00A371C4"/>
    <w:rsid w:val="00A745D1"/>
    <w:rsid w:val="00AD13FC"/>
    <w:rsid w:val="00AE2441"/>
    <w:rsid w:val="00AF04BB"/>
    <w:rsid w:val="00B02FC6"/>
    <w:rsid w:val="00BF45C2"/>
    <w:rsid w:val="00C72E81"/>
    <w:rsid w:val="00CA15B1"/>
    <w:rsid w:val="00CF6171"/>
    <w:rsid w:val="00D31E44"/>
    <w:rsid w:val="00D43847"/>
    <w:rsid w:val="00D5073C"/>
    <w:rsid w:val="00D8692D"/>
    <w:rsid w:val="00DA2604"/>
    <w:rsid w:val="00DC130B"/>
    <w:rsid w:val="00DD3C63"/>
    <w:rsid w:val="00DD40FC"/>
    <w:rsid w:val="00EE7D32"/>
    <w:rsid w:val="00F15C4A"/>
    <w:rsid w:val="00F61A13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C09A7"/>
    <w:rsid w:val="003F22DC"/>
    <w:rsid w:val="00762236"/>
    <w:rsid w:val="009551BD"/>
    <w:rsid w:val="00A95C05"/>
    <w:rsid w:val="00EA313D"/>
    <w:rsid w:val="00EA51DF"/>
    <w:rsid w:val="00F4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60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35</cp:revision>
  <cp:lastPrinted>2003-10-06T11:49:00Z</cp:lastPrinted>
  <dcterms:created xsi:type="dcterms:W3CDTF">2013-10-09T19:39:00Z</dcterms:created>
  <dcterms:modified xsi:type="dcterms:W3CDTF">2014-05-28T18:52:00Z</dcterms:modified>
</cp:coreProperties>
</file>