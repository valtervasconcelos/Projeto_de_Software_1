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0F379B" w:rsidRPr="00EC46A8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643CFF" w:rsidP="005433A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</w:t>
            </w:r>
            <w:r w:rsidR="005433AE">
              <w:rPr>
                <w:lang w:val="pt-BR"/>
              </w:rPr>
              <w:t>Veículo</w:t>
            </w:r>
          </w:p>
        </w:tc>
      </w:tr>
      <w:tr w:rsidR="000F379B" w:rsidRPr="009D195B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E21D9F" w:rsidRDefault="00643CFF" w:rsidP="005433AE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Incluir </w:t>
            </w:r>
            <w:r w:rsidR="005433AE">
              <w:rPr>
                <w:sz w:val="24"/>
                <w:szCs w:val="24"/>
                <w:lang w:val="pt-BR"/>
              </w:rPr>
              <w:t>Veículo</w:t>
            </w:r>
            <w:r w:rsidR="00E21D9F" w:rsidRPr="00E21D9F">
              <w:rPr>
                <w:sz w:val="24"/>
                <w:szCs w:val="24"/>
                <w:lang w:val="pt-BR"/>
              </w:rPr>
              <w:t xml:space="preserve"> no sistema com sucesso</w:t>
            </w:r>
          </w:p>
        </w:tc>
      </w:tr>
      <w:tr w:rsidR="000F379B" w:rsidRPr="009D195B" w:rsidTr="00FD38A4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643CFF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r w:rsidR="00643CFF">
              <w:rPr>
                <w:b w:val="0"/>
                <w:lang w:val="pt-BR"/>
              </w:rPr>
              <w:t>Incluir</w:t>
            </w:r>
            <w:r w:rsidR="005433AE">
              <w:rPr>
                <w:b w:val="0"/>
                <w:lang w:val="pt-BR"/>
              </w:rPr>
              <w:t xml:space="preserve"> Veículo irá</w:t>
            </w:r>
            <w:r w:rsidR="00643CFF">
              <w:rPr>
                <w:b w:val="0"/>
                <w:lang w:val="pt-BR"/>
              </w:rPr>
              <w:t xml:space="preserve"> fazer a inclusão do ator, de forma a preencher todas as informações necessárias a baixo e cadastrar no sistema com </w:t>
            </w:r>
            <w:r w:rsidR="005433AE">
              <w:rPr>
                <w:b w:val="0"/>
                <w:lang w:val="pt-BR"/>
              </w:rPr>
              <w:t>sucesso.</w:t>
            </w:r>
          </w:p>
        </w:tc>
      </w:tr>
      <w:tr w:rsidR="000F379B" w:rsidRPr="009D195B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CA1300" w:rsidP="005433AE">
            <w:pPr>
              <w:pStyle w:val="Corpodetexto"/>
              <w:rPr>
                <w:b w:val="0"/>
                <w:szCs w:val="24"/>
                <w:lang w:val="pt-BR"/>
              </w:rPr>
            </w:pPr>
            <w:r>
              <w:rPr>
                <w:b w:val="0"/>
                <w:szCs w:val="24"/>
                <w:lang w:val="pt-BR"/>
              </w:rPr>
              <w:t>Gerente</w:t>
            </w:r>
            <w:r w:rsidR="007A4846" w:rsidRPr="007A4846">
              <w:rPr>
                <w:b w:val="0"/>
                <w:szCs w:val="24"/>
                <w:lang w:val="pt-BR"/>
              </w:rPr>
              <w:t xml:space="preserve"> previamente cadastrado</w:t>
            </w:r>
            <w:bookmarkStart w:id="0" w:name="_GoBack"/>
            <w:bookmarkEnd w:id="0"/>
            <w:r w:rsidR="005D12BD">
              <w:rPr>
                <w:b w:val="0"/>
                <w:szCs w:val="24"/>
                <w:lang w:val="pt-BR"/>
              </w:rPr>
              <w:t xml:space="preserve"> e na tela Incluir </w:t>
            </w:r>
            <w:r w:rsidR="005433AE">
              <w:rPr>
                <w:b w:val="0"/>
                <w:szCs w:val="24"/>
                <w:lang w:val="pt-BR"/>
              </w:rPr>
              <w:t>Veículo</w:t>
            </w:r>
            <w:r w:rsidR="007A4846"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0F379B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5433AE" w:rsidP="007A4846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Veículo</w:t>
            </w:r>
            <w:r w:rsidR="00643CFF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 Incluso no sistema</w:t>
            </w:r>
          </w:p>
        </w:tc>
      </w:tr>
      <w:tr w:rsidR="000F379B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65016E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D12BD" w:rsidRPr="005D12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D12BD" w:rsidRDefault="005D12B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D12BD" w:rsidRDefault="005D12BD" w:rsidP="005433AE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: </w:t>
            </w:r>
            <w:r w:rsidR="00CA1300">
              <w:rPr>
                <w:lang w:val="pt-BR"/>
              </w:rPr>
              <w:t>Gerente</w:t>
            </w:r>
            <w:r>
              <w:rPr>
                <w:lang w:val="pt-BR"/>
              </w:rPr>
              <w:t xml:space="preserve"> clica na opção Incluir </w:t>
            </w:r>
            <w:r w:rsidR="005433AE">
              <w:rPr>
                <w:lang w:val="pt-BR"/>
              </w:rPr>
              <w:t>Veículo na tela de cadastro</w:t>
            </w:r>
          </w:p>
        </w:tc>
        <w:tc>
          <w:tcPr>
            <w:tcW w:w="5596" w:type="dxa"/>
          </w:tcPr>
          <w:p w:rsidR="005D12BD" w:rsidRDefault="005D12BD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5D12BD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D4348" w:rsidRDefault="005D12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5D12BD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5D12BD" w:rsidRDefault="005D12BD" w:rsidP="005D12B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 w:rsidR="003D4348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3D4348" w:rsidRPr="00297AE7">
              <w:rPr>
                <w:lang w:val="pt-BR"/>
              </w:rPr>
              <w:t xml:space="preserve"> digita </w:t>
            </w:r>
            <w:r w:rsidR="00643CFF"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0F379B" w:rsidRPr="003D4348" w:rsidRDefault="001E40E6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643CFF">
              <w:rPr>
                <w:sz w:val="24"/>
                <w:lang w:val="pt-BR"/>
              </w:rPr>
              <w:t>cliente é preenchido</w:t>
            </w:r>
            <w:r>
              <w:rPr>
                <w:sz w:val="24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0F379B" w:rsidRPr="003D4348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8A2978" w:rsidRPr="008A29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A2978" w:rsidRDefault="008A297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A2978" w:rsidRDefault="005D12BD" w:rsidP="00490584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 w:rsidR="008A2978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8A2978" w:rsidRPr="00297AE7">
              <w:rPr>
                <w:lang w:val="pt-BR"/>
              </w:rPr>
              <w:t xml:space="preserve"> digita </w:t>
            </w:r>
            <w:r w:rsidR="00490584">
              <w:rPr>
                <w:lang w:val="pt-BR"/>
              </w:rPr>
              <w:t>a placa</w:t>
            </w:r>
          </w:p>
        </w:tc>
        <w:tc>
          <w:tcPr>
            <w:tcW w:w="5596" w:type="dxa"/>
          </w:tcPr>
          <w:p w:rsidR="008A2978" w:rsidRPr="003D4348" w:rsidRDefault="001E40E6" w:rsidP="00543DD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543DDF">
              <w:rPr>
                <w:sz w:val="24"/>
                <w:lang w:val="pt-BR"/>
              </w:rPr>
              <w:t>placa</w:t>
            </w:r>
            <w:r w:rsidR="00643CFF">
              <w:rPr>
                <w:sz w:val="24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8A2978" w:rsidRPr="003D4348" w:rsidRDefault="008802EE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8A2978" w:rsidRPr="003D4348" w:rsidRDefault="008A297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D4348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Pr="003D4348" w:rsidRDefault="005D12BD" w:rsidP="00490584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="007356AD" w:rsidRPr="007356AD">
              <w:rPr>
                <w:lang w:val="pt-BR"/>
              </w:rPr>
              <w:t xml:space="preserve">: </w:t>
            </w:r>
            <w:r w:rsidR="00643CFF">
              <w:rPr>
                <w:lang w:val="pt-BR"/>
              </w:rPr>
              <w:t xml:space="preserve">O </w:t>
            </w:r>
            <w:r w:rsidR="00CA1300">
              <w:rPr>
                <w:lang w:val="pt-BR"/>
              </w:rPr>
              <w:t>Gerente</w:t>
            </w:r>
            <w:r w:rsidR="00643CFF" w:rsidRPr="00297AE7">
              <w:rPr>
                <w:lang w:val="pt-BR"/>
              </w:rPr>
              <w:t xml:space="preserve"> digita</w:t>
            </w:r>
            <w:r w:rsidR="00643CFF">
              <w:rPr>
                <w:lang w:val="pt-BR"/>
              </w:rPr>
              <w:t xml:space="preserve"> </w:t>
            </w:r>
            <w:r w:rsidR="00490584">
              <w:rPr>
                <w:lang w:val="pt-BR"/>
              </w:rPr>
              <w:t>o Chassi do Veículo</w:t>
            </w:r>
          </w:p>
        </w:tc>
        <w:tc>
          <w:tcPr>
            <w:tcW w:w="5596" w:type="dxa"/>
          </w:tcPr>
          <w:p w:rsidR="000F379B" w:rsidRPr="003D4348" w:rsidRDefault="00543DDF" w:rsidP="00543DD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chassi</w:t>
            </w:r>
            <w:r w:rsidR="00643CFF">
              <w:rPr>
                <w:sz w:val="24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0F379B" w:rsidRPr="003D4348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D4348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Pr="00643CFF" w:rsidRDefault="00643CFF" w:rsidP="00490584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 w:rsidR="005D12BD">
              <w:rPr>
                <w:lang w:val="pt-BR"/>
              </w:rPr>
              <w:t>5</w:t>
            </w:r>
            <w:proofErr w:type="gramEnd"/>
            <w:r w:rsidR="005D12BD">
              <w:rPr>
                <w:lang w:val="pt-BR"/>
              </w:rPr>
              <w:t xml:space="preserve">: </w:t>
            </w:r>
            <w:r>
              <w:rPr>
                <w:lang w:val="pt-BR"/>
              </w:rPr>
              <w:t xml:space="preserve">O </w:t>
            </w:r>
            <w:r w:rsidR="00CA1300">
              <w:rPr>
                <w:lang w:val="pt-BR"/>
              </w:rPr>
              <w:t>Gerente</w:t>
            </w:r>
            <w:r>
              <w:rPr>
                <w:lang w:val="pt-BR"/>
              </w:rPr>
              <w:t xml:space="preserve"> digita o número </w:t>
            </w:r>
            <w:r w:rsidR="00490584">
              <w:rPr>
                <w:lang w:val="pt-BR"/>
              </w:rPr>
              <w:t>do Renavan</w:t>
            </w:r>
          </w:p>
        </w:tc>
        <w:tc>
          <w:tcPr>
            <w:tcW w:w="5596" w:type="dxa"/>
          </w:tcPr>
          <w:p w:rsidR="000F379B" w:rsidRPr="001E40E6" w:rsidRDefault="00643CFF" w:rsidP="00543DD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543DDF">
              <w:rPr>
                <w:sz w:val="24"/>
                <w:lang w:val="pt-BR"/>
              </w:rPr>
              <w:t xml:space="preserve">Renavan </w:t>
            </w:r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0F379B" w:rsidRPr="003D4348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490584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="00643CFF" w:rsidRPr="007356AD">
              <w:rPr>
                <w:lang w:val="pt-BR"/>
              </w:rPr>
              <w:t xml:space="preserve">: </w:t>
            </w:r>
            <w:r w:rsidR="00643CFF">
              <w:rPr>
                <w:lang w:val="pt-BR"/>
              </w:rPr>
              <w:t xml:space="preserve">O </w:t>
            </w:r>
            <w:r w:rsidR="00CA1300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</w:t>
            </w:r>
            <w:r w:rsidR="00490584">
              <w:rPr>
                <w:lang w:val="pt-BR"/>
              </w:rPr>
              <w:t>o Ano do Veículo</w:t>
            </w:r>
          </w:p>
        </w:tc>
        <w:tc>
          <w:tcPr>
            <w:tcW w:w="5596" w:type="dxa"/>
          </w:tcPr>
          <w:p w:rsidR="00643CFF" w:rsidRDefault="00643CFF" w:rsidP="00543DD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543DDF">
              <w:rPr>
                <w:sz w:val="24"/>
                <w:lang w:val="pt-BR"/>
              </w:rPr>
              <w:t xml:space="preserve">Ano </w:t>
            </w:r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643CFF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C73ABD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 w:rsidR="00643CFF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</w:t>
            </w:r>
            <w:r w:rsidR="00C73ABD">
              <w:rPr>
                <w:lang w:val="pt-BR"/>
              </w:rPr>
              <w:t>o Estado</w:t>
            </w:r>
            <w:r w:rsidR="00643CFF">
              <w:rPr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643CFF" w:rsidRDefault="00643CFF" w:rsidP="00543DD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543DDF">
              <w:rPr>
                <w:sz w:val="24"/>
                <w:lang w:val="pt-BR"/>
              </w:rPr>
              <w:t xml:space="preserve">estado </w:t>
            </w:r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643CFF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C73ABD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 w:rsidR="00643CFF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</w:t>
            </w:r>
            <w:r w:rsidR="00C73ABD">
              <w:rPr>
                <w:lang w:val="pt-BR"/>
              </w:rPr>
              <w:t>a Marca</w:t>
            </w:r>
          </w:p>
        </w:tc>
        <w:tc>
          <w:tcPr>
            <w:tcW w:w="5596" w:type="dxa"/>
          </w:tcPr>
          <w:p w:rsidR="00643CFF" w:rsidRDefault="00643CFF" w:rsidP="00543DD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543DDF">
              <w:rPr>
                <w:sz w:val="24"/>
                <w:lang w:val="pt-BR"/>
              </w:rPr>
              <w:t xml:space="preserve">marca </w:t>
            </w:r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643CFF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C73ABD" w:rsidRPr="00C73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73ABD" w:rsidRPr="003D4348" w:rsidRDefault="00C73ABD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73ABD" w:rsidRDefault="00C73ABD" w:rsidP="00C73ABD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Gerente digita o Modelo</w:t>
            </w:r>
          </w:p>
        </w:tc>
        <w:tc>
          <w:tcPr>
            <w:tcW w:w="5596" w:type="dxa"/>
          </w:tcPr>
          <w:p w:rsidR="00C73ABD" w:rsidRDefault="00543DD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Modelo é preenchido</w:t>
            </w:r>
          </w:p>
        </w:tc>
        <w:tc>
          <w:tcPr>
            <w:tcW w:w="714" w:type="dxa"/>
          </w:tcPr>
          <w:p w:rsidR="00C73ABD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C73ABD" w:rsidRPr="003D4348" w:rsidRDefault="00C73A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C73ABD" w:rsidRPr="00C73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73ABD" w:rsidRPr="003D4348" w:rsidRDefault="00C73ABD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73ABD" w:rsidRDefault="00C73ABD" w:rsidP="00C73ABD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Passo 10: O Gerente digita a Cor</w:t>
            </w:r>
          </w:p>
        </w:tc>
        <w:tc>
          <w:tcPr>
            <w:tcW w:w="5596" w:type="dxa"/>
          </w:tcPr>
          <w:p w:rsidR="00C73ABD" w:rsidRDefault="00543DD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Cor é preenchido</w:t>
            </w:r>
          </w:p>
        </w:tc>
        <w:tc>
          <w:tcPr>
            <w:tcW w:w="714" w:type="dxa"/>
          </w:tcPr>
          <w:p w:rsidR="00C73ABD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C73ABD" w:rsidRPr="003D4348" w:rsidRDefault="00C73A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C73ABD" w:rsidRPr="00C73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73ABD" w:rsidRPr="003D4348" w:rsidRDefault="00C73ABD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73ABD" w:rsidRDefault="008802EE" w:rsidP="008802EE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Passo 10: O Gerente digita o Ícone</w:t>
            </w:r>
          </w:p>
        </w:tc>
        <w:tc>
          <w:tcPr>
            <w:tcW w:w="5596" w:type="dxa"/>
          </w:tcPr>
          <w:p w:rsidR="00C73ABD" w:rsidRDefault="00543DD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Ícone é preenchido</w:t>
            </w:r>
          </w:p>
        </w:tc>
        <w:tc>
          <w:tcPr>
            <w:tcW w:w="714" w:type="dxa"/>
          </w:tcPr>
          <w:p w:rsidR="00C73ABD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C73ABD" w:rsidRPr="003D4348" w:rsidRDefault="00C73A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D12BD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12BD" w:rsidRPr="003D4348" w:rsidRDefault="005D12BD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D12BD" w:rsidRDefault="005D12BD" w:rsidP="00643CF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>
              <w:rPr>
                <w:lang w:val="pt-BR"/>
              </w:rPr>
              <w:t xml:space="preserve"> clica no botão Incluir</w:t>
            </w:r>
          </w:p>
        </w:tc>
        <w:tc>
          <w:tcPr>
            <w:tcW w:w="5596" w:type="dxa"/>
          </w:tcPr>
          <w:p w:rsidR="005D12BD" w:rsidRDefault="005D12BD" w:rsidP="005433AE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</w:t>
            </w:r>
            <w:r w:rsidR="005433AE">
              <w:rPr>
                <w:sz w:val="24"/>
                <w:lang w:val="pt-BR"/>
              </w:rPr>
              <w:t>Veículo</w:t>
            </w:r>
            <w:r>
              <w:rPr>
                <w:sz w:val="24"/>
                <w:lang w:val="pt-BR"/>
              </w:rPr>
              <w:t xml:space="preserve"> é incluso com sucesso no sistema</w:t>
            </w:r>
          </w:p>
        </w:tc>
        <w:tc>
          <w:tcPr>
            <w:tcW w:w="714" w:type="dxa"/>
          </w:tcPr>
          <w:p w:rsidR="005D12BD" w:rsidRDefault="00543DD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D4348" w:rsidRDefault="005D12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0F379B" w:rsidRDefault="000F379B">
      <w:pPr>
        <w:pStyle w:val="bp"/>
        <w:spacing w:before="0" w:after="0"/>
        <w:rPr>
          <w:lang w:val="pt-BR"/>
        </w:rPr>
      </w:pPr>
    </w:p>
    <w:p w:rsidR="002B29D0" w:rsidRPr="003D4348" w:rsidRDefault="002B29D0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1903"/>
        <w:gridCol w:w="2331"/>
        <w:gridCol w:w="2416"/>
        <w:gridCol w:w="2429"/>
        <w:gridCol w:w="2429"/>
      </w:tblGrid>
      <w:tr w:rsidR="009D195B" w:rsidTr="009D195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D195B" w:rsidTr="009D195B">
        <w:tc>
          <w:tcPr>
            <w:tcW w:w="1668" w:type="dxa"/>
            <w:tcBorders>
              <w:top w:val="single" w:sz="4" w:space="0" w:color="auto"/>
            </w:tcBorders>
            <w:shd w:val="clear" w:color="auto" w:fill="E0E0E0"/>
          </w:tcPr>
          <w:p w:rsidR="001E40E6" w:rsidRPr="004A4D4E" w:rsidRDefault="001E40E6" w:rsidP="005D12BD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 w:rsidR="005D12BD">
              <w:rPr>
                <w:lang w:val="pt-BR"/>
              </w:rPr>
              <w:t>Cliente</w:t>
            </w: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1E40E6" w:rsidRPr="004A4D4E" w:rsidRDefault="009D195B" w:rsidP="009D195B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  <w:r>
              <w:t>Carlos Roberto</w:t>
            </w:r>
          </w:p>
        </w:tc>
        <w:tc>
          <w:tcPr>
            <w:tcW w:w="2331" w:type="dxa"/>
            <w:tcBorders>
              <w:top w:val="single" w:sz="4" w:space="0" w:color="auto"/>
            </w:tcBorders>
          </w:tcPr>
          <w:p w:rsidR="001E40E6" w:rsidRPr="004A4D4E" w:rsidRDefault="009D195B" w:rsidP="009D195B">
            <w:pPr>
              <w:pStyle w:val="bp"/>
              <w:spacing w:before="0" w:after="0"/>
            </w:pPr>
            <w:r>
              <w:t xml:space="preserve">Ana Paula </w:t>
            </w:r>
          </w:p>
        </w:tc>
        <w:tc>
          <w:tcPr>
            <w:tcW w:w="2416" w:type="dxa"/>
            <w:tcBorders>
              <w:top w:val="single" w:sz="4" w:space="0" w:color="auto"/>
            </w:tcBorders>
          </w:tcPr>
          <w:p w:rsidR="001E40E6" w:rsidRPr="004A4D4E" w:rsidRDefault="009D195B" w:rsidP="009D195B">
            <w:pPr>
              <w:pStyle w:val="bp"/>
              <w:spacing w:before="0" w:after="0"/>
            </w:pPr>
            <w:r>
              <w:t>José  Roberto</w:t>
            </w:r>
          </w:p>
        </w:tc>
        <w:tc>
          <w:tcPr>
            <w:tcW w:w="2429" w:type="dxa"/>
            <w:tcBorders>
              <w:top w:val="single" w:sz="4" w:space="0" w:color="auto"/>
            </w:tcBorders>
          </w:tcPr>
          <w:p w:rsidR="001E40E6" w:rsidRPr="004A4D4E" w:rsidRDefault="009D195B" w:rsidP="009D195B">
            <w:pPr>
              <w:pStyle w:val="bp"/>
              <w:spacing w:before="0" w:after="0"/>
            </w:pPr>
            <w:r>
              <w:t>Ana Maria</w:t>
            </w:r>
          </w:p>
        </w:tc>
        <w:tc>
          <w:tcPr>
            <w:tcW w:w="2429" w:type="dxa"/>
            <w:tcBorders>
              <w:top w:val="single" w:sz="4" w:space="0" w:color="auto"/>
            </w:tcBorders>
          </w:tcPr>
          <w:p w:rsidR="001E40E6" w:rsidRPr="004A4D4E" w:rsidRDefault="009D195B" w:rsidP="009D195B">
            <w:pPr>
              <w:pStyle w:val="bp"/>
              <w:spacing w:before="0" w:after="0"/>
            </w:pPr>
            <w:r>
              <w:t>José Fernando</w:t>
            </w:r>
          </w:p>
        </w:tc>
      </w:tr>
      <w:tr w:rsidR="009D195B" w:rsidTr="009D195B">
        <w:trPr>
          <w:trHeight w:val="333"/>
        </w:trPr>
        <w:tc>
          <w:tcPr>
            <w:tcW w:w="1668" w:type="dxa"/>
            <w:shd w:val="clear" w:color="auto" w:fill="E0E0E0"/>
          </w:tcPr>
          <w:p w:rsidR="001E40E6" w:rsidRPr="004A4D4E" w:rsidRDefault="001E40E6" w:rsidP="009D495C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 w:rsidR="009D495C">
              <w:rPr>
                <w:lang w:val="pt-BR"/>
              </w:rPr>
              <w:t>Placa</w:t>
            </w:r>
          </w:p>
        </w:tc>
        <w:tc>
          <w:tcPr>
            <w:tcW w:w="1903" w:type="dxa"/>
          </w:tcPr>
          <w:p w:rsidR="001E40E6" w:rsidRPr="004A4D4E" w:rsidRDefault="009D195B" w:rsidP="009D195B">
            <w:pPr>
              <w:pStyle w:val="bp"/>
              <w:spacing w:before="0" w:after="0"/>
            </w:pPr>
            <w:r>
              <w:t>KKE-4601</w:t>
            </w:r>
          </w:p>
        </w:tc>
        <w:tc>
          <w:tcPr>
            <w:tcW w:w="2331" w:type="dxa"/>
          </w:tcPr>
          <w:p w:rsidR="001E40E6" w:rsidRPr="004A4D4E" w:rsidRDefault="009D195B" w:rsidP="009D195B">
            <w:pPr>
              <w:pStyle w:val="bp"/>
              <w:spacing w:before="0" w:after="0"/>
            </w:pPr>
            <w:r>
              <w:t>JJI-7865</w:t>
            </w:r>
          </w:p>
        </w:tc>
        <w:tc>
          <w:tcPr>
            <w:tcW w:w="2416" w:type="dxa"/>
          </w:tcPr>
          <w:p w:rsidR="001E40E6" w:rsidRPr="004A4D4E" w:rsidRDefault="009D195B" w:rsidP="009D195B">
            <w:pPr>
              <w:pStyle w:val="bp"/>
              <w:spacing w:before="0" w:after="0"/>
            </w:pPr>
            <w:r>
              <w:t>HYS-6754</w:t>
            </w:r>
          </w:p>
        </w:tc>
        <w:tc>
          <w:tcPr>
            <w:tcW w:w="2429" w:type="dxa"/>
          </w:tcPr>
          <w:p w:rsidR="001E40E6" w:rsidRPr="004A4D4E" w:rsidRDefault="009D195B" w:rsidP="009D195B">
            <w:pPr>
              <w:pStyle w:val="bp"/>
              <w:spacing w:before="0" w:after="0"/>
            </w:pPr>
            <w:r>
              <w:t>NHG-4563</w:t>
            </w:r>
          </w:p>
        </w:tc>
        <w:tc>
          <w:tcPr>
            <w:tcW w:w="2429" w:type="dxa"/>
          </w:tcPr>
          <w:p w:rsidR="001E40E6" w:rsidRPr="004A4D4E" w:rsidRDefault="009D195B" w:rsidP="009D195B">
            <w:pPr>
              <w:pStyle w:val="bp"/>
              <w:spacing w:before="0" w:after="0"/>
            </w:pPr>
            <w:r>
              <w:t>PPI-9876</w:t>
            </w:r>
          </w:p>
        </w:tc>
      </w:tr>
      <w:tr w:rsidR="009D195B" w:rsidTr="009D195B">
        <w:tc>
          <w:tcPr>
            <w:tcW w:w="1668" w:type="dxa"/>
            <w:shd w:val="clear" w:color="auto" w:fill="E0E0E0"/>
          </w:tcPr>
          <w:p w:rsidR="002B29D0" w:rsidRPr="004A4D4E" w:rsidRDefault="002B29D0" w:rsidP="009D495C">
            <w:pPr>
              <w:pStyle w:val="bp"/>
              <w:spacing w:before="0" w:after="0"/>
            </w:pPr>
            <w:r>
              <w:t xml:space="preserve">Campo </w:t>
            </w:r>
            <w:proofErr w:type="spellStart"/>
            <w:r w:rsidR="009D495C">
              <w:t>Chassi</w:t>
            </w:r>
            <w:proofErr w:type="spellEnd"/>
          </w:p>
        </w:tc>
        <w:tc>
          <w:tcPr>
            <w:tcW w:w="1903" w:type="dxa"/>
          </w:tcPr>
          <w:p w:rsidR="001E40E6" w:rsidRPr="004A4D4E" w:rsidRDefault="009D195B" w:rsidP="009D195B">
            <w:pPr>
              <w:pStyle w:val="bp"/>
              <w:spacing w:before="0" w:after="0"/>
            </w:pPr>
            <w:r>
              <w:t>DFGE3456GTE678JUH</w:t>
            </w:r>
          </w:p>
        </w:tc>
        <w:tc>
          <w:tcPr>
            <w:tcW w:w="2331" w:type="dxa"/>
          </w:tcPr>
          <w:p w:rsidR="001E40E6" w:rsidRPr="004A4D4E" w:rsidRDefault="009D195B" w:rsidP="009D195B">
            <w:pPr>
              <w:pStyle w:val="bp"/>
              <w:spacing w:before="0" w:after="0"/>
            </w:pPr>
            <w:r>
              <w:t>JUH7865GHT45RF567</w:t>
            </w:r>
          </w:p>
        </w:tc>
        <w:tc>
          <w:tcPr>
            <w:tcW w:w="2416" w:type="dxa"/>
          </w:tcPr>
          <w:p w:rsidR="001E40E6" w:rsidRPr="004A4D4E" w:rsidRDefault="009D195B" w:rsidP="009D195B">
            <w:pPr>
              <w:pStyle w:val="bp"/>
              <w:spacing w:before="0" w:after="0"/>
            </w:pPr>
            <w:r>
              <w:t>JNH8JUY876YT56RTY</w:t>
            </w:r>
          </w:p>
        </w:tc>
        <w:tc>
          <w:tcPr>
            <w:tcW w:w="2429" w:type="dxa"/>
          </w:tcPr>
          <w:p w:rsidR="001E40E6" w:rsidRPr="004A4D4E" w:rsidRDefault="009D195B" w:rsidP="009D195B">
            <w:pPr>
              <w:pStyle w:val="bp"/>
              <w:spacing w:before="0" w:after="0"/>
            </w:pPr>
            <w:r>
              <w:t>JNHU78967YU76TRGF</w:t>
            </w:r>
          </w:p>
        </w:tc>
        <w:tc>
          <w:tcPr>
            <w:tcW w:w="2429" w:type="dxa"/>
          </w:tcPr>
          <w:p w:rsidR="001E40E6" w:rsidRPr="004A4D4E" w:rsidRDefault="009D195B" w:rsidP="009D195B">
            <w:pPr>
              <w:pStyle w:val="bp"/>
              <w:spacing w:before="0" w:after="0"/>
            </w:pPr>
            <w:r>
              <w:t>JUYH78965TYH678UY</w:t>
            </w:r>
          </w:p>
        </w:tc>
      </w:tr>
      <w:tr w:rsidR="009D195B" w:rsidTr="009D195B">
        <w:tc>
          <w:tcPr>
            <w:tcW w:w="1668" w:type="dxa"/>
            <w:shd w:val="clear" w:color="auto" w:fill="E0E0E0"/>
          </w:tcPr>
          <w:p w:rsidR="002B29D0" w:rsidRDefault="002B29D0" w:rsidP="009D495C">
            <w:pPr>
              <w:pStyle w:val="bp"/>
              <w:spacing w:before="0" w:after="0"/>
            </w:pPr>
            <w:r>
              <w:t xml:space="preserve">Campo </w:t>
            </w:r>
            <w:proofErr w:type="spellStart"/>
            <w:r w:rsidR="009D495C">
              <w:t>Renavan</w:t>
            </w:r>
            <w:proofErr w:type="spellEnd"/>
          </w:p>
        </w:tc>
        <w:tc>
          <w:tcPr>
            <w:tcW w:w="1903" w:type="dxa"/>
          </w:tcPr>
          <w:p w:rsidR="002B29D0" w:rsidRPr="004A4D4E" w:rsidRDefault="009D195B" w:rsidP="009D195B">
            <w:pPr>
              <w:pStyle w:val="bp"/>
              <w:spacing w:before="0" w:after="0"/>
            </w:pPr>
            <w:r>
              <w:t>123456789</w:t>
            </w:r>
          </w:p>
        </w:tc>
        <w:tc>
          <w:tcPr>
            <w:tcW w:w="2331" w:type="dxa"/>
          </w:tcPr>
          <w:p w:rsidR="002B29D0" w:rsidRPr="004A4D4E" w:rsidRDefault="009D195B" w:rsidP="009D195B">
            <w:pPr>
              <w:pStyle w:val="bp"/>
              <w:spacing w:before="0" w:after="0"/>
            </w:pPr>
            <w:r>
              <w:t>987654342</w:t>
            </w:r>
          </w:p>
        </w:tc>
        <w:tc>
          <w:tcPr>
            <w:tcW w:w="2416" w:type="dxa"/>
          </w:tcPr>
          <w:p w:rsidR="002B29D0" w:rsidRPr="004A4D4E" w:rsidRDefault="009D195B" w:rsidP="009D195B">
            <w:pPr>
              <w:pStyle w:val="bp"/>
              <w:spacing w:before="0" w:after="0"/>
            </w:pPr>
            <w:r>
              <w:t>897654309</w:t>
            </w:r>
          </w:p>
        </w:tc>
        <w:tc>
          <w:tcPr>
            <w:tcW w:w="2429" w:type="dxa"/>
          </w:tcPr>
          <w:p w:rsidR="002B29D0" w:rsidRPr="004A4D4E" w:rsidRDefault="009D195B" w:rsidP="009D195B">
            <w:pPr>
              <w:pStyle w:val="bp"/>
              <w:spacing w:before="0" w:after="0"/>
            </w:pPr>
            <w:r>
              <w:t>324156789</w:t>
            </w:r>
          </w:p>
        </w:tc>
        <w:tc>
          <w:tcPr>
            <w:tcW w:w="2429" w:type="dxa"/>
          </w:tcPr>
          <w:p w:rsidR="002B29D0" w:rsidRPr="004A4D4E" w:rsidRDefault="009D195B" w:rsidP="009D195B">
            <w:pPr>
              <w:pStyle w:val="bp"/>
              <w:spacing w:before="0" w:after="0"/>
            </w:pPr>
            <w:r>
              <w:t>453627890</w:t>
            </w:r>
          </w:p>
        </w:tc>
      </w:tr>
      <w:tr w:rsidR="009D195B" w:rsidRPr="005433AE" w:rsidTr="009D195B">
        <w:tc>
          <w:tcPr>
            <w:tcW w:w="1668" w:type="dxa"/>
            <w:shd w:val="clear" w:color="auto" w:fill="E0E0E0"/>
          </w:tcPr>
          <w:p w:rsidR="002B29D0" w:rsidRPr="002B29D0" w:rsidRDefault="002B29D0" w:rsidP="009D495C">
            <w:pPr>
              <w:pStyle w:val="bp"/>
              <w:spacing w:before="0" w:after="0"/>
              <w:rPr>
                <w:lang w:val="pt-BR"/>
              </w:rPr>
            </w:pPr>
            <w:r w:rsidRPr="002B29D0">
              <w:rPr>
                <w:lang w:val="pt-BR"/>
              </w:rPr>
              <w:t xml:space="preserve">Campo </w:t>
            </w:r>
            <w:r w:rsidR="009D495C">
              <w:rPr>
                <w:lang w:val="pt-BR"/>
              </w:rPr>
              <w:t>Ano</w:t>
            </w:r>
          </w:p>
        </w:tc>
        <w:tc>
          <w:tcPr>
            <w:tcW w:w="1903" w:type="dxa"/>
          </w:tcPr>
          <w:p w:rsidR="002B29D0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2011</w:t>
            </w:r>
          </w:p>
        </w:tc>
        <w:tc>
          <w:tcPr>
            <w:tcW w:w="2331" w:type="dxa"/>
          </w:tcPr>
          <w:p w:rsidR="002B29D0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2013</w:t>
            </w:r>
          </w:p>
        </w:tc>
        <w:tc>
          <w:tcPr>
            <w:tcW w:w="2416" w:type="dxa"/>
          </w:tcPr>
          <w:p w:rsidR="002B29D0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2010</w:t>
            </w:r>
          </w:p>
        </w:tc>
        <w:tc>
          <w:tcPr>
            <w:tcW w:w="2429" w:type="dxa"/>
          </w:tcPr>
          <w:p w:rsidR="002B29D0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2010</w:t>
            </w:r>
          </w:p>
        </w:tc>
        <w:tc>
          <w:tcPr>
            <w:tcW w:w="2429" w:type="dxa"/>
          </w:tcPr>
          <w:p w:rsidR="002B29D0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2004</w:t>
            </w:r>
          </w:p>
        </w:tc>
      </w:tr>
      <w:tr w:rsidR="009D195B" w:rsidRPr="002B29D0" w:rsidTr="009D195B">
        <w:trPr>
          <w:trHeight w:val="295"/>
        </w:trPr>
        <w:tc>
          <w:tcPr>
            <w:tcW w:w="1668" w:type="dxa"/>
            <w:shd w:val="clear" w:color="auto" w:fill="E0E0E0"/>
          </w:tcPr>
          <w:p w:rsidR="002B29D0" w:rsidRPr="002B29D0" w:rsidRDefault="009D495C" w:rsidP="006775B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Campo Estado</w:t>
            </w:r>
          </w:p>
        </w:tc>
        <w:tc>
          <w:tcPr>
            <w:tcW w:w="1903" w:type="dxa"/>
          </w:tcPr>
          <w:p w:rsidR="002B29D0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PE</w:t>
            </w:r>
          </w:p>
        </w:tc>
        <w:tc>
          <w:tcPr>
            <w:tcW w:w="2331" w:type="dxa"/>
          </w:tcPr>
          <w:p w:rsidR="002B29D0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BA</w:t>
            </w:r>
          </w:p>
        </w:tc>
        <w:tc>
          <w:tcPr>
            <w:tcW w:w="2416" w:type="dxa"/>
          </w:tcPr>
          <w:p w:rsidR="002B29D0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GO</w:t>
            </w:r>
          </w:p>
        </w:tc>
        <w:tc>
          <w:tcPr>
            <w:tcW w:w="2429" w:type="dxa"/>
          </w:tcPr>
          <w:p w:rsidR="002B29D0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CE</w:t>
            </w:r>
          </w:p>
        </w:tc>
        <w:tc>
          <w:tcPr>
            <w:tcW w:w="2429" w:type="dxa"/>
          </w:tcPr>
          <w:p w:rsidR="002B29D0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RJ</w:t>
            </w:r>
          </w:p>
        </w:tc>
      </w:tr>
      <w:tr w:rsidR="009D195B" w:rsidRPr="002B29D0" w:rsidTr="009D195B">
        <w:tc>
          <w:tcPr>
            <w:tcW w:w="1668" w:type="dxa"/>
            <w:shd w:val="clear" w:color="auto" w:fill="E0E0E0"/>
          </w:tcPr>
          <w:p w:rsidR="002B29D0" w:rsidRPr="002B29D0" w:rsidRDefault="009D495C" w:rsidP="006775B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Campo Marca</w:t>
            </w:r>
          </w:p>
        </w:tc>
        <w:tc>
          <w:tcPr>
            <w:tcW w:w="1903" w:type="dxa"/>
          </w:tcPr>
          <w:p w:rsidR="002B29D0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WOLKSVAGEN</w:t>
            </w:r>
          </w:p>
        </w:tc>
        <w:tc>
          <w:tcPr>
            <w:tcW w:w="2331" w:type="dxa"/>
          </w:tcPr>
          <w:p w:rsidR="002B29D0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CHEVROLLET</w:t>
            </w:r>
          </w:p>
        </w:tc>
        <w:tc>
          <w:tcPr>
            <w:tcW w:w="2416" w:type="dxa"/>
          </w:tcPr>
          <w:p w:rsidR="002B29D0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TOYOTTA</w:t>
            </w:r>
          </w:p>
        </w:tc>
        <w:tc>
          <w:tcPr>
            <w:tcW w:w="2429" w:type="dxa"/>
          </w:tcPr>
          <w:p w:rsidR="002B29D0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HYLUX</w:t>
            </w:r>
          </w:p>
        </w:tc>
        <w:tc>
          <w:tcPr>
            <w:tcW w:w="2429" w:type="dxa"/>
          </w:tcPr>
          <w:p w:rsidR="002B29D0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CHEVROLLET</w:t>
            </w:r>
          </w:p>
        </w:tc>
      </w:tr>
      <w:tr w:rsidR="009D195B" w:rsidRPr="002B29D0" w:rsidTr="009D195B">
        <w:tc>
          <w:tcPr>
            <w:tcW w:w="1668" w:type="dxa"/>
            <w:shd w:val="clear" w:color="auto" w:fill="E0E0E0"/>
          </w:tcPr>
          <w:p w:rsidR="009D495C" w:rsidRDefault="009D495C" w:rsidP="006775B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 xml:space="preserve">Campo </w:t>
            </w:r>
            <w:r w:rsidR="00490584">
              <w:rPr>
                <w:lang w:val="pt-BR"/>
              </w:rPr>
              <w:t>Modelo</w:t>
            </w:r>
          </w:p>
        </w:tc>
        <w:tc>
          <w:tcPr>
            <w:tcW w:w="1903" w:type="dxa"/>
          </w:tcPr>
          <w:p w:rsidR="009D495C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SEDAN</w:t>
            </w:r>
          </w:p>
        </w:tc>
        <w:tc>
          <w:tcPr>
            <w:tcW w:w="2331" w:type="dxa"/>
          </w:tcPr>
          <w:p w:rsidR="009D495C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HERT</w:t>
            </w:r>
          </w:p>
        </w:tc>
        <w:tc>
          <w:tcPr>
            <w:tcW w:w="2416" w:type="dxa"/>
          </w:tcPr>
          <w:p w:rsidR="009D495C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SUV</w:t>
            </w:r>
          </w:p>
        </w:tc>
        <w:tc>
          <w:tcPr>
            <w:tcW w:w="2429" w:type="dxa"/>
          </w:tcPr>
          <w:p w:rsidR="009D495C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SUV</w:t>
            </w:r>
          </w:p>
        </w:tc>
        <w:tc>
          <w:tcPr>
            <w:tcW w:w="2429" w:type="dxa"/>
          </w:tcPr>
          <w:p w:rsidR="009D495C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SEDAN</w:t>
            </w:r>
          </w:p>
        </w:tc>
      </w:tr>
      <w:tr w:rsidR="009D195B" w:rsidRPr="002B29D0" w:rsidTr="009D195B">
        <w:trPr>
          <w:trHeight w:val="331"/>
        </w:trPr>
        <w:tc>
          <w:tcPr>
            <w:tcW w:w="1668" w:type="dxa"/>
            <w:shd w:val="clear" w:color="auto" w:fill="E0E0E0"/>
          </w:tcPr>
          <w:p w:rsidR="00490584" w:rsidRDefault="00490584" w:rsidP="006775B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Campo Cor</w:t>
            </w:r>
          </w:p>
        </w:tc>
        <w:tc>
          <w:tcPr>
            <w:tcW w:w="1903" w:type="dxa"/>
          </w:tcPr>
          <w:p w:rsidR="00490584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VERDE</w:t>
            </w:r>
          </w:p>
        </w:tc>
        <w:tc>
          <w:tcPr>
            <w:tcW w:w="2331" w:type="dxa"/>
          </w:tcPr>
          <w:p w:rsidR="00490584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VERMELHO</w:t>
            </w:r>
          </w:p>
        </w:tc>
        <w:tc>
          <w:tcPr>
            <w:tcW w:w="2416" w:type="dxa"/>
          </w:tcPr>
          <w:p w:rsidR="00490584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AMARELO</w:t>
            </w:r>
          </w:p>
        </w:tc>
        <w:tc>
          <w:tcPr>
            <w:tcW w:w="2429" w:type="dxa"/>
          </w:tcPr>
          <w:p w:rsidR="00490584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PRETO</w:t>
            </w:r>
          </w:p>
        </w:tc>
        <w:tc>
          <w:tcPr>
            <w:tcW w:w="2429" w:type="dxa"/>
          </w:tcPr>
          <w:p w:rsidR="00490584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PRATA</w:t>
            </w:r>
          </w:p>
        </w:tc>
      </w:tr>
      <w:tr w:rsidR="009D195B" w:rsidRPr="002B29D0" w:rsidTr="009D195B">
        <w:tc>
          <w:tcPr>
            <w:tcW w:w="1668" w:type="dxa"/>
            <w:shd w:val="clear" w:color="auto" w:fill="E0E0E0"/>
          </w:tcPr>
          <w:p w:rsidR="00490584" w:rsidRDefault="00490584" w:rsidP="006775B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Campo Ícone</w:t>
            </w:r>
          </w:p>
        </w:tc>
        <w:tc>
          <w:tcPr>
            <w:tcW w:w="1903" w:type="dxa"/>
          </w:tcPr>
          <w:p w:rsidR="00490584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CARRO</w:t>
            </w:r>
          </w:p>
        </w:tc>
        <w:tc>
          <w:tcPr>
            <w:tcW w:w="2331" w:type="dxa"/>
          </w:tcPr>
          <w:p w:rsidR="00490584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CARRO</w:t>
            </w:r>
          </w:p>
        </w:tc>
        <w:tc>
          <w:tcPr>
            <w:tcW w:w="2416" w:type="dxa"/>
          </w:tcPr>
          <w:p w:rsidR="00490584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MINI VAN</w:t>
            </w:r>
          </w:p>
        </w:tc>
        <w:tc>
          <w:tcPr>
            <w:tcW w:w="2429" w:type="dxa"/>
          </w:tcPr>
          <w:p w:rsidR="00490584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MINI VAN</w:t>
            </w:r>
          </w:p>
        </w:tc>
        <w:tc>
          <w:tcPr>
            <w:tcW w:w="2429" w:type="dxa"/>
          </w:tcPr>
          <w:p w:rsidR="00490584" w:rsidRPr="002B29D0" w:rsidRDefault="009D195B" w:rsidP="009D195B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CARRO</w:t>
            </w:r>
          </w:p>
        </w:tc>
      </w:tr>
    </w:tbl>
    <w:p w:rsidR="000F379B" w:rsidRPr="003D4348" w:rsidRDefault="000F379B">
      <w:pPr>
        <w:pStyle w:val="bp"/>
        <w:spacing w:before="0" w:after="0"/>
        <w:rPr>
          <w:lang w:val="pt-BR"/>
        </w:rPr>
        <w:sectPr w:rsidR="000F379B" w:rsidRPr="003D4348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2E5EC8" w:rsidRPr="002B29D0" w:rsidRDefault="002E5EC8">
      <w:pPr>
        <w:pStyle w:val="bp"/>
        <w:spacing w:before="0" w:after="0"/>
        <w:rPr>
          <w:lang w:val="pt-BR"/>
        </w:rPr>
      </w:pPr>
    </w:p>
    <w:sectPr w:rsidR="002E5EC8" w:rsidRPr="002B29D0" w:rsidSect="000F379B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812" w:rsidRDefault="00CA5812">
      <w:r>
        <w:separator/>
      </w:r>
    </w:p>
  </w:endnote>
  <w:endnote w:type="continuationSeparator" w:id="0">
    <w:p w:rsidR="00CA5812" w:rsidRDefault="00CA58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E1409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E14097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E14097">
      <w:rPr>
        <w:rStyle w:val="Nmerodepgina"/>
      </w:rPr>
      <w:fldChar w:fldCharType="separate"/>
    </w:r>
    <w:r w:rsidR="009D195B">
      <w:rPr>
        <w:rStyle w:val="Nmerodepgina"/>
        <w:noProof/>
      </w:rPr>
      <w:t>2</w:t>
    </w:r>
    <w:r w:rsidR="00E14097">
      <w:rPr>
        <w:rStyle w:val="Nmerodepgina"/>
      </w:rPr>
      <w:fldChar w:fldCharType="end"/>
    </w:r>
    <w:r>
      <w:rPr>
        <w:rStyle w:val="Nmerodepgina"/>
      </w:rPr>
      <w:t xml:space="preserve"> de </w:t>
    </w:r>
    <w:r w:rsidR="00E14097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E14097">
      <w:rPr>
        <w:rStyle w:val="Nmerodepgina"/>
      </w:rPr>
      <w:fldChar w:fldCharType="separate"/>
    </w:r>
    <w:r w:rsidR="009D195B">
      <w:rPr>
        <w:rStyle w:val="Nmerodepgina"/>
        <w:noProof/>
      </w:rPr>
      <w:t>3</w:t>
    </w:r>
    <w:r w:rsidR="00E14097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E1409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C46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46A8" w:rsidRDefault="00EC46A8">
    <w:pPr>
      <w:pStyle w:val="Rodap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EC46A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E14097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E14097">
      <w:rPr>
        <w:rStyle w:val="Nmerodepgina"/>
      </w:rPr>
      <w:fldChar w:fldCharType="separate"/>
    </w:r>
    <w:r w:rsidR="009D195B">
      <w:rPr>
        <w:rStyle w:val="Nmerodepgina"/>
        <w:noProof/>
      </w:rPr>
      <w:t>3</w:t>
    </w:r>
    <w:r w:rsidR="00E14097">
      <w:rPr>
        <w:rStyle w:val="Nmerodepgina"/>
      </w:rPr>
      <w:fldChar w:fldCharType="end"/>
    </w:r>
    <w:r>
      <w:rPr>
        <w:rStyle w:val="Nmerodepgina"/>
      </w:rPr>
      <w:t xml:space="preserve"> de </w:t>
    </w:r>
    <w:r w:rsidR="00E14097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E14097">
      <w:rPr>
        <w:rStyle w:val="Nmerodepgina"/>
      </w:rPr>
      <w:fldChar w:fldCharType="separate"/>
    </w:r>
    <w:r w:rsidR="009D195B">
      <w:rPr>
        <w:rStyle w:val="Nmerodepgina"/>
        <w:noProof/>
      </w:rPr>
      <w:t>3</w:t>
    </w:r>
    <w:r w:rsidR="00E14097">
      <w:rPr>
        <w:rStyle w:val="Nmerodepgina"/>
      </w:rPr>
      <w:fldChar w:fldCharType="end"/>
    </w:r>
  </w:p>
  <w:p w:rsidR="00EC46A8" w:rsidRDefault="00EC46A8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812" w:rsidRDefault="00CA5812">
      <w:r>
        <w:separator/>
      </w:r>
    </w:p>
  </w:footnote>
  <w:footnote w:type="continuationSeparator" w:id="0">
    <w:p w:rsidR="00CA5812" w:rsidRDefault="00CA58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0F379B" w:rsidTr="00EC46A8">
      <w:trPr>
        <w:trHeight w:val="382"/>
      </w:trPr>
      <w:tc>
        <w:tcPr>
          <w:tcW w:w="5905" w:type="dxa"/>
        </w:tcPr>
        <w:p w:rsidR="000F379B" w:rsidRDefault="00E14097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0F379B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2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379B" w:rsidTr="00EC46A8">
      <w:trPr>
        <w:trHeight w:val="255"/>
      </w:trPr>
      <w:tc>
        <w:tcPr>
          <w:tcW w:w="5905" w:type="dxa"/>
        </w:tcPr>
        <w:p w:rsidR="002B29D0" w:rsidRDefault="002B29D0" w:rsidP="005433AE">
          <w:pPr>
            <w:rPr>
              <w:lang w:val="pt-BR"/>
            </w:rPr>
          </w:pPr>
          <w:r>
            <w:rPr>
              <w:lang w:val="pt-BR"/>
            </w:rPr>
            <w:t xml:space="preserve">Incluir </w:t>
          </w:r>
          <w:r w:rsidR="005433AE">
            <w:rPr>
              <w:lang w:val="pt-BR"/>
            </w:rPr>
            <w:t>Veículo</w:t>
          </w:r>
        </w:p>
      </w:tc>
      <w:tc>
        <w:tcPr>
          <w:tcW w:w="2943" w:type="dxa"/>
        </w:tcPr>
        <w:p w:rsidR="002B29D0" w:rsidRDefault="00B1758C" w:rsidP="005433AE">
          <w:pPr>
            <w:jc w:val="center"/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2B29D0">
            <w:rPr>
              <w:lang w:val="pt-BR"/>
            </w:rPr>
            <w:t>3</w:t>
          </w:r>
          <w:r w:rsidR="005433AE">
            <w:rPr>
              <w:lang w:val="pt-BR"/>
            </w:rPr>
            <w:t>1/0</w:t>
          </w:r>
          <w:r w:rsidR="002B29D0">
            <w:rPr>
              <w:lang w:val="pt-BR"/>
            </w:rPr>
            <w:t>3/2014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EC46A8" w:rsidTr="00EC46A8">
      <w:trPr>
        <w:trHeight w:val="382"/>
      </w:trPr>
      <w:tc>
        <w:tcPr>
          <w:tcW w:w="5905" w:type="dxa"/>
        </w:tcPr>
        <w:p w:rsidR="00EC46A8" w:rsidRDefault="00E14097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EC46A8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EC46A8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EC46A8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4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6A8" w:rsidTr="00EC46A8">
      <w:trPr>
        <w:trHeight w:val="255"/>
      </w:trPr>
      <w:tc>
        <w:tcPr>
          <w:tcW w:w="5905" w:type="dxa"/>
        </w:tcPr>
        <w:p w:rsidR="00EC46A8" w:rsidRDefault="00EC46A8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2943" w:type="dxa"/>
        </w:tcPr>
        <w:p w:rsidR="00EC46A8" w:rsidRDefault="00FA5101" w:rsidP="00EC46A8">
          <w:pPr>
            <w:jc w:val="center"/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A0404A">
            <w:rPr>
              <w:lang w:val="pt-BR"/>
            </w:rPr>
            <w:t>06/11/2013</w:t>
          </w:r>
        </w:p>
      </w:tc>
    </w:tr>
  </w:tbl>
  <w:p w:rsidR="00EC46A8" w:rsidRDefault="00EC46A8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1EE80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77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4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0D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AE56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B4D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6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29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C09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A830E8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262F1D"/>
    <w:multiLevelType w:val="hybridMultilevel"/>
    <w:tmpl w:val="350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6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6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6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2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049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0D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A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04090001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5F665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2FC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2692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FC2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6D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5E38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8B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8E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61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48544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2860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723F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1C07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B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F4256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4AD7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C6F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B1492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5492EB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B6EB16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7900F8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0E6EB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62EAA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322FE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08AAE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63A602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C4C64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30E8D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73E23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88F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4C4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45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0D9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E63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01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EC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543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FF22ED4"/>
    <w:multiLevelType w:val="hybridMultilevel"/>
    <w:tmpl w:val="603E9AE0"/>
    <w:lvl w:ilvl="0" w:tplc="04090007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9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0194B"/>
    <w:rsid w:val="00036000"/>
    <w:rsid w:val="000765D6"/>
    <w:rsid w:val="000862ED"/>
    <w:rsid w:val="000B35EB"/>
    <w:rsid w:val="000F379B"/>
    <w:rsid w:val="001E3FF4"/>
    <w:rsid w:val="001E40E6"/>
    <w:rsid w:val="002B29D0"/>
    <w:rsid w:val="002E5EC8"/>
    <w:rsid w:val="00311519"/>
    <w:rsid w:val="00342693"/>
    <w:rsid w:val="003832C4"/>
    <w:rsid w:val="003D4348"/>
    <w:rsid w:val="00490584"/>
    <w:rsid w:val="004A4D4E"/>
    <w:rsid w:val="004A6229"/>
    <w:rsid w:val="004A6C5D"/>
    <w:rsid w:val="005046F9"/>
    <w:rsid w:val="005433AE"/>
    <w:rsid w:val="00543DDF"/>
    <w:rsid w:val="00597CDB"/>
    <w:rsid w:val="005D12BD"/>
    <w:rsid w:val="005E19EE"/>
    <w:rsid w:val="005E1AA2"/>
    <w:rsid w:val="00612269"/>
    <w:rsid w:val="00643CFF"/>
    <w:rsid w:val="0065016E"/>
    <w:rsid w:val="006C2884"/>
    <w:rsid w:val="007356AD"/>
    <w:rsid w:val="00743AB4"/>
    <w:rsid w:val="00762EA6"/>
    <w:rsid w:val="007A4846"/>
    <w:rsid w:val="00817C5F"/>
    <w:rsid w:val="008802EE"/>
    <w:rsid w:val="0089678C"/>
    <w:rsid w:val="008A2978"/>
    <w:rsid w:val="008B34C8"/>
    <w:rsid w:val="0090750A"/>
    <w:rsid w:val="00950E2C"/>
    <w:rsid w:val="009D195B"/>
    <w:rsid w:val="009D495C"/>
    <w:rsid w:val="009D741D"/>
    <w:rsid w:val="009E5EF0"/>
    <w:rsid w:val="00A0404A"/>
    <w:rsid w:val="00A4009C"/>
    <w:rsid w:val="00AE0828"/>
    <w:rsid w:val="00B1758C"/>
    <w:rsid w:val="00B650EC"/>
    <w:rsid w:val="00B66535"/>
    <w:rsid w:val="00BA18A0"/>
    <w:rsid w:val="00C47D62"/>
    <w:rsid w:val="00C66297"/>
    <w:rsid w:val="00C67E9E"/>
    <w:rsid w:val="00C73ABD"/>
    <w:rsid w:val="00CA1300"/>
    <w:rsid w:val="00CA5812"/>
    <w:rsid w:val="00CD0ADC"/>
    <w:rsid w:val="00CD7ED6"/>
    <w:rsid w:val="00D64B29"/>
    <w:rsid w:val="00D666FE"/>
    <w:rsid w:val="00E039DA"/>
    <w:rsid w:val="00E14097"/>
    <w:rsid w:val="00E21D9F"/>
    <w:rsid w:val="00E91CB0"/>
    <w:rsid w:val="00EC46A8"/>
    <w:rsid w:val="00EC76DD"/>
    <w:rsid w:val="00F669D0"/>
    <w:rsid w:val="00F670E8"/>
    <w:rsid w:val="00F86B58"/>
    <w:rsid w:val="00FA5101"/>
    <w:rsid w:val="00FD0C36"/>
    <w:rsid w:val="00FD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7A4846"/>
    <w:pPr>
      <w:keepNext w:val="0"/>
      <w:widowControl w:val="0"/>
      <w:tabs>
        <w:tab w:val="num" w:pos="576"/>
      </w:tabs>
      <w:spacing w:before="120" w:after="60" w:line="240" w:lineRule="atLeast"/>
      <w:ind w:left="720" w:hanging="720"/>
      <w:jc w:val="left"/>
      <w:outlineLvl w:val="1"/>
    </w:pPr>
    <w:rPr>
      <w:rFonts w:ascii="Arial" w:hAnsi="Arial"/>
      <w:sz w:val="20"/>
    </w:rPr>
  </w:style>
  <w:style w:type="paragraph" w:styleId="Ttulo3">
    <w:name w:val="heading 3"/>
    <w:basedOn w:val="Ttulo1"/>
    <w:link w:val="Ttulo3Char"/>
    <w:qFormat/>
    <w:rsid w:val="007A4846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7A484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7A484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7A4846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7A4846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7A4846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7A484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6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6A8"/>
    <w:rPr>
      <w:rFonts w:ascii="Tahoma" w:hAnsi="Tahoma" w:cs="Tahoma"/>
      <w:sz w:val="16"/>
      <w:szCs w:val="16"/>
      <w:lang w:val="en-US" w:eastAsia="en-US"/>
    </w:rPr>
  </w:style>
  <w:style w:type="character" w:customStyle="1" w:styleId="Ttulo2Char">
    <w:name w:val="Título 2 Char"/>
    <w:basedOn w:val="Fontepargpadro"/>
    <w:link w:val="Ttulo2"/>
    <w:rsid w:val="007A4846"/>
    <w:rPr>
      <w:rFonts w:ascii="Arial" w:hAnsi="Arial"/>
      <w:b/>
      <w:lang w:val="en-US" w:eastAsia="en-US"/>
    </w:rPr>
  </w:style>
  <w:style w:type="character" w:customStyle="1" w:styleId="Ttulo3Char">
    <w:name w:val="Título 3 Char"/>
    <w:basedOn w:val="Fontepargpadro"/>
    <w:link w:val="Ttulo3"/>
    <w:rsid w:val="007A4846"/>
    <w:rPr>
      <w:rFonts w:ascii="Arial" w:hAnsi="Arial"/>
      <w:iCs/>
      <w:lang w:val="en-US" w:eastAsia="en-US"/>
    </w:rPr>
  </w:style>
  <w:style w:type="character" w:customStyle="1" w:styleId="Ttulo4Char">
    <w:name w:val="Título 4 Char"/>
    <w:basedOn w:val="Fontepargpadro"/>
    <w:link w:val="Ttulo4"/>
    <w:rsid w:val="007A4846"/>
    <w:rPr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rsid w:val="007A4846"/>
    <w:rPr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rsid w:val="007A4846"/>
    <w:rPr>
      <w:b/>
      <w:bCs/>
      <w:sz w:val="22"/>
      <w:szCs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7A4846"/>
    <w:rPr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rsid w:val="007A4846"/>
    <w:rPr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rsid w:val="007A4846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BD5231-31AE-4C44-9754-5B9B488D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146</TotalTime>
  <Pages>3</Pages>
  <Words>320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43</cp:revision>
  <cp:lastPrinted>2003-10-06T11:49:00Z</cp:lastPrinted>
  <dcterms:created xsi:type="dcterms:W3CDTF">2014-02-22T19:08:00Z</dcterms:created>
  <dcterms:modified xsi:type="dcterms:W3CDTF">2014-04-02T22:24:00Z</dcterms:modified>
</cp:coreProperties>
</file>