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Auxiliar_equipamento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Auxiliar_Equipamento é a inserção de equipamentos auxiliares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31E72">
        <w:rPr>
          <w:lang w:val="pt-BR"/>
        </w:rPr>
        <w:t>Equipamento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</w:t>
      </w:r>
      <w:r w:rsidR="00B02FC6">
        <w:rPr>
          <w:b w:val="0"/>
          <w:lang w:val="pt-BR"/>
        </w:rPr>
        <w:t>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01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Auxiliar_Equipamento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com tipo de equipamento não cadastrado sem sucesso.</w:t>
      </w:r>
    </w:p>
    <w:p w:rsidR="00131E72" w:rsidRPr="00DA2604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Auxiliar_Equipamento é a inserção de equipamentos auxiliares no sistema.</w:t>
      </w:r>
    </w:p>
    <w:p w:rsidR="00131E7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31E72" w:rsidRDefault="00131E72" w:rsidP="00131E7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31E72" w:rsidRPr="00346AB9" w:rsidRDefault="00131E72" w:rsidP="00131E72">
      <w:pPr>
        <w:pStyle w:val="Corpodetexto"/>
        <w:rPr>
          <w:b w:val="0"/>
          <w:lang w:val="pt-BR"/>
        </w:rPr>
      </w:pP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>Equipamento não 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31E72" w:rsidRPr="004A09B5" w:rsidRDefault="00131E72" w:rsidP="00131E7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31E72" w:rsidRPr="004F4092" w:rsidRDefault="00131E72" w:rsidP="00131E7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31E72" w:rsidRDefault="00131E72" w:rsidP="00131E72">
      <w:pPr>
        <w:pStyle w:val="bp"/>
        <w:spacing w:before="0" w:after="0"/>
        <w:rPr>
          <w:rFonts w:ascii="Arial" w:hAnsi="Arial"/>
          <w:sz w:val="20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realizar cadastro [RN009];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Serial Number;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Imei;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Tipo Equipamento (Não cadastrado) [RN010</w:t>
      </w:r>
      <w:proofErr w:type="gramStart"/>
      <w:r>
        <w:rPr>
          <w:b w:val="0"/>
          <w:lang w:val="pt-BR"/>
        </w:rPr>
        <w:t>] ;</w:t>
      </w:r>
      <w:proofErr w:type="gramEnd"/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Chip GSM [RN011];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Compra;</w:t>
      </w:r>
    </w:p>
    <w:p w:rsidR="00131E72" w:rsidRDefault="00131E72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Observação.</w:t>
      </w:r>
    </w:p>
    <w:p w:rsidR="00131E72" w:rsidRPr="000F59B8" w:rsidRDefault="00131E72" w:rsidP="00131E72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31E72" w:rsidRPr="000F59B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Tela é posterior é exibida;</w:t>
      </w:r>
    </w:p>
    <w:p w:rsidR="00131E72" w:rsidRPr="00180E48" w:rsidRDefault="00131E72" w:rsidP="00131E7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180E48">
        <w:rPr>
          <w:b w:val="0"/>
          <w:lang w:val="pt-BR"/>
        </w:rPr>
        <w:t>Caso de teste encerrado</w:t>
      </w:r>
      <w:r w:rsidR="00180E48" w:rsidRPr="00180E48">
        <w:rPr>
          <w:b w:val="0"/>
          <w:lang w:val="pt-BR"/>
        </w:rPr>
        <w:t xml:space="preserve"> sem sucesso</w:t>
      </w:r>
      <w:r w:rsidRPr="00180E48">
        <w:rPr>
          <w:b w:val="0"/>
          <w:lang w:val="pt-BR"/>
        </w:rPr>
        <w:t>;</w:t>
      </w:r>
    </w:p>
    <w:p w:rsidR="00131E72" w:rsidRDefault="00131E72" w:rsidP="00131E7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D3C63" w:rsidRPr="007D4217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E81" w:rsidRDefault="00C72E81">
      <w:r>
        <w:separator/>
      </w:r>
    </w:p>
  </w:endnote>
  <w:endnote w:type="continuationSeparator" w:id="0">
    <w:p w:rsidR="00C72E81" w:rsidRDefault="00C72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4384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43847">
    <w:pPr>
      <w:jc w:val="right"/>
    </w:pPr>
    <w:r w:rsidRPr="00D43847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D43847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E81" w:rsidRDefault="00C72E81">
      <w:r>
        <w:separator/>
      </w:r>
    </w:p>
  </w:footnote>
  <w:footnote w:type="continuationSeparator" w:id="0">
    <w:p w:rsidR="00C72E81" w:rsidRDefault="00C72E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7650"/>
    <o:shapelayout v:ext="edit">
      <o:idmap v:ext="edit" data="22"/>
      <o:rules v:ext="edit">
        <o:r id="V:Rule4" type="connector" idref="#_x0000_s22532"/>
        <o:r id="V:Rule5" type="connector" idref="#_x0000_s22530"/>
        <o:r id="V:Rule6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64020"/>
    <w:rsid w:val="00167E26"/>
    <w:rsid w:val="00180E48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F22DC"/>
    <w:rsid w:val="00762236"/>
    <w:rsid w:val="00A9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44</TotalTime>
  <Pages>2</Pages>
  <Words>196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19</cp:revision>
  <cp:lastPrinted>2003-10-06T11:49:00Z</cp:lastPrinted>
  <dcterms:created xsi:type="dcterms:W3CDTF">2013-10-09T19:39:00Z</dcterms:created>
  <dcterms:modified xsi:type="dcterms:W3CDTF">2014-05-07T16:45:00Z</dcterms:modified>
</cp:coreProperties>
</file>