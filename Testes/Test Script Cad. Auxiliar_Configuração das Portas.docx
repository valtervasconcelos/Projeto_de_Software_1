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2B3AEF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FD3CFA" w:rsidP="005B44E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Cad. Auxiliar_</w:t>
            </w:r>
            <w:r w:rsidR="005B44EB">
              <w:rPr>
                <w:lang w:val="pt-BR"/>
              </w:rPr>
              <w:t>Configuração das portas com sucesso</w:t>
            </w:r>
          </w:p>
        </w:tc>
      </w:tr>
      <w:tr w:rsidR="000F379B" w:rsidRPr="002B3AEF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FD3CFA" w:rsidP="005B44EB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Cad. Auxiliar_</w:t>
            </w:r>
            <w:r w:rsidR="005B44EB">
              <w:rPr>
                <w:sz w:val="24"/>
                <w:szCs w:val="24"/>
                <w:lang w:val="pt-BR"/>
              </w:rPr>
              <w:t>Configurção das  Portas</w:t>
            </w:r>
          </w:p>
        </w:tc>
      </w:tr>
      <w:tr w:rsidR="000F379B" w:rsidRPr="002B3AEF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33DF" w:rsidRPr="00D333DF" w:rsidRDefault="005B44EB" w:rsidP="00D333DF">
            <w:pPr>
              <w:pStyle w:val="bp"/>
              <w:ind w:left="-48" w:firstLine="48"/>
              <w:jc w:val="both"/>
              <w:rPr>
                <w:rFonts w:ascii="Arial" w:hAnsi="Arial"/>
                <w:sz w:val="20"/>
                <w:lang w:val="pt-BR"/>
              </w:rPr>
            </w:pPr>
            <w:r w:rsidRPr="005B44EB">
              <w:rPr>
                <w:rFonts w:ascii="Arial" w:hAnsi="Arial" w:cs="Arial"/>
                <w:sz w:val="20"/>
                <w:lang w:val="pt-BR"/>
              </w:rPr>
              <w:t xml:space="preserve">Cad. </w:t>
            </w:r>
            <w:proofErr w:type="gramStart"/>
            <w:r w:rsidRPr="005B44EB">
              <w:rPr>
                <w:rFonts w:ascii="Arial" w:hAnsi="Arial" w:cs="Arial"/>
                <w:sz w:val="20"/>
                <w:lang w:val="pt-BR"/>
              </w:rPr>
              <w:t>Auxiliar_Configurção</w:t>
            </w:r>
            <w:proofErr w:type="gramEnd"/>
            <w:r w:rsidRPr="005B44EB">
              <w:rPr>
                <w:rFonts w:ascii="Arial" w:hAnsi="Arial" w:cs="Arial"/>
                <w:sz w:val="20"/>
                <w:lang w:val="pt-BR"/>
              </w:rPr>
              <w:t xml:space="preserve"> das  Portas  </w:t>
            </w:r>
            <w:r w:rsidR="00FD3CFA" w:rsidRPr="005B44EB">
              <w:rPr>
                <w:rFonts w:ascii="Arial" w:hAnsi="Arial" w:cs="Arial"/>
                <w:sz w:val="20"/>
                <w:lang w:val="pt-BR"/>
              </w:rPr>
              <w:t>é</w:t>
            </w:r>
            <w:r w:rsidR="00FD3CFA">
              <w:rPr>
                <w:rFonts w:ascii="Arial" w:hAnsi="Arial"/>
                <w:sz w:val="20"/>
                <w:lang w:val="pt-BR"/>
              </w:rPr>
              <w:t xml:space="preserve"> a inserção de equipamentos auxiliares no sistema</w:t>
            </w:r>
          </w:p>
        </w:tc>
      </w:tr>
      <w:tr w:rsidR="000F379B" w:rsidRPr="002B3AEF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logado no sistema</w:t>
            </w:r>
          </w:p>
        </w:tc>
      </w:tr>
      <w:tr w:rsidR="000F379B" w:rsidRPr="002B3AEF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3CFA" w:rsidRDefault="005B44EB" w:rsidP="00FD3CFA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Configuração das portas de entrada/Saída inseridas</w:t>
            </w:r>
            <w:r w:rsidR="00FD3CFA">
              <w:rPr>
                <w:lang w:val="pt-BR"/>
              </w:rPr>
              <w:t xml:space="preserve"> na aplicação Sistema de Rastreamento</w:t>
            </w:r>
            <w:r w:rsidR="00FD3CFA"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0F379B" w:rsidRPr="00335F45" w:rsidRDefault="000F379B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FD3CF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FD3CFA">
              <w:rPr>
                <w:rFonts w:ascii="Arial" w:hAnsi="Arial" w:cs="Arial"/>
                <w:b w:val="0"/>
                <w:sz w:val="20"/>
                <w:lang w:val="pt-BR"/>
              </w:rPr>
              <w:t>Seleciona a opção incluir</w:t>
            </w:r>
          </w:p>
        </w:tc>
        <w:tc>
          <w:tcPr>
            <w:tcW w:w="5596" w:type="dxa"/>
          </w:tcPr>
          <w:p w:rsidR="000F379B" w:rsidRPr="008C6CF5" w:rsidRDefault="00FD3CF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digitação dos dados é exibida.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24DC1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24DC1" w:rsidRPr="008C6CF5" w:rsidRDefault="00024DC1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24DC1" w:rsidRPr="008C6CF5" w:rsidRDefault="00135BA5" w:rsidP="00135BA5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 w:rsidR="00024DC1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:</w:t>
            </w:r>
            <w:r w:rsidRPr="00135BA5">
              <w:rPr>
                <w:b w:val="0"/>
                <w:lang w:val="pt-BR"/>
              </w:rPr>
              <w:t>Digitar descrição.</w:t>
            </w:r>
          </w:p>
        </w:tc>
        <w:tc>
          <w:tcPr>
            <w:tcW w:w="5596" w:type="dxa"/>
          </w:tcPr>
          <w:p w:rsidR="00024DC1" w:rsidRDefault="00135BA5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Descrição é preenchida</w:t>
            </w:r>
            <w:r w:rsidR="00FD3CFA">
              <w:rPr>
                <w:rFonts w:ascii="Arial" w:hAnsi="Arial" w:cs="Arial"/>
                <w:sz w:val="20"/>
                <w:lang w:val="pt-BR"/>
              </w:rPr>
              <w:t>.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2B3AE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 w:rsidP="00135BA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="00D333DF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</w:t>
            </w:r>
            <w:r w:rsidR="00FD3CFA">
              <w:rPr>
                <w:rFonts w:ascii="Arial" w:hAnsi="Arial" w:cs="Arial"/>
                <w:sz w:val="20"/>
                <w:lang w:val="pt-BR"/>
              </w:rPr>
              <w:t xml:space="preserve">r </w:t>
            </w:r>
            <w:r w:rsidR="00135BA5">
              <w:rPr>
                <w:rFonts w:ascii="Arial" w:hAnsi="Arial" w:cs="Arial"/>
                <w:sz w:val="20"/>
                <w:lang w:val="pt-BR"/>
              </w:rPr>
              <w:t xml:space="preserve">dados de entrada  </w:t>
            </w:r>
            <w:r w:rsidR="002B3AEF">
              <w:rPr>
                <w:rFonts w:ascii="Arial" w:hAnsi="Arial" w:cs="Arial"/>
                <w:sz w:val="20"/>
                <w:lang w:val="pt-BR"/>
              </w:rPr>
              <w:t>I</w:t>
            </w:r>
            <w:r w:rsidR="00135BA5">
              <w:rPr>
                <w:rFonts w:ascii="Arial" w:hAnsi="Arial" w:cs="Arial"/>
                <w:sz w:val="20"/>
                <w:lang w:val="pt-BR"/>
              </w:rPr>
              <w:t>N1...</w:t>
            </w:r>
            <w:r w:rsidR="002B3AEF">
              <w:rPr>
                <w:rFonts w:ascii="Arial" w:hAnsi="Arial" w:cs="Arial"/>
                <w:sz w:val="20"/>
                <w:lang w:val="pt-BR"/>
              </w:rPr>
              <w:t>I</w:t>
            </w:r>
            <w:r w:rsidR="00135BA5">
              <w:rPr>
                <w:rFonts w:ascii="Arial" w:hAnsi="Arial" w:cs="Arial"/>
                <w:sz w:val="20"/>
                <w:lang w:val="pt-BR"/>
              </w:rPr>
              <w:t>N8</w:t>
            </w:r>
          </w:p>
        </w:tc>
        <w:tc>
          <w:tcPr>
            <w:tcW w:w="5596" w:type="dxa"/>
          </w:tcPr>
          <w:p w:rsidR="008C6CF5" w:rsidRPr="008C6CF5" w:rsidRDefault="00135BA5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Os dados de entrada são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preenchido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no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campo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</w:p>
        </w:tc>
        <w:tc>
          <w:tcPr>
            <w:tcW w:w="714" w:type="dxa"/>
          </w:tcPr>
          <w:p w:rsidR="008C6CF5" w:rsidRPr="002B3AEF" w:rsidRDefault="008C6CF5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D333DF" w:rsidP="00135BA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Passo 4</w:t>
            </w:r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135BA5" w:rsidRPr="008C6CF5">
              <w:rPr>
                <w:rFonts w:ascii="Arial" w:hAnsi="Arial" w:cs="Arial"/>
                <w:sz w:val="20"/>
                <w:lang w:val="pt-BR"/>
              </w:rPr>
              <w:t>Digita</w:t>
            </w:r>
            <w:r w:rsidR="00135BA5">
              <w:rPr>
                <w:rFonts w:ascii="Arial" w:hAnsi="Arial" w:cs="Arial"/>
                <w:sz w:val="20"/>
                <w:lang w:val="pt-BR"/>
              </w:rPr>
              <w:t>r dados de saída  OUT1...OUT</w:t>
            </w:r>
            <w:r w:rsidR="00D31105">
              <w:rPr>
                <w:rFonts w:ascii="Arial" w:hAnsi="Arial" w:cs="Arial"/>
                <w:sz w:val="20"/>
                <w:lang w:val="pt-BR"/>
              </w:rPr>
              <w:t>8</w:t>
            </w:r>
          </w:p>
        </w:tc>
        <w:tc>
          <w:tcPr>
            <w:tcW w:w="5596" w:type="dxa"/>
          </w:tcPr>
          <w:p w:rsidR="008C6CF5" w:rsidRPr="008C6CF5" w:rsidRDefault="00135BA5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Os dados de saída são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</w:t>
            </w:r>
            <w:proofErr w:type="gramEnd"/>
            <w:r w:rsidR="008F2263">
              <w:rPr>
                <w:rFonts w:ascii="Arial" w:hAnsi="Arial" w:cs="Arial"/>
                <w:sz w:val="20"/>
                <w:lang w:val="pt-BR"/>
              </w:rPr>
              <w:t>preenchido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no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  <w:r w:rsidR="008F2263">
              <w:rPr>
                <w:rFonts w:ascii="Arial" w:hAnsi="Arial" w:cs="Arial"/>
                <w:sz w:val="20"/>
                <w:lang w:val="pt-BR"/>
              </w:rPr>
              <w:t xml:space="preserve"> campo</w:t>
            </w:r>
            <w:r>
              <w:rPr>
                <w:rFonts w:ascii="Arial" w:hAnsi="Arial" w:cs="Arial"/>
                <w:sz w:val="20"/>
                <w:lang w:val="pt-BR"/>
              </w:rPr>
              <w:t>s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135BA5">
              <w:rPr>
                <w:rFonts w:ascii="Arial" w:hAnsi="Arial" w:cs="Arial"/>
                <w:sz w:val="20"/>
                <w:lang w:val="pt-BR"/>
              </w:rPr>
              <w:t>Digitar alguma observação (Não obrigatório)</w:t>
            </w:r>
          </w:p>
        </w:tc>
        <w:tc>
          <w:tcPr>
            <w:tcW w:w="5596" w:type="dxa"/>
          </w:tcPr>
          <w:p w:rsidR="00D333DF" w:rsidRPr="008C6CF5" w:rsidRDefault="00D333DF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D333D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135BA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135BA5">
              <w:rPr>
                <w:rFonts w:ascii="Arial" w:hAnsi="Arial" w:cs="Arial"/>
                <w:sz w:val="20"/>
                <w:lang w:val="pt-BR"/>
              </w:rPr>
              <w:t>Clicar em incluir para inclusão dos dados.</w:t>
            </w:r>
          </w:p>
        </w:tc>
        <w:tc>
          <w:tcPr>
            <w:tcW w:w="5596" w:type="dxa"/>
          </w:tcPr>
          <w:p w:rsidR="00D333DF" w:rsidRPr="008C6CF5" w:rsidRDefault="00135BA5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Dados inclusos no banco do sistema de rastreamento.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135BA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333DF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D333DF">
              <w:rPr>
                <w:rFonts w:ascii="Arial" w:hAnsi="Arial" w:cs="Arial"/>
                <w:b/>
                <w:sz w:val="20"/>
                <w:lang w:val="pt-BR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135BA5">
              <w:rPr>
                <w:rFonts w:ascii="Arial" w:hAnsi="Arial" w:cs="Arial"/>
                <w:sz w:val="20"/>
                <w:lang w:val="pt-BR"/>
              </w:rPr>
              <w:t xml:space="preserve">Sistema exibe o equipamento que foi incluído </w:t>
            </w:r>
          </w:p>
        </w:tc>
        <w:tc>
          <w:tcPr>
            <w:tcW w:w="5596" w:type="dxa"/>
          </w:tcPr>
          <w:p w:rsidR="00D333DF" w:rsidRPr="008C6CF5" w:rsidRDefault="00135BA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Rotina exibe o equipamento que foi cadastrado no sistema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A64A90" w:rsidRPr="008C6CF5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2B3AEF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RPr="000E710C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Pr="00FD62C2" w:rsidRDefault="008F2263" w:rsidP="002B3AEF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 w:rsidR="002B3AEF">
              <w:rPr>
                <w:lang w:val="pt-BR"/>
              </w:rPr>
              <w:t>Descrição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0E710C" w:rsidRDefault="002B3AEF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Configuração C1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2B3AEF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Configuração C2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2B3AEF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Configuração C3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2B3AEF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Configuração C4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2B3AEF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Configuração C5</w:t>
            </w:r>
          </w:p>
        </w:tc>
      </w:tr>
      <w:tr w:rsidR="008F2263" w:rsidRPr="000E710C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2B3AEF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 w:rsidR="002B3AEF">
              <w:rPr>
                <w:lang w:val="pt-BR"/>
              </w:rPr>
              <w:t>IN</w:t>
            </w:r>
          </w:p>
        </w:tc>
        <w:tc>
          <w:tcPr>
            <w:tcW w:w="1944" w:type="dxa"/>
          </w:tcPr>
          <w:p w:rsidR="008F2263" w:rsidRPr="000E710C" w:rsidRDefault="002B3AEF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Botão Pânico</w:t>
            </w:r>
          </w:p>
        </w:tc>
        <w:tc>
          <w:tcPr>
            <w:tcW w:w="2196" w:type="dxa"/>
          </w:tcPr>
          <w:p w:rsidR="008F2263" w:rsidRPr="000E710C" w:rsidRDefault="002B3AEF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Botão Urgente</w:t>
            </w:r>
          </w:p>
        </w:tc>
        <w:tc>
          <w:tcPr>
            <w:tcW w:w="2196" w:type="dxa"/>
          </w:tcPr>
          <w:p w:rsidR="008F2263" w:rsidRPr="000E710C" w:rsidRDefault="002B3AEF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Botão Verde</w:t>
            </w:r>
          </w:p>
        </w:tc>
        <w:tc>
          <w:tcPr>
            <w:tcW w:w="2196" w:type="dxa"/>
          </w:tcPr>
          <w:p w:rsidR="008F2263" w:rsidRPr="000E710C" w:rsidRDefault="002B3AEF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Botão Atenção</w:t>
            </w:r>
          </w:p>
        </w:tc>
        <w:tc>
          <w:tcPr>
            <w:tcW w:w="2196" w:type="dxa"/>
          </w:tcPr>
          <w:p w:rsidR="008F2263" w:rsidRPr="000E710C" w:rsidRDefault="002B3AEF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Botão Neutro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0E710C" w:rsidRDefault="002B3AEF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OUT</w:t>
            </w:r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Pr="00A64A90" w:rsidRDefault="002B3AEF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  <w:tc>
          <w:tcPr>
            <w:tcW w:w="1944" w:type="dxa"/>
          </w:tcPr>
          <w:p w:rsidR="00A64A90" w:rsidRPr="00A64A90" w:rsidRDefault="002B3AEF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2196" w:type="dxa"/>
          </w:tcPr>
          <w:p w:rsidR="00A64A90" w:rsidRPr="00A64A90" w:rsidRDefault="002B3AEF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2196" w:type="dxa"/>
          </w:tcPr>
          <w:p w:rsidR="00A64A90" w:rsidRPr="00A64A90" w:rsidRDefault="002B3AEF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2196" w:type="dxa"/>
          </w:tcPr>
          <w:p w:rsidR="00A64A90" w:rsidRPr="00A64A90" w:rsidRDefault="002B3AEF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2196" w:type="dxa"/>
          </w:tcPr>
          <w:p w:rsidR="00A64A90" w:rsidRPr="00A64A90" w:rsidRDefault="002B3AEF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Botão Incluir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</w:tr>
    </w:tbl>
    <w:p w:rsidR="003438A2" w:rsidRPr="00A64A90" w:rsidRDefault="003438A2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A672A4" w:rsidRPr="002B3AEF" w:rsidTr="00BE749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72A4" w:rsidRDefault="00A672A4" w:rsidP="00BE74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72A4" w:rsidRDefault="00A672A4" w:rsidP="00A672A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Cad. Auxiliar_Configuração das portas sem sucesso</w:t>
            </w:r>
          </w:p>
        </w:tc>
      </w:tr>
      <w:tr w:rsidR="00A672A4" w:rsidRPr="002B3AEF" w:rsidTr="00BE749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72A4" w:rsidRDefault="00A672A4" w:rsidP="00BE74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72A4" w:rsidRPr="00997562" w:rsidRDefault="00A672A4" w:rsidP="00BE7495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Cad. Auxiliar_Configurção das  Portas</w:t>
            </w:r>
          </w:p>
        </w:tc>
      </w:tr>
      <w:tr w:rsidR="00A672A4" w:rsidRPr="002B3AEF" w:rsidTr="00BE749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72A4" w:rsidRDefault="00A672A4" w:rsidP="00BE74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72A4" w:rsidRPr="00D333DF" w:rsidRDefault="00A672A4" w:rsidP="00BE7495">
            <w:pPr>
              <w:pStyle w:val="bp"/>
              <w:ind w:left="-48" w:firstLine="48"/>
              <w:jc w:val="both"/>
              <w:rPr>
                <w:rFonts w:ascii="Arial" w:hAnsi="Arial"/>
                <w:sz w:val="20"/>
                <w:lang w:val="pt-BR"/>
              </w:rPr>
            </w:pPr>
            <w:r w:rsidRPr="005B44EB">
              <w:rPr>
                <w:rFonts w:ascii="Arial" w:hAnsi="Arial" w:cs="Arial"/>
                <w:sz w:val="20"/>
                <w:lang w:val="pt-BR"/>
              </w:rPr>
              <w:t>Cad. Auxiliar_Configurção das  Portas  é</w:t>
            </w:r>
            <w:r>
              <w:rPr>
                <w:rFonts w:ascii="Arial" w:hAnsi="Arial"/>
                <w:sz w:val="20"/>
                <w:lang w:val="pt-BR"/>
              </w:rPr>
              <w:t xml:space="preserve"> a inserção de equipamentos auxiliares no sistema</w:t>
            </w:r>
          </w:p>
        </w:tc>
      </w:tr>
      <w:tr w:rsidR="00A672A4" w:rsidRPr="002B3AEF" w:rsidTr="00BE749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72A4" w:rsidRDefault="00A672A4" w:rsidP="00BE7495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72A4" w:rsidRPr="00335F45" w:rsidRDefault="00A672A4" w:rsidP="00BE749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logado no sistema</w:t>
            </w:r>
          </w:p>
        </w:tc>
      </w:tr>
      <w:tr w:rsidR="00A672A4" w:rsidRPr="002B3AEF" w:rsidTr="00BE749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72A4" w:rsidRDefault="00A672A4" w:rsidP="00BE7495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72A4" w:rsidRDefault="00A672A4" w:rsidP="00BE7495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 xml:space="preserve">Configuração das portas de entrada/Saída </w:t>
            </w:r>
            <w:r w:rsidR="004370A4">
              <w:rPr>
                <w:lang w:val="pt-BR"/>
              </w:rPr>
              <w:t xml:space="preserve">não </w:t>
            </w:r>
            <w:r>
              <w:rPr>
                <w:lang w:val="pt-BR"/>
              </w:rPr>
              <w:t>inseridas na aplicação Sistema de Rastreamento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A672A4" w:rsidRPr="00335F45" w:rsidRDefault="00A672A4" w:rsidP="00BE749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</w:p>
        </w:tc>
      </w:tr>
      <w:tr w:rsidR="00A672A4" w:rsidTr="00BE749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72A4" w:rsidRDefault="00A672A4" w:rsidP="00BE749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72A4" w:rsidRPr="001236E2" w:rsidRDefault="00A672A4" w:rsidP="00BE7495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A672A4" w:rsidRPr="00FD62C2" w:rsidTr="00BE749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672A4" w:rsidRDefault="00A672A4" w:rsidP="00BE749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672A4" w:rsidRPr="001236E2" w:rsidRDefault="00A672A4" w:rsidP="00BE7495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A672A4" w:rsidTr="00BE74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672A4" w:rsidRDefault="00A672A4" w:rsidP="00BE74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672A4" w:rsidRDefault="00A672A4" w:rsidP="00BE74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A672A4" w:rsidRDefault="00A672A4" w:rsidP="00BE74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A672A4" w:rsidRDefault="00A672A4" w:rsidP="00BE74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672A4" w:rsidRDefault="00A672A4" w:rsidP="00BE74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672A4" w:rsidRPr="008C6CF5" w:rsidTr="00BE74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672A4" w:rsidRPr="008C6CF5" w:rsidRDefault="00A672A4" w:rsidP="00BE7495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672A4" w:rsidRPr="008C6CF5" w:rsidRDefault="00A672A4" w:rsidP="00BE7495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Seleciona a opção incluir</w:t>
            </w:r>
          </w:p>
        </w:tc>
        <w:tc>
          <w:tcPr>
            <w:tcW w:w="5596" w:type="dxa"/>
          </w:tcPr>
          <w:p w:rsidR="00A672A4" w:rsidRPr="008C6CF5" w:rsidRDefault="00A672A4" w:rsidP="00BE749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digitação dos dados é exibida.</w:t>
            </w:r>
          </w:p>
        </w:tc>
        <w:tc>
          <w:tcPr>
            <w:tcW w:w="714" w:type="dxa"/>
          </w:tcPr>
          <w:p w:rsidR="00A672A4" w:rsidRPr="008C6CF5" w:rsidRDefault="00A672A4" w:rsidP="00BE749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A672A4" w:rsidRPr="008C6CF5" w:rsidRDefault="00A672A4" w:rsidP="00BE749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A672A4" w:rsidRPr="00024DC1" w:rsidTr="00BE74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672A4" w:rsidRPr="008C6CF5" w:rsidRDefault="00A672A4" w:rsidP="00BE7495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672A4" w:rsidRPr="008C6CF5" w:rsidRDefault="00A672A4" w:rsidP="00BE7495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:</w:t>
            </w:r>
            <w:r w:rsidRPr="00135BA5">
              <w:rPr>
                <w:b w:val="0"/>
                <w:lang w:val="pt-BR"/>
              </w:rPr>
              <w:t>Digitar descrição.</w:t>
            </w:r>
          </w:p>
        </w:tc>
        <w:tc>
          <w:tcPr>
            <w:tcW w:w="5596" w:type="dxa"/>
          </w:tcPr>
          <w:p w:rsidR="00A672A4" w:rsidRDefault="00A672A4" w:rsidP="00BE749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Descrição é preenchida.</w:t>
            </w:r>
          </w:p>
        </w:tc>
        <w:tc>
          <w:tcPr>
            <w:tcW w:w="714" w:type="dxa"/>
          </w:tcPr>
          <w:p w:rsidR="00A672A4" w:rsidRPr="008C6CF5" w:rsidRDefault="00A672A4" w:rsidP="00BE749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A672A4" w:rsidRPr="008C6CF5" w:rsidRDefault="00A672A4" w:rsidP="00BE749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A672A4" w:rsidRPr="002B3AEF" w:rsidTr="00BE74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672A4" w:rsidRPr="008C6CF5" w:rsidRDefault="00A672A4" w:rsidP="00BE749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672A4" w:rsidRPr="008C6CF5" w:rsidRDefault="00A672A4" w:rsidP="00BE749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</w:t>
            </w:r>
            <w:r>
              <w:rPr>
                <w:rFonts w:ascii="Arial" w:hAnsi="Arial" w:cs="Arial"/>
                <w:sz w:val="20"/>
                <w:lang w:val="pt-BR"/>
              </w:rPr>
              <w:t>r dados de entrada  IN1...IN8</w:t>
            </w:r>
          </w:p>
        </w:tc>
        <w:tc>
          <w:tcPr>
            <w:tcW w:w="5596" w:type="dxa"/>
          </w:tcPr>
          <w:p w:rsidR="00A672A4" w:rsidRPr="008C6CF5" w:rsidRDefault="00A672A4" w:rsidP="00BE749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Os dados de entrada são preenchidos nos campos</w:t>
            </w:r>
          </w:p>
        </w:tc>
        <w:tc>
          <w:tcPr>
            <w:tcW w:w="714" w:type="dxa"/>
          </w:tcPr>
          <w:p w:rsidR="00A672A4" w:rsidRPr="002B3AEF" w:rsidRDefault="00A672A4" w:rsidP="00BE749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A672A4" w:rsidRPr="008C6CF5" w:rsidRDefault="00A672A4" w:rsidP="00BE749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A672A4" w:rsidRPr="00D333DF" w:rsidTr="00BE74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672A4" w:rsidRPr="008C6CF5" w:rsidRDefault="00A672A4" w:rsidP="00BE749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672A4" w:rsidRPr="008C6CF5" w:rsidRDefault="00A672A4" w:rsidP="004370A4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/>
              </w:rPr>
              <w:t xml:space="preserve">Clicar </w:t>
            </w:r>
            <w:r w:rsidR="004370A4">
              <w:rPr>
                <w:rFonts w:ascii="Arial" w:hAnsi="Arial" w:cs="Arial"/>
                <w:sz w:val="20"/>
                <w:lang w:val="pt-BR"/>
              </w:rPr>
              <w:t>no botão “Voltar”</w:t>
            </w:r>
          </w:p>
        </w:tc>
        <w:tc>
          <w:tcPr>
            <w:tcW w:w="5596" w:type="dxa"/>
          </w:tcPr>
          <w:p w:rsidR="00A672A4" w:rsidRPr="008C6CF5" w:rsidRDefault="004370A4" w:rsidP="00BE749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Rotina volta para tela de inclusão</w:t>
            </w:r>
            <w:r w:rsidR="00A672A4">
              <w:rPr>
                <w:rFonts w:ascii="Arial" w:hAnsi="Arial" w:cs="Arial"/>
                <w:sz w:val="20"/>
                <w:lang w:val="pt-BR"/>
              </w:rPr>
              <w:t>.</w:t>
            </w:r>
          </w:p>
        </w:tc>
        <w:tc>
          <w:tcPr>
            <w:tcW w:w="714" w:type="dxa"/>
          </w:tcPr>
          <w:p w:rsidR="00A672A4" w:rsidRPr="008C6CF5" w:rsidRDefault="00A672A4" w:rsidP="00BE749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A672A4" w:rsidRPr="008C6CF5" w:rsidRDefault="00A672A4" w:rsidP="00BE749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A672A4" w:rsidRPr="008C6CF5" w:rsidTr="00BE74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672A4" w:rsidRPr="008C6CF5" w:rsidRDefault="00A672A4" w:rsidP="00BE749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672A4" w:rsidRPr="008C6CF5" w:rsidRDefault="00A672A4" w:rsidP="004370A4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333DF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D333DF">
              <w:rPr>
                <w:rFonts w:ascii="Arial" w:hAnsi="Arial" w:cs="Arial"/>
                <w:b/>
                <w:sz w:val="20"/>
                <w:lang w:val="pt-BR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4370A4">
              <w:rPr>
                <w:rFonts w:ascii="Arial" w:hAnsi="Arial" w:cs="Arial"/>
                <w:sz w:val="20"/>
                <w:lang w:val="pt-BR"/>
              </w:rPr>
              <w:t>Caso de teste é encerrado</w:t>
            </w:r>
          </w:p>
        </w:tc>
        <w:tc>
          <w:tcPr>
            <w:tcW w:w="5596" w:type="dxa"/>
          </w:tcPr>
          <w:p w:rsidR="00A672A4" w:rsidRPr="008C6CF5" w:rsidRDefault="004370A4" w:rsidP="00BE749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Nenhum resultado</w:t>
            </w:r>
          </w:p>
        </w:tc>
        <w:tc>
          <w:tcPr>
            <w:tcW w:w="714" w:type="dxa"/>
          </w:tcPr>
          <w:p w:rsidR="00A672A4" w:rsidRPr="008C6CF5" w:rsidRDefault="00A672A4" w:rsidP="00BE749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A672A4" w:rsidRPr="008C6CF5" w:rsidRDefault="00A672A4" w:rsidP="00BE749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A672A4" w:rsidRPr="008C6CF5" w:rsidRDefault="00A672A4" w:rsidP="00A672A4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A672A4" w:rsidRPr="002B3AEF" w:rsidTr="00BE749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72A4" w:rsidRDefault="00A672A4" w:rsidP="00BE74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A672A4" w:rsidTr="00BE749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72A4" w:rsidRDefault="00A672A4" w:rsidP="00BE7495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72A4" w:rsidRDefault="00A672A4" w:rsidP="00BE749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72A4" w:rsidRDefault="00A672A4" w:rsidP="00BE749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72A4" w:rsidRDefault="00A672A4" w:rsidP="00BE749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72A4" w:rsidRDefault="00A672A4" w:rsidP="00BE749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72A4" w:rsidRDefault="00A672A4" w:rsidP="00BE749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672A4" w:rsidRPr="000E710C" w:rsidTr="00BE749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672A4" w:rsidRPr="00FD62C2" w:rsidRDefault="00A672A4" w:rsidP="00BE7495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Descrição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A672A4" w:rsidRPr="000E710C" w:rsidRDefault="00A672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Configuração C1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672A4" w:rsidRPr="000E710C" w:rsidRDefault="00A672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Configuração C2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672A4" w:rsidRPr="000E710C" w:rsidRDefault="00A672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Configuração C3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672A4" w:rsidRPr="000E710C" w:rsidRDefault="00A672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Configuração C4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672A4" w:rsidRPr="000E710C" w:rsidRDefault="00A672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Configuração C5</w:t>
            </w:r>
          </w:p>
        </w:tc>
      </w:tr>
      <w:tr w:rsidR="00A672A4" w:rsidRPr="000E710C" w:rsidTr="00BE7495">
        <w:tc>
          <w:tcPr>
            <w:tcW w:w="2448" w:type="dxa"/>
            <w:shd w:val="clear" w:color="auto" w:fill="E0E0E0"/>
          </w:tcPr>
          <w:p w:rsidR="00A672A4" w:rsidRPr="00FD62C2" w:rsidRDefault="00A672A4" w:rsidP="00BE7495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IN</w:t>
            </w:r>
          </w:p>
        </w:tc>
        <w:tc>
          <w:tcPr>
            <w:tcW w:w="1944" w:type="dxa"/>
          </w:tcPr>
          <w:p w:rsidR="00A672A4" w:rsidRPr="000E710C" w:rsidRDefault="00A672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Botão Pânico</w:t>
            </w:r>
          </w:p>
        </w:tc>
        <w:tc>
          <w:tcPr>
            <w:tcW w:w="2196" w:type="dxa"/>
          </w:tcPr>
          <w:p w:rsidR="00A672A4" w:rsidRPr="000E710C" w:rsidRDefault="00A672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Botão Urgente</w:t>
            </w:r>
          </w:p>
        </w:tc>
        <w:tc>
          <w:tcPr>
            <w:tcW w:w="2196" w:type="dxa"/>
          </w:tcPr>
          <w:p w:rsidR="00A672A4" w:rsidRPr="000E710C" w:rsidRDefault="00A672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Botão Verde</w:t>
            </w:r>
          </w:p>
        </w:tc>
        <w:tc>
          <w:tcPr>
            <w:tcW w:w="2196" w:type="dxa"/>
          </w:tcPr>
          <w:p w:rsidR="00A672A4" w:rsidRPr="000E710C" w:rsidRDefault="00A672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Botão Atenção</w:t>
            </w:r>
          </w:p>
        </w:tc>
        <w:tc>
          <w:tcPr>
            <w:tcW w:w="2196" w:type="dxa"/>
          </w:tcPr>
          <w:p w:rsidR="00A672A4" w:rsidRPr="000E710C" w:rsidRDefault="00A672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Botão Neutro</w:t>
            </w:r>
          </w:p>
        </w:tc>
      </w:tr>
      <w:tr w:rsidR="00A672A4" w:rsidRPr="00A64A90" w:rsidTr="00BE7495">
        <w:tc>
          <w:tcPr>
            <w:tcW w:w="2448" w:type="dxa"/>
            <w:shd w:val="clear" w:color="auto" w:fill="E0E0E0"/>
          </w:tcPr>
          <w:p w:rsidR="00A672A4" w:rsidRDefault="00A672A4" w:rsidP="00BE7495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Botão Incluir</w:t>
            </w:r>
          </w:p>
        </w:tc>
        <w:tc>
          <w:tcPr>
            <w:tcW w:w="1944" w:type="dxa"/>
          </w:tcPr>
          <w:p w:rsidR="00A672A4" w:rsidRPr="00A64A90" w:rsidRDefault="004370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VOLTAR</w:t>
            </w:r>
          </w:p>
        </w:tc>
        <w:tc>
          <w:tcPr>
            <w:tcW w:w="2196" w:type="dxa"/>
          </w:tcPr>
          <w:p w:rsidR="00A672A4" w:rsidRPr="00A64A90" w:rsidRDefault="004370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VOLTAR</w:t>
            </w:r>
          </w:p>
        </w:tc>
        <w:tc>
          <w:tcPr>
            <w:tcW w:w="2196" w:type="dxa"/>
          </w:tcPr>
          <w:p w:rsidR="00A672A4" w:rsidRPr="00A64A90" w:rsidRDefault="004370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VOLTAR</w:t>
            </w:r>
          </w:p>
        </w:tc>
        <w:tc>
          <w:tcPr>
            <w:tcW w:w="2196" w:type="dxa"/>
          </w:tcPr>
          <w:p w:rsidR="00A672A4" w:rsidRPr="00A64A90" w:rsidRDefault="004370A4" w:rsidP="00BE7495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VOLTAR</w:t>
            </w:r>
          </w:p>
        </w:tc>
        <w:tc>
          <w:tcPr>
            <w:tcW w:w="2196" w:type="dxa"/>
          </w:tcPr>
          <w:p w:rsidR="00A672A4" w:rsidRPr="00A64A90" w:rsidRDefault="004370A4" w:rsidP="004370A4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VOLTAR</w:t>
            </w:r>
          </w:p>
        </w:tc>
      </w:tr>
    </w:tbl>
    <w:p w:rsidR="00E97A1F" w:rsidRDefault="00E97A1F" w:rsidP="00113D2D">
      <w:pPr>
        <w:pStyle w:val="bp"/>
        <w:spacing w:before="0" w:after="0"/>
      </w:pPr>
    </w:p>
    <w:sectPr w:rsidR="00E97A1F" w:rsidSect="00E97A1F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366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255" w:rsidRDefault="00287255">
      <w:r>
        <w:separator/>
      </w:r>
    </w:p>
  </w:endnote>
  <w:endnote w:type="continuationSeparator" w:id="0">
    <w:p w:rsidR="00287255" w:rsidRDefault="00287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5286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75286E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75286E">
      <w:rPr>
        <w:rStyle w:val="Nmerodepgina"/>
      </w:rPr>
      <w:fldChar w:fldCharType="separate"/>
    </w:r>
    <w:r w:rsidR="004370A4">
      <w:rPr>
        <w:rStyle w:val="Nmerodepgina"/>
        <w:noProof/>
      </w:rPr>
      <w:t>2</w:t>
    </w:r>
    <w:r w:rsidR="0075286E">
      <w:rPr>
        <w:rStyle w:val="Nmerodepgina"/>
      </w:rPr>
      <w:fldChar w:fldCharType="end"/>
    </w:r>
    <w:r>
      <w:rPr>
        <w:rStyle w:val="Nmerodepgina"/>
      </w:rPr>
      <w:t xml:space="preserve"> de </w:t>
    </w:r>
    <w:r w:rsidR="0075286E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75286E">
      <w:rPr>
        <w:rStyle w:val="Nmerodepgina"/>
      </w:rPr>
      <w:fldChar w:fldCharType="separate"/>
    </w:r>
    <w:r w:rsidR="004370A4">
      <w:rPr>
        <w:rStyle w:val="Nmerodepgina"/>
        <w:noProof/>
      </w:rPr>
      <w:t>2</w:t>
    </w:r>
    <w:r w:rsidR="0075286E">
      <w:rPr>
        <w:rStyle w:val="Nmerodepgina"/>
      </w:rPr>
      <w:fldChar w:fldCharType="end"/>
    </w:r>
  </w:p>
  <w:p w:rsidR="000F379B" w:rsidRDefault="000F379B" w:rsidP="005136E7">
    <w:pPr>
      <w:pStyle w:val="Rodap"/>
      <w:ind w:right="36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255" w:rsidRDefault="00287255">
      <w:r>
        <w:separator/>
      </w:r>
    </w:p>
  </w:footnote>
  <w:footnote w:type="continuationSeparator" w:id="0">
    <w:p w:rsidR="00287255" w:rsidRDefault="002872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75286E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A64A90" w:rsidRDefault="00A64A90" w:rsidP="005B44EB">
          <w:pPr>
            <w:rPr>
              <w:lang w:val="pt-BR"/>
            </w:rPr>
          </w:pPr>
          <w:r>
            <w:rPr>
              <w:lang w:val="pt-BR"/>
            </w:rPr>
            <w:t xml:space="preserve">Cad. </w:t>
          </w:r>
          <w:proofErr w:type="gramStart"/>
          <w:r>
            <w:rPr>
              <w:lang w:val="pt-BR"/>
            </w:rPr>
            <w:t>Auxiliar_</w:t>
          </w:r>
          <w:r w:rsidR="005B44EB">
            <w:rPr>
              <w:lang w:val="pt-BR"/>
            </w:rPr>
            <w:t>C</w:t>
          </w:r>
          <w:r>
            <w:rPr>
              <w:lang w:val="pt-BR"/>
            </w:rPr>
            <w:t>o</w:t>
          </w:r>
          <w:r w:rsidR="005B44EB">
            <w:rPr>
              <w:lang w:val="pt-BR"/>
            </w:rPr>
            <w:t>nfiguração</w:t>
          </w:r>
          <w:proofErr w:type="gramEnd"/>
          <w:r w:rsidR="005B44EB">
            <w:rPr>
              <w:lang w:val="pt-BR"/>
            </w:rPr>
            <w:t xml:space="preserve"> das portas</w:t>
          </w:r>
        </w:p>
      </w:tc>
      <w:tc>
        <w:tcPr>
          <w:tcW w:w="3179" w:type="dxa"/>
        </w:tcPr>
        <w:p w:rsidR="005046F9" w:rsidRDefault="003F0741" w:rsidP="00A64A9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A64A90">
            <w:rPr>
              <w:lang w:val="pt-BR"/>
            </w:rPr>
            <w:t>26/05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3A70"/>
    <w:rsid w:val="000064EC"/>
    <w:rsid w:val="00024DC1"/>
    <w:rsid w:val="000753A7"/>
    <w:rsid w:val="000E710C"/>
    <w:rsid w:val="000F379B"/>
    <w:rsid w:val="00113D2D"/>
    <w:rsid w:val="00114F86"/>
    <w:rsid w:val="001236E2"/>
    <w:rsid w:val="00130416"/>
    <w:rsid w:val="00135BA5"/>
    <w:rsid w:val="001729E1"/>
    <w:rsid w:val="001B4B23"/>
    <w:rsid w:val="00221B38"/>
    <w:rsid w:val="00227630"/>
    <w:rsid w:val="00254D76"/>
    <w:rsid w:val="00255B25"/>
    <w:rsid w:val="00260FF8"/>
    <w:rsid w:val="0028268E"/>
    <w:rsid w:val="00284B0B"/>
    <w:rsid w:val="00287255"/>
    <w:rsid w:val="002A3BB7"/>
    <w:rsid w:val="002A53AD"/>
    <w:rsid w:val="002A6D93"/>
    <w:rsid w:val="002B3AEF"/>
    <w:rsid w:val="002B7B04"/>
    <w:rsid w:val="002E5EC8"/>
    <w:rsid w:val="003142C2"/>
    <w:rsid w:val="00335F45"/>
    <w:rsid w:val="003438A2"/>
    <w:rsid w:val="0037283A"/>
    <w:rsid w:val="003D285C"/>
    <w:rsid w:val="003E569F"/>
    <w:rsid w:val="003F0741"/>
    <w:rsid w:val="003F2F2A"/>
    <w:rsid w:val="004236D0"/>
    <w:rsid w:val="00425388"/>
    <w:rsid w:val="004370A4"/>
    <w:rsid w:val="004408E3"/>
    <w:rsid w:val="004961A9"/>
    <w:rsid w:val="004A0B2C"/>
    <w:rsid w:val="004B4BAC"/>
    <w:rsid w:val="005046F9"/>
    <w:rsid w:val="005136E7"/>
    <w:rsid w:val="005602CA"/>
    <w:rsid w:val="00564637"/>
    <w:rsid w:val="005B44EB"/>
    <w:rsid w:val="00606FE0"/>
    <w:rsid w:val="00614D08"/>
    <w:rsid w:val="0063563C"/>
    <w:rsid w:val="0064402F"/>
    <w:rsid w:val="00690F26"/>
    <w:rsid w:val="00697690"/>
    <w:rsid w:val="006A066D"/>
    <w:rsid w:val="006C3ED0"/>
    <w:rsid w:val="006D4CEC"/>
    <w:rsid w:val="006E7CAC"/>
    <w:rsid w:val="0075286E"/>
    <w:rsid w:val="00762EA6"/>
    <w:rsid w:val="007652AD"/>
    <w:rsid w:val="00786D7E"/>
    <w:rsid w:val="00802BEB"/>
    <w:rsid w:val="00861D20"/>
    <w:rsid w:val="008C6CF5"/>
    <w:rsid w:val="008E6AD1"/>
    <w:rsid w:val="008F2263"/>
    <w:rsid w:val="00917E85"/>
    <w:rsid w:val="00963D3D"/>
    <w:rsid w:val="00997562"/>
    <w:rsid w:val="00A3517C"/>
    <w:rsid w:val="00A4009C"/>
    <w:rsid w:val="00A64A90"/>
    <w:rsid w:val="00A672A4"/>
    <w:rsid w:val="00AC3550"/>
    <w:rsid w:val="00AD08A0"/>
    <w:rsid w:val="00C66297"/>
    <w:rsid w:val="00CB4909"/>
    <w:rsid w:val="00CC5E97"/>
    <w:rsid w:val="00CD2475"/>
    <w:rsid w:val="00CF5BE8"/>
    <w:rsid w:val="00D13568"/>
    <w:rsid w:val="00D2618B"/>
    <w:rsid w:val="00D31105"/>
    <w:rsid w:val="00D333DF"/>
    <w:rsid w:val="00DA1A34"/>
    <w:rsid w:val="00DE3561"/>
    <w:rsid w:val="00DE41CF"/>
    <w:rsid w:val="00E10F7E"/>
    <w:rsid w:val="00E97333"/>
    <w:rsid w:val="00E97A1F"/>
    <w:rsid w:val="00EB2E70"/>
    <w:rsid w:val="00EF2539"/>
    <w:rsid w:val="00F25D4A"/>
    <w:rsid w:val="00F669D0"/>
    <w:rsid w:val="00F74DAA"/>
    <w:rsid w:val="00F85B6D"/>
    <w:rsid w:val="00FD3CFA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26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6</cp:revision>
  <cp:lastPrinted>2003-10-06T11:49:00Z</cp:lastPrinted>
  <dcterms:created xsi:type="dcterms:W3CDTF">2014-05-28T19:04:00Z</dcterms:created>
  <dcterms:modified xsi:type="dcterms:W3CDTF">2014-05-28T20:49:00Z</dcterms:modified>
</cp:coreProperties>
</file>