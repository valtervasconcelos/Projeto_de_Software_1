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167E26">
        <w:rPr>
          <w:rFonts w:ascii="Arial" w:hAnsi="Arial"/>
          <w:b/>
          <w:sz w:val="24"/>
          <w:szCs w:val="24"/>
          <w:lang w:val="pt-BR"/>
        </w:rPr>
        <w:t xml:space="preserve">Testar </w:t>
      </w:r>
      <w:r w:rsidR="00131E72">
        <w:rPr>
          <w:rFonts w:ascii="Arial" w:hAnsi="Arial"/>
          <w:b/>
          <w:sz w:val="24"/>
          <w:szCs w:val="24"/>
          <w:lang w:val="pt-BR"/>
        </w:rPr>
        <w:t xml:space="preserve">Auxiliar_equipamento </w:t>
      </w:r>
      <w:r w:rsidR="00DC130B">
        <w:rPr>
          <w:rFonts w:ascii="Arial" w:hAnsi="Arial"/>
          <w:b/>
          <w:sz w:val="24"/>
          <w:szCs w:val="24"/>
          <w:lang w:val="pt-BR"/>
        </w:rPr>
        <w:t>com S</w:t>
      </w:r>
      <w:r>
        <w:rPr>
          <w:rFonts w:ascii="Arial" w:hAnsi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4A09B5">
        <w:rPr>
          <w:rFonts w:ascii="Arial" w:hAnsi="Arial"/>
          <w:sz w:val="20"/>
          <w:lang w:val="pt-BR"/>
        </w:rPr>
        <w:t xml:space="preserve"> </w:t>
      </w:r>
      <w:r w:rsidR="00131E72">
        <w:rPr>
          <w:rFonts w:ascii="Arial" w:hAnsi="Arial"/>
          <w:sz w:val="20"/>
          <w:lang w:val="pt-BR"/>
        </w:rPr>
        <w:t>Auxiliar_Equipamento é a inserção de equipamentos auxiliares no sistema.</w:t>
      </w:r>
    </w:p>
    <w:p w:rsidR="004F4092" w:rsidRPr="004A09B5" w:rsidRDefault="00131E72" w:rsidP="00131E72">
      <w:pPr>
        <w:pStyle w:val="bp"/>
        <w:tabs>
          <w:tab w:val="left" w:pos="7395"/>
        </w:tabs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ab/>
      </w: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4F4092">
        <w:rPr>
          <w:rFonts w:ascii="Arial" w:hAnsi="Arial" w:cs="Arial"/>
          <w:b w:val="0"/>
          <w:sz w:val="20"/>
          <w:lang w:val="pt-BR"/>
        </w:rPr>
        <w:t>U</w:t>
      </w:r>
      <w:r w:rsidR="004A09B5">
        <w:rPr>
          <w:rFonts w:ascii="Arial" w:hAnsi="Arial" w:cs="Arial"/>
          <w:b w:val="0"/>
          <w:sz w:val="20"/>
          <w:lang w:val="pt-BR"/>
        </w:rPr>
        <w:t>suário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</w:t>
      </w:r>
      <w:r w:rsidR="00131E72">
        <w:rPr>
          <w:rFonts w:ascii="Arial" w:hAnsi="Arial" w:cs="Arial"/>
          <w:b w:val="0"/>
          <w:sz w:val="20"/>
          <w:lang w:val="pt-BR"/>
        </w:rPr>
        <w:t>Gerente logado no sistema.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131E72">
        <w:rPr>
          <w:lang w:val="pt-BR"/>
        </w:rPr>
        <w:t>Equipamento inserido na aplicação Sistema de Rastreamento</w:t>
      </w:r>
      <w:r w:rsidR="000F2C61" w:rsidRPr="004A09B5">
        <w:rPr>
          <w:rFonts w:ascii="Arial" w:hAnsi="Arial"/>
          <w:sz w:val="20"/>
          <w:lang w:val="pt-BR"/>
        </w:rPr>
        <w:t>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4F4092" w:rsidRDefault="00950B59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>Dados Requeridos para Execução</w:t>
      </w:r>
      <w:r w:rsidRPr="004F4092">
        <w:rPr>
          <w:rFonts w:ascii="Arial" w:hAnsi="Arial"/>
          <w:b/>
          <w:sz w:val="20"/>
        </w:rPr>
        <w:t xml:space="preserve">: </w:t>
      </w:r>
    </w:p>
    <w:p w:rsidR="004A09B5" w:rsidRDefault="004A09B5">
      <w:pPr>
        <w:pStyle w:val="bp"/>
        <w:spacing w:before="0" w:after="0"/>
        <w:rPr>
          <w:rFonts w:ascii="Arial" w:hAnsi="Arial"/>
          <w:sz w:val="20"/>
        </w:rPr>
      </w:pPr>
    </w:p>
    <w:p w:rsidR="004C48D8" w:rsidRPr="000F59B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>Selecionar opção incluir</w:t>
      </w:r>
      <w:r w:rsidR="00B02FC6">
        <w:rPr>
          <w:b w:val="0"/>
          <w:lang w:val="pt-BR"/>
        </w:rPr>
        <w:t>;</w:t>
      </w:r>
    </w:p>
    <w:p w:rsidR="004C48D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dados necessári</w:t>
      </w:r>
      <w:r w:rsidR="008D7129">
        <w:rPr>
          <w:b w:val="0"/>
          <w:lang w:val="pt-BR"/>
        </w:rPr>
        <w:t>os para realizar cadastro [RN0011</w:t>
      </w:r>
      <w:r>
        <w:rPr>
          <w:b w:val="0"/>
          <w:lang w:val="pt-BR"/>
        </w:rPr>
        <w:t>]</w:t>
      </w:r>
      <w:r w:rsidR="00B02FC6">
        <w:rPr>
          <w:b w:val="0"/>
          <w:lang w:val="pt-BR"/>
        </w:rPr>
        <w:t>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Serial Number;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Imei;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Tipo Equipamento [RN010</w:t>
      </w:r>
      <w:proofErr w:type="gramStart"/>
      <w:r>
        <w:rPr>
          <w:b w:val="0"/>
          <w:lang w:val="pt-BR"/>
        </w:rPr>
        <w:t>] ;</w:t>
      </w:r>
      <w:proofErr w:type="gramEnd"/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Chip </w:t>
      </w:r>
      <w:proofErr w:type="gramStart"/>
      <w:r>
        <w:rPr>
          <w:b w:val="0"/>
          <w:lang w:val="pt-BR"/>
        </w:rPr>
        <w:t>GSM ;</w:t>
      </w:r>
      <w:proofErr w:type="gramEnd"/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Data de Compra;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Observação.</w:t>
      </w:r>
    </w:p>
    <w:p w:rsidR="00131E72" w:rsidRPr="000F59B8" w:rsidRDefault="00131E72" w:rsidP="00131E72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4C48D8" w:rsidRPr="000F59B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Gerente clica em “Incluir” para inserir os dados digitados</w:t>
      </w:r>
      <w:r w:rsidR="00B02FC6">
        <w:rPr>
          <w:b w:val="0"/>
          <w:lang w:val="pt-BR"/>
        </w:rPr>
        <w:t>;</w:t>
      </w:r>
    </w:p>
    <w:p w:rsidR="004C48D8" w:rsidRPr="000F59B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Tela é posterior é exibida</w:t>
      </w:r>
      <w:r w:rsidR="00B02FC6">
        <w:rPr>
          <w:b w:val="0"/>
          <w:lang w:val="pt-BR"/>
        </w:rPr>
        <w:t>;</w:t>
      </w:r>
    </w:p>
    <w:p w:rsidR="004C48D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</w:rPr>
      </w:pPr>
      <w:r>
        <w:rPr>
          <w:b w:val="0"/>
        </w:rPr>
        <w:t>Caso de teste encerrado</w:t>
      </w:r>
      <w:r w:rsidR="00B02FC6">
        <w:rPr>
          <w:b w:val="0"/>
        </w:rPr>
        <w:t>;</w:t>
      </w:r>
    </w:p>
    <w:p w:rsidR="00131E72" w:rsidRDefault="00131E72" w:rsidP="00131E72">
      <w:pPr>
        <w:pStyle w:val="Corpodetexto"/>
        <w:keepLines/>
        <w:widowControl w:val="0"/>
        <w:spacing w:after="120" w:line="240" w:lineRule="atLeast"/>
        <w:rPr>
          <w:b w:val="0"/>
        </w:rPr>
      </w:pPr>
    </w:p>
    <w:p w:rsidR="00131E72" w:rsidRDefault="00131E72" w:rsidP="00131E72">
      <w:pPr>
        <w:pStyle w:val="Corpodetexto"/>
        <w:keepLines/>
        <w:widowControl w:val="0"/>
        <w:spacing w:after="120" w:line="240" w:lineRule="atLeast"/>
        <w:rPr>
          <w:b w:val="0"/>
        </w:rPr>
      </w:pPr>
    </w:p>
    <w:p w:rsidR="00131E72" w:rsidRDefault="00131E72" w:rsidP="00131E72">
      <w:pPr>
        <w:pStyle w:val="Corpodetexto"/>
        <w:keepLines/>
        <w:widowControl w:val="0"/>
        <w:spacing w:after="120" w:line="240" w:lineRule="atLeast"/>
        <w:rPr>
          <w:b w:val="0"/>
        </w:rPr>
      </w:pPr>
    </w:p>
    <w:p w:rsidR="00131E72" w:rsidRDefault="00131E72" w:rsidP="00131E72">
      <w:pPr>
        <w:pStyle w:val="Corpodetexto"/>
        <w:keepLines/>
        <w:widowControl w:val="0"/>
        <w:spacing w:after="120" w:line="240" w:lineRule="atLeast"/>
        <w:rPr>
          <w:b w:val="0"/>
        </w:rPr>
      </w:pPr>
    </w:p>
    <w:p w:rsidR="00D5073C" w:rsidRDefault="00D5073C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bookmarkEnd w:id="0"/>
    <w:p w:rsidR="00131E72" w:rsidRDefault="00131E72" w:rsidP="00131E7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131E72" w:rsidRDefault="00131E72" w:rsidP="00131E7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01 – </w:t>
      </w:r>
      <w:r>
        <w:rPr>
          <w:rFonts w:ascii="Arial" w:hAnsi="Arial"/>
          <w:b/>
          <w:sz w:val="24"/>
          <w:szCs w:val="24"/>
          <w:lang w:val="pt-BR"/>
        </w:rPr>
        <w:t xml:space="preserve">Testar </w:t>
      </w:r>
      <w:proofErr w:type="gramStart"/>
      <w:r>
        <w:rPr>
          <w:rFonts w:ascii="Arial" w:hAnsi="Arial"/>
          <w:b/>
          <w:sz w:val="24"/>
          <w:szCs w:val="24"/>
          <w:lang w:val="pt-BR"/>
        </w:rPr>
        <w:t>Auxiliar_Equipamento</w:t>
      </w:r>
      <w:proofErr w:type="gramEnd"/>
      <w:r>
        <w:rPr>
          <w:rFonts w:ascii="Arial" w:hAnsi="Arial"/>
          <w:b/>
          <w:sz w:val="24"/>
          <w:szCs w:val="24"/>
          <w:lang w:val="pt-BR"/>
        </w:rPr>
        <w:t xml:space="preserve"> com tipo de equipamento não cadastrado sem sucesso.</w:t>
      </w:r>
    </w:p>
    <w:p w:rsidR="00131E72" w:rsidRPr="00DA2604" w:rsidRDefault="00131E72" w:rsidP="00131E7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131E72" w:rsidRDefault="00131E72" w:rsidP="00131E7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Auxiliar_Equipamento é a inserção de equipamentos auxiliares no sistema.</w:t>
      </w:r>
    </w:p>
    <w:p w:rsidR="00131E72" w:rsidRPr="004A09B5" w:rsidRDefault="00131E72" w:rsidP="00131E72">
      <w:pPr>
        <w:pStyle w:val="bp"/>
        <w:tabs>
          <w:tab w:val="left" w:pos="7395"/>
        </w:tabs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ab/>
      </w:r>
    </w:p>
    <w:p w:rsidR="00131E72" w:rsidRDefault="00131E72" w:rsidP="00131E72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Gerente logado no sistema.</w:t>
      </w:r>
    </w:p>
    <w:p w:rsidR="00131E72" w:rsidRPr="00346AB9" w:rsidRDefault="00131E72" w:rsidP="00131E72">
      <w:pPr>
        <w:pStyle w:val="Corpodetexto"/>
        <w:rPr>
          <w:b w:val="0"/>
          <w:lang w:val="pt-BR"/>
        </w:rPr>
      </w:pPr>
    </w:p>
    <w:p w:rsidR="00131E72" w:rsidRDefault="00131E72" w:rsidP="00131E7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lang w:val="pt-BR"/>
        </w:rPr>
        <w:t>Equipamento não inserido na aplicação Sistema de Rastreamento</w:t>
      </w:r>
      <w:r w:rsidRPr="004A09B5">
        <w:rPr>
          <w:rFonts w:ascii="Arial" w:hAnsi="Arial"/>
          <w:sz w:val="20"/>
          <w:lang w:val="pt-BR"/>
        </w:rPr>
        <w:t>.</w:t>
      </w:r>
    </w:p>
    <w:p w:rsidR="00131E72" w:rsidRPr="004A09B5" w:rsidRDefault="00131E72" w:rsidP="00131E7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131E72" w:rsidRPr="004F4092" w:rsidRDefault="00131E72" w:rsidP="00131E72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>Dados Requeridos para Execução</w:t>
      </w:r>
      <w:r w:rsidRPr="004F4092">
        <w:rPr>
          <w:rFonts w:ascii="Arial" w:hAnsi="Arial"/>
          <w:b/>
          <w:sz w:val="20"/>
        </w:rPr>
        <w:t xml:space="preserve">: </w:t>
      </w:r>
    </w:p>
    <w:p w:rsidR="00131E72" w:rsidRDefault="00131E72" w:rsidP="00131E72">
      <w:pPr>
        <w:pStyle w:val="bp"/>
        <w:spacing w:before="0" w:after="0"/>
        <w:rPr>
          <w:rFonts w:ascii="Arial" w:hAnsi="Arial"/>
          <w:sz w:val="20"/>
        </w:rPr>
      </w:pPr>
    </w:p>
    <w:p w:rsidR="00131E72" w:rsidRPr="000F59B8" w:rsidRDefault="00131E72" w:rsidP="00131E72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opção incluir;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dados necessários para realizar cadastro [RN009];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Serial Number;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Imei;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Tipo Equipamento (Não cadastrado) [RN010</w:t>
      </w:r>
      <w:proofErr w:type="gramStart"/>
      <w:r>
        <w:rPr>
          <w:b w:val="0"/>
          <w:lang w:val="pt-BR"/>
        </w:rPr>
        <w:t>] ;</w:t>
      </w:r>
      <w:proofErr w:type="gramEnd"/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Chip GSM [RN011];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Data de Compra;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Observação.</w:t>
      </w:r>
    </w:p>
    <w:p w:rsidR="00131E72" w:rsidRPr="000F59B8" w:rsidRDefault="00131E72" w:rsidP="00131E72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131E72" w:rsidRPr="000F59B8" w:rsidRDefault="00131E72" w:rsidP="00131E72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Gerente clica em “Incluir” para inserir os dados digitados;</w:t>
      </w:r>
    </w:p>
    <w:p w:rsidR="00131E72" w:rsidRPr="000F59B8" w:rsidRDefault="00131E72" w:rsidP="00131E72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Tela é posterior é exibida;</w:t>
      </w:r>
    </w:p>
    <w:p w:rsidR="00131E72" w:rsidRPr="00180E48" w:rsidRDefault="00131E72" w:rsidP="00131E72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180E48">
        <w:rPr>
          <w:b w:val="0"/>
          <w:lang w:val="pt-BR"/>
        </w:rPr>
        <w:t>Caso de teste encerrado</w:t>
      </w:r>
      <w:r w:rsidR="00180E48" w:rsidRPr="00180E48">
        <w:rPr>
          <w:b w:val="0"/>
          <w:lang w:val="pt-BR"/>
        </w:rPr>
        <w:t xml:space="preserve"> sem sucesso</w:t>
      </w:r>
      <w:r w:rsidRPr="00180E48">
        <w:rPr>
          <w:b w:val="0"/>
          <w:lang w:val="pt-BR"/>
        </w:rPr>
        <w:t>;</w:t>
      </w:r>
    </w:p>
    <w:p w:rsidR="00131E72" w:rsidRDefault="00131E72" w:rsidP="00131E7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DD3C63" w:rsidRPr="007D4217" w:rsidRDefault="00DD3C63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DD3C63" w:rsidRPr="007D4217" w:rsidSect="00D5073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E65" w:rsidRDefault="00AB2E65">
      <w:r>
        <w:separator/>
      </w:r>
    </w:p>
  </w:endnote>
  <w:endnote w:type="continuationSeparator" w:id="0">
    <w:p w:rsidR="00AB2E65" w:rsidRDefault="00AB2E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13301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13301C">
    <w:pPr>
      <w:jc w:val="right"/>
    </w:pPr>
    <w:r w:rsidRPr="0013301C">
      <w:rPr>
        <w:noProof/>
        <w:lang w:eastAsia="zh-TW"/>
      </w:rPr>
      <w:pict>
        <v:rect id="_x0000_s22533" style="position:absolute;left:0;text-align:left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lang w:val="pt-BR"/>
                  </w:rPr>
                  <w:alias w:val="Data"/>
                  <w:id w:val="77476837"/>
                  <w:placeholder>
                    <w:docPart w:val="0C0BB24C00994409974A176685A84EC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441A3D" w:rsidRDefault="00441A3D" w:rsidP="00441A3D">
                    <w:pPr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Sistema de Rastreamento 4 de dezembro de 2013</w:t>
                    </w:r>
                  </w:p>
                </w:sdtContent>
              </w:sdt>
              <w:p w:rsidR="00441A3D" w:rsidRPr="00441A3D" w:rsidRDefault="00441A3D" w:rsidP="00441A3D">
                <w:pPr>
                  <w:rPr>
                    <w:lang w:val="pt-BR"/>
                  </w:rPr>
                </w:pPr>
              </w:p>
            </w:txbxContent>
          </v:textbox>
          <w10:wrap anchorx="margin" anchory="page"/>
        </v:rect>
      </w:pict>
    </w:r>
    <w:r w:rsidRPr="0013301C">
      <w:rPr>
        <w:noProof/>
        <w:lang w:eastAsia="zh-TW"/>
      </w:rPr>
      <w:pict>
        <v:group id="_x0000_s22529" style="position:absolute;left:0;text-align:left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2530" type="#_x0000_t32" style="position:absolute;left:2820;top:4935;width:0;height:1320" o:connectortype="straight" strokecolor="#4f81bd [3204]"/>
          <v:shape id="_x0000_s22531" type="#_x0000_t32" style="position:absolute;left:2880;top:4935;width:0;height:1320" o:connectortype="straight" strokecolor="#4f81bd [3204]"/>
          <v:shape id="_x0000_s22532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E65" w:rsidRDefault="00AB2E65">
      <w:r>
        <w:separator/>
      </w:r>
    </w:p>
  </w:footnote>
  <w:footnote w:type="continuationSeparator" w:id="0">
    <w:p w:rsidR="00AB2E65" w:rsidRDefault="00AB2E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E72" w:rsidRDefault="00167E26" w:rsidP="00131E72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950B59">
      <w:rPr>
        <w:b/>
        <w:sz w:val="28"/>
        <w:lang w:val="pt-BR"/>
      </w:rPr>
      <w:t xml:space="preserve">: </w:t>
    </w:r>
    <w:r w:rsidR="00131E72">
      <w:rPr>
        <w:b/>
        <w:sz w:val="28"/>
        <w:lang w:val="pt-BR"/>
      </w:rPr>
      <w:t>Auxiliar_Equipamento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B6C7ACE"/>
    <w:multiLevelType w:val="hybridMultilevel"/>
    <w:tmpl w:val="CEB21750"/>
    <w:lvl w:ilvl="0" w:tplc="F2E8643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3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12"/>
  </w:num>
  <w:num w:numId="5">
    <w:abstractNumId w:val="22"/>
  </w:num>
  <w:num w:numId="6">
    <w:abstractNumId w:val="19"/>
  </w:num>
  <w:num w:numId="7">
    <w:abstractNumId w:val="7"/>
  </w:num>
  <w:num w:numId="8">
    <w:abstractNumId w:val="18"/>
  </w:num>
  <w:num w:numId="9">
    <w:abstractNumId w:val="25"/>
  </w:num>
  <w:num w:numId="10">
    <w:abstractNumId w:val="1"/>
  </w:num>
  <w:num w:numId="11">
    <w:abstractNumId w:val="3"/>
  </w:num>
  <w:num w:numId="12">
    <w:abstractNumId w:val="33"/>
  </w:num>
  <w:num w:numId="13">
    <w:abstractNumId w:val="6"/>
  </w:num>
  <w:num w:numId="14">
    <w:abstractNumId w:val="0"/>
  </w:num>
  <w:num w:numId="15">
    <w:abstractNumId w:val="28"/>
  </w:num>
  <w:num w:numId="16">
    <w:abstractNumId w:val="27"/>
  </w:num>
  <w:num w:numId="17">
    <w:abstractNumId w:val="26"/>
  </w:num>
  <w:num w:numId="18">
    <w:abstractNumId w:val="24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5"/>
  </w:num>
  <w:num w:numId="24">
    <w:abstractNumId w:val="15"/>
  </w:num>
  <w:num w:numId="25">
    <w:abstractNumId w:val="2"/>
  </w:num>
  <w:num w:numId="26">
    <w:abstractNumId w:val="23"/>
  </w:num>
  <w:num w:numId="27">
    <w:abstractNumId w:val="31"/>
  </w:num>
  <w:num w:numId="28">
    <w:abstractNumId w:val="17"/>
  </w:num>
  <w:num w:numId="29">
    <w:abstractNumId w:val="30"/>
  </w:num>
  <w:num w:numId="30">
    <w:abstractNumId w:val="10"/>
  </w:num>
  <w:num w:numId="31">
    <w:abstractNumId w:val="11"/>
  </w:num>
  <w:num w:numId="32">
    <w:abstractNumId w:val="9"/>
  </w:num>
  <w:num w:numId="33">
    <w:abstractNumId w:val="21"/>
  </w:num>
  <w:num w:numId="34">
    <w:abstractNumId w:val="32"/>
  </w:num>
  <w:num w:numId="35">
    <w:abstractNumId w:val="14"/>
  </w:num>
  <w:num w:numId="3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9698"/>
    <o:shapelayout v:ext="edit">
      <o:idmap v:ext="edit" data="22"/>
      <o:rules v:ext="edit">
        <o:r id="V:Rule4" type="connector" idref="#_x0000_s22531"/>
        <o:r id="V:Rule5" type="connector" idref="#_x0000_s22532"/>
        <o:r id="V:Rule6" type="connector" idref="#_x0000_s2253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0BD4"/>
    <w:rsid w:val="000A7E17"/>
    <w:rsid w:val="000F2C61"/>
    <w:rsid w:val="000F59B8"/>
    <w:rsid w:val="00131E72"/>
    <w:rsid w:val="0013301C"/>
    <w:rsid w:val="00164020"/>
    <w:rsid w:val="00167E26"/>
    <w:rsid w:val="00180E48"/>
    <w:rsid w:val="001E0394"/>
    <w:rsid w:val="002029C9"/>
    <w:rsid w:val="002A15F4"/>
    <w:rsid w:val="002C0502"/>
    <w:rsid w:val="002E000A"/>
    <w:rsid w:val="00343D24"/>
    <w:rsid w:val="00346AB9"/>
    <w:rsid w:val="00361023"/>
    <w:rsid w:val="00396AAC"/>
    <w:rsid w:val="003E3600"/>
    <w:rsid w:val="0042609E"/>
    <w:rsid w:val="00441A3D"/>
    <w:rsid w:val="004A09B5"/>
    <w:rsid w:val="004C48D8"/>
    <w:rsid w:val="004F4092"/>
    <w:rsid w:val="005038F9"/>
    <w:rsid w:val="005334EE"/>
    <w:rsid w:val="00634671"/>
    <w:rsid w:val="006360A2"/>
    <w:rsid w:val="00642B1C"/>
    <w:rsid w:val="006726A7"/>
    <w:rsid w:val="006B6ED2"/>
    <w:rsid w:val="00734900"/>
    <w:rsid w:val="00784110"/>
    <w:rsid w:val="007A34B5"/>
    <w:rsid w:val="007D4217"/>
    <w:rsid w:val="00807542"/>
    <w:rsid w:val="008D7129"/>
    <w:rsid w:val="008E6228"/>
    <w:rsid w:val="00950B59"/>
    <w:rsid w:val="00950C4B"/>
    <w:rsid w:val="009F72E7"/>
    <w:rsid w:val="00A371C4"/>
    <w:rsid w:val="00A745D1"/>
    <w:rsid w:val="00AB2E65"/>
    <w:rsid w:val="00AD13FC"/>
    <w:rsid w:val="00AE2441"/>
    <w:rsid w:val="00B02FC6"/>
    <w:rsid w:val="00BF45C2"/>
    <w:rsid w:val="00C72E81"/>
    <w:rsid w:val="00CA15B1"/>
    <w:rsid w:val="00CF6171"/>
    <w:rsid w:val="00D31E44"/>
    <w:rsid w:val="00D43847"/>
    <w:rsid w:val="00D5073C"/>
    <w:rsid w:val="00DA2604"/>
    <w:rsid w:val="00DC130B"/>
    <w:rsid w:val="00DD3C63"/>
    <w:rsid w:val="00EE7D32"/>
    <w:rsid w:val="00F91492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1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0BB24C00994409974A176685A84E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03966E-265A-4098-B9EE-AF56573152B8}"/>
      </w:docPartPr>
      <w:docPartBody>
        <w:p w:rsidR="00A95C05" w:rsidRDefault="003F22DC" w:rsidP="003F22DC">
          <w:pPr>
            <w:pStyle w:val="0C0BB24C00994409974A176685A84ECD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F22DC"/>
    <w:rsid w:val="00362987"/>
    <w:rsid w:val="003F22DC"/>
    <w:rsid w:val="00762236"/>
    <w:rsid w:val="009A63C1"/>
    <w:rsid w:val="00A95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C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54413DCF90B4D15932ABA090CF789E4">
    <w:name w:val="D54413DCF90B4D15932ABA090CF789E4"/>
    <w:rsid w:val="003F22DC"/>
  </w:style>
  <w:style w:type="paragraph" w:customStyle="1" w:styleId="0C0BB24C00994409974A176685A84ECD">
    <w:name w:val="0C0BB24C00994409974A176685A84ECD"/>
    <w:rsid w:val="003F22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Sistema de Rastreamento 4 de dezembro de 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</Template>
  <TotalTime>51</TotalTime>
  <Pages>1</Pages>
  <Words>195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Logar no Sistema</dc:title>
  <dc:subject>Caso de Teste Logar no Sistema</dc:subject>
  <dc:creator>Valter Vasconcelos</dc:creator>
  <dc:description>Projeto de Software II</dc:description>
  <cp:lastModifiedBy>Júnior</cp:lastModifiedBy>
  <cp:revision>22</cp:revision>
  <cp:lastPrinted>2003-10-06T11:49:00Z</cp:lastPrinted>
  <dcterms:created xsi:type="dcterms:W3CDTF">2013-10-09T19:39:00Z</dcterms:created>
  <dcterms:modified xsi:type="dcterms:W3CDTF">2014-05-19T18:17:00Z</dcterms:modified>
</cp:coreProperties>
</file>