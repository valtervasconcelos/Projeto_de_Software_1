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EC46A8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43CFF" w:rsidP="009E5EF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Incluir motorista</w:t>
            </w:r>
            <w:r w:rsidR="00EC46A8">
              <w:rPr>
                <w:lang w:val="pt-BR"/>
              </w:rPr>
              <w:t xml:space="preserve"> </w:t>
            </w:r>
          </w:p>
        </w:tc>
      </w:tr>
      <w:tr w:rsidR="000F379B" w:rsidRPr="00B60E33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643CFF" w:rsidP="009E5EF0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="00E21D9F"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 w:rsidRPr="00B60E33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643CFF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 w:rsidR="00643CFF">
              <w:rPr>
                <w:b w:val="0"/>
                <w:lang w:val="pt-BR"/>
              </w:rPr>
              <w:t>Incluir ,</w:t>
            </w:r>
            <w:proofErr w:type="gramEnd"/>
            <w:r w:rsidR="00643CFF"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com sucesso</w:t>
            </w:r>
          </w:p>
        </w:tc>
      </w:tr>
      <w:tr w:rsidR="000F379B" w:rsidRPr="00B60E33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CA1300" w:rsidP="005D12BD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="007A4846"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bookmarkStart w:id="0" w:name="_GoBack"/>
            <w:bookmarkEnd w:id="0"/>
            <w:r w:rsidR="005D12BD">
              <w:rPr>
                <w:b w:val="0"/>
                <w:szCs w:val="24"/>
                <w:lang w:val="pt-BR"/>
              </w:rPr>
              <w:t xml:space="preserve"> e na tela Incluir Motorista</w:t>
            </w:r>
            <w:r w:rsidR="007A4846"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0F379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643CFF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Incluso no sistema</w:t>
            </w:r>
          </w:p>
        </w:tc>
      </w:tr>
      <w:tr w:rsidR="000F379B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12BD" w:rsidRPr="005D12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D12BD" w:rsidRDefault="005D12B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D12BD" w:rsidRDefault="005D12BD" w:rsidP="005D12B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: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clica na opção Incluir motorista na tela de cadastro</w:t>
            </w:r>
          </w:p>
        </w:tc>
        <w:tc>
          <w:tcPr>
            <w:tcW w:w="5596" w:type="dxa"/>
          </w:tcPr>
          <w:p w:rsidR="005D12BD" w:rsidRDefault="005D12BD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5D12BD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5D12BD" w:rsidRDefault="005D12BD" w:rsidP="005D12B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 w:rsidR="003D4348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3D4348" w:rsidRPr="00297AE7">
              <w:rPr>
                <w:lang w:val="pt-BR"/>
              </w:rPr>
              <w:t xml:space="preserve"> digita </w:t>
            </w:r>
            <w:r w:rsidR="00643CFF"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0F379B" w:rsidRPr="003D4348" w:rsidRDefault="001E40E6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43CFF">
              <w:rPr>
                <w:sz w:val="24"/>
                <w:lang w:val="pt-BR"/>
              </w:rPr>
              <w:t>cliente é preenchido</w:t>
            </w:r>
            <w:r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A2978" w:rsidRPr="008A29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A2978" w:rsidRDefault="008A29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A2978" w:rsidRDefault="005D12BD" w:rsidP="00643CFF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 w:rsidR="008A2978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8A2978" w:rsidRPr="00297AE7">
              <w:rPr>
                <w:lang w:val="pt-BR"/>
              </w:rPr>
              <w:t xml:space="preserve"> digita </w:t>
            </w:r>
            <w:r w:rsidR="00643CFF"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8A2978" w:rsidRPr="003D4348" w:rsidRDefault="001E40E6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="00643CFF">
              <w:rPr>
                <w:sz w:val="24"/>
                <w:lang w:val="pt-BR"/>
              </w:rPr>
              <w:t>nome é preenchido</w:t>
            </w:r>
          </w:p>
        </w:tc>
        <w:tc>
          <w:tcPr>
            <w:tcW w:w="714" w:type="dxa"/>
          </w:tcPr>
          <w:p w:rsidR="008A2978" w:rsidRPr="003D4348" w:rsidRDefault="008A2978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8A2978" w:rsidRPr="003D4348" w:rsidRDefault="008A297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D4348" w:rsidRDefault="005D12B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="007356AD" w:rsidRPr="007356AD">
              <w:rPr>
                <w:lang w:val="pt-BR"/>
              </w:rPr>
              <w:t xml:space="preserve">: </w:t>
            </w:r>
            <w:r w:rsidR="00643CFF"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 w:rsidR="00643CFF" w:rsidRPr="00297AE7">
              <w:rPr>
                <w:lang w:val="pt-BR"/>
              </w:rPr>
              <w:t xml:space="preserve"> digita</w:t>
            </w:r>
            <w:r w:rsidR="00643CFF">
              <w:rPr>
                <w:lang w:val="pt-BR"/>
              </w:rPr>
              <w:t xml:space="preserve"> a identidade - RG</w:t>
            </w:r>
          </w:p>
        </w:tc>
        <w:tc>
          <w:tcPr>
            <w:tcW w:w="5596" w:type="dxa"/>
          </w:tcPr>
          <w:p w:rsidR="000F379B" w:rsidRPr="003D4348" w:rsidRDefault="00643CFF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Pr="00643CFF" w:rsidRDefault="00643CFF" w:rsidP="005D12BD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 w:rsidR="005D12BD">
              <w:rPr>
                <w:lang w:val="pt-BR"/>
              </w:rPr>
              <w:t>5</w:t>
            </w:r>
            <w:proofErr w:type="gramEnd"/>
            <w:r w:rsidR="005D12BD">
              <w:rPr>
                <w:lang w:val="pt-BR"/>
              </w:rPr>
              <w:t xml:space="preserve">: </w:t>
            </w:r>
            <w:r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digita o número da habilitação</w:t>
            </w:r>
          </w:p>
        </w:tc>
        <w:tc>
          <w:tcPr>
            <w:tcW w:w="5596" w:type="dxa"/>
          </w:tcPr>
          <w:p w:rsidR="000F379B" w:rsidRPr="001E40E6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="00643CFF" w:rsidRPr="007356AD">
              <w:rPr>
                <w:lang w:val="pt-BR"/>
              </w:rPr>
              <w:t xml:space="preserve">: </w:t>
            </w:r>
            <w:r w:rsidR="00643CFF">
              <w:rPr>
                <w:lang w:val="pt-BR"/>
              </w:rPr>
              <w:t xml:space="preserve">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a data de vencimento da carteira de motorista.</w:t>
            </w:r>
          </w:p>
        </w:tc>
        <w:tc>
          <w:tcPr>
            <w:tcW w:w="5596" w:type="dxa"/>
          </w:tcPr>
          <w:p w:rsidR="00643CFF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o CPF </w:t>
            </w:r>
          </w:p>
        </w:tc>
        <w:tc>
          <w:tcPr>
            <w:tcW w:w="5596" w:type="dxa"/>
          </w:tcPr>
          <w:p w:rsidR="00643CFF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43CFF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3CFF" w:rsidRPr="003D4348" w:rsidRDefault="00643CF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43CFF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 w:rsidR="00643CFF"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 w:rsidR="00643CFF">
              <w:rPr>
                <w:lang w:val="pt-BR"/>
              </w:rPr>
              <w:t xml:space="preserve"> digita no campo a data de Admissão</w:t>
            </w:r>
          </w:p>
        </w:tc>
        <w:tc>
          <w:tcPr>
            <w:tcW w:w="5596" w:type="dxa"/>
          </w:tcPr>
          <w:p w:rsidR="00643CFF" w:rsidRDefault="00643CFF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643CFF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643CFF" w:rsidRPr="003D4348" w:rsidRDefault="00643CF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D12BD" w:rsidRPr="00643CF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D12BD" w:rsidRPr="003D4348" w:rsidRDefault="005D12BD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D12BD" w:rsidRDefault="005D12BD" w:rsidP="00643CFF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 xml:space="preserve">: O </w:t>
            </w:r>
            <w:r w:rsidR="00CA1300">
              <w:rPr>
                <w:lang w:val="pt-BR"/>
              </w:rPr>
              <w:t>Gerente</w:t>
            </w:r>
            <w:r>
              <w:rPr>
                <w:lang w:val="pt-BR"/>
              </w:rPr>
              <w:t xml:space="preserve"> clica no botão Incluir</w:t>
            </w:r>
          </w:p>
        </w:tc>
        <w:tc>
          <w:tcPr>
            <w:tcW w:w="5596" w:type="dxa"/>
          </w:tcPr>
          <w:p w:rsidR="005D12BD" w:rsidRDefault="005D12BD" w:rsidP="00643CF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 é incluso com sucesso no sistema</w:t>
            </w:r>
          </w:p>
        </w:tc>
        <w:tc>
          <w:tcPr>
            <w:tcW w:w="714" w:type="dxa"/>
          </w:tcPr>
          <w:p w:rsidR="005D12BD" w:rsidRDefault="005D12B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D12BD" w:rsidRPr="003D4348" w:rsidRDefault="005D12BD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lang w:val="pt-BR"/>
        </w:rPr>
      </w:pPr>
    </w:p>
    <w:p w:rsidR="002B29D0" w:rsidRPr="003D4348" w:rsidRDefault="002B29D0">
      <w:pPr>
        <w:pStyle w:val="bp"/>
        <w:spacing w:before="0" w:after="0"/>
        <w:rPr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1E40E6" w:rsidTr="00FC78B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E40E6" w:rsidTr="00FC78BE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1E40E6" w:rsidRPr="004A4D4E" w:rsidRDefault="001E40E6" w:rsidP="00FC78B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5D12BD"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1E40E6" w:rsidRPr="004A4D4E" w:rsidRDefault="001E5E11" w:rsidP="00FC78BE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5E11" w:rsidP="00FC78BE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</w:t>
            </w:r>
            <w:proofErr w:type="spellStart"/>
            <w: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Marcos Felipe</w:t>
            </w:r>
          </w:p>
        </w:tc>
      </w:tr>
      <w:tr w:rsidR="001E40E6" w:rsidTr="00FC78BE">
        <w:tc>
          <w:tcPr>
            <w:tcW w:w="2448" w:type="dxa"/>
            <w:shd w:val="clear" w:color="auto" w:fill="E0E0E0"/>
          </w:tcPr>
          <w:p w:rsidR="001E40E6" w:rsidRPr="004A4D4E" w:rsidRDefault="001E40E6" w:rsidP="00FC78B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 w:rsidR="005D12BD"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Carlos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Paulo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Ana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Marcos</w:t>
            </w:r>
          </w:p>
        </w:tc>
      </w:tr>
      <w:tr w:rsidR="001E40E6" w:rsidTr="00FC78BE">
        <w:tc>
          <w:tcPr>
            <w:tcW w:w="2448" w:type="dxa"/>
            <w:shd w:val="clear" w:color="auto" w:fill="E0E0E0"/>
          </w:tcPr>
          <w:p w:rsidR="002B29D0" w:rsidRPr="004A4D4E" w:rsidRDefault="002B29D0" w:rsidP="00FC78BE">
            <w:pPr>
              <w:pStyle w:val="bp"/>
              <w:spacing w:before="0" w:after="0"/>
            </w:pPr>
            <w:r>
              <w:t>Campo Identidade</w:t>
            </w:r>
          </w:p>
        </w:tc>
        <w:tc>
          <w:tcPr>
            <w:tcW w:w="1944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123456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762354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123214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998765</w:t>
            </w:r>
          </w:p>
        </w:tc>
        <w:tc>
          <w:tcPr>
            <w:tcW w:w="2196" w:type="dxa"/>
          </w:tcPr>
          <w:p w:rsidR="001E40E6" w:rsidRPr="004A4D4E" w:rsidRDefault="001E5E11" w:rsidP="00FC78BE">
            <w:pPr>
              <w:pStyle w:val="bp"/>
              <w:spacing w:before="0" w:after="0"/>
            </w:pPr>
            <w:r>
              <w:t>765894</w:t>
            </w:r>
          </w:p>
        </w:tc>
      </w:tr>
      <w:tr w:rsidR="002B29D0" w:rsidTr="00FC78BE">
        <w:tc>
          <w:tcPr>
            <w:tcW w:w="2448" w:type="dxa"/>
            <w:shd w:val="clear" w:color="auto" w:fill="E0E0E0"/>
          </w:tcPr>
          <w:p w:rsidR="002B29D0" w:rsidRDefault="002B29D0" w:rsidP="00FC78BE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2B29D0" w:rsidRPr="004A4D4E" w:rsidRDefault="00565128" w:rsidP="00FC78BE">
            <w:pPr>
              <w:pStyle w:val="bp"/>
              <w:spacing w:before="0" w:after="0"/>
            </w:pPr>
            <w:r>
              <w:t>023546786754</w:t>
            </w:r>
          </w:p>
        </w:tc>
        <w:tc>
          <w:tcPr>
            <w:tcW w:w="2196" w:type="dxa"/>
          </w:tcPr>
          <w:p w:rsidR="002B29D0" w:rsidRPr="004A4D4E" w:rsidRDefault="00565128" w:rsidP="00FC78BE">
            <w:pPr>
              <w:pStyle w:val="bp"/>
              <w:spacing w:before="0" w:after="0"/>
            </w:pPr>
            <w:r>
              <w:t>45634527689</w:t>
            </w:r>
          </w:p>
        </w:tc>
        <w:tc>
          <w:tcPr>
            <w:tcW w:w="2196" w:type="dxa"/>
          </w:tcPr>
          <w:p w:rsidR="002B29D0" w:rsidRPr="004A4D4E" w:rsidRDefault="00565128" w:rsidP="00FC78BE">
            <w:pPr>
              <w:pStyle w:val="bp"/>
              <w:spacing w:before="0" w:after="0"/>
            </w:pPr>
            <w:r>
              <w:t>35654178964</w:t>
            </w:r>
          </w:p>
        </w:tc>
        <w:tc>
          <w:tcPr>
            <w:tcW w:w="2196" w:type="dxa"/>
          </w:tcPr>
          <w:p w:rsidR="002B29D0" w:rsidRPr="004A4D4E" w:rsidRDefault="00565128" w:rsidP="00FC78BE">
            <w:pPr>
              <w:pStyle w:val="bp"/>
              <w:spacing w:before="0" w:after="0"/>
            </w:pPr>
            <w:r>
              <w:t>45627893452</w:t>
            </w:r>
          </w:p>
        </w:tc>
        <w:tc>
          <w:tcPr>
            <w:tcW w:w="2196" w:type="dxa"/>
          </w:tcPr>
          <w:p w:rsidR="002B29D0" w:rsidRPr="004A4D4E" w:rsidRDefault="00565128" w:rsidP="00FC78BE">
            <w:pPr>
              <w:pStyle w:val="bp"/>
              <w:spacing w:before="0" w:after="0"/>
            </w:pPr>
            <w:r>
              <w:t>34265786345</w:t>
            </w:r>
          </w:p>
        </w:tc>
      </w:tr>
      <w:tr w:rsidR="002B29D0" w:rsidRPr="001E5E11" w:rsidTr="00FC78BE">
        <w:tc>
          <w:tcPr>
            <w:tcW w:w="2448" w:type="dxa"/>
            <w:shd w:val="clear" w:color="auto" w:fill="E0E0E0"/>
          </w:tcPr>
          <w:p w:rsidR="002B29D0" w:rsidRPr="002B29D0" w:rsidRDefault="002B29D0" w:rsidP="00FC78BE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09/05/2017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12/07/2015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06/05/2016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07/08/2020</w:t>
            </w:r>
          </w:p>
        </w:tc>
      </w:tr>
      <w:tr w:rsidR="002B29D0" w:rsidRPr="002B29D0" w:rsidTr="00FC78BE">
        <w:tc>
          <w:tcPr>
            <w:tcW w:w="2448" w:type="dxa"/>
            <w:shd w:val="clear" w:color="auto" w:fill="E0E0E0"/>
          </w:tcPr>
          <w:p w:rsidR="002B29D0" w:rsidRPr="002B29D0" w:rsidRDefault="002B29D0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456.352.546-34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356.768.765-65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534.657.232-22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756.876.234-65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836.572.555-43</w:t>
            </w:r>
          </w:p>
        </w:tc>
      </w:tr>
      <w:tr w:rsidR="002B29D0" w:rsidRPr="002B29D0" w:rsidTr="00FC78BE">
        <w:tc>
          <w:tcPr>
            <w:tcW w:w="2448" w:type="dxa"/>
            <w:shd w:val="clear" w:color="auto" w:fill="E0E0E0"/>
          </w:tcPr>
          <w:p w:rsidR="002B29D0" w:rsidRPr="002B29D0" w:rsidRDefault="002B29D0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02/04/2010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07/05/2003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20/09/2009</w:t>
            </w:r>
          </w:p>
        </w:tc>
        <w:tc>
          <w:tcPr>
            <w:tcW w:w="2196" w:type="dxa"/>
          </w:tcPr>
          <w:p w:rsidR="002B29D0" w:rsidRPr="002B29D0" w:rsidRDefault="00565128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05/07/2013</w:t>
            </w:r>
          </w:p>
        </w:tc>
        <w:tc>
          <w:tcPr>
            <w:tcW w:w="2196" w:type="dxa"/>
          </w:tcPr>
          <w:p w:rsidR="002B29D0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30/01/2004</w:t>
            </w:r>
          </w:p>
        </w:tc>
      </w:tr>
    </w:tbl>
    <w:p w:rsidR="000F379B" w:rsidRPr="003D4348" w:rsidRDefault="000F379B">
      <w:pPr>
        <w:pStyle w:val="bp"/>
        <w:spacing w:before="0" w:after="0"/>
        <w:rPr>
          <w:lang w:val="pt-BR"/>
        </w:rPr>
        <w:sectPr w:rsidR="000F379B" w:rsidRPr="003D4348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3961CC" w:rsidRPr="00EC46A8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3961CC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E21D9F" w:rsidRDefault="003961CC" w:rsidP="003961C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carteira de motorista vencida</w:t>
            </w:r>
          </w:p>
        </w:tc>
      </w:tr>
      <w:tr w:rsidR="003961CC" w:rsidRPr="00B60E33" w:rsidTr="00565128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3961CC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3961CC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565128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3961CC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3961CC" w:rsidRDefault="003961CC" w:rsidP="00565128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3961CC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0862ED" w:rsidRDefault="003961CC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3961CC" w:rsidRPr="0065016E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961CC" w:rsidRPr="000862ED" w:rsidRDefault="003961CC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 w:rsidR="00FC3BCA">
              <w:rPr>
                <w:bCs/>
                <w:sz w:val="24"/>
                <w:lang w:val="pt-BR"/>
              </w:rPr>
              <w:t>/Falhou</w:t>
            </w:r>
          </w:p>
        </w:tc>
      </w:tr>
      <w:tr w:rsid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961CC" w:rsidRDefault="003961CC" w:rsidP="0056512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961CC" w:rsidRPr="005D12BD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Pr="005D12BD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Pr="005D12BD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8A297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3D4348" w:rsidRDefault="003961CC" w:rsidP="0056512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- RG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643CFF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: O Gerente digita o número da habilitação</w:t>
            </w:r>
          </w:p>
        </w:tc>
        <w:tc>
          <w:tcPr>
            <w:tcW w:w="5596" w:type="dxa"/>
          </w:tcPr>
          <w:p w:rsidR="003961CC" w:rsidRPr="001E40E6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CPF 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B60E33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motorista </w:t>
            </w:r>
            <w:r w:rsidR="00B60E33">
              <w:rPr>
                <w:sz w:val="24"/>
                <w:lang w:val="pt-BR"/>
              </w:rPr>
              <w:t xml:space="preserve">não </w:t>
            </w:r>
            <w:r>
              <w:rPr>
                <w:sz w:val="24"/>
                <w:lang w:val="pt-BR"/>
              </w:rPr>
              <w:t>é incluso com sucesso no sistema</w:t>
            </w:r>
          </w:p>
        </w:tc>
        <w:tc>
          <w:tcPr>
            <w:tcW w:w="714" w:type="dxa"/>
          </w:tcPr>
          <w:p w:rsidR="003961CC" w:rsidRDefault="00B60E33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3961CC" w:rsidRDefault="003961CC" w:rsidP="003961CC">
      <w:pPr>
        <w:pStyle w:val="bp"/>
        <w:spacing w:before="0" w:after="0"/>
        <w:rPr>
          <w:lang w:val="pt-BR"/>
        </w:rPr>
      </w:pPr>
    </w:p>
    <w:p w:rsidR="003961CC" w:rsidRPr="003D4348" w:rsidRDefault="003961CC" w:rsidP="003961CC">
      <w:pPr>
        <w:pStyle w:val="bp"/>
        <w:spacing w:before="0" w:after="0"/>
        <w:rPr>
          <w:lang w:val="pt-BR"/>
        </w:rPr>
      </w:pPr>
    </w:p>
    <w:tbl>
      <w:tblPr>
        <w:tblpPr w:leftFromText="141" w:rightFromText="141" w:tblpY="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3961CC" w:rsidTr="00FC78B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FC78B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42E02" w:rsidTr="00FC78BE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C42E02" w:rsidRPr="004A4D4E" w:rsidRDefault="00C42E02" w:rsidP="00FC78B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C42E02" w:rsidRPr="004A4D4E" w:rsidRDefault="00C42E02" w:rsidP="00FC78BE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C42E02" w:rsidRPr="004A4D4E" w:rsidRDefault="00C42E02" w:rsidP="00FC78BE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</w:t>
            </w:r>
            <w:proofErr w:type="spellStart"/>
            <w: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Marcos Felipe</w:t>
            </w:r>
          </w:p>
        </w:tc>
      </w:tr>
      <w:tr w:rsidR="00C42E02" w:rsidTr="00FC78BE">
        <w:tc>
          <w:tcPr>
            <w:tcW w:w="2448" w:type="dxa"/>
            <w:shd w:val="clear" w:color="auto" w:fill="E0E0E0"/>
          </w:tcPr>
          <w:p w:rsidR="00C42E02" w:rsidRPr="004A4D4E" w:rsidRDefault="00C42E02" w:rsidP="00FC78B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Carlos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Paulo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Ana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Marcos</w:t>
            </w:r>
          </w:p>
        </w:tc>
      </w:tr>
      <w:tr w:rsidR="00C42E02" w:rsidTr="00FC78BE">
        <w:tc>
          <w:tcPr>
            <w:tcW w:w="2448" w:type="dxa"/>
            <w:shd w:val="clear" w:color="auto" w:fill="E0E0E0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Campo Identidade</w:t>
            </w:r>
          </w:p>
        </w:tc>
        <w:tc>
          <w:tcPr>
            <w:tcW w:w="1944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123456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762354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123214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998765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765894</w:t>
            </w:r>
          </w:p>
        </w:tc>
      </w:tr>
      <w:tr w:rsidR="00C42E02" w:rsidTr="00FC78BE">
        <w:tc>
          <w:tcPr>
            <w:tcW w:w="2448" w:type="dxa"/>
            <w:shd w:val="clear" w:color="auto" w:fill="E0E0E0"/>
          </w:tcPr>
          <w:p w:rsidR="00C42E02" w:rsidRDefault="00C42E02" w:rsidP="00FC78BE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023546786754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45634527689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35654178964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45627893452</w:t>
            </w:r>
          </w:p>
        </w:tc>
        <w:tc>
          <w:tcPr>
            <w:tcW w:w="2196" w:type="dxa"/>
          </w:tcPr>
          <w:p w:rsidR="00C42E02" w:rsidRPr="004A4D4E" w:rsidRDefault="00C42E02" w:rsidP="00FC78BE">
            <w:pPr>
              <w:pStyle w:val="bp"/>
              <w:spacing w:before="0" w:after="0"/>
            </w:pPr>
            <w:r>
              <w:t>34265786345</w:t>
            </w:r>
          </w:p>
        </w:tc>
      </w:tr>
      <w:tr w:rsidR="00C42E02" w:rsidRPr="001E5E11" w:rsidTr="00FC78BE">
        <w:tc>
          <w:tcPr>
            <w:tcW w:w="2448" w:type="dxa"/>
            <w:shd w:val="clear" w:color="auto" w:fill="E0E0E0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  <w:r>
              <w:rPr>
                <w:lang w:val="pt-BR"/>
              </w:rPr>
              <w:t xml:space="preserve"> (Vencida)</w:t>
            </w:r>
          </w:p>
        </w:tc>
        <w:tc>
          <w:tcPr>
            <w:tcW w:w="1944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09/05/2013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05/03/2012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12/07/2011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06/05/2010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07/08/2010</w:t>
            </w:r>
          </w:p>
        </w:tc>
      </w:tr>
      <w:tr w:rsidR="00C42E02" w:rsidRPr="002B29D0" w:rsidTr="00FC78BE">
        <w:tc>
          <w:tcPr>
            <w:tcW w:w="2448" w:type="dxa"/>
            <w:shd w:val="clear" w:color="auto" w:fill="E0E0E0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456.352.546-34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356.768.765-65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534.657.232-22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756.876.234-65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836.572.555-43</w:t>
            </w:r>
          </w:p>
        </w:tc>
      </w:tr>
      <w:tr w:rsidR="00C42E02" w:rsidRPr="002B29D0" w:rsidTr="00FC78BE">
        <w:tc>
          <w:tcPr>
            <w:tcW w:w="2448" w:type="dxa"/>
            <w:shd w:val="clear" w:color="auto" w:fill="E0E0E0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02/04/2010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07/05/2003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20/09/2009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05/07/2013</w:t>
            </w:r>
          </w:p>
        </w:tc>
        <w:tc>
          <w:tcPr>
            <w:tcW w:w="2196" w:type="dxa"/>
          </w:tcPr>
          <w:p w:rsidR="00C42E02" w:rsidRPr="002B29D0" w:rsidRDefault="00C42E02" w:rsidP="00FC78BE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30/01/2004</w:t>
            </w:r>
          </w:p>
        </w:tc>
      </w:tr>
    </w:tbl>
    <w:p w:rsidR="002E5EC8" w:rsidRDefault="002E5EC8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p w:rsidR="003961CC" w:rsidRDefault="003961CC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3961CC" w:rsidRPr="00EC46A8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3961CC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E21D9F" w:rsidRDefault="003961CC" w:rsidP="003961C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carteira de identidade inválida</w:t>
            </w:r>
          </w:p>
        </w:tc>
      </w:tr>
      <w:tr w:rsidR="003961CC" w:rsidRPr="00B60E33" w:rsidTr="00565128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565128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3961CC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7A4846" w:rsidRDefault="003961CC" w:rsidP="00565128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3961CC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3961CC" w:rsidRDefault="003961CC" w:rsidP="00565128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3961CC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61CC" w:rsidRPr="000862ED" w:rsidRDefault="003961CC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3961CC" w:rsidRPr="0065016E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961CC" w:rsidRDefault="003961CC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961CC" w:rsidRPr="000862ED" w:rsidRDefault="003961CC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 w:rsidR="00FC3BCA">
              <w:rPr>
                <w:bCs/>
                <w:sz w:val="24"/>
                <w:lang w:val="pt-BR"/>
              </w:rPr>
              <w:t>/Falhou</w:t>
            </w:r>
          </w:p>
        </w:tc>
      </w:tr>
      <w:tr w:rsid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961CC" w:rsidRDefault="003961CC" w:rsidP="0056512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961CC" w:rsidRPr="005D12BD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Pr="005D12BD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Pr="005D12BD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8A297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961CC" w:rsidRDefault="003961CC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3D4348" w:rsidRDefault="003961CC" w:rsidP="0056512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– RG (Inválida)</w:t>
            </w:r>
          </w:p>
        </w:tc>
        <w:tc>
          <w:tcPr>
            <w:tcW w:w="5596" w:type="dxa"/>
          </w:tcPr>
          <w:p w:rsidR="003961CC" w:rsidRPr="003D4348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Pr="00643CFF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: O Gerente digita o número da habilitação</w:t>
            </w:r>
          </w:p>
        </w:tc>
        <w:tc>
          <w:tcPr>
            <w:tcW w:w="5596" w:type="dxa"/>
          </w:tcPr>
          <w:p w:rsidR="003961CC" w:rsidRPr="001E40E6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CPF 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3961CC" w:rsidRDefault="003961CC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961CC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961CC" w:rsidRPr="003D4348" w:rsidRDefault="003961CC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961CC" w:rsidRDefault="003961CC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3961CC" w:rsidRDefault="003961CC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motorista </w:t>
            </w:r>
            <w:r w:rsidR="00B60E33">
              <w:rPr>
                <w:sz w:val="24"/>
                <w:lang w:val="pt-BR"/>
              </w:rPr>
              <w:t xml:space="preserve">não </w:t>
            </w:r>
            <w:r>
              <w:rPr>
                <w:sz w:val="24"/>
                <w:lang w:val="pt-BR"/>
              </w:rPr>
              <w:t>é incluso com sucesso no sistema</w:t>
            </w:r>
          </w:p>
        </w:tc>
        <w:tc>
          <w:tcPr>
            <w:tcW w:w="714" w:type="dxa"/>
          </w:tcPr>
          <w:p w:rsidR="003961CC" w:rsidRDefault="00B60E33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3961CC" w:rsidRPr="003D4348" w:rsidRDefault="003961CC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3961CC" w:rsidRDefault="003961CC" w:rsidP="003961CC">
      <w:pPr>
        <w:pStyle w:val="bp"/>
        <w:spacing w:before="0" w:after="0"/>
        <w:rPr>
          <w:lang w:val="pt-BR"/>
        </w:rPr>
      </w:pPr>
    </w:p>
    <w:p w:rsidR="003961CC" w:rsidRPr="003D4348" w:rsidRDefault="003961CC" w:rsidP="003961CC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3961CC" w:rsidTr="0056512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61CC" w:rsidRDefault="003961CC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A5EB3" w:rsidTr="0056512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9A5EB3" w:rsidRPr="004A4D4E" w:rsidRDefault="009A5EB3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9A5EB3" w:rsidRPr="004A4D4E" w:rsidRDefault="009A5EB3" w:rsidP="00CB13DA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A5EB3" w:rsidRPr="004A4D4E" w:rsidRDefault="009A5EB3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</w:t>
            </w:r>
            <w:proofErr w:type="spellStart"/>
            <w: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Marcos Felipe</w:t>
            </w:r>
          </w:p>
        </w:tc>
      </w:tr>
      <w:tr w:rsidR="009A5EB3" w:rsidTr="00565128">
        <w:tc>
          <w:tcPr>
            <w:tcW w:w="2448" w:type="dxa"/>
            <w:shd w:val="clear" w:color="auto" w:fill="E0E0E0"/>
          </w:tcPr>
          <w:p w:rsidR="009A5EB3" w:rsidRPr="004A4D4E" w:rsidRDefault="009A5EB3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Carlos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Paulo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Ana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Marcos</w:t>
            </w:r>
          </w:p>
        </w:tc>
      </w:tr>
      <w:tr w:rsidR="009A5EB3" w:rsidTr="00565128">
        <w:tc>
          <w:tcPr>
            <w:tcW w:w="2448" w:type="dxa"/>
            <w:shd w:val="clear" w:color="auto" w:fill="E0E0E0"/>
          </w:tcPr>
          <w:p w:rsidR="009A5EB3" w:rsidRPr="004A4D4E" w:rsidRDefault="009A5EB3" w:rsidP="00565128">
            <w:pPr>
              <w:pStyle w:val="bp"/>
              <w:spacing w:before="0" w:after="0"/>
            </w:pPr>
            <w:r>
              <w:t>Campo Identidade (INVÀLIDA).</w:t>
            </w:r>
          </w:p>
        </w:tc>
        <w:tc>
          <w:tcPr>
            <w:tcW w:w="1944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1/234560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762354&amp;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1232_14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998@765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76589#4</w:t>
            </w:r>
          </w:p>
        </w:tc>
      </w:tr>
      <w:tr w:rsidR="009A5EB3" w:rsidTr="00565128">
        <w:tc>
          <w:tcPr>
            <w:tcW w:w="2448" w:type="dxa"/>
            <w:shd w:val="clear" w:color="auto" w:fill="E0E0E0"/>
          </w:tcPr>
          <w:p w:rsidR="009A5EB3" w:rsidRDefault="009A5EB3" w:rsidP="00565128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023546786754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45634527689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35654178964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45627893452</w:t>
            </w:r>
          </w:p>
        </w:tc>
        <w:tc>
          <w:tcPr>
            <w:tcW w:w="2196" w:type="dxa"/>
          </w:tcPr>
          <w:p w:rsidR="009A5EB3" w:rsidRPr="004A4D4E" w:rsidRDefault="009A5EB3" w:rsidP="00CB13DA">
            <w:pPr>
              <w:pStyle w:val="bp"/>
              <w:spacing w:before="0" w:after="0"/>
            </w:pPr>
            <w:r>
              <w:t>34265786345</w:t>
            </w:r>
          </w:p>
        </w:tc>
      </w:tr>
      <w:tr w:rsidR="009A5EB3" w:rsidRPr="001E5E11" w:rsidTr="00565128">
        <w:tc>
          <w:tcPr>
            <w:tcW w:w="2448" w:type="dxa"/>
            <w:shd w:val="clear" w:color="auto" w:fill="E0E0E0"/>
          </w:tcPr>
          <w:p w:rsidR="009A5EB3" w:rsidRPr="002B29D0" w:rsidRDefault="009A5EB3" w:rsidP="00565128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09/05/2017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12/07/2015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06/05/2016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07/08/2020</w:t>
            </w:r>
          </w:p>
        </w:tc>
      </w:tr>
      <w:tr w:rsidR="009A5EB3" w:rsidRPr="002B29D0" w:rsidTr="00565128">
        <w:tc>
          <w:tcPr>
            <w:tcW w:w="2448" w:type="dxa"/>
            <w:shd w:val="clear" w:color="auto" w:fill="E0E0E0"/>
          </w:tcPr>
          <w:p w:rsidR="009A5EB3" w:rsidRPr="002B29D0" w:rsidRDefault="009A5EB3" w:rsidP="00565128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456.352.546-34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356.768.765-65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534.657.232-22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756.876.234-65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836.572.555-43</w:t>
            </w:r>
          </w:p>
        </w:tc>
      </w:tr>
      <w:tr w:rsidR="009A5EB3" w:rsidRPr="002B29D0" w:rsidTr="00565128">
        <w:tc>
          <w:tcPr>
            <w:tcW w:w="2448" w:type="dxa"/>
            <w:shd w:val="clear" w:color="auto" w:fill="E0E0E0"/>
          </w:tcPr>
          <w:p w:rsidR="009A5EB3" w:rsidRPr="002B29D0" w:rsidRDefault="009A5EB3" w:rsidP="00565128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02/04/2010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07/05/2003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20/09/2009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05/07/2013</w:t>
            </w:r>
          </w:p>
        </w:tc>
        <w:tc>
          <w:tcPr>
            <w:tcW w:w="2196" w:type="dxa"/>
          </w:tcPr>
          <w:p w:rsidR="009A5EB3" w:rsidRPr="002B29D0" w:rsidRDefault="009A5EB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30/01/2004</w:t>
            </w:r>
          </w:p>
        </w:tc>
      </w:tr>
    </w:tbl>
    <w:p w:rsidR="003961CC" w:rsidRDefault="003961CC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FC3BCA" w:rsidRPr="00EC46A8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FC3BCA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E21D9F" w:rsidRDefault="00FC3BCA" w:rsidP="00FC3BC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numero da Habilitação inválido</w:t>
            </w:r>
          </w:p>
        </w:tc>
      </w:tr>
      <w:tr w:rsidR="00FC3BCA" w:rsidRPr="00B60E33" w:rsidTr="00565128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565128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FC3BCA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565128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FC3BCA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3961CC" w:rsidRDefault="00FC3BCA" w:rsidP="00565128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FC3BCA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0862ED" w:rsidRDefault="00FC3BCA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FC3BCA" w:rsidRPr="0065016E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3BCA" w:rsidRPr="000862ED" w:rsidRDefault="00FC3BCA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>
              <w:rPr>
                <w:bCs/>
                <w:sz w:val="24"/>
                <w:lang w:val="pt-BR"/>
              </w:rPr>
              <w:t>/falhou</w:t>
            </w:r>
          </w:p>
        </w:tc>
      </w:tr>
      <w:tr w:rsidR="00FC3BCA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FC3BCA" w:rsidRDefault="00FC3BCA" w:rsidP="0056512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C3BCA" w:rsidRPr="005D12BD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Pr="005D12BD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Pr="005D12BD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8A297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3D4348" w:rsidRDefault="00FC3BCA" w:rsidP="0056512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– RG (Inválida)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643CFF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: O Gerente digita o número da habilitação (Incorreto)</w:t>
            </w:r>
          </w:p>
        </w:tc>
        <w:tc>
          <w:tcPr>
            <w:tcW w:w="5596" w:type="dxa"/>
          </w:tcPr>
          <w:p w:rsidR="00FC3BCA" w:rsidRPr="001E40E6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: O Gerente digita o CPF 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motorista</w:t>
            </w:r>
            <w:r w:rsidR="00B60E33">
              <w:rPr>
                <w:sz w:val="24"/>
                <w:lang w:val="pt-BR"/>
              </w:rPr>
              <w:t xml:space="preserve"> não</w:t>
            </w:r>
            <w:r>
              <w:rPr>
                <w:sz w:val="24"/>
                <w:lang w:val="pt-BR"/>
              </w:rPr>
              <w:t xml:space="preserve"> é incluso com sucesso no sistema</w:t>
            </w:r>
          </w:p>
        </w:tc>
        <w:tc>
          <w:tcPr>
            <w:tcW w:w="714" w:type="dxa"/>
          </w:tcPr>
          <w:p w:rsidR="00FC3BCA" w:rsidRDefault="00B60E33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FC3BCA" w:rsidRDefault="00FC3BCA" w:rsidP="00FC3BCA">
      <w:pPr>
        <w:pStyle w:val="bp"/>
        <w:spacing w:before="0" w:after="0"/>
        <w:rPr>
          <w:lang w:val="pt-BR"/>
        </w:rPr>
      </w:pPr>
    </w:p>
    <w:p w:rsidR="00FC3BCA" w:rsidRPr="003D4348" w:rsidRDefault="00FC3BCA" w:rsidP="00FC3BCA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FC3BCA" w:rsidTr="0056512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F38E3" w:rsidTr="0056512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F38E3" w:rsidRPr="004A4D4E" w:rsidRDefault="00AF38E3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AF38E3" w:rsidRPr="004A4D4E" w:rsidRDefault="00AF38E3" w:rsidP="00CB13DA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F38E3" w:rsidRPr="004A4D4E" w:rsidRDefault="00AF38E3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</w:t>
            </w:r>
            <w:proofErr w:type="spellStart"/>
            <w: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Marcos Felipe</w:t>
            </w:r>
          </w:p>
        </w:tc>
      </w:tr>
      <w:tr w:rsidR="00AF38E3" w:rsidTr="00565128">
        <w:tc>
          <w:tcPr>
            <w:tcW w:w="2448" w:type="dxa"/>
            <w:shd w:val="clear" w:color="auto" w:fill="E0E0E0"/>
          </w:tcPr>
          <w:p w:rsidR="00AF38E3" w:rsidRPr="004A4D4E" w:rsidRDefault="00AF38E3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Carlos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Paulo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Ana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Marcos</w:t>
            </w:r>
          </w:p>
        </w:tc>
      </w:tr>
      <w:tr w:rsidR="00AF38E3" w:rsidTr="00565128">
        <w:tc>
          <w:tcPr>
            <w:tcW w:w="2448" w:type="dxa"/>
            <w:shd w:val="clear" w:color="auto" w:fill="E0E0E0"/>
          </w:tcPr>
          <w:p w:rsidR="00AF38E3" w:rsidRPr="004A4D4E" w:rsidRDefault="00AF38E3" w:rsidP="00565128">
            <w:pPr>
              <w:pStyle w:val="bp"/>
              <w:spacing w:before="0" w:after="0"/>
            </w:pPr>
            <w:r>
              <w:t>Campo Identidade (INVÀLIDA).</w:t>
            </w:r>
          </w:p>
        </w:tc>
        <w:tc>
          <w:tcPr>
            <w:tcW w:w="1944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123456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762354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123214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998765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765894</w:t>
            </w:r>
          </w:p>
        </w:tc>
      </w:tr>
      <w:tr w:rsidR="00AF38E3" w:rsidTr="00565128">
        <w:tc>
          <w:tcPr>
            <w:tcW w:w="2448" w:type="dxa"/>
            <w:shd w:val="clear" w:color="auto" w:fill="E0E0E0"/>
          </w:tcPr>
          <w:p w:rsidR="00AF38E3" w:rsidRDefault="00AF38E3" w:rsidP="00565128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02354678.0.0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4563452_2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3-654178964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4562789345//8</w:t>
            </w:r>
          </w:p>
        </w:tc>
        <w:tc>
          <w:tcPr>
            <w:tcW w:w="2196" w:type="dxa"/>
          </w:tcPr>
          <w:p w:rsidR="00AF38E3" w:rsidRPr="004A4D4E" w:rsidRDefault="00AF38E3" w:rsidP="00CB13DA">
            <w:pPr>
              <w:pStyle w:val="bp"/>
              <w:spacing w:before="0" w:after="0"/>
            </w:pPr>
            <w:r>
              <w:t>36345</w:t>
            </w:r>
          </w:p>
        </w:tc>
      </w:tr>
      <w:tr w:rsidR="00AF38E3" w:rsidRPr="001E5E11" w:rsidTr="00565128">
        <w:tc>
          <w:tcPr>
            <w:tcW w:w="2448" w:type="dxa"/>
            <w:shd w:val="clear" w:color="auto" w:fill="E0E0E0"/>
          </w:tcPr>
          <w:p w:rsidR="00AF38E3" w:rsidRPr="002B29D0" w:rsidRDefault="00AF38E3" w:rsidP="00565128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09/05/2017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12/07/2015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06/05/2016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07/08/2020</w:t>
            </w:r>
          </w:p>
        </w:tc>
      </w:tr>
      <w:tr w:rsidR="00AF38E3" w:rsidRPr="002B29D0" w:rsidTr="00565128">
        <w:tc>
          <w:tcPr>
            <w:tcW w:w="2448" w:type="dxa"/>
            <w:shd w:val="clear" w:color="auto" w:fill="E0E0E0"/>
          </w:tcPr>
          <w:p w:rsidR="00AF38E3" w:rsidRPr="002B29D0" w:rsidRDefault="00AF38E3" w:rsidP="00565128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944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456.352.546-34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356.768.765-65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534.657.232-22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756.876.234-65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836.572.555-43</w:t>
            </w:r>
          </w:p>
        </w:tc>
      </w:tr>
      <w:tr w:rsidR="00AF38E3" w:rsidRPr="002B29D0" w:rsidTr="00565128">
        <w:tc>
          <w:tcPr>
            <w:tcW w:w="2448" w:type="dxa"/>
            <w:shd w:val="clear" w:color="auto" w:fill="E0E0E0"/>
          </w:tcPr>
          <w:p w:rsidR="00AF38E3" w:rsidRPr="002B29D0" w:rsidRDefault="00AF38E3" w:rsidP="00565128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02/04/2010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07/05/2003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20/09/2009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05/07/2013</w:t>
            </w:r>
          </w:p>
        </w:tc>
        <w:tc>
          <w:tcPr>
            <w:tcW w:w="2196" w:type="dxa"/>
          </w:tcPr>
          <w:p w:rsidR="00AF38E3" w:rsidRPr="002B29D0" w:rsidRDefault="00AF38E3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30/01/2004</w:t>
            </w:r>
          </w:p>
        </w:tc>
      </w:tr>
    </w:tbl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p w:rsidR="00FC3BCA" w:rsidRDefault="00FC3BCA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FC3BCA" w:rsidRPr="00EC46A8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Incluir motorista </w:t>
            </w:r>
          </w:p>
        </w:tc>
      </w:tr>
      <w:tr w:rsidR="00FC3BCA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E21D9F" w:rsidRDefault="00FC3BCA" w:rsidP="00FC3BC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Incluir Motorista</w:t>
            </w:r>
            <w:r w:rsidRPr="00E21D9F">
              <w:rPr>
                <w:sz w:val="24"/>
                <w:szCs w:val="24"/>
                <w:lang w:val="pt-BR"/>
              </w:rPr>
              <w:t xml:space="preserve"> no sistema </w:t>
            </w:r>
            <w:r>
              <w:rPr>
                <w:sz w:val="24"/>
                <w:szCs w:val="24"/>
                <w:lang w:val="pt-BR"/>
              </w:rPr>
              <w:t>com CPF inválido</w:t>
            </w:r>
          </w:p>
        </w:tc>
      </w:tr>
      <w:tr w:rsidR="00FC3BCA" w:rsidRPr="00B60E33" w:rsidTr="00565128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565128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gramStart"/>
            <w:r>
              <w:rPr>
                <w:b w:val="0"/>
                <w:lang w:val="pt-BR"/>
              </w:rPr>
              <w:t>Incluir ,</w:t>
            </w:r>
            <w:proofErr w:type="gramEnd"/>
            <w:r>
              <w:rPr>
                <w:b w:val="0"/>
                <w:lang w:val="pt-BR"/>
              </w:rPr>
              <w:t xml:space="preserve"> irá fazer a inclusão do ator, de forma a preencher todas as informações necessárias a baixo e cadastrar no sistema sem sucesso</w:t>
            </w:r>
          </w:p>
        </w:tc>
      </w:tr>
      <w:tr w:rsidR="00FC3BCA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7A4846" w:rsidRDefault="00FC3BCA" w:rsidP="00565128">
            <w:pPr>
              <w:pStyle w:val="Corpodetexto"/>
              <w:rPr>
                <w:b w:val="0"/>
                <w:szCs w:val="24"/>
                <w:lang w:val="pt-BR"/>
              </w:rPr>
            </w:pPr>
            <w:r>
              <w:rPr>
                <w:b w:val="0"/>
                <w:szCs w:val="24"/>
                <w:lang w:val="pt-BR"/>
              </w:rPr>
              <w:t>Gerente</w:t>
            </w:r>
            <w:r w:rsidRPr="007A4846">
              <w:rPr>
                <w:b w:val="0"/>
                <w:szCs w:val="24"/>
                <w:lang w:val="pt-BR"/>
              </w:rPr>
              <w:t xml:space="preserve"> previamente cadastrado</w:t>
            </w:r>
            <w:r>
              <w:rPr>
                <w:b w:val="0"/>
                <w:szCs w:val="24"/>
                <w:lang w:val="pt-BR"/>
              </w:rPr>
              <w:t xml:space="preserve"> e na tela Incluir Motorista</w:t>
            </w:r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FC3BCA" w:rsidRPr="00B60E33" w:rsidTr="00565128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3961CC" w:rsidRDefault="00FC3BCA" w:rsidP="00565128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Motorista não Incluso no sistema</w:t>
            </w:r>
          </w:p>
        </w:tc>
      </w:tr>
      <w:tr w:rsidR="00FC3BCA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3BCA" w:rsidRPr="000862ED" w:rsidRDefault="00FC3BCA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FC3BCA" w:rsidRPr="0065016E" w:rsidTr="00565128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C3BCA" w:rsidRDefault="00FC3BCA" w:rsidP="00565128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C3BCA" w:rsidRPr="000862ED" w:rsidRDefault="00FC3BCA" w:rsidP="00565128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  <w:r>
              <w:rPr>
                <w:bCs/>
                <w:sz w:val="24"/>
                <w:lang w:val="pt-BR"/>
              </w:rPr>
              <w:t>/falhou</w:t>
            </w:r>
          </w:p>
        </w:tc>
      </w:tr>
      <w:tr w:rsidR="00FC3BCA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FC3BCA" w:rsidRDefault="00FC3BCA" w:rsidP="0056512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C3BCA" w:rsidRPr="005D12BD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Gerente clica na opção Incluir motorista na tela de cadastro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Pr="005D12BD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Pr="005D12BD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cliente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cliente é preenchido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8A297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C3BCA" w:rsidRDefault="00FC3BCA" w:rsidP="0056512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>
              <w:rPr>
                <w:lang w:val="pt-BR"/>
              </w:rPr>
              <w:t>: O Gerente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o nome do Motorista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nome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3D4348" w:rsidRDefault="00FC3BCA" w:rsidP="0056512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4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</w:t>
            </w:r>
            <w:r w:rsidRPr="00297AE7">
              <w:rPr>
                <w:lang w:val="pt-BR"/>
              </w:rPr>
              <w:t xml:space="preserve"> digita</w:t>
            </w:r>
            <w:r>
              <w:rPr>
                <w:lang w:val="pt-BR"/>
              </w:rPr>
              <w:t xml:space="preserve"> a identidade – RG (Inválida)</w:t>
            </w:r>
          </w:p>
        </w:tc>
        <w:tc>
          <w:tcPr>
            <w:tcW w:w="5596" w:type="dxa"/>
          </w:tcPr>
          <w:p w:rsidR="00FC3BCA" w:rsidRPr="003D4348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identidade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D4348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Pr="00643CFF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>Passo 5: O Gerente digita o número da habilitação (Incorreto)</w:t>
            </w:r>
          </w:p>
        </w:tc>
        <w:tc>
          <w:tcPr>
            <w:tcW w:w="5596" w:type="dxa"/>
          </w:tcPr>
          <w:p w:rsidR="00FC3BCA" w:rsidRPr="001E40E6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habilitação é preenchido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 w:rsidRPr="007356AD">
              <w:rPr>
                <w:lang w:val="pt-BR"/>
              </w:rPr>
              <w:t xml:space="preserve">: </w:t>
            </w:r>
            <w:r>
              <w:rPr>
                <w:lang w:val="pt-BR"/>
              </w:rPr>
              <w:t>O Gerente digita a data de vencimento da carteira de motorista. (VENCIDA).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Vencimento da carteira de motorista 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3961CC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>: O Gerente digita o CPF  (Inválido)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CPF</w:t>
            </w:r>
            <w:proofErr w:type="gramStart"/>
            <w:r>
              <w:rPr>
                <w:sz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lang w:val="pt-BR"/>
              </w:rPr>
              <w:t>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>: O Gerente digita no campo a data de Admissão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data de Admissão é preenchido</w:t>
            </w:r>
          </w:p>
        </w:tc>
        <w:tc>
          <w:tcPr>
            <w:tcW w:w="714" w:type="dxa"/>
          </w:tcPr>
          <w:p w:rsidR="00FC3BCA" w:rsidRDefault="00FC3BCA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C3BCA" w:rsidRPr="00643CFF" w:rsidTr="005651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C3BCA" w:rsidRPr="003D4348" w:rsidRDefault="00FC3BCA" w:rsidP="00565128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C3BCA" w:rsidRDefault="00FC3BCA" w:rsidP="00565128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>: O Gerente clica no botão Incluir</w:t>
            </w:r>
          </w:p>
        </w:tc>
        <w:tc>
          <w:tcPr>
            <w:tcW w:w="5596" w:type="dxa"/>
          </w:tcPr>
          <w:p w:rsidR="00FC3BCA" w:rsidRDefault="00FC3BCA" w:rsidP="0056512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motorista </w:t>
            </w:r>
            <w:r w:rsidR="00B60E33">
              <w:rPr>
                <w:sz w:val="24"/>
                <w:lang w:val="pt-BR"/>
              </w:rPr>
              <w:t xml:space="preserve">não </w:t>
            </w:r>
            <w:r>
              <w:rPr>
                <w:sz w:val="24"/>
                <w:lang w:val="pt-BR"/>
              </w:rPr>
              <w:t>é incluso com sucesso no sistema</w:t>
            </w:r>
          </w:p>
        </w:tc>
        <w:tc>
          <w:tcPr>
            <w:tcW w:w="714" w:type="dxa"/>
          </w:tcPr>
          <w:p w:rsidR="00FC3BCA" w:rsidRDefault="00B60E33" w:rsidP="0056512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C3BCA" w:rsidRPr="003D4348" w:rsidRDefault="00FC3BCA" w:rsidP="0056512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FC3BCA" w:rsidRDefault="00FC3BCA" w:rsidP="00FC3BCA">
      <w:pPr>
        <w:pStyle w:val="bp"/>
        <w:spacing w:before="0" w:after="0"/>
        <w:rPr>
          <w:lang w:val="pt-BR"/>
        </w:rPr>
      </w:pPr>
    </w:p>
    <w:p w:rsidR="00FC3BCA" w:rsidRPr="003D4348" w:rsidRDefault="00FC3BCA" w:rsidP="00FC3BCA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FC3BCA" w:rsidTr="0056512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3BCA" w:rsidRDefault="00FC3BCA" w:rsidP="0056512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10B5A" w:rsidTr="0056512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10B5A" w:rsidRPr="004A4D4E" w:rsidRDefault="00310B5A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Cliente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310B5A" w:rsidRPr="004A4D4E" w:rsidRDefault="00310B5A" w:rsidP="00CB13DA">
            <w:pPr>
              <w:pStyle w:val="bp"/>
              <w:tabs>
                <w:tab w:val="center" w:pos="864"/>
                <w:tab w:val="right" w:pos="1728"/>
              </w:tabs>
              <w:spacing w:before="0" w:after="0"/>
            </w:pPr>
            <w:r>
              <w:t>Carlos André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Paulo Gomes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10B5A" w:rsidRPr="004A4D4E" w:rsidRDefault="00310B5A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  <w:r>
              <w:t xml:space="preserve"> </w:t>
            </w:r>
            <w:proofErr w:type="spellStart"/>
            <w:r>
              <w:t>Júnior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Ana Paula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Marcos Felipe</w:t>
            </w:r>
          </w:p>
        </w:tc>
      </w:tr>
      <w:tr w:rsidR="00310B5A" w:rsidTr="00565128">
        <w:tc>
          <w:tcPr>
            <w:tcW w:w="2448" w:type="dxa"/>
            <w:shd w:val="clear" w:color="auto" w:fill="E0E0E0"/>
          </w:tcPr>
          <w:p w:rsidR="00310B5A" w:rsidRPr="004A4D4E" w:rsidRDefault="00310B5A" w:rsidP="00565128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Nome</w:t>
            </w:r>
          </w:p>
        </w:tc>
        <w:tc>
          <w:tcPr>
            <w:tcW w:w="1944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Carlos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Paulo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proofErr w:type="spellStart"/>
            <w:r>
              <w:t>Edson</w:t>
            </w:r>
            <w:proofErr w:type="spellEnd"/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Ana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Marcos</w:t>
            </w:r>
          </w:p>
        </w:tc>
      </w:tr>
      <w:tr w:rsidR="00310B5A" w:rsidTr="00565128">
        <w:tc>
          <w:tcPr>
            <w:tcW w:w="2448" w:type="dxa"/>
            <w:shd w:val="clear" w:color="auto" w:fill="E0E0E0"/>
          </w:tcPr>
          <w:p w:rsidR="00310B5A" w:rsidRPr="004A4D4E" w:rsidRDefault="00310B5A" w:rsidP="00565128">
            <w:pPr>
              <w:pStyle w:val="bp"/>
              <w:spacing w:before="0" w:after="0"/>
            </w:pPr>
            <w:r>
              <w:t>Campo Identidade (INVÀLIDA).</w:t>
            </w:r>
          </w:p>
        </w:tc>
        <w:tc>
          <w:tcPr>
            <w:tcW w:w="1944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123456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762354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123214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998765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765894</w:t>
            </w:r>
          </w:p>
        </w:tc>
      </w:tr>
      <w:tr w:rsidR="00310B5A" w:rsidTr="00565128">
        <w:tc>
          <w:tcPr>
            <w:tcW w:w="2448" w:type="dxa"/>
            <w:shd w:val="clear" w:color="auto" w:fill="E0E0E0"/>
          </w:tcPr>
          <w:p w:rsidR="00310B5A" w:rsidRDefault="00310B5A" w:rsidP="00565128">
            <w:pPr>
              <w:pStyle w:val="bp"/>
              <w:spacing w:before="0" w:after="0"/>
            </w:pPr>
            <w:r>
              <w:t>Campo Habilitação</w:t>
            </w:r>
          </w:p>
        </w:tc>
        <w:tc>
          <w:tcPr>
            <w:tcW w:w="1944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023546786754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45634527689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35654178964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45627893452</w:t>
            </w:r>
          </w:p>
        </w:tc>
        <w:tc>
          <w:tcPr>
            <w:tcW w:w="2196" w:type="dxa"/>
          </w:tcPr>
          <w:p w:rsidR="00310B5A" w:rsidRPr="004A4D4E" w:rsidRDefault="00310B5A" w:rsidP="00CB13DA">
            <w:pPr>
              <w:pStyle w:val="bp"/>
              <w:spacing w:before="0" w:after="0"/>
            </w:pPr>
            <w:r>
              <w:t>34265786345</w:t>
            </w:r>
          </w:p>
        </w:tc>
      </w:tr>
      <w:tr w:rsidR="00310B5A" w:rsidRPr="001E5E11" w:rsidTr="00565128">
        <w:tc>
          <w:tcPr>
            <w:tcW w:w="2448" w:type="dxa"/>
            <w:shd w:val="clear" w:color="auto" w:fill="E0E0E0"/>
          </w:tcPr>
          <w:p w:rsidR="00310B5A" w:rsidRPr="002B29D0" w:rsidRDefault="00310B5A" w:rsidP="00565128">
            <w:pPr>
              <w:pStyle w:val="bp"/>
              <w:spacing w:before="0" w:after="0"/>
              <w:rPr>
                <w:lang w:val="pt-BR"/>
              </w:rPr>
            </w:pPr>
            <w:r w:rsidRPr="002B29D0">
              <w:rPr>
                <w:lang w:val="pt-BR"/>
              </w:rPr>
              <w:t>Campo Data de Vencimento da Carteira de Motorista</w:t>
            </w:r>
          </w:p>
        </w:tc>
        <w:tc>
          <w:tcPr>
            <w:tcW w:w="1944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09/05/2017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12/07/2015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06/05/2016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07/08/2020</w:t>
            </w:r>
          </w:p>
        </w:tc>
      </w:tr>
      <w:tr w:rsidR="00310B5A" w:rsidRPr="002B29D0" w:rsidTr="00565128">
        <w:tc>
          <w:tcPr>
            <w:tcW w:w="2448" w:type="dxa"/>
            <w:shd w:val="clear" w:color="auto" w:fill="E0E0E0"/>
          </w:tcPr>
          <w:p w:rsidR="00310B5A" w:rsidRPr="002B29D0" w:rsidRDefault="00310B5A" w:rsidP="00565128">
            <w:pPr>
              <w:pStyle w:val="bp"/>
              <w:spacing w:before="0" w:after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CPF(</w:t>
            </w:r>
            <w:proofErr w:type="gramEnd"/>
            <w:r>
              <w:rPr>
                <w:lang w:val="pt-BR"/>
              </w:rPr>
              <w:t>Inválido)</w:t>
            </w:r>
          </w:p>
        </w:tc>
        <w:tc>
          <w:tcPr>
            <w:tcW w:w="1944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456.352.546_34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356.768.76565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534.657.22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756.876A.234-65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836.572.555-48=%</w:t>
            </w:r>
          </w:p>
        </w:tc>
      </w:tr>
      <w:tr w:rsidR="00310B5A" w:rsidRPr="002B29D0" w:rsidTr="00565128">
        <w:tc>
          <w:tcPr>
            <w:tcW w:w="2448" w:type="dxa"/>
            <w:shd w:val="clear" w:color="auto" w:fill="E0E0E0"/>
          </w:tcPr>
          <w:p w:rsidR="00310B5A" w:rsidRPr="002B29D0" w:rsidRDefault="00310B5A" w:rsidP="00565128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Data de Admissão</w:t>
            </w:r>
          </w:p>
        </w:tc>
        <w:tc>
          <w:tcPr>
            <w:tcW w:w="1944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02/04/2010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07/05/2003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20/09/2009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05/07/2013</w:t>
            </w:r>
          </w:p>
        </w:tc>
        <w:tc>
          <w:tcPr>
            <w:tcW w:w="2196" w:type="dxa"/>
          </w:tcPr>
          <w:p w:rsidR="00310B5A" w:rsidRPr="002B29D0" w:rsidRDefault="00310B5A" w:rsidP="00CB13D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30/01/2004</w:t>
            </w:r>
          </w:p>
        </w:tc>
      </w:tr>
    </w:tbl>
    <w:p w:rsidR="00FC3BCA" w:rsidRPr="002B29D0" w:rsidRDefault="00FC3BCA">
      <w:pPr>
        <w:pStyle w:val="bp"/>
        <w:spacing w:before="0" w:after="0"/>
        <w:rPr>
          <w:lang w:val="pt-BR"/>
        </w:rPr>
      </w:pPr>
    </w:p>
    <w:sectPr w:rsidR="00FC3BCA" w:rsidRPr="002B29D0" w:rsidSect="00FC78BE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246" w:rsidRDefault="002A0246">
      <w:r>
        <w:separator/>
      </w:r>
    </w:p>
  </w:endnote>
  <w:endnote w:type="continuationSeparator" w:id="0">
    <w:p w:rsidR="002A0246" w:rsidRDefault="002A0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28" w:rsidRDefault="00C648F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6512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5128" w:rsidRDefault="0056512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28" w:rsidRDefault="0056512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C648F8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C648F8">
      <w:rPr>
        <w:rStyle w:val="Nmerodepgina"/>
      </w:rPr>
      <w:fldChar w:fldCharType="separate"/>
    </w:r>
    <w:r w:rsidR="00B60E33">
      <w:rPr>
        <w:rStyle w:val="Nmerodepgina"/>
        <w:noProof/>
      </w:rPr>
      <w:t>1</w:t>
    </w:r>
    <w:r w:rsidR="00C648F8">
      <w:rPr>
        <w:rStyle w:val="Nmerodepgina"/>
      </w:rPr>
      <w:fldChar w:fldCharType="end"/>
    </w:r>
    <w:r>
      <w:rPr>
        <w:rStyle w:val="Nmerodepgina"/>
      </w:rPr>
      <w:t xml:space="preserve"> de </w:t>
    </w:r>
    <w:r w:rsidR="00C648F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648F8">
      <w:rPr>
        <w:rStyle w:val="Nmerodepgina"/>
      </w:rPr>
      <w:fldChar w:fldCharType="separate"/>
    </w:r>
    <w:r w:rsidR="00B60E33">
      <w:rPr>
        <w:rStyle w:val="Nmerodepgina"/>
        <w:noProof/>
      </w:rPr>
      <w:t>10</w:t>
    </w:r>
    <w:r w:rsidR="00C648F8">
      <w:rPr>
        <w:rStyle w:val="Nmerodepgina"/>
      </w:rPr>
      <w:fldChar w:fldCharType="end"/>
    </w:r>
  </w:p>
  <w:p w:rsidR="00565128" w:rsidRDefault="00565128">
    <w:pPr>
      <w:pStyle w:val="Rodap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28" w:rsidRDefault="00C648F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6512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5128" w:rsidRDefault="00565128">
    <w:pPr>
      <w:pStyle w:val="Rodap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28" w:rsidRDefault="0056512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C648F8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C648F8">
      <w:rPr>
        <w:rStyle w:val="Nmerodepgina"/>
      </w:rPr>
      <w:fldChar w:fldCharType="separate"/>
    </w:r>
    <w:r w:rsidR="00B60E33">
      <w:rPr>
        <w:rStyle w:val="Nmerodepgina"/>
        <w:noProof/>
      </w:rPr>
      <w:t>6</w:t>
    </w:r>
    <w:r w:rsidR="00C648F8">
      <w:rPr>
        <w:rStyle w:val="Nmerodepgina"/>
      </w:rPr>
      <w:fldChar w:fldCharType="end"/>
    </w:r>
    <w:r>
      <w:rPr>
        <w:rStyle w:val="Nmerodepgina"/>
      </w:rPr>
      <w:t xml:space="preserve"> de </w:t>
    </w:r>
    <w:r w:rsidR="00C648F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648F8">
      <w:rPr>
        <w:rStyle w:val="Nmerodepgina"/>
      </w:rPr>
      <w:fldChar w:fldCharType="separate"/>
    </w:r>
    <w:r w:rsidR="00B60E33">
      <w:rPr>
        <w:rStyle w:val="Nmerodepgina"/>
        <w:noProof/>
      </w:rPr>
      <w:t>10</w:t>
    </w:r>
    <w:r w:rsidR="00C648F8">
      <w:rPr>
        <w:rStyle w:val="Nmerodepgina"/>
      </w:rPr>
      <w:fldChar w:fldCharType="end"/>
    </w:r>
  </w:p>
  <w:p w:rsidR="00565128" w:rsidRDefault="00565128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246" w:rsidRDefault="002A0246">
      <w:r>
        <w:separator/>
      </w:r>
    </w:p>
  </w:footnote>
  <w:footnote w:type="continuationSeparator" w:id="0">
    <w:p w:rsidR="002A0246" w:rsidRDefault="002A02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565128" w:rsidTr="00EC46A8">
      <w:trPr>
        <w:trHeight w:val="382"/>
      </w:trPr>
      <w:tc>
        <w:tcPr>
          <w:tcW w:w="5905" w:type="dxa"/>
        </w:tcPr>
        <w:p w:rsidR="00565128" w:rsidRDefault="00C648F8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56512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56512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565128" w:rsidRDefault="0056512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65128" w:rsidTr="00EC46A8">
      <w:trPr>
        <w:trHeight w:val="255"/>
      </w:trPr>
      <w:tc>
        <w:tcPr>
          <w:tcW w:w="5905" w:type="dxa"/>
        </w:tcPr>
        <w:p w:rsidR="00565128" w:rsidRDefault="00565128">
          <w:pPr>
            <w:rPr>
              <w:lang w:val="pt-BR"/>
            </w:rPr>
          </w:pPr>
          <w:r>
            <w:rPr>
              <w:lang w:val="pt-BR"/>
            </w:rPr>
            <w:t>Incluir Motorista</w:t>
          </w:r>
        </w:p>
      </w:tc>
      <w:tc>
        <w:tcPr>
          <w:tcW w:w="2943" w:type="dxa"/>
        </w:tcPr>
        <w:p w:rsidR="00565128" w:rsidRDefault="00565128" w:rsidP="002B29D0">
          <w:pPr>
            <w:jc w:val="center"/>
            <w:rPr>
              <w:lang w:val="pt-BR"/>
            </w:rPr>
          </w:pPr>
          <w:r>
            <w:rPr>
              <w:lang w:val="pt-BR"/>
            </w:rPr>
            <w:t>Data: 31/103/2014</w:t>
          </w:r>
        </w:p>
      </w:tc>
    </w:tr>
  </w:tbl>
  <w:p w:rsidR="00565128" w:rsidRDefault="00565128">
    <w:pPr>
      <w:pStyle w:val="Cabealho"/>
      <w:rPr>
        <w:sz w:val="28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565128" w:rsidTr="00EC46A8">
      <w:trPr>
        <w:trHeight w:val="382"/>
      </w:trPr>
      <w:tc>
        <w:tcPr>
          <w:tcW w:w="5905" w:type="dxa"/>
        </w:tcPr>
        <w:p w:rsidR="00565128" w:rsidRDefault="00C648F8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56512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56512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565128" w:rsidRDefault="0056512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4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65128" w:rsidTr="00EC46A8">
      <w:trPr>
        <w:trHeight w:val="255"/>
      </w:trPr>
      <w:tc>
        <w:tcPr>
          <w:tcW w:w="5905" w:type="dxa"/>
        </w:tcPr>
        <w:p w:rsidR="00565128" w:rsidRDefault="00565128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565128" w:rsidRDefault="00565128" w:rsidP="00FC3BCA">
          <w:pPr>
            <w:jc w:val="center"/>
            <w:rPr>
              <w:lang w:val="pt-BR"/>
            </w:rPr>
          </w:pPr>
          <w:r>
            <w:rPr>
              <w:lang w:val="pt-BR"/>
            </w:rPr>
            <w:t>Data: 31/03/2014</w:t>
          </w:r>
        </w:p>
      </w:tc>
    </w:tr>
  </w:tbl>
  <w:p w:rsidR="00565128" w:rsidRDefault="00565128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36000"/>
    <w:rsid w:val="000765D6"/>
    <w:rsid w:val="000862ED"/>
    <w:rsid w:val="000B35EB"/>
    <w:rsid w:val="000F379B"/>
    <w:rsid w:val="001315AA"/>
    <w:rsid w:val="001E3FF4"/>
    <w:rsid w:val="001E40E6"/>
    <w:rsid w:val="001E5E11"/>
    <w:rsid w:val="002A0246"/>
    <w:rsid w:val="002B29D0"/>
    <w:rsid w:val="002E5EC8"/>
    <w:rsid w:val="00307FD8"/>
    <w:rsid w:val="00310B5A"/>
    <w:rsid w:val="00311519"/>
    <w:rsid w:val="00342693"/>
    <w:rsid w:val="003832C4"/>
    <w:rsid w:val="003961CC"/>
    <w:rsid w:val="003D4348"/>
    <w:rsid w:val="004A4D4E"/>
    <w:rsid w:val="004A6229"/>
    <w:rsid w:val="004A6C5D"/>
    <w:rsid w:val="005046F9"/>
    <w:rsid w:val="00565128"/>
    <w:rsid w:val="00597CDB"/>
    <w:rsid w:val="005D12BD"/>
    <w:rsid w:val="005E19EE"/>
    <w:rsid w:val="005E1AA2"/>
    <w:rsid w:val="00612269"/>
    <w:rsid w:val="00643CFF"/>
    <w:rsid w:val="0065016E"/>
    <w:rsid w:val="006C2884"/>
    <w:rsid w:val="007356AD"/>
    <w:rsid w:val="00743AB4"/>
    <w:rsid w:val="00762EA6"/>
    <w:rsid w:val="007A4846"/>
    <w:rsid w:val="00811B9A"/>
    <w:rsid w:val="00817C5F"/>
    <w:rsid w:val="0089678C"/>
    <w:rsid w:val="008A2978"/>
    <w:rsid w:val="008B34C8"/>
    <w:rsid w:val="0090750A"/>
    <w:rsid w:val="00950E2C"/>
    <w:rsid w:val="009A5EB3"/>
    <w:rsid w:val="009D741D"/>
    <w:rsid w:val="009E5EF0"/>
    <w:rsid w:val="00A0404A"/>
    <w:rsid w:val="00A4009C"/>
    <w:rsid w:val="00AE0828"/>
    <w:rsid w:val="00AF38E3"/>
    <w:rsid w:val="00B1758C"/>
    <w:rsid w:val="00B55789"/>
    <w:rsid w:val="00B60E33"/>
    <w:rsid w:val="00B650EC"/>
    <w:rsid w:val="00BA18A0"/>
    <w:rsid w:val="00C05183"/>
    <w:rsid w:val="00C42E02"/>
    <w:rsid w:val="00C47D62"/>
    <w:rsid w:val="00C648F8"/>
    <w:rsid w:val="00C66297"/>
    <w:rsid w:val="00CA1300"/>
    <w:rsid w:val="00CD0ADC"/>
    <w:rsid w:val="00CD7ED6"/>
    <w:rsid w:val="00D666FE"/>
    <w:rsid w:val="00E039DA"/>
    <w:rsid w:val="00E21D9F"/>
    <w:rsid w:val="00E91CB0"/>
    <w:rsid w:val="00EC46A8"/>
    <w:rsid w:val="00EC76DD"/>
    <w:rsid w:val="00F669D0"/>
    <w:rsid w:val="00F670E8"/>
    <w:rsid w:val="00F86B58"/>
    <w:rsid w:val="00FA5101"/>
    <w:rsid w:val="00FC3BCA"/>
    <w:rsid w:val="00FC78BE"/>
    <w:rsid w:val="00FD0C36"/>
    <w:rsid w:val="00FD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350453-6B82-4E44-A1C1-83BD38244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151</TotalTime>
  <Pages>10</Pages>
  <Words>1550</Words>
  <Characters>8370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50</cp:revision>
  <cp:lastPrinted>2003-10-06T11:49:00Z</cp:lastPrinted>
  <dcterms:created xsi:type="dcterms:W3CDTF">2014-02-22T19:08:00Z</dcterms:created>
  <dcterms:modified xsi:type="dcterms:W3CDTF">2014-04-28T17:59:00Z</dcterms:modified>
</cp:coreProperties>
</file>