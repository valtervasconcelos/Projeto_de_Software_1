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354017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FD3CF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Cad. </w:t>
            </w:r>
            <w:proofErr w:type="gramStart"/>
            <w:r>
              <w:rPr>
                <w:lang w:val="pt-BR"/>
              </w:rPr>
              <w:t>Auxiliar_</w:t>
            </w:r>
            <w:r w:rsidR="00BA1A06">
              <w:rPr>
                <w:lang w:val="pt-BR"/>
              </w:rPr>
              <w:t>Tipo</w:t>
            </w:r>
            <w:proofErr w:type="gramEnd"/>
            <w:r w:rsidR="00BA1A06">
              <w:rPr>
                <w:lang w:val="pt-BR"/>
              </w:rPr>
              <w:t xml:space="preserve"> do </w:t>
            </w:r>
            <w:r>
              <w:rPr>
                <w:lang w:val="pt-BR"/>
              </w:rPr>
              <w:t>Equipamento</w:t>
            </w:r>
            <w:r w:rsidR="00D77EB4">
              <w:rPr>
                <w:lang w:val="pt-BR"/>
              </w:rPr>
              <w:t xml:space="preserve"> com sucesso</w:t>
            </w:r>
          </w:p>
        </w:tc>
      </w:tr>
      <w:tr w:rsidR="000F379B" w:rsidRPr="00354017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FD3CF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Cad. </w:t>
            </w:r>
            <w:proofErr w:type="gramStart"/>
            <w:r>
              <w:rPr>
                <w:sz w:val="24"/>
                <w:szCs w:val="24"/>
                <w:lang w:val="pt-BR"/>
              </w:rPr>
              <w:t>Auxiliar_</w:t>
            </w:r>
            <w:r w:rsidR="00BA1A06">
              <w:rPr>
                <w:sz w:val="24"/>
                <w:szCs w:val="24"/>
                <w:lang w:val="pt-BR"/>
              </w:rPr>
              <w:t>Tipo</w:t>
            </w:r>
            <w:proofErr w:type="gramEnd"/>
            <w:r w:rsidR="00BA1A06">
              <w:rPr>
                <w:sz w:val="24"/>
                <w:szCs w:val="24"/>
                <w:lang w:val="pt-BR"/>
              </w:rPr>
              <w:t xml:space="preserve"> do </w:t>
            </w:r>
            <w:r>
              <w:rPr>
                <w:sz w:val="24"/>
                <w:szCs w:val="24"/>
                <w:lang w:val="pt-BR"/>
              </w:rPr>
              <w:t>Equipamento</w:t>
            </w:r>
          </w:p>
        </w:tc>
      </w:tr>
      <w:tr w:rsidR="000F379B" w:rsidRPr="00354017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33DF" w:rsidRPr="00D333DF" w:rsidRDefault="00FD3CFA" w:rsidP="00D333DF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Auxiliar_</w:t>
            </w:r>
            <w:r w:rsidR="00354017">
              <w:rPr>
                <w:rFonts w:ascii="Arial" w:hAnsi="Arial"/>
                <w:sz w:val="20"/>
                <w:lang w:val="pt-BR"/>
              </w:rPr>
              <w:t xml:space="preserve"> Tipo do </w:t>
            </w:r>
            <w:r>
              <w:rPr>
                <w:rFonts w:ascii="Arial" w:hAnsi="Arial"/>
                <w:sz w:val="20"/>
                <w:lang w:val="pt-BR"/>
              </w:rPr>
              <w:t>Equipamento é a inserção de</w:t>
            </w:r>
            <w:r w:rsidR="00354017">
              <w:rPr>
                <w:rFonts w:ascii="Arial" w:hAnsi="Arial"/>
                <w:sz w:val="20"/>
                <w:lang w:val="pt-BR"/>
              </w:rPr>
              <w:t xml:space="preserve"> tipo para</w:t>
            </w:r>
            <w:r>
              <w:rPr>
                <w:rFonts w:ascii="Arial" w:hAnsi="Arial"/>
                <w:sz w:val="20"/>
                <w:lang w:val="pt-BR"/>
              </w:rPr>
              <w:t xml:space="preserve"> equipamentos auxiliares no sistema</w:t>
            </w:r>
          </w:p>
        </w:tc>
      </w:tr>
      <w:tr w:rsidR="000F379B" w:rsidRPr="00354017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0F379B" w:rsidRPr="00354017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3CFA" w:rsidRDefault="00BA1A06" w:rsidP="00FD3CFA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 xml:space="preserve">Tipo do </w:t>
            </w:r>
            <w:r w:rsidR="00FD3CFA">
              <w:rPr>
                <w:lang w:val="pt-BR"/>
              </w:rPr>
              <w:t>Equipamento inserido na aplicação Sistema de Rastreamento</w:t>
            </w:r>
            <w:r w:rsidR="00FD3CFA"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0F379B" w:rsidRPr="00335F45" w:rsidRDefault="000F379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FD3CF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F379B" w:rsidRPr="008C6CF5" w:rsidRDefault="00FD3CF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BA1A06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 xml:space="preserve">Digitar </w:t>
            </w:r>
            <w:r w:rsidR="00BA1A06">
              <w:rPr>
                <w:rFonts w:ascii="Arial" w:hAnsi="Arial" w:cs="Arial"/>
                <w:b w:val="0"/>
                <w:sz w:val="20"/>
                <w:lang w:val="pt-BR"/>
              </w:rPr>
              <w:t>a descrição do tipo do equipamento</w:t>
            </w:r>
          </w:p>
        </w:tc>
        <w:tc>
          <w:tcPr>
            <w:tcW w:w="5596" w:type="dxa"/>
          </w:tcPr>
          <w:p w:rsidR="00024DC1" w:rsidRDefault="00BA1A06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Descrição do tipo do equipamento é preenchida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 w:rsidP="00BA1A06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="00D333DF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 w:rsidR="00FD3CFA">
              <w:rPr>
                <w:rFonts w:ascii="Arial" w:hAnsi="Arial" w:cs="Arial"/>
                <w:sz w:val="20"/>
                <w:lang w:val="pt-BR"/>
              </w:rPr>
              <w:t xml:space="preserve">r o </w:t>
            </w:r>
            <w:r w:rsidR="00BA1A06">
              <w:rPr>
                <w:rFonts w:ascii="Arial" w:hAnsi="Arial" w:cs="Arial"/>
                <w:sz w:val="20"/>
                <w:lang w:val="pt-BR"/>
              </w:rPr>
              <w:t>fornecedor do equipamento.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D333DF" w:rsidP="00FD3CF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="00BA1A06">
              <w:rPr>
                <w:rFonts w:ascii="Arial" w:hAnsi="Arial" w:cs="Arial"/>
                <w:sz w:val="20"/>
                <w:lang w:val="pt-BR"/>
              </w:rPr>
              <w:t>Digitar alguma observação (Não obrigatório)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BA1A06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="00BA1A06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BA1A06">
              <w:rPr>
                <w:rFonts w:ascii="Arial" w:hAnsi="Arial" w:cs="Arial"/>
                <w:sz w:val="20"/>
                <w:lang w:val="pt-BR"/>
              </w:rPr>
              <w:t>Clicar em Incluir para inserir os dados digitados</w:t>
            </w:r>
          </w:p>
        </w:tc>
        <w:tc>
          <w:tcPr>
            <w:tcW w:w="5596" w:type="dxa"/>
          </w:tcPr>
          <w:p w:rsidR="00D333DF" w:rsidRPr="008C6CF5" w:rsidRDefault="00BA1A06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Dados inseridos com sucesso no banco.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D333D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D333DF" w:rsidRDefault="00BA1A06" w:rsidP="00BA1A06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="00D333DF"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sz w:val="20"/>
                <w:lang w:val="pt-BR"/>
              </w:rPr>
              <w:t>Exibir o equipamento cadastrado com sucesso.</w:t>
            </w:r>
          </w:p>
        </w:tc>
        <w:tc>
          <w:tcPr>
            <w:tcW w:w="5596" w:type="dxa"/>
          </w:tcPr>
          <w:p w:rsidR="00D333DF" w:rsidRPr="008C6CF5" w:rsidRDefault="00D333DF" w:rsidP="00BA1A06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 equipamento é </w:t>
            </w:r>
            <w:r w:rsidR="00BA1A06">
              <w:rPr>
                <w:rFonts w:ascii="Arial" w:hAnsi="Arial" w:cs="Arial"/>
                <w:sz w:val="20"/>
                <w:lang w:val="pt-BR"/>
              </w:rPr>
              <w:t>exibido em tela</w:t>
            </w:r>
            <w:r>
              <w:rPr>
                <w:rFonts w:ascii="Arial" w:hAnsi="Arial" w:cs="Arial"/>
                <w:sz w:val="20"/>
                <w:lang w:val="pt-BR"/>
              </w:rPr>
              <w:t>.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CE5A30" w:rsidRDefault="00CE5A3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CE5A30" w:rsidRDefault="00CE5A3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CE5A30" w:rsidRPr="008C6CF5" w:rsidRDefault="00CE5A3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354017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RPr="000E710C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CE5A3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CE5A30">
              <w:rPr>
                <w:lang w:val="pt-BR"/>
              </w:rPr>
              <w:t>Descrição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0E710C" w:rsidRDefault="00CE5A3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Rastreador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CE5A3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Monitor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CE5A3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Rastreador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CE5A3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Monitor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CE5A3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Rastreador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CE5A3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 w:rsidR="00CE5A30">
              <w:rPr>
                <w:lang w:val="pt-BR"/>
              </w:rPr>
              <w:t>Fornecedor</w:t>
            </w:r>
          </w:p>
        </w:tc>
        <w:tc>
          <w:tcPr>
            <w:tcW w:w="1944" w:type="dxa"/>
          </w:tcPr>
          <w:p w:rsidR="008F2263" w:rsidRPr="000E710C" w:rsidRDefault="00D77EB4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IBM</w:t>
            </w:r>
          </w:p>
        </w:tc>
        <w:tc>
          <w:tcPr>
            <w:tcW w:w="2196" w:type="dxa"/>
          </w:tcPr>
          <w:p w:rsidR="008F2263" w:rsidRPr="000E710C" w:rsidRDefault="00D77EB4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SAMSUNG</w:t>
            </w:r>
          </w:p>
        </w:tc>
        <w:tc>
          <w:tcPr>
            <w:tcW w:w="2196" w:type="dxa"/>
          </w:tcPr>
          <w:p w:rsidR="008F2263" w:rsidRPr="000E710C" w:rsidRDefault="00D77EB4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ITAUTEC</w:t>
            </w:r>
          </w:p>
        </w:tc>
        <w:tc>
          <w:tcPr>
            <w:tcW w:w="2196" w:type="dxa"/>
          </w:tcPr>
          <w:p w:rsidR="008F2263" w:rsidRPr="000E710C" w:rsidRDefault="00D77EB4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AOC</w:t>
            </w:r>
          </w:p>
        </w:tc>
        <w:tc>
          <w:tcPr>
            <w:tcW w:w="2196" w:type="dxa"/>
          </w:tcPr>
          <w:p w:rsidR="008F2263" w:rsidRPr="000E710C" w:rsidRDefault="00D77EB4" w:rsidP="00D77EB4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MAGNETTI MARELLI</w:t>
            </w: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3438A2" w:rsidRPr="00A64A90" w:rsidRDefault="003438A2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CE5A30" w:rsidRPr="00354017" w:rsidTr="00B4269D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E5A30" w:rsidRDefault="00CE5A30" w:rsidP="00B4269D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E5A30" w:rsidRDefault="00CE5A30" w:rsidP="00B426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Cad. </w:t>
            </w:r>
            <w:proofErr w:type="gramStart"/>
            <w:r>
              <w:rPr>
                <w:lang w:val="pt-BR"/>
              </w:rPr>
              <w:t>Auxiliar_Tipo</w:t>
            </w:r>
            <w:proofErr w:type="gramEnd"/>
            <w:r>
              <w:rPr>
                <w:lang w:val="pt-BR"/>
              </w:rPr>
              <w:t xml:space="preserve"> do Equipamento</w:t>
            </w:r>
            <w:r w:rsidR="00D77EB4">
              <w:rPr>
                <w:lang w:val="pt-BR"/>
              </w:rPr>
              <w:t xml:space="preserve"> sem sucesso</w:t>
            </w:r>
          </w:p>
        </w:tc>
      </w:tr>
      <w:tr w:rsidR="00CE5A30" w:rsidRPr="00354017" w:rsidTr="00B4269D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E5A30" w:rsidRDefault="00CE5A30" w:rsidP="00B4269D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E5A30" w:rsidRPr="00997562" w:rsidRDefault="00CE5A30" w:rsidP="00B4269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Cad. </w:t>
            </w:r>
            <w:proofErr w:type="gramStart"/>
            <w:r>
              <w:rPr>
                <w:sz w:val="24"/>
                <w:szCs w:val="24"/>
                <w:lang w:val="pt-BR"/>
              </w:rPr>
              <w:t>Auxiliar_Tipo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do Equipamento</w:t>
            </w:r>
          </w:p>
        </w:tc>
      </w:tr>
      <w:tr w:rsidR="00CE5A30" w:rsidRPr="00354017" w:rsidTr="00B4269D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E5A30" w:rsidRDefault="00CE5A30" w:rsidP="00B4269D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E5A30" w:rsidRPr="00D333DF" w:rsidRDefault="00354017" w:rsidP="00B4269D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Auxiliar_ Tipo do Equipamento é a inserção de tipo para equipamentos auxiliares no sistema</w:t>
            </w:r>
          </w:p>
        </w:tc>
      </w:tr>
      <w:tr w:rsidR="00CE5A30" w:rsidRPr="00354017" w:rsidTr="00B4269D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E5A30" w:rsidRDefault="00CE5A30" w:rsidP="00B4269D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E5A30" w:rsidRPr="00335F45" w:rsidRDefault="00CE5A30" w:rsidP="00B4269D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CE5A30" w:rsidRPr="00354017" w:rsidTr="00B4269D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E5A30" w:rsidRDefault="00CE5A30" w:rsidP="00B4269D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E5A30" w:rsidRDefault="00CE5A30" w:rsidP="00B4269D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Tipo do Equipamento inserido na aplicação Sistema de Rastreamento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CE5A30" w:rsidRPr="00335F45" w:rsidRDefault="00CE5A30" w:rsidP="00B4269D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CE5A30" w:rsidTr="00B4269D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E5A30" w:rsidRDefault="00CE5A30" w:rsidP="00B4269D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E5A30" w:rsidRPr="001236E2" w:rsidRDefault="00CE5A30" w:rsidP="00B4269D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CE5A30" w:rsidRPr="00FD62C2" w:rsidTr="00B4269D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E5A30" w:rsidRDefault="00CE5A30" w:rsidP="00B4269D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E5A30" w:rsidRPr="001236E2" w:rsidRDefault="00CE5A30" w:rsidP="00B4269D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CE5A30" w:rsidTr="00B426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E5A30" w:rsidRDefault="00CE5A30" w:rsidP="00B4269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E5A30" w:rsidRDefault="00CE5A30" w:rsidP="00B4269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CE5A30" w:rsidRDefault="00CE5A30" w:rsidP="00B4269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CE5A30" w:rsidRDefault="00CE5A30" w:rsidP="00B4269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E5A30" w:rsidRDefault="00CE5A30" w:rsidP="00B4269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E5A30" w:rsidRPr="008C6CF5" w:rsidTr="00B426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E5A30" w:rsidRPr="008C6CF5" w:rsidRDefault="00CE5A30" w:rsidP="00B4269D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E5A30" w:rsidRPr="008C6CF5" w:rsidRDefault="00CE5A30" w:rsidP="00B4269D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CE5A30" w:rsidRPr="008C6CF5" w:rsidRDefault="00CE5A30" w:rsidP="00B4269D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E5A30" w:rsidRPr="00024DC1" w:rsidTr="00B426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E5A30" w:rsidRPr="008C6CF5" w:rsidRDefault="00CE5A30" w:rsidP="00B4269D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E5A30" w:rsidRPr="008C6CF5" w:rsidRDefault="00CE5A30" w:rsidP="00B4269D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Digitar a descrição do tipo do equipamento</w:t>
            </w:r>
          </w:p>
        </w:tc>
        <w:tc>
          <w:tcPr>
            <w:tcW w:w="5596" w:type="dxa"/>
          </w:tcPr>
          <w:p w:rsidR="00CE5A30" w:rsidRDefault="00CE5A30" w:rsidP="00B4269D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Descrição do tipo do equipamento é preenchida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E5A30" w:rsidRPr="008C6CF5" w:rsidTr="00B426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5A30" w:rsidRPr="008C6CF5" w:rsidRDefault="00CE5A30" w:rsidP="00B4269D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5A30" w:rsidRPr="008C6CF5" w:rsidRDefault="00CE5A30" w:rsidP="00B4269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>
              <w:rPr>
                <w:rFonts w:ascii="Arial" w:hAnsi="Arial" w:cs="Arial"/>
                <w:sz w:val="20"/>
                <w:lang w:val="pt-BR"/>
              </w:rPr>
              <w:t>r o fornecedor do equipamento.</w:t>
            </w:r>
          </w:p>
        </w:tc>
        <w:tc>
          <w:tcPr>
            <w:tcW w:w="5596" w:type="dxa"/>
          </w:tcPr>
          <w:p w:rsidR="00CE5A30" w:rsidRPr="008C6CF5" w:rsidRDefault="00CE5A30" w:rsidP="00B4269D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E5A30" w:rsidRPr="008C6CF5" w:rsidTr="00B426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5A30" w:rsidRPr="008C6CF5" w:rsidRDefault="00CE5A30" w:rsidP="00B4269D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5A30" w:rsidRPr="008C6CF5" w:rsidRDefault="00CE5A30" w:rsidP="00B4269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Digitar alguma observação (Não obrigatório)</w:t>
            </w:r>
          </w:p>
        </w:tc>
        <w:tc>
          <w:tcPr>
            <w:tcW w:w="5596" w:type="dxa"/>
          </w:tcPr>
          <w:p w:rsidR="00CE5A30" w:rsidRPr="008C6CF5" w:rsidRDefault="00CE5A30" w:rsidP="00B4269D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E5A30" w:rsidRPr="008C6CF5" w:rsidTr="00B426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5A30" w:rsidRPr="008C6CF5" w:rsidRDefault="00CE5A30" w:rsidP="00B4269D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5A30" w:rsidRPr="008C6CF5" w:rsidRDefault="00CE5A30" w:rsidP="00B4269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>: Clicar em Incluir para inserir os dados digitados</w:t>
            </w:r>
          </w:p>
        </w:tc>
        <w:tc>
          <w:tcPr>
            <w:tcW w:w="5596" w:type="dxa"/>
          </w:tcPr>
          <w:p w:rsidR="00CE5A30" w:rsidRPr="008C6CF5" w:rsidRDefault="00CE5A30" w:rsidP="00B4269D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Dados inseridos com sucesso no banco.</w:t>
            </w:r>
          </w:p>
        </w:tc>
        <w:tc>
          <w:tcPr>
            <w:tcW w:w="714" w:type="dxa"/>
          </w:tcPr>
          <w:p w:rsidR="00CE5A30" w:rsidRPr="00354017" w:rsidRDefault="00CE5A30" w:rsidP="00B4269D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CE5A30" w:rsidRPr="008C6CF5" w:rsidRDefault="00723465" w:rsidP="00B4269D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  <w:tr w:rsidR="00CE5A30" w:rsidRPr="00D333DF" w:rsidTr="00B426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5A30" w:rsidRPr="008C6CF5" w:rsidRDefault="00CE5A30" w:rsidP="00B4269D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5A30" w:rsidRPr="00D333DF" w:rsidRDefault="00CE5A30" w:rsidP="00B4269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sz w:val="20"/>
                <w:lang w:val="pt-BR"/>
              </w:rPr>
              <w:t>Exibir o equipamento cadastrado com sucesso.</w:t>
            </w:r>
          </w:p>
        </w:tc>
        <w:tc>
          <w:tcPr>
            <w:tcW w:w="5596" w:type="dxa"/>
          </w:tcPr>
          <w:p w:rsidR="00CE5A30" w:rsidRPr="008C6CF5" w:rsidRDefault="00CE5A30" w:rsidP="00B4269D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equipamento é exibido em tela.</w:t>
            </w:r>
          </w:p>
        </w:tc>
        <w:tc>
          <w:tcPr>
            <w:tcW w:w="714" w:type="dxa"/>
          </w:tcPr>
          <w:p w:rsidR="00CE5A30" w:rsidRPr="008C6CF5" w:rsidRDefault="00CE5A30" w:rsidP="00B4269D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CE5A30" w:rsidRPr="008C6CF5" w:rsidRDefault="00723465" w:rsidP="00B4269D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</w:tbl>
    <w:p w:rsidR="00CE5A30" w:rsidRDefault="00CE5A30" w:rsidP="00CE5A3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CE5A30" w:rsidRDefault="00CE5A30" w:rsidP="00CE5A3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CE5A30" w:rsidRPr="008C6CF5" w:rsidRDefault="00CE5A30" w:rsidP="00CE5A3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CE5A30" w:rsidRPr="00354017" w:rsidTr="00B4269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E5A30" w:rsidRDefault="00CE5A30" w:rsidP="00B4269D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CE5A30" w:rsidTr="00B426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E5A30" w:rsidRDefault="00CE5A30" w:rsidP="00B4269D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E5A30" w:rsidRDefault="00CE5A30" w:rsidP="00B4269D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E5A30" w:rsidRDefault="00CE5A30" w:rsidP="00B4269D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E5A30" w:rsidRDefault="00CE5A30" w:rsidP="00B4269D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E5A30" w:rsidRDefault="00CE5A30" w:rsidP="00B4269D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E5A30" w:rsidRDefault="00CE5A30" w:rsidP="00B4269D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23465" w:rsidRPr="000E710C" w:rsidTr="00B4269D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23465" w:rsidRPr="00FD62C2" w:rsidRDefault="00723465" w:rsidP="00B4269D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Descrição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Rastreador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Monitor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Rastreador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Monitor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Rastreador</w:t>
            </w:r>
          </w:p>
        </w:tc>
      </w:tr>
      <w:tr w:rsidR="00723465" w:rsidRPr="000E710C" w:rsidTr="00B4269D">
        <w:tc>
          <w:tcPr>
            <w:tcW w:w="2448" w:type="dxa"/>
            <w:shd w:val="clear" w:color="auto" w:fill="E0E0E0"/>
          </w:tcPr>
          <w:p w:rsidR="00723465" w:rsidRPr="00FD62C2" w:rsidRDefault="00723465" w:rsidP="00B4269D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Fornecedor</w:t>
            </w:r>
          </w:p>
        </w:tc>
        <w:tc>
          <w:tcPr>
            <w:tcW w:w="1944" w:type="dxa"/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IBM</w:t>
            </w:r>
          </w:p>
        </w:tc>
        <w:tc>
          <w:tcPr>
            <w:tcW w:w="2196" w:type="dxa"/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SAMSUNG</w:t>
            </w:r>
          </w:p>
        </w:tc>
        <w:tc>
          <w:tcPr>
            <w:tcW w:w="2196" w:type="dxa"/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IBM</w:t>
            </w:r>
          </w:p>
        </w:tc>
        <w:tc>
          <w:tcPr>
            <w:tcW w:w="2196" w:type="dxa"/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AOC</w:t>
            </w:r>
          </w:p>
        </w:tc>
        <w:tc>
          <w:tcPr>
            <w:tcW w:w="2196" w:type="dxa"/>
          </w:tcPr>
          <w:p w:rsidR="00723465" w:rsidRPr="000E710C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MAGNETTI MARELLI</w:t>
            </w:r>
          </w:p>
        </w:tc>
      </w:tr>
      <w:tr w:rsidR="00723465" w:rsidRPr="00A64A90" w:rsidTr="00B4269D">
        <w:tc>
          <w:tcPr>
            <w:tcW w:w="2448" w:type="dxa"/>
            <w:shd w:val="clear" w:color="auto" w:fill="E0E0E0"/>
          </w:tcPr>
          <w:p w:rsidR="00723465" w:rsidRPr="00A64A90" w:rsidRDefault="00723465" w:rsidP="00B4269D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723465" w:rsidRPr="00A64A90" w:rsidTr="00B4269D">
        <w:tc>
          <w:tcPr>
            <w:tcW w:w="2448" w:type="dxa"/>
            <w:shd w:val="clear" w:color="auto" w:fill="E0E0E0"/>
          </w:tcPr>
          <w:p w:rsidR="00723465" w:rsidRDefault="00723465" w:rsidP="00B4269D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723465" w:rsidRPr="00A64A90" w:rsidRDefault="00723465" w:rsidP="00B4269D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E97A1F" w:rsidRDefault="00E97A1F" w:rsidP="00113D2D">
      <w:pPr>
        <w:pStyle w:val="bp"/>
        <w:spacing w:before="0" w:after="0"/>
      </w:pPr>
    </w:p>
    <w:sectPr w:rsidR="00E97A1F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D3C" w:rsidRDefault="003E0D3C">
      <w:r>
        <w:separator/>
      </w:r>
    </w:p>
  </w:endnote>
  <w:endnote w:type="continuationSeparator" w:id="0">
    <w:p w:rsidR="003E0D3C" w:rsidRDefault="003E0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8155D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8155DD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8155DD">
      <w:rPr>
        <w:rStyle w:val="Nmerodepgina"/>
      </w:rPr>
      <w:fldChar w:fldCharType="separate"/>
    </w:r>
    <w:r w:rsidR="00354017">
      <w:rPr>
        <w:rStyle w:val="Nmerodepgina"/>
        <w:noProof/>
      </w:rPr>
      <w:t>2</w:t>
    </w:r>
    <w:r w:rsidR="008155DD">
      <w:rPr>
        <w:rStyle w:val="Nmerodepgina"/>
      </w:rPr>
      <w:fldChar w:fldCharType="end"/>
    </w:r>
    <w:r>
      <w:rPr>
        <w:rStyle w:val="Nmerodepgina"/>
      </w:rPr>
      <w:t xml:space="preserve"> de </w:t>
    </w:r>
    <w:r w:rsidR="008155D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8155DD">
      <w:rPr>
        <w:rStyle w:val="Nmerodepgina"/>
      </w:rPr>
      <w:fldChar w:fldCharType="separate"/>
    </w:r>
    <w:r w:rsidR="00354017">
      <w:rPr>
        <w:rStyle w:val="Nmerodepgina"/>
        <w:noProof/>
      </w:rPr>
      <w:t>2</w:t>
    </w:r>
    <w:r w:rsidR="008155DD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D3C" w:rsidRDefault="003E0D3C">
      <w:r>
        <w:separator/>
      </w:r>
    </w:p>
  </w:footnote>
  <w:footnote w:type="continuationSeparator" w:id="0">
    <w:p w:rsidR="003E0D3C" w:rsidRDefault="003E0D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8155DD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A64A90" w:rsidRDefault="00A64A90">
          <w:pPr>
            <w:rPr>
              <w:lang w:val="pt-BR"/>
            </w:rPr>
          </w:pPr>
          <w:r>
            <w:rPr>
              <w:lang w:val="pt-BR"/>
            </w:rPr>
            <w:t>Cad. Auxiliar_</w:t>
          </w:r>
          <w:r w:rsidR="00BA1A06">
            <w:rPr>
              <w:lang w:val="pt-BR"/>
            </w:rPr>
            <w:t xml:space="preserve">Tipo do </w:t>
          </w:r>
          <w:r>
            <w:rPr>
              <w:lang w:val="pt-BR"/>
            </w:rPr>
            <w:t>Equipamento</w:t>
          </w:r>
        </w:p>
      </w:tc>
      <w:tc>
        <w:tcPr>
          <w:tcW w:w="3179" w:type="dxa"/>
        </w:tcPr>
        <w:p w:rsidR="005046F9" w:rsidRDefault="003F0741" w:rsidP="00A64A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A64A90">
            <w:rPr>
              <w:lang w:val="pt-BR"/>
            </w:rPr>
            <w:t>26/05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64EC"/>
    <w:rsid w:val="00024DC1"/>
    <w:rsid w:val="00047BB8"/>
    <w:rsid w:val="000E710C"/>
    <w:rsid w:val="000F379B"/>
    <w:rsid w:val="00113D2D"/>
    <w:rsid w:val="00114F86"/>
    <w:rsid w:val="001236E2"/>
    <w:rsid w:val="00130416"/>
    <w:rsid w:val="001729E1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54017"/>
    <w:rsid w:val="003D285C"/>
    <w:rsid w:val="003E0D3C"/>
    <w:rsid w:val="003E569F"/>
    <w:rsid w:val="003F0741"/>
    <w:rsid w:val="003F2F2A"/>
    <w:rsid w:val="00425388"/>
    <w:rsid w:val="004408E3"/>
    <w:rsid w:val="004961A9"/>
    <w:rsid w:val="004A0B2C"/>
    <w:rsid w:val="004B4BAC"/>
    <w:rsid w:val="005046F9"/>
    <w:rsid w:val="005136E7"/>
    <w:rsid w:val="005602CA"/>
    <w:rsid w:val="00564637"/>
    <w:rsid w:val="00570FA2"/>
    <w:rsid w:val="00614D08"/>
    <w:rsid w:val="0063563C"/>
    <w:rsid w:val="00690F26"/>
    <w:rsid w:val="00697690"/>
    <w:rsid w:val="006A066D"/>
    <w:rsid w:val="006C3ED0"/>
    <w:rsid w:val="006D4CEC"/>
    <w:rsid w:val="006E7CAC"/>
    <w:rsid w:val="00723465"/>
    <w:rsid w:val="00762EA6"/>
    <w:rsid w:val="007652AD"/>
    <w:rsid w:val="00786D7E"/>
    <w:rsid w:val="00802BEB"/>
    <w:rsid w:val="008155DD"/>
    <w:rsid w:val="00861D20"/>
    <w:rsid w:val="008C6CF5"/>
    <w:rsid w:val="008E6AD1"/>
    <w:rsid w:val="008F2263"/>
    <w:rsid w:val="00917E85"/>
    <w:rsid w:val="00963D3D"/>
    <w:rsid w:val="00997562"/>
    <w:rsid w:val="00A3517C"/>
    <w:rsid w:val="00A4009C"/>
    <w:rsid w:val="00A64A90"/>
    <w:rsid w:val="00AC3550"/>
    <w:rsid w:val="00AD08A0"/>
    <w:rsid w:val="00BA1A06"/>
    <w:rsid w:val="00C66297"/>
    <w:rsid w:val="00CB4909"/>
    <w:rsid w:val="00CC5E97"/>
    <w:rsid w:val="00CD2475"/>
    <w:rsid w:val="00CE5A30"/>
    <w:rsid w:val="00CF5BE8"/>
    <w:rsid w:val="00D13568"/>
    <w:rsid w:val="00D2618B"/>
    <w:rsid w:val="00D333DF"/>
    <w:rsid w:val="00D77EB4"/>
    <w:rsid w:val="00DA1A34"/>
    <w:rsid w:val="00DE3561"/>
    <w:rsid w:val="00DE41CF"/>
    <w:rsid w:val="00E10F7E"/>
    <w:rsid w:val="00E97333"/>
    <w:rsid w:val="00E97A1F"/>
    <w:rsid w:val="00EB2E70"/>
    <w:rsid w:val="00EC73B5"/>
    <w:rsid w:val="00EF2539"/>
    <w:rsid w:val="00F25D4A"/>
    <w:rsid w:val="00F669D0"/>
    <w:rsid w:val="00F74DAA"/>
    <w:rsid w:val="00F85B6D"/>
    <w:rsid w:val="00FD3CFA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188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65</cp:revision>
  <cp:lastPrinted>2003-10-06T11:49:00Z</cp:lastPrinted>
  <dcterms:created xsi:type="dcterms:W3CDTF">2014-02-22T19:10:00Z</dcterms:created>
  <dcterms:modified xsi:type="dcterms:W3CDTF">2014-05-28T19:05:00Z</dcterms:modified>
</cp:coreProperties>
</file>