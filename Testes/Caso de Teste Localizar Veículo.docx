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>No campo “Localizar”,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Localizar;</w:t>
      </w:r>
    </w:p>
    <w:p w:rsidR="004C48D8" w:rsidRPr="000F59B8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 placa do veículo no formato XXX-XXXX</w:t>
      </w:r>
      <w:r w:rsidR="00B02FC6">
        <w:rPr>
          <w:b w:val="0"/>
          <w:lang w:val="pt-BR"/>
        </w:rPr>
        <w:t>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localização do carro no mapa.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B6C36" w:rsidRPr="00E7377C" w:rsidRDefault="008B6C36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uma </w:t>
      </w:r>
      <w:r w:rsidR="00E54415">
        <w:rPr>
          <w:b w:val="0"/>
          <w:lang w:val="pt-BR"/>
        </w:rPr>
        <w:t>placa errada</w:t>
      </w:r>
      <w:r w:rsidR="00E7377C">
        <w:rPr>
          <w:b w:val="0"/>
          <w:lang w:val="pt-BR"/>
        </w:rPr>
        <w:t xml:space="preserve"> </w:t>
      </w:r>
      <w:r>
        <w:rPr>
          <w:b w:val="0"/>
          <w:lang w:val="pt-BR"/>
        </w:rPr>
        <w:t>no formato XXX-XXXX;</w:t>
      </w:r>
      <w:r w:rsidRPr="00E7377C">
        <w:rPr>
          <w:b w:val="0"/>
          <w:lang w:val="pt-BR"/>
        </w:rPr>
        <w:t xml:space="preserve">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sucesso com placa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</w:t>
      </w:r>
      <w:r w:rsidR="00D27E0B">
        <w:rPr>
          <w:rFonts w:ascii="Arial" w:hAnsi="Arial"/>
          <w:sz w:val="20"/>
          <w:lang w:val="pt-BR"/>
        </w:rPr>
        <w:t xml:space="preserve">a qualquer no formato errado </w:t>
      </w:r>
      <w:proofErr w:type="gramStart"/>
      <w:r w:rsidR="00D27E0B">
        <w:rPr>
          <w:rFonts w:ascii="Arial" w:hAnsi="Arial"/>
          <w:sz w:val="20"/>
          <w:lang w:val="pt-BR"/>
        </w:rPr>
        <w:t>XX</w:t>
      </w:r>
      <w:r>
        <w:rPr>
          <w:rFonts w:ascii="Arial" w:hAnsi="Arial"/>
          <w:sz w:val="20"/>
          <w:lang w:val="pt-BR"/>
        </w:rPr>
        <w:t>XXXX</w:t>
      </w:r>
      <w:proofErr w:type="gramEnd"/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E2C5B" w:rsidRPr="00E7377C" w:rsidRDefault="00E54415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uma placa</w:t>
      </w:r>
      <w:r w:rsidR="00D27E0B">
        <w:rPr>
          <w:b w:val="0"/>
          <w:lang w:val="pt-BR"/>
        </w:rPr>
        <w:t xml:space="preserve"> correta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 xml:space="preserve">e </w:t>
      </w:r>
      <w:r>
        <w:rPr>
          <w:b w:val="0"/>
          <w:lang w:val="pt-BR"/>
        </w:rPr>
        <w:t>no formato</w:t>
      </w:r>
      <w:r w:rsidR="00D27E0B">
        <w:rPr>
          <w:b w:val="0"/>
          <w:lang w:val="pt-BR"/>
        </w:rPr>
        <w:t xml:space="preserve"> errado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>X</w:t>
      </w:r>
      <w:r>
        <w:rPr>
          <w:b w:val="0"/>
          <w:lang w:val="pt-BR"/>
        </w:rPr>
        <w:t>X</w:t>
      </w:r>
      <w:r w:rsidR="00D27E0B">
        <w:rPr>
          <w:b w:val="0"/>
          <w:lang w:val="pt-BR"/>
        </w:rPr>
        <w:t>X</w:t>
      </w:r>
      <w:r w:rsidR="008E2C5B">
        <w:rPr>
          <w:b w:val="0"/>
          <w:lang w:val="pt-BR"/>
        </w:rPr>
        <w:t>XXXX;</w:t>
      </w:r>
      <w:r w:rsidR="008E2C5B" w:rsidRPr="00E7377C">
        <w:rPr>
          <w:b w:val="0"/>
          <w:lang w:val="pt-BR"/>
        </w:rPr>
        <w:t xml:space="preserve">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4DE" w:rsidRDefault="00B024DE">
      <w:r>
        <w:separator/>
      </w:r>
    </w:p>
  </w:endnote>
  <w:endnote w:type="continuationSeparator" w:id="0">
    <w:p w:rsidR="00B024DE" w:rsidRDefault="00B02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10AD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10AD6" w:rsidP="00D27E0B">
    <w:r w:rsidRPr="00110AD6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D27E0B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</w:t>
                    </w: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  <w:r>
                      <w:rPr>
                        <w:lang w:val="pt-BR"/>
                      </w:rPr>
                      <w:t xml:space="preserve"> de dezembro de 2013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110AD6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4DE" w:rsidRDefault="00B024DE">
      <w:r>
        <w:separator/>
      </w:r>
    </w:p>
  </w:footnote>
  <w:footnote w:type="continuationSeparator" w:id="0">
    <w:p w:rsidR="00B024DE" w:rsidRDefault="00B02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3C0E45">
      <w:rPr>
        <w:b/>
        <w:sz w:val="28"/>
        <w:lang w:val="pt-BR"/>
      </w:rPr>
      <w:t>: Localizar Veículo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F2C61"/>
    <w:rsid w:val="000F59B8"/>
    <w:rsid w:val="00110AD6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609E"/>
    <w:rsid w:val="004A09B5"/>
    <w:rsid w:val="004C48D8"/>
    <w:rsid w:val="004F4092"/>
    <w:rsid w:val="004F6F72"/>
    <w:rsid w:val="005038F9"/>
    <w:rsid w:val="005334EE"/>
    <w:rsid w:val="00547886"/>
    <w:rsid w:val="005B4471"/>
    <w:rsid w:val="00647FF2"/>
    <w:rsid w:val="006726A7"/>
    <w:rsid w:val="006B6ED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E2441"/>
    <w:rsid w:val="00B024DE"/>
    <w:rsid w:val="00B02FC6"/>
    <w:rsid w:val="00BE696C"/>
    <w:rsid w:val="00CB0E2B"/>
    <w:rsid w:val="00CF6171"/>
    <w:rsid w:val="00D273A8"/>
    <w:rsid w:val="00D27E0B"/>
    <w:rsid w:val="00D31E44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8F58D1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100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12</cp:revision>
  <cp:lastPrinted>2003-10-06T11:49:00Z</cp:lastPrinted>
  <dcterms:created xsi:type="dcterms:W3CDTF">2013-12-03T22:53:00Z</dcterms:created>
  <dcterms:modified xsi:type="dcterms:W3CDTF">2014-02-22T19:11:00Z</dcterms:modified>
</cp:coreProperties>
</file>