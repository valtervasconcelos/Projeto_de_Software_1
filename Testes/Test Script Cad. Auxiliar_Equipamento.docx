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FD3CF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Cad. Auxiliar_Equipamento</w:t>
            </w:r>
          </w:p>
        </w:tc>
      </w:tr>
      <w:tr w:rsidR="000F379B" w:rsidRPr="00FD3CF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FD3CF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Cad. Auxiliar_Equipamento</w:t>
            </w:r>
          </w:p>
        </w:tc>
      </w:tr>
      <w:tr w:rsidR="000F379B" w:rsidRPr="00FD3CFA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33DF" w:rsidRPr="00D333DF" w:rsidRDefault="00FD3CFA" w:rsidP="00D333DF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proofErr w:type="gramStart"/>
            <w:r>
              <w:rPr>
                <w:rFonts w:ascii="Arial" w:hAnsi="Arial"/>
                <w:sz w:val="20"/>
                <w:lang w:val="pt-BR"/>
              </w:rPr>
              <w:t>Auxiliar_Equipamento</w:t>
            </w:r>
            <w:proofErr w:type="gramEnd"/>
            <w:r>
              <w:rPr>
                <w:rFonts w:ascii="Arial" w:hAnsi="Arial"/>
                <w:sz w:val="20"/>
                <w:lang w:val="pt-BR"/>
              </w:rPr>
              <w:t xml:space="preserve"> é a inserção de equipamentos auxiliares no sistema</w:t>
            </w:r>
          </w:p>
        </w:tc>
      </w:tr>
      <w:tr w:rsidR="000F379B" w:rsidRPr="00FD3CF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0F379B" w:rsidRPr="00FD3CFA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3CFA" w:rsidRDefault="00FD3CFA" w:rsidP="00FD3CFA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0F379B" w:rsidRPr="00335F45" w:rsidRDefault="000F379B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F379B" w:rsidRPr="008C6CF5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FD3CF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FD3CFA">
              <w:rPr>
                <w:rFonts w:ascii="Arial" w:hAnsi="Arial" w:cs="Arial"/>
                <w:b w:val="0"/>
                <w:sz w:val="20"/>
                <w:lang w:val="pt-BR"/>
              </w:rPr>
              <w:t>Digitar o serial number</w:t>
            </w:r>
          </w:p>
        </w:tc>
        <w:tc>
          <w:tcPr>
            <w:tcW w:w="5596" w:type="dxa"/>
          </w:tcPr>
          <w:p w:rsidR="00024DC1" w:rsidRDefault="00FD3CFA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Serial number é preenchido.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="00D333DF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r o IMEI 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D333DF" w:rsidP="00FD3CF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8C6CF5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8C6CF5"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 w:rsidR="00FD3CFA">
              <w:rPr>
                <w:rFonts w:ascii="Arial" w:hAnsi="Arial" w:cs="Arial"/>
                <w:sz w:val="20"/>
                <w:lang w:val="pt-BR"/>
              </w:rPr>
              <w:t xml:space="preserve">tipo </w:t>
            </w:r>
            <w:r w:rsidR="00AD08A0">
              <w:rPr>
                <w:rFonts w:ascii="Arial" w:hAnsi="Arial" w:cs="Arial"/>
                <w:sz w:val="20"/>
                <w:lang w:val="pt-BR"/>
              </w:rPr>
              <w:t>do Equipamento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Chip GSM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 data de compra do equipamento</w:t>
            </w:r>
          </w:p>
        </w:tc>
        <w:tc>
          <w:tcPr>
            <w:tcW w:w="5596" w:type="dxa"/>
          </w:tcPr>
          <w:p w:rsidR="00D333DF" w:rsidRPr="008C6CF5" w:rsidRDefault="00D333DF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Digitar alguma observação (Não obrigatório)</w:t>
            </w:r>
          </w:p>
        </w:tc>
        <w:tc>
          <w:tcPr>
            <w:tcW w:w="5596" w:type="dxa"/>
          </w:tcPr>
          <w:p w:rsidR="00D333DF" w:rsidRPr="008C6CF5" w:rsidRDefault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D333D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D333DF" w:rsidRDefault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Pr="00D333DF">
              <w:rPr>
                <w:rFonts w:ascii="Arial" w:hAnsi="Arial" w:cs="Arial"/>
                <w:sz w:val="20"/>
                <w:lang w:val="pt-BR"/>
              </w:rPr>
              <w:t>Clicar em, Incluir.</w:t>
            </w:r>
          </w:p>
        </w:tc>
        <w:tc>
          <w:tcPr>
            <w:tcW w:w="5596" w:type="dxa"/>
          </w:tcPr>
          <w:p w:rsidR="00D333DF" w:rsidRPr="008C6CF5" w:rsidRDefault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incluso no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Cad.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Auxiliar.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sistema.</w:t>
            </w:r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D333DF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333DF" w:rsidRPr="008C6CF5" w:rsidRDefault="00D333DF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333DF" w:rsidRPr="008C6CF5" w:rsidRDefault="00D333DF" w:rsidP="00D333DF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9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Tela mostrando qual equipamento foi incluso no sistema é exibida com sucesso.</w:t>
            </w:r>
          </w:p>
        </w:tc>
        <w:tc>
          <w:tcPr>
            <w:tcW w:w="5596" w:type="dxa"/>
          </w:tcPr>
          <w:p w:rsidR="00D333DF" w:rsidRPr="008C6CF5" w:rsidRDefault="00D333DF" w:rsidP="00D333DF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Sistema exibe a tela posterior ao 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8</w:t>
            </w:r>
            <w:proofErr w:type="gramEnd"/>
          </w:p>
        </w:tc>
        <w:tc>
          <w:tcPr>
            <w:tcW w:w="714" w:type="dxa"/>
          </w:tcPr>
          <w:p w:rsidR="00D333DF" w:rsidRPr="008C6CF5" w:rsidRDefault="00D333DF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D333DF" w:rsidRPr="008C6CF5" w:rsidRDefault="00D333DF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D333DF" w:rsidRDefault="00D333DF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A64A90" w:rsidRPr="008C6CF5" w:rsidRDefault="00A64A90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FD3CFA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RPr="000E710C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lastRenderedPageBreak/>
              <w:t xml:space="preserve">Campo </w:t>
            </w:r>
            <w:r w:rsidR="00A64A90"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0E710C" w:rsidRDefault="000E710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A64A90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 w:rsidR="00A64A90"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8F2263" w:rsidRPr="000E710C" w:rsidTr="007145AB">
        <w:tc>
          <w:tcPr>
            <w:tcW w:w="2448" w:type="dxa"/>
            <w:shd w:val="clear" w:color="auto" w:fill="E0E0E0"/>
          </w:tcPr>
          <w:p w:rsidR="008F2263" w:rsidRPr="000E710C" w:rsidRDefault="008F2263" w:rsidP="00A64A90">
            <w:pPr>
              <w:pStyle w:val="bp"/>
              <w:spacing w:before="0" w:after="0"/>
              <w:rPr>
                <w:lang w:val="pt-BR"/>
              </w:rPr>
            </w:pPr>
            <w:r w:rsidRPr="000E710C">
              <w:rPr>
                <w:lang w:val="pt-BR"/>
              </w:rPr>
              <w:t xml:space="preserve">Campo </w:t>
            </w:r>
            <w:r w:rsidR="00A64A90" w:rsidRPr="000E710C">
              <w:rPr>
                <w:lang w:val="pt-BR"/>
              </w:rPr>
              <w:t>Tipo do Equipamento</w:t>
            </w:r>
          </w:p>
        </w:tc>
        <w:tc>
          <w:tcPr>
            <w:tcW w:w="1944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8F2263" w:rsidRPr="000E710C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0E710C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0E710C">
              <w:rPr>
                <w:lang w:val="pt-BR"/>
              </w:rPr>
              <w:t>Chip GSM</w:t>
            </w:r>
          </w:p>
        </w:tc>
        <w:tc>
          <w:tcPr>
            <w:tcW w:w="1944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8F2263" w:rsidRPr="00FD62C2" w:rsidRDefault="00A3517C" w:rsidP="007145AB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8F2263" w:rsidRPr="00FD62C2" w:rsidRDefault="00A3517C" w:rsidP="008F2263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P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A64A90" w:rsidRPr="00A64A90" w:rsidRDefault="00A64A90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A64A90" w:rsidRPr="00A64A90" w:rsidTr="007145AB">
        <w:tc>
          <w:tcPr>
            <w:tcW w:w="2448" w:type="dxa"/>
            <w:shd w:val="clear" w:color="auto" w:fill="E0E0E0"/>
          </w:tcPr>
          <w:p w:rsidR="00A64A90" w:rsidRDefault="00A64A90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7145AB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A64A90" w:rsidRPr="00A64A90" w:rsidRDefault="00A3517C" w:rsidP="008F2263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3438A2" w:rsidRPr="00A64A90" w:rsidRDefault="003438A2">
      <w:pPr>
        <w:pStyle w:val="bp"/>
        <w:spacing w:before="0" w:after="0"/>
        <w:rPr>
          <w:lang w:val="pt-BR"/>
        </w:rPr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CC5E97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 xml:space="preserve">Cad. </w:t>
            </w:r>
            <w:proofErr w:type="gramStart"/>
            <w:r>
              <w:rPr>
                <w:lang w:val="pt-BR"/>
              </w:rPr>
              <w:t>Auxiliar_Equipamento</w:t>
            </w:r>
            <w:proofErr w:type="gramEnd"/>
          </w:p>
        </w:tc>
      </w:tr>
      <w:tr w:rsidR="00CC5E97" w:rsidRPr="00FD3CFA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997562" w:rsidRDefault="00CC5E97" w:rsidP="004C5341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Cad. </w:t>
            </w:r>
            <w:proofErr w:type="gramStart"/>
            <w:r>
              <w:rPr>
                <w:sz w:val="24"/>
                <w:szCs w:val="24"/>
                <w:lang w:val="pt-BR"/>
              </w:rPr>
              <w:t>Auxiliar_Equipamento</w:t>
            </w:r>
            <w:proofErr w:type="gramEnd"/>
          </w:p>
        </w:tc>
      </w:tr>
      <w:tr w:rsidR="00CC5E97" w:rsidRPr="00FD3CFA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D333DF" w:rsidRDefault="00CC5E97" w:rsidP="004C5341">
            <w:pPr>
              <w:pStyle w:val="bp"/>
              <w:ind w:left="-48" w:firstLine="48"/>
              <w:jc w:val="both"/>
              <w:rPr>
                <w:rFonts w:ascii="Arial" w:hAnsi="Arial"/>
                <w:sz w:val="20"/>
                <w:lang w:val="pt-BR"/>
              </w:rPr>
            </w:pPr>
            <w:proofErr w:type="gramStart"/>
            <w:r>
              <w:rPr>
                <w:rFonts w:ascii="Arial" w:hAnsi="Arial"/>
                <w:sz w:val="20"/>
                <w:lang w:val="pt-BR"/>
              </w:rPr>
              <w:t>Auxiliar_Equipamento</w:t>
            </w:r>
            <w:proofErr w:type="gramEnd"/>
            <w:r>
              <w:rPr>
                <w:rFonts w:ascii="Arial" w:hAnsi="Arial"/>
                <w:sz w:val="20"/>
                <w:lang w:val="pt-BR"/>
              </w:rPr>
              <w:t xml:space="preserve"> é a inserção de equipamentos auxiliares no sistema</w:t>
            </w:r>
          </w:p>
        </w:tc>
      </w:tr>
      <w:tr w:rsidR="00CC5E97" w:rsidRPr="00FD3CFA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335F45" w:rsidRDefault="00CC5E97" w:rsidP="004C5341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logado no sistema</w:t>
            </w:r>
          </w:p>
        </w:tc>
      </w:tr>
      <w:tr w:rsidR="00CC5E97" w:rsidRPr="00FD3CFA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rFonts w:ascii="Arial" w:hAnsi="Arial"/>
                <w:sz w:val="20"/>
                <w:lang w:val="pt-BR"/>
              </w:rPr>
            </w:pPr>
            <w:r>
              <w:rPr>
                <w:lang w:val="pt-BR"/>
              </w:rPr>
              <w:t>Equipamento inserido na aplicação Sistema de Rastreamento</w:t>
            </w:r>
            <w:r w:rsidRPr="004A09B5">
              <w:rPr>
                <w:rFonts w:ascii="Arial" w:hAnsi="Arial"/>
                <w:sz w:val="20"/>
                <w:lang w:val="pt-BR"/>
              </w:rPr>
              <w:t>.</w:t>
            </w:r>
          </w:p>
          <w:p w:rsidR="00CC5E97" w:rsidRPr="00335F45" w:rsidRDefault="00CC5E97" w:rsidP="004C5341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</w:p>
        </w:tc>
      </w:tr>
      <w:tr w:rsidR="00CC5E97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E97" w:rsidRPr="001236E2" w:rsidRDefault="00CC5E97" w:rsidP="004C5341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CC5E97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C5E97" w:rsidRDefault="00CC5E97" w:rsidP="004C5341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C5E97" w:rsidRPr="001236E2" w:rsidRDefault="000E710C" w:rsidP="004C5341">
            <w:pPr>
              <w:pStyle w:val="bp"/>
              <w:rPr>
                <w:bCs/>
                <w:sz w:val="24"/>
                <w:lang w:val="pt-BR"/>
              </w:rPr>
            </w:pPr>
            <w:r>
              <w:rPr>
                <w:bCs/>
                <w:sz w:val="24"/>
                <w:lang w:val="pt-BR"/>
              </w:rPr>
              <w:t>Falhou</w:t>
            </w:r>
          </w:p>
        </w:tc>
      </w:tr>
      <w:tr w:rsidR="00CC5E97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CC5E97" w:rsidRDefault="00CC5E97" w:rsidP="004C534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C5E97" w:rsidRDefault="00CC5E97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Seleciona a opção incluir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para digitação dos dados é exibida.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064EC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10C" w:rsidRPr="008C6CF5" w:rsidRDefault="000E710C" w:rsidP="004C5341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>Digitar o serial number</w:t>
            </w:r>
          </w:p>
        </w:tc>
        <w:tc>
          <w:tcPr>
            <w:tcW w:w="5596" w:type="dxa"/>
          </w:tcPr>
          <w:p w:rsidR="000E710C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Serial number é preenchido.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</w:t>
            </w:r>
            <w:r>
              <w:rPr>
                <w:rFonts w:ascii="Arial" w:hAnsi="Arial" w:cs="Arial"/>
                <w:sz w:val="20"/>
                <w:lang w:val="pt-BR"/>
              </w:rPr>
              <w:t xml:space="preserve">r o IMEI 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tipo do Equipamento</w:t>
            </w:r>
            <w:r>
              <w:rPr>
                <w:rFonts w:ascii="Arial" w:hAnsi="Arial" w:cs="Arial"/>
                <w:sz w:val="20"/>
                <w:lang w:val="pt-BR"/>
              </w:rPr>
              <w:t xml:space="preserve"> não cadastrado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</w:t>
            </w:r>
            <w:r>
              <w:rPr>
                <w:rFonts w:ascii="Arial" w:hAnsi="Arial" w:cs="Arial"/>
                <w:sz w:val="20"/>
                <w:lang w:val="pt-BR"/>
              </w:rPr>
              <w:t>Chip GSM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Digitar a data de compra do equipamento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8C6CF5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333DF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D333DF"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>: Digitar alguma observação (Não obrigatório)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D333DF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lastRenderedPageBreak/>
              <w:t>8.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D333DF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Pr="00D333DF">
              <w:rPr>
                <w:rFonts w:ascii="Arial" w:hAnsi="Arial" w:cs="Arial"/>
                <w:sz w:val="20"/>
                <w:lang w:val="pt-BR"/>
              </w:rPr>
              <w:t>Clicar em, Incluir.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O equipamento é incluso no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Cad.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Auxiliar.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do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sistema.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E710C" w:rsidRPr="00024DC1" w:rsidTr="004C534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10C" w:rsidRPr="008C6CF5" w:rsidRDefault="000E710C" w:rsidP="000E710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9.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10C" w:rsidRPr="008C6CF5" w:rsidRDefault="000E710C" w:rsidP="004C534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9</w:t>
            </w:r>
            <w:proofErr w:type="gramEnd"/>
            <w:r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>
              <w:rPr>
                <w:rFonts w:ascii="Arial" w:hAnsi="Arial" w:cs="Arial"/>
                <w:sz w:val="20"/>
                <w:lang w:val="pt-BR"/>
              </w:rPr>
              <w:t>Tela mostrando qual equipamento foi incluso no sistema é exibida com sucesso.</w:t>
            </w:r>
          </w:p>
        </w:tc>
        <w:tc>
          <w:tcPr>
            <w:tcW w:w="5596" w:type="dxa"/>
          </w:tcPr>
          <w:p w:rsidR="000E710C" w:rsidRPr="008C6CF5" w:rsidRDefault="000E710C" w:rsidP="004C5341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Sistema exibe a tela posterior ao 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8</w:t>
            </w:r>
            <w:proofErr w:type="gramEnd"/>
          </w:p>
        </w:tc>
        <w:tc>
          <w:tcPr>
            <w:tcW w:w="714" w:type="dxa"/>
          </w:tcPr>
          <w:p w:rsidR="000E710C" w:rsidRPr="008C6CF5" w:rsidRDefault="000E710C" w:rsidP="004C5341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</w:p>
        </w:tc>
        <w:tc>
          <w:tcPr>
            <w:tcW w:w="714" w:type="dxa"/>
          </w:tcPr>
          <w:p w:rsidR="000E710C" w:rsidRPr="008C6CF5" w:rsidRDefault="000E710C" w:rsidP="004C534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X</w:t>
            </w:r>
          </w:p>
        </w:tc>
      </w:tr>
    </w:tbl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0E710C" w:rsidRPr="008C6CF5" w:rsidRDefault="000E710C" w:rsidP="000E710C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0E710C" w:rsidRPr="00FD3CFA" w:rsidTr="004C534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0E710C" w:rsidTr="004C534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10C" w:rsidRDefault="000E710C" w:rsidP="004C534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13568" w:rsidTr="004C534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r>
              <w:rPr>
                <w:lang w:val="pt-BR"/>
              </w:rPr>
              <w:t>Serial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E710C">
              <w:rPr>
                <w:lang w:val="pt-BR"/>
              </w:rPr>
              <w:t>NS</w:t>
            </w:r>
            <w:r>
              <w:rPr>
                <w:lang w:val="pt-BR"/>
              </w:rPr>
              <w:t>443356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 xml:space="preserve">Campo </w:t>
            </w:r>
            <w:proofErr w:type="spellStart"/>
            <w:r>
              <w:rPr>
                <w:lang w:val="pt-BR"/>
              </w:rPr>
              <w:t>Imei</w:t>
            </w:r>
            <w:proofErr w:type="spellEnd"/>
          </w:p>
        </w:tc>
        <w:tc>
          <w:tcPr>
            <w:tcW w:w="1944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IM234532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IM234534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IM234536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IM234538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IM234540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</w:pPr>
            <w:r w:rsidRPr="00FD62C2">
              <w:t xml:space="preserve">Campo </w:t>
            </w:r>
            <w:proofErr w:type="spellStart"/>
            <w:r>
              <w:t>Tipo</w:t>
            </w:r>
            <w:proofErr w:type="spellEnd"/>
            <w:r>
              <w:t xml:space="preserve"> do </w:t>
            </w:r>
            <w:proofErr w:type="spellStart"/>
            <w:r>
              <w:t>Equipamento</w:t>
            </w:r>
            <w:proofErr w:type="spellEnd"/>
          </w:p>
        </w:tc>
        <w:tc>
          <w:tcPr>
            <w:tcW w:w="1944" w:type="dxa"/>
          </w:tcPr>
          <w:p w:rsidR="00D13568" w:rsidRPr="000E710C" w:rsidRDefault="00CD2475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NÃO CADASTRADO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  <w:tc>
          <w:tcPr>
            <w:tcW w:w="2196" w:type="dxa"/>
          </w:tcPr>
          <w:p w:rsidR="00D13568" w:rsidRPr="000E710C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MTC-400</w:t>
            </w:r>
          </w:p>
        </w:tc>
      </w:tr>
      <w:tr w:rsidR="00D13568" w:rsidTr="004C5341">
        <w:tc>
          <w:tcPr>
            <w:tcW w:w="2448" w:type="dxa"/>
            <w:shd w:val="clear" w:color="auto" w:fill="E0E0E0"/>
          </w:tcPr>
          <w:p w:rsidR="00D13568" w:rsidRPr="00FD62C2" w:rsidRDefault="00D13568" w:rsidP="004C5341">
            <w:pPr>
              <w:pStyle w:val="bp"/>
              <w:spacing w:before="0" w:after="0"/>
              <w:jc w:val="both"/>
            </w:pPr>
            <w:r>
              <w:t>Chip GSM</w:t>
            </w:r>
          </w:p>
        </w:tc>
        <w:tc>
          <w:tcPr>
            <w:tcW w:w="1944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895531467887654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895531467887657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895531467887659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895531467887661</w:t>
            </w:r>
          </w:p>
        </w:tc>
        <w:tc>
          <w:tcPr>
            <w:tcW w:w="2196" w:type="dxa"/>
          </w:tcPr>
          <w:p w:rsidR="00D13568" w:rsidRPr="00FD62C2" w:rsidRDefault="00D13568" w:rsidP="004C5341">
            <w:pPr>
              <w:pStyle w:val="bp"/>
              <w:spacing w:before="0" w:after="0"/>
              <w:jc w:val="center"/>
            </w:pPr>
            <w:r>
              <w:rPr>
                <w:lang w:val="pt-BR"/>
              </w:rPr>
              <w:t>895531467887663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A64A90">
              <w:rPr>
                <w:lang w:val="pt-BR"/>
              </w:rPr>
              <w:t>Campo Data de Compra do Equipamento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29/03/2013</w:t>
            </w:r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Pr="00A64A90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Campo Observação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  <w:tr w:rsidR="00D13568" w:rsidRPr="00A64A90" w:rsidTr="004C5341">
        <w:tc>
          <w:tcPr>
            <w:tcW w:w="2448" w:type="dxa"/>
            <w:shd w:val="clear" w:color="auto" w:fill="E0E0E0"/>
          </w:tcPr>
          <w:p w:rsidR="00D13568" w:rsidRDefault="00D13568" w:rsidP="004C5341">
            <w:pPr>
              <w:pStyle w:val="bp"/>
              <w:spacing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Botão Incluir</w:t>
            </w:r>
          </w:p>
        </w:tc>
        <w:tc>
          <w:tcPr>
            <w:tcW w:w="1944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  <w:tc>
          <w:tcPr>
            <w:tcW w:w="2196" w:type="dxa"/>
          </w:tcPr>
          <w:p w:rsidR="00D13568" w:rsidRPr="00A64A90" w:rsidRDefault="00D13568" w:rsidP="004C5341">
            <w:pPr>
              <w:pStyle w:val="bp"/>
              <w:spacing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INCLUIR</w:t>
            </w:r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BAC" w:rsidRDefault="004B4BAC">
      <w:r>
        <w:separator/>
      </w:r>
    </w:p>
  </w:endnote>
  <w:endnote w:type="continuationSeparator" w:id="0">
    <w:p w:rsidR="004B4BAC" w:rsidRDefault="004B4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CF5BE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CF5BE8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F5BE8">
      <w:rPr>
        <w:rStyle w:val="Nmerodepgina"/>
      </w:rPr>
      <w:fldChar w:fldCharType="separate"/>
    </w:r>
    <w:r w:rsidR="00CD2475">
      <w:rPr>
        <w:rStyle w:val="Nmerodepgina"/>
        <w:noProof/>
      </w:rPr>
      <w:t>3</w:t>
    </w:r>
    <w:r w:rsidR="00CF5BE8">
      <w:rPr>
        <w:rStyle w:val="Nmerodepgina"/>
      </w:rPr>
      <w:fldChar w:fldCharType="end"/>
    </w:r>
    <w:r>
      <w:rPr>
        <w:rStyle w:val="Nmerodepgina"/>
      </w:rPr>
      <w:t xml:space="preserve"> de </w:t>
    </w:r>
    <w:r w:rsidR="00CF5BE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F5BE8">
      <w:rPr>
        <w:rStyle w:val="Nmerodepgina"/>
      </w:rPr>
      <w:fldChar w:fldCharType="separate"/>
    </w:r>
    <w:r w:rsidR="00CD2475">
      <w:rPr>
        <w:rStyle w:val="Nmerodepgina"/>
        <w:noProof/>
      </w:rPr>
      <w:t>3</w:t>
    </w:r>
    <w:r w:rsidR="00CF5BE8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BAC" w:rsidRDefault="004B4BAC">
      <w:r>
        <w:separator/>
      </w:r>
    </w:p>
  </w:footnote>
  <w:footnote w:type="continuationSeparator" w:id="0">
    <w:p w:rsidR="004B4BAC" w:rsidRDefault="004B4B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CF5BE8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A64A90" w:rsidRDefault="00A64A90">
          <w:pPr>
            <w:rPr>
              <w:lang w:val="pt-BR"/>
            </w:rPr>
          </w:pPr>
          <w:r>
            <w:rPr>
              <w:lang w:val="pt-BR"/>
            </w:rPr>
            <w:t xml:space="preserve">Cad. </w:t>
          </w:r>
          <w:proofErr w:type="gramStart"/>
          <w:r>
            <w:rPr>
              <w:lang w:val="pt-BR"/>
            </w:rPr>
            <w:t>Auxiliar_Equipamento</w:t>
          </w:r>
          <w:proofErr w:type="gramEnd"/>
        </w:p>
      </w:tc>
      <w:tc>
        <w:tcPr>
          <w:tcW w:w="3179" w:type="dxa"/>
        </w:tcPr>
        <w:p w:rsidR="005046F9" w:rsidRDefault="003F0741" w:rsidP="00A64A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A64A90">
            <w:rPr>
              <w:lang w:val="pt-BR"/>
            </w:rPr>
            <w:t>26/05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24DC1"/>
    <w:rsid w:val="000E710C"/>
    <w:rsid w:val="000F379B"/>
    <w:rsid w:val="00113D2D"/>
    <w:rsid w:val="00114F86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D285C"/>
    <w:rsid w:val="003E569F"/>
    <w:rsid w:val="003F0741"/>
    <w:rsid w:val="003F2F2A"/>
    <w:rsid w:val="00425388"/>
    <w:rsid w:val="004408E3"/>
    <w:rsid w:val="004961A9"/>
    <w:rsid w:val="004A0B2C"/>
    <w:rsid w:val="004B4BAC"/>
    <w:rsid w:val="005046F9"/>
    <w:rsid w:val="005136E7"/>
    <w:rsid w:val="005602CA"/>
    <w:rsid w:val="00564637"/>
    <w:rsid w:val="00614D08"/>
    <w:rsid w:val="0063563C"/>
    <w:rsid w:val="00690F26"/>
    <w:rsid w:val="00697690"/>
    <w:rsid w:val="006A066D"/>
    <w:rsid w:val="006C3ED0"/>
    <w:rsid w:val="006D4CEC"/>
    <w:rsid w:val="006E7CAC"/>
    <w:rsid w:val="00762EA6"/>
    <w:rsid w:val="007652AD"/>
    <w:rsid w:val="00786D7E"/>
    <w:rsid w:val="00802BEB"/>
    <w:rsid w:val="00861D20"/>
    <w:rsid w:val="008C6CF5"/>
    <w:rsid w:val="008E6AD1"/>
    <w:rsid w:val="008F2263"/>
    <w:rsid w:val="00917E85"/>
    <w:rsid w:val="00963D3D"/>
    <w:rsid w:val="00997562"/>
    <w:rsid w:val="00A3517C"/>
    <w:rsid w:val="00A4009C"/>
    <w:rsid w:val="00A64A90"/>
    <w:rsid w:val="00AC3550"/>
    <w:rsid w:val="00AD08A0"/>
    <w:rsid w:val="00C66297"/>
    <w:rsid w:val="00CB4909"/>
    <w:rsid w:val="00CC5E97"/>
    <w:rsid w:val="00CD2475"/>
    <w:rsid w:val="00CF5BE8"/>
    <w:rsid w:val="00D13568"/>
    <w:rsid w:val="00D2618B"/>
    <w:rsid w:val="00D333DF"/>
    <w:rsid w:val="00DA1A34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3CF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157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Júnior</cp:lastModifiedBy>
  <cp:revision>53</cp:revision>
  <cp:lastPrinted>2003-10-06T11:49:00Z</cp:lastPrinted>
  <dcterms:created xsi:type="dcterms:W3CDTF">2014-02-22T19:10:00Z</dcterms:created>
  <dcterms:modified xsi:type="dcterms:W3CDTF">2014-05-28T17:49:00Z</dcterms:modified>
</cp:coreProperties>
</file>