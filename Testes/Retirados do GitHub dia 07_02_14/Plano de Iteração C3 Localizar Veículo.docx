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2C7C" w:rsidRDefault="00DF2C7C">
      <w:pPr>
        <w:pStyle w:val="Ttulo"/>
      </w:pPr>
    </w:p>
    <w:p w:rsidR="00DF2C7C" w:rsidRDefault="00DF2C7C">
      <w:pPr>
        <w:pStyle w:val="Ttulo"/>
      </w:pPr>
    </w:p>
    <w:p w:rsidR="0095311D" w:rsidRDefault="00555530">
      <w:pPr>
        <w:pStyle w:val="Ttulo"/>
      </w:pPr>
      <w:r>
        <w:t>Sistema de Rastreamento</w:t>
      </w:r>
    </w:p>
    <w:p w:rsidR="0095311D" w:rsidRDefault="0095311D" w:rsidP="00082549">
      <w:pPr>
        <w:pStyle w:val="Ttulo"/>
      </w:pPr>
      <w:r w:rsidRPr="009310F6">
        <w:t>Plano de Iteração</w:t>
      </w:r>
      <w:r w:rsidR="00CA7A3C">
        <w:t xml:space="preserve"> Localizar Veículo</w:t>
      </w:r>
    </w:p>
    <w:p w:rsidR="00082549" w:rsidRPr="00082549" w:rsidRDefault="00082549" w:rsidP="00082549"/>
    <w:p w:rsidR="0095311D" w:rsidRDefault="0095311D" w:rsidP="00082549">
      <w:pPr>
        <w:pStyle w:val="Ttulo1"/>
        <w:numPr>
          <w:ilvl w:val="0"/>
          <w:numId w:val="38"/>
        </w:numPr>
      </w:pPr>
      <w:r>
        <w:t>Principais Marcos</w:t>
      </w:r>
      <w:r w:rsidR="00684C89">
        <w:tab/>
      </w:r>
    </w:p>
    <w:p w:rsidR="00082549" w:rsidRPr="00082549" w:rsidRDefault="00082549" w:rsidP="00082549">
      <w:pPr>
        <w:rPr>
          <w:lang w:val="en-US"/>
        </w:rPr>
      </w:pPr>
    </w:p>
    <w:tbl>
      <w:tblPr>
        <w:tblW w:w="687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885"/>
        <w:gridCol w:w="1985"/>
      </w:tblGrid>
      <w:tr w:rsidR="0095311D" w:rsidTr="00082549">
        <w:tc>
          <w:tcPr>
            <w:tcW w:w="4885" w:type="dxa"/>
          </w:tcPr>
          <w:p w:rsidR="0095311D" w:rsidRDefault="0095311D">
            <w:pPr>
              <w:rPr>
                <w:rFonts w:ascii="Arial" w:hAnsi="Arial" w:cs="Arial"/>
                <w:b/>
                <w:bCs/>
              </w:rPr>
            </w:pPr>
            <w:bookmarkStart w:id="0" w:name="OLE_LINK1"/>
            <w:r>
              <w:rPr>
                <w:rFonts w:ascii="Arial" w:hAnsi="Arial" w:cs="Arial"/>
                <w:b/>
                <w:bCs/>
              </w:rPr>
              <w:t>Marco</w:t>
            </w:r>
          </w:p>
        </w:tc>
        <w:tc>
          <w:tcPr>
            <w:tcW w:w="1985" w:type="dxa"/>
          </w:tcPr>
          <w:p w:rsidR="0095311D" w:rsidRDefault="0095311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Data</w:t>
            </w:r>
          </w:p>
        </w:tc>
      </w:tr>
      <w:tr w:rsidR="000C1191" w:rsidTr="00082549">
        <w:tc>
          <w:tcPr>
            <w:tcW w:w="4885" w:type="dxa"/>
          </w:tcPr>
          <w:p w:rsidR="000C1191" w:rsidRPr="00704151" w:rsidRDefault="000C1191" w:rsidP="00CA041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Criar o Plano de Iteração</w:t>
            </w:r>
            <w:r w:rsidR="00CA7A3C">
              <w:rPr>
                <w:rFonts w:ascii="Arial" w:hAnsi="Arial" w:cs="Arial"/>
              </w:rPr>
              <w:t xml:space="preserve"> Localizar Veículo</w:t>
            </w:r>
          </w:p>
        </w:tc>
        <w:tc>
          <w:tcPr>
            <w:tcW w:w="1985" w:type="dxa"/>
          </w:tcPr>
          <w:p w:rsidR="000C1191" w:rsidRDefault="00C54766" w:rsidP="00CA041E">
            <w:r>
              <w:t>11/11</w:t>
            </w:r>
            <w:r w:rsidR="000C1191">
              <w:t>/2013</w:t>
            </w:r>
          </w:p>
        </w:tc>
      </w:tr>
      <w:tr w:rsidR="000C1191" w:rsidTr="00082549">
        <w:tc>
          <w:tcPr>
            <w:tcW w:w="4885" w:type="dxa"/>
          </w:tcPr>
          <w:p w:rsidR="000C1191" w:rsidRDefault="000C1191" w:rsidP="00CA041E">
            <w:r>
              <w:t>Início da Iteração</w:t>
            </w:r>
          </w:p>
        </w:tc>
        <w:tc>
          <w:tcPr>
            <w:tcW w:w="1985" w:type="dxa"/>
          </w:tcPr>
          <w:p w:rsidR="000C1191" w:rsidRDefault="00C54766" w:rsidP="00CA041E">
            <w:r>
              <w:t>12/11</w:t>
            </w:r>
            <w:r w:rsidR="000C1191">
              <w:t>/2013</w:t>
            </w:r>
          </w:p>
        </w:tc>
      </w:tr>
      <w:tr w:rsidR="000C1191" w:rsidTr="00082549">
        <w:tc>
          <w:tcPr>
            <w:tcW w:w="4885" w:type="dxa"/>
          </w:tcPr>
          <w:p w:rsidR="000C1191" w:rsidRPr="00704151" w:rsidRDefault="008A0F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Atualizar</w:t>
            </w:r>
            <w:r w:rsidR="000C1191">
              <w:rPr>
                <w:rFonts w:ascii="Arial" w:hAnsi="Arial" w:cs="Arial"/>
              </w:rPr>
              <w:t xml:space="preserve"> o Documento de Visão</w:t>
            </w:r>
          </w:p>
        </w:tc>
        <w:tc>
          <w:tcPr>
            <w:tcW w:w="1985" w:type="dxa"/>
          </w:tcPr>
          <w:p w:rsidR="000C1191" w:rsidRDefault="00C54766">
            <w:r>
              <w:t>13/11</w:t>
            </w:r>
            <w:r w:rsidR="000C1191">
              <w:t>/2013</w:t>
            </w:r>
          </w:p>
        </w:tc>
      </w:tr>
      <w:tr w:rsidR="000C1191" w:rsidTr="00082549">
        <w:tc>
          <w:tcPr>
            <w:tcW w:w="4885" w:type="dxa"/>
          </w:tcPr>
          <w:p w:rsidR="000C1191" w:rsidRPr="00704151" w:rsidRDefault="008A0F4A" w:rsidP="008A0F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Atualizar </w:t>
            </w:r>
            <w:r w:rsidR="000C1191">
              <w:rPr>
                <w:rFonts w:ascii="Arial" w:hAnsi="Arial" w:cs="Arial"/>
              </w:rPr>
              <w:t>o Plano de Projeto</w:t>
            </w:r>
          </w:p>
        </w:tc>
        <w:tc>
          <w:tcPr>
            <w:tcW w:w="1985" w:type="dxa"/>
          </w:tcPr>
          <w:p w:rsidR="000C1191" w:rsidRDefault="00C54766">
            <w:r>
              <w:t>15/11</w:t>
            </w:r>
            <w:r w:rsidR="000C1191">
              <w:t>/2013</w:t>
            </w:r>
          </w:p>
        </w:tc>
      </w:tr>
      <w:tr w:rsidR="000C1191" w:rsidTr="00082549">
        <w:tc>
          <w:tcPr>
            <w:tcW w:w="4885" w:type="dxa"/>
          </w:tcPr>
          <w:p w:rsidR="000C1191" w:rsidRPr="00704151" w:rsidRDefault="008A0F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Atualizar </w:t>
            </w:r>
            <w:r w:rsidR="000C1191">
              <w:rPr>
                <w:rFonts w:ascii="Arial" w:hAnsi="Arial" w:cs="Arial"/>
              </w:rPr>
              <w:t>o Documento Lista de Riscos</w:t>
            </w:r>
          </w:p>
        </w:tc>
        <w:tc>
          <w:tcPr>
            <w:tcW w:w="1985" w:type="dxa"/>
          </w:tcPr>
          <w:p w:rsidR="000C1191" w:rsidRDefault="00C54766">
            <w:r>
              <w:t>16</w:t>
            </w:r>
            <w:r w:rsidR="00A6267E">
              <w:t>/1</w:t>
            </w:r>
            <w:r>
              <w:t>1</w:t>
            </w:r>
            <w:r w:rsidR="000C1191">
              <w:t>/2013</w:t>
            </w:r>
          </w:p>
        </w:tc>
      </w:tr>
      <w:tr w:rsidR="000C1191" w:rsidTr="00082549">
        <w:tc>
          <w:tcPr>
            <w:tcW w:w="4885" w:type="dxa"/>
          </w:tcPr>
          <w:p w:rsidR="000C1191" w:rsidRPr="00704151" w:rsidRDefault="008A0F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Atualizar </w:t>
            </w:r>
            <w:r w:rsidR="000C1191">
              <w:rPr>
                <w:rFonts w:ascii="Arial" w:hAnsi="Arial" w:cs="Arial"/>
              </w:rPr>
              <w:t>o Documento Lista de Itens de Trabalho</w:t>
            </w:r>
          </w:p>
        </w:tc>
        <w:tc>
          <w:tcPr>
            <w:tcW w:w="1985" w:type="dxa"/>
          </w:tcPr>
          <w:p w:rsidR="000C1191" w:rsidRDefault="00C54766">
            <w:r>
              <w:t>18/11</w:t>
            </w:r>
            <w:r w:rsidR="000C1191">
              <w:t>/2013</w:t>
            </w:r>
          </w:p>
        </w:tc>
      </w:tr>
      <w:tr w:rsidR="0098431C" w:rsidTr="00FF1D29">
        <w:tc>
          <w:tcPr>
            <w:tcW w:w="4885" w:type="dxa"/>
          </w:tcPr>
          <w:p w:rsidR="0098431C" w:rsidRDefault="0098431C" w:rsidP="00FF1D2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Especificar o caso de uso</w:t>
            </w:r>
            <w:r w:rsidR="00CA7A3C">
              <w:rPr>
                <w:rFonts w:ascii="Arial" w:hAnsi="Arial" w:cs="Arial"/>
              </w:rPr>
              <w:t xml:space="preserve"> Localizar Veí</w:t>
            </w:r>
            <w:r>
              <w:rPr>
                <w:rFonts w:ascii="Arial" w:hAnsi="Arial" w:cs="Arial"/>
              </w:rPr>
              <w:t>culo</w:t>
            </w:r>
          </w:p>
        </w:tc>
        <w:tc>
          <w:tcPr>
            <w:tcW w:w="1985" w:type="dxa"/>
          </w:tcPr>
          <w:p w:rsidR="0098431C" w:rsidRDefault="00C54766" w:rsidP="00FF1D29">
            <w:r>
              <w:t>19</w:t>
            </w:r>
            <w:r w:rsidR="0098431C">
              <w:t>/11/2013</w:t>
            </w:r>
          </w:p>
        </w:tc>
      </w:tr>
      <w:tr w:rsidR="000C1191" w:rsidTr="00082549">
        <w:tc>
          <w:tcPr>
            <w:tcW w:w="4885" w:type="dxa"/>
          </w:tcPr>
          <w:p w:rsidR="000C1191" w:rsidRDefault="000C1191">
            <w:r>
              <w:t>Final da Iteração</w:t>
            </w:r>
          </w:p>
        </w:tc>
        <w:tc>
          <w:tcPr>
            <w:tcW w:w="1985" w:type="dxa"/>
          </w:tcPr>
          <w:p w:rsidR="000C1191" w:rsidRDefault="00C54766" w:rsidP="00283C1A">
            <w:r>
              <w:t>20</w:t>
            </w:r>
            <w:r w:rsidR="0066483F">
              <w:t>/11</w:t>
            </w:r>
            <w:r w:rsidR="000C1191">
              <w:t>/2013</w:t>
            </w:r>
          </w:p>
        </w:tc>
      </w:tr>
      <w:bookmarkEnd w:id="0"/>
    </w:tbl>
    <w:p w:rsidR="0095311D" w:rsidRDefault="0095311D">
      <w:pPr>
        <w:pStyle w:val="Corpodetexto"/>
        <w:ind w:left="0"/>
      </w:pPr>
    </w:p>
    <w:p w:rsidR="00DF2C7C" w:rsidRDefault="00DF2C7C">
      <w:pPr>
        <w:pStyle w:val="Corpodetexto"/>
        <w:ind w:left="0"/>
      </w:pPr>
    </w:p>
    <w:p w:rsidR="00082549" w:rsidRDefault="0095311D" w:rsidP="00082549">
      <w:pPr>
        <w:pStyle w:val="Ttulo1"/>
        <w:numPr>
          <w:ilvl w:val="0"/>
          <w:numId w:val="38"/>
        </w:numPr>
      </w:pPr>
      <w:r>
        <w:t>Objetivos de Alto Nível</w:t>
      </w:r>
    </w:p>
    <w:p w:rsidR="00414F48" w:rsidRPr="00414F48" w:rsidRDefault="00414F48" w:rsidP="00414F48"/>
    <w:p w:rsidR="00414F48" w:rsidRPr="00314197" w:rsidRDefault="0037508C" w:rsidP="00414F48">
      <w:pPr>
        <w:pStyle w:val="Corpodetexto"/>
        <w:numPr>
          <w:ilvl w:val="0"/>
          <w:numId w:val="38"/>
        </w:numPr>
        <w:jc w:val="both"/>
      </w:pPr>
      <w:r>
        <w:t>Criar o plano de Iteração C3</w:t>
      </w:r>
    </w:p>
    <w:p w:rsidR="00414F48" w:rsidRDefault="00414F48" w:rsidP="00414F48">
      <w:pPr>
        <w:pStyle w:val="Corpodetexto"/>
        <w:numPr>
          <w:ilvl w:val="0"/>
          <w:numId w:val="38"/>
        </w:numPr>
        <w:jc w:val="both"/>
      </w:pPr>
      <w:r w:rsidRPr="00314197">
        <w:t>Atualizar Documento de Visão</w:t>
      </w:r>
    </w:p>
    <w:p w:rsidR="00414F48" w:rsidRPr="00314197" w:rsidRDefault="00414F48" w:rsidP="00414F48">
      <w:pPr>
        <w:pStyle w:val="Corpodetexto"/>
        <w:numPr>
          <w:ilvl w:val="0"/>
          <w:numId w:val="38"/>
        </w:numPr>
        <w:jc w:val="both"/>
      </w:pPr>
      <w:r>
        <w:t>Atualizar o Plano de Projeto</w:t>
      </w:r>
    </w:p>
    <w:p w:rsidR="00414F48" w:rsidRDefault="00414F48" w:rsidP="00414F48">
      <w:pPr>
        <w:pStyle w:val="Corpodetexto"/>
        <w:numPr>
          <w:ilvl w:val="0"/>
          <w:numId w:val="38"/>
        </w:numPr>
        <w:jc w:val="both"/>
      </w:pPr>
      <w:r w:rsidRPr="00314197">
        <w:t>Atualizar o Documento Lista de Riscos</w:t>
      </w:r>
    </w:p>
    <w:p w:rsidR="00414F48" w:rsidRDefault="00414F48" w:rsidP="00414F48">
      <w:pPr>
        <w:pStyle w:val="Corpodetexto"/>
        <w:numPr>
          <w:ilvl w:val="0"/>
          <w:numId w:val="38"/>
        </w:numPr>
        <w:jc w:val="both"/>
      </w:pPr>
      <w:r w:rsidRPr="00314197">
        <w:t>Atualizar o Documento Lista de Itens de Trabalho</w:t>
      </w:r>
    </w:p>
    <w:p w:rsidR="00414F48" w:rsidRDefault="00414F48" w:rsidP="00414F48">
      <w:pPr>
        <w:pStyle w:val="Corpodetexto"/>
        <w:numPr>
          <w:ilvl w:val="0"/>
          <w:numId w:val="38"/>
        </w:numPr>
        <w:jc w:val="both"/>
      </w:pPr>
      <w:r>
        <w:t>Especificar Caso de Uso Localizar Veículo</w:t>
      </w:r>
    </w:p>
    <w:p w:rsidR="006C6C5C" w:rsidRDefault="006C6C5C" w:rsidP="00082549">
      <w:pPr>
        <w:pStyle w:val="Ttulo1"/>
      </w:pPr>
    </w:p>
    <w:p w:rsidR="0095311D" w:rsidRPr="00082549" w:rsidRDefault="0095311D" w:rsidP="00082549">
      <w:pPr>
        <w:pStyle w:val="Ttulo1"/>
      </w:pPr>
      <w:r>
        <w:t xml:space="preserve">3.  </w:t>
      </w:r>
      <w:r w:rsidR="00082549">
        <w:t>Itens de Trabalho</w:t>
      </w:r>
    </w:p>
    <w:tbl>
      <w:tblPr>
        <w:tblW w:w="935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530"/>
        <w:gridCol w:w="738"/>
        <w:gridCol w:w="851"/>
        <w:gridCol w:w="1134"/>
        <w:gridCol w:w="1417"/>
        <w:gridCol w:w="709"/>
        <w:gridCol w:w="1418"/>
        <w:gridCol w:w="850"/>
        <w:gridCol w:w="709"/>
      </w:tblGrid>
      <w:tr w:rsidR="00DF2C7C" w:rsidTr="006C6C5C">
        <w:trPr>
          <w:trHeight w:val="728"/>
        </w:trPr>
        <w:tc>
          <w:tcPr>
            <w:tcW w:w="1530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Item de Trabalho</w:t>
            </w:r>
          </w:p>
        </w:tc>
        <w:tc>
          <w:tcPr>
            <w:tcW w:w="738" w:type="dxa"/>
            <w:shd w:val="clear" w:color="auto" w:fill="D9D9D9"/>
            <w:noWrap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Prioridade  </w:t>
            </w:r>
          </w:p>
        </w:tc>
        <w:tc>
          <w:tcPr>
            <w:tcW w:w="851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Tamanho Estimado (UCP)</w:t>
            </w:r>
          </w:p>
        </w:tc>
        <w:tc>
          <w:tcPr>
            <w:tcW w:w="1134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Estado</w:t>
            </w:r>
          </w:p>
        </w:tc>
        <w:tc>
          <w:tcPr>
            <w:tcW w:w="1417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Material de Referência</w:t>
            </w:r>
          </w:p>
        </w:tc>
        <w:tc>
          <w:tcPr>
            <w:tcW w:w="709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Iteração alvo</w:t>
            </w:r>
          </w:p>
        </w:tc>
        <w:tc>
          <w:tcPr>
            <w:tcW w:w="1418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Atribuído a</w:t>
            </w:r>
          </w:p>
        </w:tc>
        <w:tc>
          <w:tcPr>
            <w:tcW w:w="850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Horas Trabalhadas </w:t>
            </w:r>
          </w:p>
        </w:tc>
        <w:tc>
          <w:tcPr>
            <w:tcW w:w="709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Estimativa de Horas Restante </w:t>
            </w:r>
          </w:p>
        </w:tc>
      </w:tr>
      <w:tr w:rsidR="00E84854" w:rsidTr="006C6C5C">
        <w:trPr>
          <w:trHeight w:val="255"/>
        </w:trPr>
        <w:tc>
          <w:tcPr>
            <w:tcW w:w="1530" w:type="dxa"/>
            <w:noWrap/>
            <w:vAlign w:val="bottom"/>
          </w:tcPr>
          <w:p w:rsidR="00E84854" w:rsidRPr="001B1DFF" w:rsidRDefault="00E84854" w:rsidP="001B1D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Criar o plano de iteração </w:t>
            </w:r>
            <w:r w:rsidR="00CA7A3C">
              <w:rPr>
                <w:rFonts w:ascii="Arial" w:hAnsi="Arial" w:cs="Arial"/>
              </w:rPr>
              <w:t>Localizar veículo</w:t>
            </w:r>
          </w:p>
        </w:tc>
        <w:tc>
          <w:tcPr>
            <w:tcW w:w="738" w:type="dxa"/>
            <w:noWrap/>
            <w:vAlign w:val="bottom"/>
          </w:tcPr>
          <w:p w:rsidR="00E84854" w:rsidRDefault="00E8485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Alta</w:t>
            </w:r>
          </w:p>
        </w:tc>
        <w:tc>
          <w:tcPr>
            <w:tcW w:w="851" w:type="dxa"/>
            <w:noWrap/>
            <w:vAlign w:val="bottom"/>
          </w:tcPr>
          <w:p w:rsidR="00E84854" w:rsidRDefault="00E8485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  <w:vAlign w:val="bottom"/>
          </w:tcPr>
          <w:p w:rsidR="00E84854" w:rsidRDefault="00E84854" w:rsidP="0008254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Completo</w:t>
            </w:r>
          </w:p>
        </w:tc>
        <w:tc>
          <w:tcPr>
            <w:tcW w:w="1417" w:type="dxa"/>
            <w:noWrap/>
            <w:vAlign w:val="bottom"/>
          </w:tcPr>
          <w:p w:rsidR="00E84854" w:rsidRPr="008A0F4A" w:rsidRDefault="00BF2F26" w:rsidP="002E36B8">
            <w:pPr>
              <w:rPr>
                <w:rFonts w:ascii="Arial" w:hAnsi="Arial" w:cs="Arial"/>
                <w:color w:val="17365D" w:themeColor="text2" w:themeShade="BF"/>
              </w:rPr>
            </w:pPr>
            <w:hyperlink r:id="rId7" w:history="1">
              <w:r w:rsidR="00E84854" w:rsidRPr="008A0F4A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709" w:type="dxa"/>
            <w:noWrap/>
            <w:vAlign w:val="bottom"/>
          </w:tcPr>
          <w:p w:rsidR="00E84854" w:rsidRPr="006C6C5C" w:rsidRDefault="00E84854">
            <w:pPr>
              <w:widowControl/>
              <w:spacing w:line="240" w:lineRule="auto"/>
              <w:rPr>
                <w:rFonts w:ascii="Arial" w:hAnsi="Arial" w:cs="Arial"/>
                <w:color w:val="4BACC6" w:themeColor="accent5"/>
                <w:lang w:eastAsia="ja-JP"/>
              </w:rPr>
            </w:pPr>
          </w:p>
        </w:tc>
        <w:tc>
          <w:tcPr>
            <w:tcW w:w="1418" w:type="dxa"/>
            <w:noWrap/>
            <w:vAlign w:val="bottom"/>
          </w:tcPr>
          <w:p w:rsidR="00E84854" w:rsidRDefault="00E84854" w:rsidP="00FF1D2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Valter Vasconcelos</w:t>
            </w:r>
          </w:p>
        </w:tc>
        <w:tc>
          <w:tcPr>
            <w:tcW w:w="850" w:type="dxa"/>
            <w:noWrap/>
            <w:vAlign w:val="bottom"/>
          </w:tcPr>
          <w:p w:rsidR="00E84854" w:rsidRDefault="00E84854" w:rsidP="00FF1D2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2</w:t>
            </w:r>
            <w:proofErr w:type="gramEnd"/>
          </w:p>
        </w:tc>
        <w:tc>
          <w:tcPr>
            <w:tcW w:w="709" w:type="dxa"/>
            <w:noWrap/>
            <w:vAlign w:val="bottom"/>
          </w:tcPr>
          <w:p w:rsidR="00E84854" w:rsidRDefault="00E84854" w:rsidP="00FF1D2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0</w:t>
            </w:r>
            <w:proofErr w:type="gramEnd"/>
          </w:p>
        </w:tc>
      </w:tr>
      <w:tr w:rsidR="008A0F4A" w:rsidTr="006C6C5C">
        <w:trPr>
          <w:trHeight w:val="255"/>
        </w:trPr>
        <w:tc>
          <w:tcPr>
            <w:tcW w:w="1530" w:type="dxa"/>
            <w:noWrap/>
            <w:vAlign w:val="bottom"/>
          </w:tcPr>
          <w:p w:rsidR="008A0F4A" w:rsidRPr="001B1DFF" w:rsidRDefault="00914844" w:rsidP="00FF1D2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Atualizar</w:t>
            </w:r>
            <w:r w:rsidR="008A0F4A">
              <w:rPr>
                <w:rFonts w:ascii="Arial" w:hAnsi="Arial" w:cs="Arial"/>
              </w:rPr>
              <w:t xml:space="preserve"> o Documento de Visão</w:t>
            </w:r>
          </w:p>
        </w:tc>
        <w:tc>
          <w:tcPr>
            <w:tcW w:w="738" w:type="dxa"/>
            <w:noWrap/>
            <w:vAlign w:val="bottom"/>
          </w:tcPr>
          <w:p w:rsidR="008A0F4A" w:rsidRDefault="008A0F4A" w:rsidP="00FF1D2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Alta</w:t>
            </w:r>
          </w:p>
        </w:tc>
        <w:tc>
          <w:tcPr>
            <w:tcW w:w="851" w:type="dxa"/>
            <w:noWrap/>
            <w:vAlign w:val="bottom"/>
          </w:tcPr>
          <w:p w:rsidR="008A0F4A" w:rsidRDefault="008A0F4A" w:rsidP="00FF1D2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  <w:vAlign w:val="bottom"/>
          </w:tcPr>
          <w:p w:rsidR="008A0F4A" w:rsidRDefault="008A0F4A" w:rsidP="00FF1D2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Completo</w:t>
            </w:r>
          </w:p>
        </w:tc>
        <w:tc>
          <w:tcPr>
            <w:tcW w:w="1417" w:type="dxa"/>
            <w:noWrap/>
            <w:vAlign w:val="bottom"/>
          </w:tcPr>
          <w:p w:rsidR="008A0F4A" w:rsidRPr="008A0F4A" w:rsidRDefault="00BF2F26" w:rsidP="00FF1D29">
            <w:pPr>
              <w:rPr>
                <w:rFonts w:ascii="Arial" w:hAnsi="Arial" w:cs="Arial"/>
                <w:color w:val="4BACC6" w:themeColor="accent5"/>
              </w:rPr>
            </w:pPr>
            <w:hyperlink r:id="rId8" w:history="1">
              <w:r w:rsidR="008A0F4A" w:rsidRPr="008A0F4A">
                <w:rPr>
                  <w:rStyle w:val="Hyperlink"/>
                  <w:rFonts w:ascii="Arial" w:hAnsi="Arial" w:cs="Arial"/>
                </w:rPr>
                <w:t>https://github.com/valtervasconcelos/Pr</w:t>
              </w:r>
              <w:r w:rsidR="008A0F4A" w:rsidRPr="008A0F4A">
                <w:rPr>
                  <w:rStyle w:val="Hyperlink"/>
                  <w:rFonts w:ascii="Arial" w:hAnsi="Arial" w:cs="Arial"/>
                </w:rPr>
                <w:lastRenderedPageBreak/>
                <w:t>ojeto_de_Software_1</w:t>
              </w:r>
            </w:hyperlink>
          </w:p>
        </w:tc>
        <w:tc>
          <w:tcPr>
            <w:tcW w:w="709" w:type="dxa"/>
            <w:noWrap/>
            <w:vAlign w:val="bottom"/>
          </w:tcPr>
          <w:p w:rsidR="008A0F4A" w:rsidRPr="006C6C5C" w:rsidRDefault="008A0F4A" w:rsidP="00FF1D29">
            <w:pPr>
              <w:widowControl/>
              <w:spacing w:line="240" w:lineRule="auto"/>
              <w:rPr>
                <w:rFonts w:ascii="Arial" w:hAnsi="Arial" w:cs="Arial"/>
                <w:color w:val="4BACC6" w:themeColor="accent5"/>
                <w:lang w:eastAsia="ja-JP"/>
              </w:rPr>
            </w:pPr>
          </w:p>
        </w:tc>
        <w:tc>
          <w:tcPr>
            <w:tcW w:w="1418" w:type="dxa"/>
            <w:noWrap/>
            <w:vAlign w:val="bottom"/>
          </w:tcPr>
          <w:p w:rsidR="008A0F4A" w:rsidRDefault="008A0F4A" w:rsidP="00FF1D2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Valter Vasconcelos</w:t>
            </w:r>
          </w:p>
        </w:tc>
        <w:tc>
          <w:tcPr>
            <w:tcW w:w="850" w:type="dxa"/>
            <w:noWrap/>
            <w:vAlign w:val="bottom"/>
          </w:tcPr>
          <w:p w:rsidR="008A0F4A" w:rsidRDefault="008A0F4A" w:rsidP="00FF1D2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2</w:t>
            </w:r>
            <w:proofErr w:type="gramEnd"/>
          </w:p>
        </w:tc>
        <w:tc>
          <w:tcPr>
            <w:tcW w:w="709" w:type="dxa"/>
            <w:noWrap/>
            <w:vAlign w:val="bottom"/>
          </w:tcPr>
          <w:p w:rsidR="008A0F4A" w:rsidRDefault="008A0F4A" w:rsidP="00FF1D2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0</w:t>
            </w:r>
            <w:proofErr w:type="gramEnd"/>
          </w:p>
        </w:tc>
      </w:tr>
      <w:tr w:rsidR="006C6C5C" w:rsidTr="006C6C5C">
        <w:trPr>
          <w:trHeight w:val="255"/>
        </w:trPr>
        <w:tc>
          <w:tcPr>
            <w:tcW w:w="1530" w:type="dxa"/>
            <w:noWrap/>
            <w:vAlign w:val="bottom"/>
          </w:tcPr>
          <w:p w:rsidR="001B1DFF" w:rsidRPr="001B1DFF" w:rsidRDefault="00914844" w:rsidP="001B1D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Atualizar </w:t>
            </w:r>
            <w:r w:rsidR="001B1DFF">
              <w:rPr>
                <w:rFonts w:ascii="Arial" w:hAnsi="Arial" w:cs="Arial"/>
              </w:rPr>
              <w:t>o Documento Plano de Projeto</w:t>
            </w:r>
          </w:p>
        </w:tc>
        <w:tc>
          <w:tcPr>
            <w:tcW w:w="738" w:type="dxa"/>
            <w:noWrap/>
            <w:vAlign w:val="bottom"/>
          </w:tcPr>
          <w:p w:rsidR="001B1DFF" w:rsidRDefault="00267B3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Alta</w:t>
            </w:r>
          </w:p>
        </w:tc>
        <w:tc>
          <w:tcPr>
            <w:tcW w:w="851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  <w:vAlign w:val="bottom"/>
          </w:tcPr>
          <w:p w:rsidR="001B1DFF" w:rsidRDefault="00533F8C" w:rsidP="0008254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Completo</w:t>
            </w:r>
          </w:p>
        </w:tc>
        <w:tc>
          <w:tcPr>
            <w:tcW w:w="1417" w:type="dxa"/>
            <w:noWrap/>
            <w:vAlign w:val="bottom"/>
          </w:tcPr>
          <w:p w:rsidR="001B1DFF" w:rsidRPr="008A0F4A" w:rsidRDefault="00BF2F26" w:rsidP="002E36B8">
            <w:pPr>
              <w:rPr>
                <w:rFonts w:ascii="Arial" w:hAnsi="Arial" w:cs="Arial"/>
              </w:rPr>
            </w:pPr>
            <w:hyperlink r:id="rId9" w:history="1">
              <w:r w:rsidR="006C6C5C" w:rsidRPr="008A0F4A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709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418" w:type="dxa"/>
            <w:noWrap/>
            <w:vAlign w:val="bottom"/>
          </w:tcPr>
          <w:p w:rsidR="001B1DFF" w:rsidRDefault="00A8782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Valter Vasconcelos</w:t>
            </w:r>
          </w:p>
        </w:tc>
        <w:tc>
          <w:tcPr>
            <w:tcW w:w="850" w:type="dxa"/>
            <w:noWrap/>
            <w:vAlign w:val="bottom"/>
          </w:tcPr>
          <w:p w:rsidR="001B1DFF" w:rsidRDefault="00A8782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3</w:t>
            </w:r>
            <w:proofErr w:type="gramEnd"/>
          </w:p>
        </w:tc>
        <w:tc>
          <w:tcPr>
            <w:tcW w:w="709" w:type="dxa"/>
            <w:noWrap/>
            <w:vAlign w:val="bottom"/>
          </w:tcPr>
          <w:p w:rsidR="001B1DFF" w:rsidRDefault="00F5491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0</w:t>
            </w:r>
            <w:proofErr w:type="gramEnd"/>
          </w:p>
        </w:tc>
      </w:tr>
      <w:tr w:rsidR="006C6C5C" w:rsidTr="006C6C5C">
        <w:trPr>
          <w:trHeight w:val="255"/>
        </w:trPr>
        <w:tc>
          <w:tcPr>
            <w:tcW w:w="1530" w:type="dxa"/>
            <w:noWrap/>
            <w:vAlign w:val="bottom"/>
          </w:tcPr>
          <w:p w:rsidR="001B1DFF" w:rsidRPr="001B1DFF" w:rsidRDefault="00914844" w:rsidP="001B1D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Atualizar </w:t>
            </w:r>
            <w:r w:rsidR="001B1DFF">
              <w:rPr>
                <w:rFonts w:ascii="Arial" w:hAnsi="Arial" w:cs="Arial"/>
              </w:rPr>
              <w:t>o Documento Lista de Riscos</w:t>
            </w:r>
          </w:p>
        </w:tc>
        <w:tc>
          <w:tcPr>
            <w:tcW w:w="738" w:type="dxa"/>
            <w:noWrap/>
            <w:vAlign w:val="bottom"/>
          </w:tcPr>
          <w:p w:rsidR="001B1DFF" w:rsidRDefault="00267B3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Alta</w:t>
            </w:r>
          </w:p>
        </w:tc>
        <w:tc>
          <w:tcPr>
            <w:tcW w:w="851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  <w:vAlign w:val="bottom"/>
          </w:tcPr>
          <w:p w:rsidR="001B1DFF" w:rsidRDefault="00533F8C" w:rsidP="0008254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Completo</w:t>
            </w:r>
          </w:p>
        </w:tc>
        <w:tc>
          <w:tcPr>
            <w:tcW w:w="1417" w:type="dxa"/>
            <w:noWrap/>
            <w:vAlign w:val="bottom"/>
          </w:tcPr>
          <w:p w:rsidR="001B1DFF" w:rsidRPr="008A0F4A" w:rsidRDefault="00BF2F26" w:rsidP="002E36B8">
            <w:pPr>
              <w:rPr>
                <w:rFonts w:ascii="Arial" w:hAnsi="Arial" w:cs="Arial"/>
              </w:rPr>
            </w:pPr>
            <w:hyperlink r:id="rId10" w:history="1">
              <w:r w:rsidR="006C6C5C" w:rsidRPr="008A0F4A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709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418" w:type="dxa"/>
            <w:noWrap/>
            <w:vAlign w:val="bottom"/>
          </w:tcPr>
          <w:p w:rsidR="001B1DFF" w:rsidRDefault="00A8782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Valter Vasconcelos</w:t>
            </w:r>
          </w:p>
        </w:tc>
        <w:tc>
          <w:tcPr>
            <w:tcW w:w="850" w:type="dxa"/>
            <w:noWrap/>
            <w:vAlign w:val="bottom"/>
          </w:tcPr>
          <w:p w:rsidR="001B1DFF" w:rsidRDefault="0008254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2</w:t>
            </w:r>
            <w:proofErr w:type="gramEnd"/>
          </w:p>
        </w:tc>
        <w:tc>
          <w:tcPr>
            <w:tcW w:w="709" w:type="dxa"/>
            <w:noWrap/>
            <w:vAlign w:val="bottom"/>
          </w:tcPr>
          <w:p w:rsidR="001B1DFF" w:rsidRDefault="0008254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3</w:t>
            </w:r>
            <w:proofErr w:type="gramEnd"/>
          </w:p>
        </w:tc>
      </w:tr>
      <w:tr w:rsidR="006C6C5C" w:rsidTr="006C6C5C">
        <w:trPr>
          <w:trHeight w:val="255"/>
        </w:trPr>
        <w:tc>
          <w:tcPr>
            <w:tcW w:w="1530" w:type="dxa"/>
            <w:noWrap/>
            <w:vAlign w:val="bottom"/>
          </w:tcPr>
          <w:p w:rsidR="001B1DFF" w:rsidRPr="001B1DFF" w:rsidRDefault="00914844" w:rsidP="001B1D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Atualizar </w:t>
            </w:r>
            <w:r w:rsidR="001B1DFF">
              <w:rPr>
                <w:rFonts w:ascii="Arial" w:hAnsi="Arial" w:cs="Arial"/>
              </w:rPr>
              <w:t>o Documento Lista de Itens de Trabalho</w:t>
            </w:r>
          </w:p>
        </w:tc>
        <w:tc>
          <w:tcPr>
            <w:tcW w:w="738" w:type="dxa"/>
            <w:noWrap/>
            <w:vAlign w:val="bottom"/>
          </w:tcPr>
          <w:p w:rsidR="001B1DFF" w:rsidRDefault="00267B3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Alta</w:t>
            </w:r>
          </w:p>
        </w:tc>
        <w:tc>
          <w:tcPr>
            <w:tcW w:w="851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  <w:vAlign w:val="bottom"/>
          </w:tcPr>
          <w:p w:rsidR="001B1DFF" w:rsidRDefault="00533F8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Completo</w:t>
            </w:r>
          </w:p>
        </w:tc>
        <w:tc>
          <w:tcPr>
            <w:tcW w:w="1417" w:type="dxa"/>
            <w:noWrap/>
            <w:vAlign w:val="bottom"/>
          </w:tcPr>
          <w:p w:rsidR="001B1DFF" w:rsidRPr="008A0F4A" w:rsidRDefault="00BF2F26" w:rsidP="002E36B8">
            <w:pPr>
              <w:rPr>
                <w:rFonts w:ascii="Arial" w:hAnsi="Arial" w:cs="Arial"/>
              </w:rPr>
            </w:pPr>
            <w:hyperlink r:id="rId11" w:history="1">
              <w:r w:rsidR="006C6C5C" w:rsidRPr="008A0F4A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709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418" w:type="dxa"/>
            <w:noWrap/>
            <w:vAlign w:val="bottom"/>
          </w:tcPr>
          <w:p w:rsidR="001B1DFF" w:rsidRDefault="00A8782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Valter Vasconcelos</w:t>
            </w:r>
          </w:p>
        </w:tc>
        <w:tc>
          <w:tcPr>
            <w:tcW w:w="850" w:type="dxa"/>
            <w:noWrap/>
            <w:vAlign w:val="bottom"/>
          </w:tcPr>
          <w:p w:rsidR="001B1DFF" w:rsidRDefault="00F5491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4</w:t>
            </w:r>
            <w:proofErr w:type="gramEnd"/>
          </w:p>
        </w:tc>
        <w:tc>
          <w:tcPr>
            <w:tcW w:w="709" w:type="dxa"/>
            <w:noWrap/>
            <w:vAlign w:val="bottom"/>
          </w:tcPr>
          <w:p w:rsidR="001B1DFF" w:rsidRDefault="00F5491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0</w:t>
            </w:r>
            <w:proofErr w:type="gramEnd"/>
          </w:p>
        </w:tc>
      </w:tr>
      <w:tr w:rsidR="00FD79F4" w:rsidTr="006C6C5C">
        <w:trPr>
          <w:trHeight w:val="255"/>
        </w:trPr>
        <w:tc>
          <w:tcPr>
            <w:tcW w:w="1530" w:type="dxa"/>
            <w:noWrap/>
            <w:vAlign w:val="bottom"/>
          </w:tcPr>
          <w:p w:rsidR="00FD79F4" w:rsidRDefault="00FD79F4" w:rsidP="001B1D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Especif</w:t>
            </w:r>
            <w:r w:rsidR="00BA167A">
              <w:rPr>
                <w:rFonts w:ascii="Arial" w:hAnsi="Arial" w:cs="Arial"/>
              </w:rPr>
              <w:t>icar o caso de uso Localizar Veí</w:t>
            </w:r>
            <w:r>
              <w:rPr>
                <w:rFonts w:ascii="Arial" w:hAnsi="Arial" w:cs="Arial"/>
              </w:rPr>
              <w:t>culo</w:t>
            </w:r>
          </w:p>
          <w:p w:rsidR="00FD79F4" w:rsidRDefault="00FD79F4" w:rsidP="001B1DFF">
            <w:pPr>
              <w:rPr>
                <w:rFonts w:ascii="Arial" w:hAnsi="Arial" w:cs="Arial"/>
              </w:rPr>
            </w:pPr>
          </w:p>
          <w:p w:rsidR="00FD79F4" w:rsidRDefault="00FD79F4" w:rsidP="001B1DFF">
            <w:pPr>
              <w:rPr>
                <w:rFonts w:ascii="Arial" w:hAnsi="Arial" w:cs="Arial"/>
              </w:rPr>
            </w:pPr>
          </w:p>
        </w:tc>
        <w:tc>
          <w:tcPr>
            <w:tcW w:w="738" w:type="dxa"/>
            <w:noWrap/>
            <w:vAlign w:val="bottom"/>
          </w:tcPr>
          <w:p w:rsidR="00FD79F4" w:rsidRDefault="00FD79F4" w:rsidP="00FF1D2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Alta</w:t>
            </w:r>
          </w:p>
        </w:tc>
        <w:tc>
          <w:tcPr>
            <w:tcW w:w="851" w:type="dxa"/>
            <w:noWrap/>
            <w:vAlign w:val="bottom"/>
          </w:tcPr>
          <w:p w:rsidR="00FD79F4" w:rsidRDefault="00FD79F4" w:rsidP="00FF1D2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  <w:vAlign w:val="bottom"/>
          </w:tcPr>
          <w:p w:rsidR="00FD79F4" w:rsidRDefault="00FD79F4" w:rsidP="00FF1D2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Completo</w:t>
            </w:r>
          </w:p>
        </w:tc>
        <w:tc>
          <w:tcPr>
            <w:tcW w:w="1417" w:type="dxa"/>
            <w:noWrap/>
            <w:vAlign w:val="bottom"/>
          </w:tcPr>
          <w:p w:rsidR="00FD79F4" w:rsidRPr="008A0F4A" w:rsidRDefault="00BF2F26" w:rsidP="00FF1D29">
            <w:pPr>
              <w:rPr>
                <w:rFonts w:ascii="Arial" w:hAnsi="Arial" w:cs="Arial"/>
              </w:rPr>
            </w:pPr>
            <w:hyperlink r:id="rId12" w:history="1">
              <w:r w:rsidR="00FD79F4" w:rsidRPr="008A0F4A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709" w:type="dxa"/>
            <w:noWrap/>
            <w:vAlign w:val="bottom"/>
          </w:tcPr>
          <w:p w:rsidR="00FD79F4" w:rsidRDefault="00FD79F4" w:rsidP="00FF1D2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418" w:type="dxa"/>
            <w:noWrap/>
            <w:vAlign w:val="bottom"/>
          </w:tcPr>
          <w:p w:rsidR="00FD79F4" w:rsidRDefault="00FD79F4" w:rsidP="00FF1D2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Valter Vasconcelos</w:t>
            </w:r>
          </w:p>
        </w:tc>
        <w:tc>
          <w:tcPr>
            <w:tcW w:w="850" w:type="dxa"/>
            <w:noWrap/>
            <w:vAlign w:val="bottom"/>
          </w:tcPr>
          <w:p w:rsidR="00FD79F4" w:rsidRDefault="00FD79F4" w:rsidP="00FF1D2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3</w:t>
            </w:r>
            <w:proofErr w:type="gramEnd"/>
          </w:p>
        </w:tc>
        <w:tc>
          <w:tcPr>
            <w:tcW w:w="709" w:type="dxa"/>
            <w:noWrap/>
            <w:vAlign w:val="bottom"/>
          </w:tcPr>
          <w:p w:rsidR="00FD79F4" w:rsidRDefault="00FD79F4" w:rsidP="00FF1D2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0</w:t>
            </w:r>
            <w:proofErr w:type="gramEnd"/>
          </w:p>
        </w:tc>
      </w:tr>
    </w:tbl>
    <w:p w:rsidR="0095311D" w:rsidRDefault="0095311D">
      <w:pPr>
        <w:pStyle w:val="Corpodetexto"/>
      </w:pPr>
    </w:p>
    <w:p w:rsidR="0095311D" w:rsidRDefault="0095311D" w:rsidP="006C6C5C">
      <w:pPr>
        <w:pStyle w:val="Ttulo1"/>
        <w:numPr>
          <w:ilvl w:val="0"/>
          <w:numId w:val="38"/>
        </w:numPr>
      </w:pPr>
      <w:r w:rsidRPr="00B46D12">
        <w:t>Lista de Problemas</w:t>
      </w:r>
    </w:p>
    <w:p w:rsidR="006C6C5C" w:rsidRPr="006C6C5C" w:rsidRDefault="006C6C5C" w:rsidP="00670A05">
      <w:pPr>
        <w:ind w:left="360"/>
      </w:pPr>
    </w:p>
    <w:p w:rsidR="0095311D" w:rsidRDefault="008D59CE">
      <w:pPr>
        <w:pStyle w:val="InfoBlue"/>
        <w:rPr>
          <w:vanish w:val="0"/>
        </w:rPr>
      </w:pPr>
      <w:r>
        <w:rPr>
          <w:vanish w:val="0"/>
        </w:rPr>
        <w:t xml:space="preserve"> </w:t>
      </w:r>
    </w:p>
    <w:p w:rsidR="0095311D" w:rsidRDefault="0095311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92"/>
        <w:gridCol w:w="1452"/>
        <w:gridCol w:w="4932"/>
      </w:tblGrid>
      <w:tr w:rsidR="0095311D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Problema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Status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Observação</w:t>
            </w:r>
          </w:p>
        </w:tc>
      </w:tr>
      <w:tr w:rsidR="0095311D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11D" w:rsidRPr="00414F48" w:rsidRDefault="00414F48" w:rsidP="00A54679">
            <w:pPr>
              <w:pStyle w:val="Corpodetexto"/>
              <w:ind w:left="0"/>
            </w:pPr>
            <w:r w:rsidRPr="00414F48">
              <w:t>Não houve problema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134B" w:rsidRDefault="00414F48" w:rsidP="00414F48">
            <w:pPr>
              <w:pStyle w:val="Corpodetexto"/>
              <w:ind w:left="0"/>
              <w:jc w:val="center"/>
            </w:pPr>
            <w:r>
              <w:t>-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11D" w:rsidRDefault="00414F48" w:rsidP="00684C89">
            <w:pPr>
              <w:pStyle w:val="Corpodetexto"/>
              <w:ind w:left="0"/>
            </w:pPr>
            <w:r>
              <w:t>Sem observação</w:t>
            </w:r>
          </w:p>
        </w:tc>
      </w:tr>
      <w:tr w:rsidR="00A54679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4679" w:rsidRDefault="00A54679" w:rsidP="00A54679">
            <w:pPr>
              <w:pStyle w:val="Corpodetexto"/>
              <w:ind w:left="0"/>
            </w:pP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4679" w:rsidRDefault="00A54679">
            <w:pPr>
              <w:pStyle w:val="Corpodetexto"/>
              <w:ind w:left="0"/>
            </w:pP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4679" w:rsidRDefault="00A54679" w:rsidP="00444A6B">
            <w:pPr>
              <w:pStyle w:val="Corpodetexto"/>
              <w:ind w:left="0"/>
            </w:pPr>
          </w:p>
        </w:tc>
      </w:tr>
    </w:tbl>
    <w:p w:rsidR="0095311D" w:rsidRDefault="0095311D"/>
    <w:p w:rsidR="00670A05" w:rsidRDefault="00670A05">
      <w:pPr>
        <w:pStyle w:val="Ttulo1"/>
      </w:pPr>
    </w:p>
    <w:p w:rsidR="00670A05" w:rsidRDefault="00670A05">
      <w:pPr>
        <w:pStyle w:val="Ttulo1"/>
      </w:pPr>
    </w:p>
    <w:p w:rsidR="0095311D" w:rsidRDefault="0095311D">
      <w:pPr>
        <w:pStyle w:val="Ttulo1"/>
      </w:pPr>
      <w:r>
        <w:t>5.  Critérios de Avaliação</w:t>
      </w:r>
    </w:p>
    <w:p w:rsidR="00684C89" w:rsidRPr="00684C89" w:rsidRDefault="00684C89" w:rsidP="00684C89"/>
    <w:p w:rsidR="00414F48" w:rsidRDefault="00414F48" w:rsidP="00414F48">
      <w:pPr>
        <w:pStyle w:val="Ttulo2"/>
      </w:pPr>
      <w:r>
        <w:t>Plano de Iteração em conformidade com o Plano de Projeto.</w:t>
      </w:r>
    </w:p>
    <w:p w:rsidR="00414F48" w:rsidRDefault="00414F48" w:rsidP="00414F48">
      <w:pPr>
        <w:pStyle w:val="Ttulo2"/>
      </w:pPr>
      <w:r>
        <w:t>Lista de riscos atualizada e aprovada por toda a equipe do projeto.</w:t>
      </w:r>
    </w:p>
    <w:p w:rsidR="00551A7F" w:rsidRDefault="00551A7F" w:rsidP="00551A7F"/>
    <w:p w:rsidR="00551A7F" w:rsidRDefault="00551A7F" w:rsidP="00551A7F"/>
    <w:p w:rsidR="00551A7F" w:rsidRDefault="00551A7F" w:rsidP="00551A7F"/>
    <w:p w:rsidR="00551A7F" w:rsidRDefault="00551A7F" w:rsidP="00551A7F"/>
    <w:p w:rsidR="00551A7F" w:rsidRPr="00551A7F" w:rsidRDefault="00551A7F" w:rsidP="00551A7F"/>
    <w:p w:rsidR="00414F48" w:rsidRDefault="00414F48" w:rsidP="00414F48"/>
    <w:p w:rsidR="0095311D" w:rsidRDefault="0095311D">
      <w:pPr>
        <w:pStyle w:val="Ttulo1"/>
      </w:pPr>
      <w:r>
        <w:lastRenderedPageBreak/>
        <w:t>6.  Avaliação</w:t>
      </w:r>
    </w:p>
    <w:p w:rsidR="00345FF8" w:rsidRPr="00345FF8" w:rsidRDefault="00345FF8" w:rsidP="008D59CE">
      <w:pPr>
        <w:pStyle w:val="Corpodetexto"/>
        <w:ind w:left="0"/>
      </w:pP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778"/>
        <w:gridCol w:w="3765"/>
      </w:tblGrid>
      <w:tr w:rsidR="0095311D" w:rsidRPr="00F8546E">
        <w:tc>
          <w:tcPr>
            <w:tcW w:w="1778" w:type="dxa"/>
          </w:tcPr>
          <w:p w:rsidR="0095311D" w:rsidRDefault="00F8546E">
            <w:pPr>
              <w:spacing w:before="40" w:after="40"/>
              <w:rPr>
                <w:bCs/>
              </w:rPr>
            </w:pPr>
            <w:r>
              <w:rPr>
                <w:bCs/>
              </w:rPr>
              <w:t>Objetivo da Avaliação</w:t>
            </w:r>
          </w:p>
        </w:tc>
        <w:tc>
          <w:tcPr>
            <w:tcW w:w="3765" w:type="dxa"/>
          </w:tcPr>
          <w:p w:rsidR="0095311D" w:rsidRPr="006F19C9" w:rsidRDefault="00670A05" w:rsidP="00670A05">
            <w:pPr>
              <w:spacing w:before="40" w:after="40"/>
              <w:rPr>
                <w:bCs/>
                <w:iCs/>
              </w:rPr>
            </w:pPr>
            <w:r>
              <w:rPr>
                <w:iCs/>
              </w:rPr>
              <w:t>A</w:t>
            </w:r>
            <w:r w:rsidR="00C220A3" w:rsidRPr="006F19C9">
              <w:rPr>
                <w:iCs/>
              </w:rPr>
              <w:t xml:space="preserve">provação </w:t>
            </w:r>
            <w:r w:rsidR="00F3482B" w:rsidRPr="006F19C9">
              <w:rPr>
                <w:iCs/>
              </w:rPr>
              <w:t>do</w:t>
            </w:r>
            <w:r>
              <w:rPr>
                <w:iCs/>
              </w:rPr>
              <w:t xml:space="preserve"> Patrocinador </w:t>
            </w:r>
            <w:r w:rsidR="00684C89">
              <w:rPr>
                <w:iCs/>
              </w:rPr>
              <w:t>e</w:t>
            </w:r>
            <w:r>
              <w:rPr>
                <w:iCs/>
              </w:rPr>
              <w:t xml:space="preserve"> do Gerente de P</w:t>
            </w:r>
            <w:r w:rsidR="00684C89">
              <w:rPr>
                <w:iCs/>
              </w:rPr>
              <w:t>rojetos</w:t>
            </w:r>
            <w:r>
              <w:rPr>
                <w:iCs/>
              </w:rPr>
              <w:t>.</w:t>
            </w:r>
          </w:p>
        </w:tc>
      </w:tr>
      <w:tr w:rsidR="0095311D">
        <w:tc>
          <w:tcPr>
            <w:tcW w:w="1778" w:type="dxa"/>
          </w:tcPr>
          <w:p w:rsidR="0095311D" w:rsidRDefault="00F8546E">
            <w:pPr>
              <w:spacing w:before="40" w:after="40"/>
            </w:pPr>
            <w:r>
              <w:t>Data da Avaliação</w:t>
            </w:r>
          </w:p>
        </w:tc>
        <w:tc>
          <w:tcPr>
            <w:tcW w:w="3765" w:type="dxa"/>
          </w:tcPr>
          <w:p w:rsidR="0095311D" w:rsidRDefault="00CC6563" w:rsidP="00684C89">
            <w:pPr>
              <w:spacing w:before="40" w:after="40"/>
              <w:rPr>
                <w:iCs/>
              </w:rPr>
            </w:pPr>
            <w:r>
              <w:rPr>
                <w:iCs/>
              </w:rPr>
              <w:t>20</w:t>
            </w:r>
            <w:r w:rsidR="002B6321">
              <w:rPr>
                <w:iCs/>
              </w:rPr>
              <w:t>/</w:t>
            </w:r>
            <w:r>
              <w:rPr>
                <w:iCs/>
              </w:rPr>
              <w:t>11</w:t>
            </w:r>
            <w:r w:rsidR="002B6321">
              <w:rPr>
                <w:iCs/>
              </w:rPr>
              <w:t>/2013</w:t>
            </w:r>
          </w:p>
        </w:tc>
      </w:tr>
      <w:tr w:rsidR="0095311D">
        <w:tc>
          <w:tcPr>
            <w:tcW w:w="1778" w:type="dxa"/>
          </w:tcPr>
          <w:p w:rsidR="0095311D" w:rsidRDefault="00F8546E">
            <w:pPr>
              <w:spacing w:before="40" w:after="40"/>
            </w:pPr>
            <w:r>
              <w:t>Participantes</w:t>
            </w:r>
          </w:p>
        </w:tc>
        <w:tc>
          <w:tcPr>
            <w:tcW w:w="3765" w:type="dxa"/>
          </w:tcPr>
          <w:p w:rsidR="0095311D" w:rsidRDefault="00670A05">
            <w:pPr>
              <w:spacing w:before="40" w:after="40"/>
              <w:rPr>
                <w:iCs/>
              </w:rPr>
            </w:pPr>
            <w:r>
              <w:rPr>
                <w:iCs/>
              </w:rPr>
              <w:t>Patrocinador, Gerente e Equipe do Projeto</w:t>
            </w:r>
          </w:p>
        </w:tc>
      </w:tr>
      <w:tr w:rsidR="0095311D" w:rsidRPr="00F8546E">
        <w:tc>
          <w:tcPr>
            <w:tcW w:w="1778" w:type="dxa"/>
          </w:tcPr>
          <w:p w:rsidR="0095311D" w:rsidRDefault="00F8546E">
            <w:pPr>
              <w:spacing w:before="40" w:after="40"/>
            </w:pPr>
            <w:r>
              <w:t>Status do Projeto</w:t>
            </w:r>
          </w:p>
        </w:tc>
        <w:tc>
          <w:tcPr>
            <w:tcW w:w="3765" w:type="dxa"/>
          </w:tcPr>
          <w:p w:rsidR="0095311D" w:rsidRPr="00F8546E" w:rsidRDefault="00684C89" w:rsidP="00C01664">
            <w:pPr>
              <w:spacing w:before="40" w:after="40"/>
              <w:rPr>
                <w:iCs/>
              </w:rPr>
            </w:pPr>
            <w:r>
              <w:rPr>
                <w:rFonts w:ascii="Times" w:hAnsi="Times"/>
                <w:iCs/>
              </w:rPr>
              <w:t>OK</w:t>
            </w:r>
          </w:p>
        </w:tc>
      </w:tr>
    </w:tbl>
    <w:p w:rsidR="0095311D" w:rsidRPr="00F8546E" w:rsidRDefault="0095311D"/>
    <w:p w:rsidR="0095311D" w:rsidRDefault="0095311D">
      <w:pPr>
        <w:pStyle w:val="Ttulo2"/>
        <w:numPr>
          <w:ilvl w:val="0"/>
          <w:numId w:val="30"/>
        </w:numPr>
      </w:pPr>
      <w:r w:rsidRPr="00F8546E">
        <w:t>Avaliação X Objetivos I</w:t>
      </w:r>
      <w:r>
        <w:t>niciais</w:t>
      </w:r>
    </w:p>
    <w:p w:rsidR="008D59CE" w:rsidRDefault="008D59CE" w:rsidP="008D59CE">
      <w:pPr>
        <w:pStyle w:val="Ttulo2"/>
        <w:numPr>
          <w:ilvl w:val="0"/>
          <w:numId w:val="0"/>
        </w:numPr>
        <w:ind w:left="720"/>
      </w:pPr>
    </w:p>
    <w:p w:rsidR="0095311D" w:rsidRDefault="0095311D">
      <w:pPr>
        <w:pStyle w:val="Ttulo2"/>
        <w:numPr>
          <w:ilvl w:val="0"/>
          <w:numId w:val="29"/>
        </w:numPr>
      </w:pPr>
      <w:r>
        <w:t>Itens de Trabalho: Planejado X Realizado</w:t>
      </w:r>
    </w:p>
    <w:p w:rsidR="00684C89" w:rsidRPr="000963F3" w:rsidRDefault="00336EE5" w:rsidP="00684C89">
      <w:pPr>
        <w:pStyle w:val="InfoBluelistitem"/>
        <w:rPr>
          <w:color w:val="auto"/>
        </w:rPr>
      </w:pPr>
      <w:r w:rsidRPr="000963F3">
        <w:rPr>
          <w:color w:val="auto"/>
        </w:rPr>
        <w:t>.</w:t>
      </w:r>
    </w:p>
    <w:p w:rsidR="0095311D" w:rsidRDefault="0095311D" w:rsidP="008D59CE">
      <w:pPr>
        <w:pStyle w:val="Ttulo2"/>
        <w:numPr>
          <w:ilvl w:val="0"/>
          <w:numId w:val="29"/>
        </w:numPr>
      </w:pPr>
      <w:r>
        <w:t>Avaliação X Resultados de Testes</w:t>
      </w:r>
    </w:p>
    <w:p w:rsidR="0095311D" w:rsidRDefault="0095311D">
      <w:pPr>
        <w:pStyle w:val="InfoBluelistitem"/>
      </w:pPr>
    </w:p>
    <w:p w:rsidR="0095311D" w:rsidRDefault="0095311D">
      <w:pPr>
        <w:pStyle w:val="Ttulo2"/>
        <w:numPr>
          <w:ilvl w:val="0"/>
          <w:numId w:val="29"/>
        </w:numPr>
      </w:pPr>
      <w:r>
        <w:t>Outras Avaliações e Desvios</w:t>
      </w:r>
    </w:p>
    <w:p w:rsidR="005E24A3" w:rsidRPr="00993DB8" w:rsidRDefault="005E24A3">
      <w:pPr>
        <w:pStyle w:val="InfoBluelistitem"/>
      </w:pPr>
    </w:p>
    <w:sectPr w:rsidR="005E24A3" w:rsidRPr="00993DB8" w:rsidSect="006C6C5C">
      <w:headerReference w:type="default" r:id="rId13"/>
      <w:footerReference w:type="default" r:id="rId14"/>
      <w:pgSz w:w="12240" w:h="15840" w:code="1"/>
      <w:pgMar w:top="1440" w:right="1041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54894" w:rsidRDefault="00754894">
      <w:r>
        <w:separator/>
      </w:r>
    </w:p>
  </w:endnote>
  <w:endnote w:type="continuationSeparator" w:id="0">
    <w:p w:rsidR="00754894" w:rsidRDefault="0075489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95311D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>
          <w:pPr>
            <w:ind w:right="360"/>
          </w:pPr>
          <w: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>
          <w:pPr>
            <w:jc w:val="center"/>
          </w:pPr>
          <w:r>
            <w:sym w:font="Symbol" w:char="F0D3"/>
          </w:r>
          <w:proofErr w:type="gramStart"/>
          <w:r>
            <w:t>MeuProjeto</w:t>
          </w:r>
          <w:proofErr w:type="gramEnd"/>
          <w:r>
            <w:t xml:space="preserve">.net,  </w:t>
          </w:r>
          <w:r w:rsidR="00BF2F26">
            <w:fldChar w:fldCharType="begin"/>
          </w:r>
          <w:r>
            <w:instrText xml:space="preserve"> DATE \@ "yyyy" </w:instrText>
          </w:r>
          <w:r w:rsidR="00BF2F26">
            <w:fldChar w:fldCharType="separate"/>
          </w:r>
          <w:r w:rsidR="00CC6563">
            <w:rPr>
              <w:noProof/>
            </w:rPr>
            <w:t>2013</w:t>
          </w:r>
          <w:r w:rsidR="00BF2F26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 w:rsidP="009E308F">
          <w:pPr>
            <w:jc w:val="right"/>
          </w:pPr>
          <w:r>
            <w:t xml:space="preserve">Página </w:t>
          </w:r>
          <w:r w:rsidR="00BF2F26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 w:rsidR="00BF2F26">
            <w:rPr>
              <w:rStyle w:val="Nmerodepgina"/>
            </w:rPr>
            <w:fldChar w:fldCharType="separate"/>
          </w:r>
          <w:r w:rsidR="00CC6563">
            <w:rPr>
              <w:rStyle w:val="Nmerodepgina"/>
              <w:noProof/>
            </w:rPr>
            <w:t>3</w:t>
          </w:r>
          <w:r w:rsidR="00BF2F26"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</w:t>
          </w:r>
          <w:r w:rsidR="009E308F">
            <w:rPr>
              <w:rStyle w:val="Nmerodepgina"/>
            </w:rPr>
            <w:t>de</w:t>
          </w:r>
          <w:r>
            <w:rPr>
              <w:rStyle w:val="Nmerodepgina"/>
            </w:rPr>
            <w:t xml:space="preserve"> </w:t>
          </w:r>
          <w:fldSimple w:instr=" NUMPAGES  \* MERGEFORMAT ">
            <w:r w:rsidR="00CC6563" w:rsidRPr="00CC6563">
              <w:rPr>
                <w:rStyle w:val="Nmerodepgina"/>
                <w:noProof/>
                <w:lang w:val="en-US"/>
              </w:rPr>
              <w:t>3</w:t>
            </w:r>
          </w:fldSimple>
        </w:p>
      </w:tc>
    </w:tr>
  </w:tbl>
  <w:p w:rsidR="0095311D" w:rsidRDefault="0095311D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54894" w:rsidRDefault="00754894">
      <w:r>
        <w:separator/>
      </w:r>
    </w:p>
  </w:footnote>
  <w:footnote w:type="continuationSeparator" w:id="0">
    <w:p w:rsidR="00754894" w:rsidRDefault="0075489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95311D">
      <w:tc>
        <w:tcPr>
          <w:tcW w:w="6379" w:type="dxa"/>
        </w:tcPr>
        <w:p w:rsidR="00201AF9" w:rsidRPr="00201AF9" w:rsidRDefault="005443FE" w:rsidP="005443FE">
          <w:pPr>
            <w:pStyle w:val="Cabealho"/>
            <w:tabs>
              <w:tab w:val="clear" w:pos="4320"/>
              <w:tab w:val="clear" w:pos="8640"/>
            </w:tabs>
          </w:pPr>
          <w:r>
            <w:t>Sistema de Rastreamento</w:t>
          </w:r>
          <w:bookmarkStart w:id="1" w:name="_GoBack"/>
          <w:bookmarkEnd w:id="1"/>
        </w:p>
      </w:tc>
      <w:tc>
        <w:tcPr>
          <w:tcW w:w="3179" w:type="dxa"/>
        </w:tcPr>
        <w:p w:rsidR="0095311D" w:rsidRDefault="00555530" w:rsidP="00555530">
          <w:pPr>
            <w:tabs>
              <w:tab w:val="left" w:pos="1135"/>
            </w:tabs>
            <w:spacing w:before="40"/>
            <w:ind w:right="68"/>
            <w:jc w:val="center"/>
          </w:pPr>
          <w:r w:rsidRPr="00555530">
            <w:rPr>
              <w:noProof/>
              <w:lang w:eastAsia="pt-BR"/>
            </w:rPr>
            <w:drawing>
              <wp:inline distT="0" distB="0" distL="0" distR="0">
                <wp:extent cx="952500" cy="228600"/>
                <wp:effectExtent l="19050" t="0" r="0" b="0"/>
                <wp:docPr id="1" name="Imagem 1" descr="strac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strack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5250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95311D">
      <w:tc>
        <w:tcPr>
          <w:tcW w:w="6379" w:type="dxa"/>
        </w:tcPr>
        <w:p w:rsidR="0095311D" w:rsidRDefault="0095311D">
          <w:r>
            <w:t>Plano de Iteração</w:t>
          </w:r>
          <w:r w:rsidR="0037508C">
            <w:t xml:space="preserve"> C3</w:t>
          </w:r>
        </w:p>
      </w:tc>
      <w:tc>
        <w:tcPr>
          <w:tcW w:w="3179" w:type="dxa"/>
        </w:tcPr>
        <w:p w:rsidR="0095311D" w:rsidRDefault="00C54766" w:rsidP="00082549">
          <w:r>
            <w:t xml:space="preserve">  Data: 11</w:t>
          </w:r>
          <w:r w:rsidR="00201AF9">
            <w:t>/</w:t>
          </w:r>
          <w:r>
            <w:t>11</w:t>
          </w:r>
          <w:r w:rsidR="00201AF9">
            <w:t>/2013</w:t>
          </w:r>
        </w:p>
      </w:tc>
    </w:tr>
  </w:tbl>
  <w:p w:rsidR="0095311D" w:rsidRDefault="0095311D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20FA7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EE51B46"/>
    <w:multiLevelType w:val="hybridMultilevel"/>
    <w:tmpl w:val="14A8CA2E"/>
    <w:lvl w:ilvl="0" w:tplc="9EF80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E71141D"/>
    <w:multiLevelType w:val="multilevel"/>
    <w:tmpl w:val="B9A6AD8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5100F3A"/>
    <w:multiLevelType w:val="multilevel"/>
    <w:tmpl w:val="14A8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2D059CF"/>
    <w:multiLevelType w:val="hybridMultilevel"/>
    <w:tmpl w:val="B4825FB8"/>
    <w:lvl w:ilvl="0" w:tplc="4DBA5112">
      <w:start w:val="1"/>
      <w:numFmt w:val="bullet"/>
      <w:pStyle w:val="Ttul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3A308E4"/>
    <w:multiLevelType w:val="hybridMultilevel"/>
    <w:tmpl w:val="8D407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4F094DAA"/>
    <w:multiLevelType w:val="multilevel"/>
    <w:tmpl w:val="158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52C33F3E"/>
    <w:multiLevelType w:val="hybridMultilevel"/>
    <w:tmpl w:val="B9A6AD8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CB52233"/>
    <w:multiLevelType w:val="multilevel"/>
    <w:tmpl w:val="C0EEFC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7C983118"/>
    <w:multiLevelType w:val="hybridMultilevel"/>
    <w:tmpl w:val="D966A1B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2"/>
  </w:num>
  <w:num w:numId="4">
    <w:abstractNumId w:val="31"/>
  </w:num>
  <w:num w:numId="5">
    <w:abstractNumId w:val="23"/>
  </w:num>
  <w:num w:numId="6">
    <w:abstractNumId w:val="21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0"/>
  </w:num>
  <w:num w:numId="10">
    <w:abstractNumId w:val="3"/>
  </w:num>
  <w:num w:numId="11">
    <w:abstractNumId w:val="13"/>
  </w:num>
  <w:num w:numId="12">
    <w:abstractNumId w:val="11"/>
  </w:num>
  <w:num w:numId="13">
    <w:abstractNumId w:val="29"/>
  </w:num>
  <w:num w:numId="14">
    <w:abstractNumId w:val="10"/>
  </w:num>
  <w:num w:numId="15">
    <w:abstractNumId w:val="5"/>
  </w:num>
  <w:num w:numId="16">
    <w:abstractNumId w:val="28"/>
  </w:num>
  <w:num w:numId="17">
    <w:abstractNumId w:val="19"/>
  </w:num>
  <w:num w:numId="18">
    <w:abstractNumId w:val="7"/>
  </w:num>
  <w:num w:numId="19">
    <w:abstractNumId w:val="15"/>
  </w:num>
  <w:num w:numId="20">
    <w:abstractNumId w:val="9"/>
  </w:num>
  <w:num w:numId="21">
    <w:abstractNumId w:val="27"/>
  </w:num>
  <w:num w:numId="22">
    <w:abstractNumId w:val="17"/>
  </w:num>
  <w:num w:numId="23">
    <w:abstractNumId w:val="22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26"/>
  </w:num>
  <w:num w:numId="29">
    <w:abstractNumId w:val="24"/>
  </w:num>
  <w:num w:numId="30">
    <w:abstractNumId w:val="18"/>
  </w:num>
  <w:num w:numId="31">
    <w:abstractNumId w:val="20"/>
  </w:num>
  <w:num w:numId="32">
    <w:abstractNumId w:val="6"/>
  </w:num>
  <w:num w:numId="33">
    <w:abstractNumId w:val="16"/>
  </w:num>
  <w:num w:numId="34">
    <w:abstractNumId w:val="4"/>
  </w:num>
  <w:num w:numId="35">
    <w:abstractNumId w:val="8"/>
  </w:num>
  <w:num w:numId="36">
    <w:abstractNumId w:val="14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5"/>
  </w:num>
  <w:num w:numId="38">
    <w:abstractNumId w:val="3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6082"/>
  </w:hdrShapeDefaults>
  <w:footnotePr>
    <w:footnote w:id="-1"/>
    <w:footnote w:id="0"/>
  </w:footnotePr>
  <w:endnotePr>
    <w:endnote w:id="-1"/>
    <w:endnote w:id="0"/>
  </w:endnotePr>
  <w:compat/>
  <w:rsids>
    <w:rsidRoot w:val="00201AF9"/>
    <w:rsid w:val="00015827"/>
    <w:rsid w:val="000342BD"/>
    <w:rsid w:val="00082549"/>
    <w:rsid w:val="00084841"/>
    <w:rsid w:val="000963F3"/>
    <w:rsid w:val="000C1191"/>
    <w:rsid w:val="00100D5A"/>
    <w:rsid w:val="001230C3"/>
    <w:rsid w:val="00124AE9"/>
    <w:rsid w:val="00130B9B"/>
    <w:rsid w:val="00153961"/>
    <w:rsid w:val="001612B0"/>
    <w:rsid w:val="001765D9"/>
    <w:rsid w:val="001838D5"/>
    <w:rsid w:val="001B1DFF"/>
    <w:rsid w:val="001D52E5"/>
    <w:rsid w:val="001F067B"/>
    <w:rsid w:val="001F0CB7"/>
    <w:rsid w:val="001F3052"/>
    <w:rsid w:val="001F572F"/>
    <w:rsid w:val="00201AF9"/>
    <w:rsid w:val="00230C30"/>
    <w:rsid w:val="00237DFD"/>
    <w:rsid w:val="00265264"/>
    <w:rsid w:val="00267B3C"/>
    <w:rsid w:val="00275B41"/>
    <w:rsid w:val="00280A43"/>
    <w:rsid w:val="00283C1A"/>
    <w:rsid w:val="002A0E6C"/>
    <w:rsid w:val="002A2B34"/>
    <w:rsid w:val="002A7CC2"/>
    <w:rsid w:val="002B3C2C"/>
    <w:rsid w:val="002B6321"/>
    <w:rsid w:val="002C45BD"/>
    <w:rsid w:val="002E36B8"/>
    <w:rsid w:val="002E79C6"/>
    <w:rsid w:val="002F60DB"/>
    <w:rsid w:val="003102AB"/>
    <w:rsid w:val="003120FE"/>
    <w:rsid w:val="00326DBC"/>
    <w:rsid w:val="00332700"/>
    <w:rsid w:val="00336EE5"/>
    <w:rsid w:val="00345FF8"/>
    <w:rsid w:val="00355324"/>
    <w:rsid w:val="003618B3"/>
    <w:rsid w:val="00372742"/>
    <w:rsid w:val="0037508C"/>
    <w:rsid w:val="00375B01"/>
    <w:rsid w:val="00381472"/>
    <w:rsid w:val="003D72B7"/>
    <w:rsid w:val="003D7C9E"/>
    <w:rsid w:val="003E4246"/>
    <w:rsid w:val="003F2DBB"/>
    <w:rsid w:val="003F6B3E"/>
    <w:rsid w:val="004035CD"/>
    <w:rsid w:val="00404AF5"/>
    <w:rsid w:val="00414F48"/>
    <w:rsid w:val="004171AC"/>
    <w:rsid w:val="00420E74"/>
    <w:rsid w:val="004363E4"/>
    <w:rsid w:val="00444A6B"/>
    <w:rsid w:val="00454FFC"/>
    <w:rsid w:val="004669F7"/>
    <w:rsid w:val="00467247"/>
    <w:rsid w:val="00472B82"/>
    <w:rsid w:val="0048787A"/>
    <w:rsid w:val="004901D6"/>
    <w:rsid w:val="004B2938"/>
    <w:rsid w:val="004C5361"/>
    <w:rsid w:val="005053A0"/>
    <w:rsid w:val="00507114"/>
    <w:rsid w:val="00511CD3"/>
    <w:rsid w:val="0052359F"/>
    <w:rsid w:val="00533F8C"/>
    <w:rsid w:val="00535A04"/>
    <w:rsid w:val="005443FE"/>
    <w:rsid w:val="00544D9B"/>
    <w:rsid w:val="00551A7F"/>
    <w:rsid w:val="00555530"/>
    <w:rsid w:val="00581E81"/>
    <w:rsid w:val="005D3A68"/>
    <w:rsid w:val="005E24A3"/>
    <w:rsid w:val="005F482B"/>
    <w:rsid w:val="0063302D"/>
    <w:rsid w:val="0064186B"/>
    <w:rsid w:val="006438D8"/>
    <w:rsid w:val="00651079"/>
    <w:rsid w:val="0066483F"/>
    <w:rsid w:val="00670A05"/>
    <w:rsid w:val="00684C89"/>
    <w:rsid w:val="00686141"/>
    <w:rsid w:val="00693B25"/>
    <w:rsid w:val="006A4DC5"/>
    <w:rsid w:val="006C3AEE"/>
    <w:rsid w:val="006C6C5C"/>
    <w:rsid w:val="006E08FC"/>
    <w:rsid w:val="006F19C9"/>
    <w:rsid w:val="00704151"/>
    <w:rsid w:val="00721DDD"/>
    <w:rsid w:val="00743C48"/>
    <w:rsid w:val="00754894"/>
    <w:rsid w:val="00754A2E"/>
    <w:rsid w:val="0076496D"/>
    <w:rsid w:val="0077130D"/>
    <w:rsid w:val="007D6974"/>
    <w:rsid w:val="007E3B4F"/>
    <w:rsid w:val="007F53F8"/>
    <w:rsid w:val="007F5542"/>
    <w:rsid w:val="0083589D"/>
    <w:rsid w:val="0085328A"/>
    <w:rsid w:val="008570C4"/>
    <w:rsid w:val="008749DB"/>
    <w:rsid w:val="0087531D"/>
    <w:rsid w:val="008814EE"/>
    <w:rsid w:val="0089643B"/>
    <w:rsid w:val="008A0F4A"/>
    <w:rsid w:val="008B681F"/>
    <w:rsid w:val="008C6681"/>
    <w:rsid w:val="008D59CE"/>
    <w:rsid w:val="008F1C81"/>
    <w:rsid w:val="0090668D"/>
    <w:rsid w:val="00914844"/>
    <w:rsid w:val="0092627E"/>
    <w:rsid w:val="0092655C"/>
    <w:rsid w:val="00930315"/>
    <w:rsid w:val="009310F6"/>
    <w:rsid w:val="009469F5"/>
    <w:rsid w:val="0095311D"/>
    <w:rsid w:val="00965136"/>
    <w:rsid w:val="009736A4"/>
    <w:rsid w:val="0097439B"/>
    <w:rsid w:val="0098431C"/>
    <w:rsid w:val="00993DB8"/>
    <w:rsid w:val="009A03F4"/>
    <w:rsid w:val="009D1686"/>
    <w:rsid w:val="009E308F"/>
    <w:rsid w:val="009E7B6B"/>
    <w:rsid w:val="009F0C1C"/>
    <w:rsid w:val="009F5638"/>
    <w:rsid w:val="00A12B80"/>
    <w:rsid w:val="00A24AB6"/>
    <w:rsid w:val="00A5134B"/>
    <w:rsid w:val="00A54679"/>
    <w:rsid w:val="00A60D13"/>
    <w:rsid w:val="00A6267E"/>
    <w:rsid w:val="00A83D6A"/>
    <w:rsid w:val="00A87822"/>
    <w:rsid w:val="00A93E79"/>
    <w:rsid w:val="00A95321"/>
    <w:rsid w:val="00AA27D3"/>
    <w:rsid w:val="00AB1172"/>
    <w:rsid w:val="00AB19BC"/>
    <w:rsid w:val="00AC2CB0"/>
    <w:rsid w:val="00AC526E"/>
    <w:rsid w:val="00AC7429"/>
    <w:rsid w:val="00AD23FA"/>
    <w:rsid w:val="00AD68DA"/>
    <w:rsid w:val="00B005AB"/>
    <w:rsid w:val="00B1418D"/>
    <w:rsid w:val="00B20A98"/>
    <w:rsid w:val="00B377F7"/>
    <w:rsid w:val="00B46D12"/>
    <w:rsid w:val="00B47FF2"/>
    <w:rsid w:val="00B7448B"/>
    <w:rsid w:val="00BA167A"/>
    <w:rsid w:val="00BA3E3F"/>
    <w:rsid w:val="00BA4997"/>
    <w:rsid w:val="00BC1FC2"/>
    <w:rsid w:val="00BD19E6"/>
    <w:rsid w:val="00BF2F26"/>
    <w:rsid w:val="00C01664"/>
    <w:rsid w:val="00C21148"/>
    <w:rsid w:val="00C220A3"/>
    <w:rsid w:val="00C22B8D"/>
    <w:rsid w:val="00C4444D"/>
    <w:rsid w:val="00C54766"/>
    <w:rsid w:val="00C75F8D"/>
    <w:rsid w:val="00C77F92"/>
    <w:rsid w:val="00C92D53"/>
    <w:rsid w:val="00CA7A3C"/>
    <w:rsid w:val="00CC29D7"/>
    <w:rsid w:val="00CC6563"/>
    <w:rsid w:val="00CE0610"/>
    <w:rsid w:val="00CF4B3E"/>
    <w:rsid w:val="00CF76E9"/>
    <w:rsid w:val="00D13488"/>
    <w:rsid w:val="00D17B9B"/>
    <w:rsid w:val="00D242D5"/>
    <w:rsid w:val="00D268D4"/>
    <w:rsid w:val="00D32393"/>
    <w:rsid w:val="00D37670"/>
    <w:rsid w:val="00D47C79"/>
    <w:rsid w:val="00D541B8"/>
    <w:rsid w:val="00D62F2D"/>
    <w:rsid w:val="00D821D0"/>
    <w:rsid w:val="00DE516D"/>
    <w:rsid w:val="00DF2C7C"/>
    <w:rsid w:val="00E84854"/>
    <w:rsid w:val="00E91A73"/>
    <w:rsid w:val="00EB3EA0"/>
    <w:rsid w:val="00EC4F06"/>
    <w:rsid w:val="00EC7FE6"/>
    <w:rsid w:val="00ED0FF2"/>
    <w:rsid w:val="00EF25FD"/>
    <w:rsid w:val="00F15F7A"/>
    <w:rsid w:val="00F26CC7"/>
    <w:rsid w:val="00F31182"/>
    <w:rsid w:val="00F3482B"/>
    <w:rsid w:val="00F448CC"/>
    <w:rsid w:val="00F54910"/>
    <w:rsid w:val="00F8546E"/>
    <w:rsid w:val="00FC3FB4"/>
    <w:rsid w:val="00FC6165"/>
    <w:rsid w:val="00FD31BE"/>
    <w:rsid w:val="00FD79F4"/>
    <w:rsid w:val="00FF29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60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7670"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rsid w:val="00D37670"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D37670"/>
    <w:pPr>
      <w:numPr>
        <w:numId w:val="33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D37670"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D37670"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D37670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D37670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D37670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D37670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D37670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D37670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D37670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D37670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rsid w:val="00D37670"/>
    <w:pPr>
      <w:ind w:left="900" w:hanging="900"/>
    </w:pPr>
  </w:style>
  <w:style w:type="paragraph" w:styleId="Sumrio1">
    <w:name w:val="toc 1"/>
    <w:basedOn w:val="Normal"/>
    <w:next w:val="Normal"/>
    <w:semiHidden/>
    <w:rsid w:val="00D37670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rsid w:val="00D37670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rsid w:val="00D37670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rsid w:val="00D37670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D37670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D37670"/>
  </w:style>
  <w:style w:type="paragraph" w:customStyle="1" w:styleId="Bullet1">
    <w:name w:val="Bullet1"/>
    <w:basedOn w:val="Normal"/>
    <w:rsid w:val="00D37670"/>
    <w:pPr>
      <w:ind w:left="720" w:hanging="432"/>
    </w:pPr>
  </w:style>
  <w:style w:type="paragraph" w:customStyle="1" w:styleId="Bullet2">
    <w:name w:val="Bullet2"/>
    <w:basedOn w:val="Normal"/>
    <w:rsid w:val="00D37670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D37670"/>
    <w:pPr>
      <w:keepLines/>
      <w:spacing w:after="120"/>
    </w:pPr>
  </w:style>
  <w:style w:type="paragraph" w:styleId="Corpodetexto">
    <w:name w:val="Body Text"/>
    <w:basedOn w:val="Normal"/>
    <w:semiHidden/>
    <w:rsid w:val="00D37670"/>
    <w:pPr>
      <w:keepLines/>
      <w:spacing w:after="120"/>
      <w:ind w:left="720"/>
    </w:pPr>
  </w:style>
  <w:style w:type="paragraph" w:styleId="MapadoDocumento">
    <w:name w:val="Document Map"/>
    <w:basedOn w:val="Normal"/>
    <w:semiHidden/>
    <w:rsid w:val="00D37670"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sid w:val="00D37670"/>
    <w:rPr>
      <w:sz w:val="20"/>
      <w:vertAlign w:val="superscript"/>
    </w:rPr>
  </w:style>
  <w:style w:type="paragraph" w:styleId="Textodenotaderodap">
    <w:name w:val="footnote text"/>
    <w:basedOn w:val="Normal"/>
    <w:semiHidden/>
    <w:rsid w:val="00D37670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D37670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D37670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D37670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D37670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D37670"/>
    <w:pPr>
      <w:ind w:left="600"/>
    </w:pPr>
  </w:style>
  <w:style w:type="paragraph" w:styleId="Sumrio5">
    <w:name w:val="toc 5"/>
    <w:basedOn w:val="Normal"/>
    <w:next w:val="Normal"/>
    <w:autoRedefine/>
    <w:semiHidden/>
    <w:rsid w:val="00D37670"/>
    <w:pPr>
      <w:ind w:left="800"/>
    </w:pPr>
  </w:style>
  <w:style w:type="paragraph" w:styleId="Sumrio6">
    <w:name w:val="toc 6"/>
    <w:basedOn w:val="Normal"/>
    <w:next w:val="Normal"/>
    <w:autoRedefine/>
    <w:semiHidden/>
    <w:rsid w:val="00D37670"/>
    <w:pPr>
      <w:ind w:left="1000"/>
    </w:pPr>
  </w:style>
  <w:style w:type="paragraph" w:styleId="Sumrio7">
    <w:name w:val="toc 7"/>
    <w:basedOn w:val="Normal"/>
    <w:next w:val="Normal"/>
    <w:autoRedefine/>
    <w:semiHidden/>
    <w:rsid w:val="00D37670"/>
    <w:pPr>
      <w:ind w:left="1200"/>
    </w:pPr>
  </w:style>
  <w:style w:type="paragraph" w:styleId="Sumrio8">
    <w:name w:val="toc 8"/>
    <w:basedOn w:val="Normal"/>
    <w:next w:val="Normal"/>
    <w:autoRedefine/>
    <w:semiHidden/>
    <w:rsid w:val="00D37670"/>
    <w:pPr>
      <w:ind w:left="1400"/>
    </w:pPr>
  </w:style>
  <w:style w:type="paragraph" w:styleId="Sumrio9">
    <w:name w:val="toc 9"/>
    <w:basedOn w:val="Normal"/>
    <w:next w:val="Normal"/>
    <w:autoRedefine/>
    <w:semiHidden/>
    <w:rsid w:val="00D37670"/>
    <w:pPr>
      <w:ind w:left="1600"/>
    </w:pPr>
  </w:style>
  <w:style w:type="paragraph" w:styleId="Corpodetexto2">
    <w:name w:val="Body Text 2"/>
    <w:basedOn w:val="Normal"/>
    <w:semiHidden/>
    <w:rsid w:val="00D37670"/>
    <w:rPr>
      <w:i/>
      <w:color w:val="0000FF"/>
    </w:rPr>
  </w:style>
  <w:style w:type="paragraph" w:styleId="Recuodecorpodetexto">
    <w:name w:val="Body Text Indent"/>
    <w:basedOn w:val="Normal"/>
    <w:semiHidden/>
    <w:rsid w:val="00D37670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D37670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D37670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rsid w:val="00D37670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semiHidden/>
    <w:rsid w:val="00D37670"/>
    <w:rPr>
      <w:color w:val="0000FF"/>
      <w:u w:val="single"/>
    </w:rPr>
  </w:style>
  <w:style w:type="paragraph" w:customStyle="1" w:styleId="infoblue0">
    <w:name w:val="infoblue"/>
    <w:basedOn w:val="Normal"/>
    <w:rsid w:val="00D37670"/>
    <w:pPr>
      <w:widowControl/>
      <w:spacing w:after="120"/>
      <w:ind w:left="720"/>
    </w:pPr>
    <w:rPr>
      <w:i/>
      <w:iCs/>
      <w:color w:val="0000FF"/>
    </w:rPr>
  </w:style>
  <w:style w:type="paragraph" w:customStyle="1" w:styleId="Textodebalo1">
    <w:name w:val="Texto de balão1"/>
    <w:basedOn w:val="Normal"/>
    <w:semiHidden/>
    <w:rsid w:val="00D37670"/>
    <w:rPr>
      <w:rFonts w:ascii="Tahoma" w:hAnsi="Tahoma" w:cs="Tahoma"/>
      <w:sz w:val="16"/>
      <w:szCs w:val="16"/>
    </w:rPr>
  </w:style>
  <w:style w:type="character" w:styleId="Refdecomentrio">
    <w:name w:val="annotation reference"/>
    <w:semiHidden/>
    <w:rsid w:val="00D37670"/>
    <w:rPr>
      <w:sz w:val="16"/>
      <w:szCs w:val="16"/>
    </w:rPr>
  </w:style>
  <w:style w:type="paragraph" w:styleId="Textodecomentrio">
    <w:name w:val="annotation text"/>
    <w:basedOn w:val="Normal"/>
    <w:semiHidden/>
    <w:rsid w:val="00D37670"/>
  </w:style>
  <w:style w:type="paragraph" w:customStyle="1" w:styleId="CommentSubject">
    <w:name w:val="Comment Subject"/>
    <w:basedOn w:val="Textodecomentrio"/>
    <w:next w:val="Textodecomentrio"/>
    <w:semiHidden/>
    <w:rsid w:val="00D37670"/>
    <w:rPr>
      <w:b/>
      <w:bCs/>
    </w:rPr>
  </w:style>
  <w:style w:type="paragraph" w:customStyle="1" w:styleId="InfoBluelistitem">
    <w:name w:val="InfoBlue list item"/>
    <w:basedOn w:val="InfoBlue"/>
    <w:rsid w:val="00D37670"/>
    <w:pPr>
      <w:ind w:left="720"/>
    </w:pPr>
    <w:rPr>
      <w:vanish w:val="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E2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5E24A3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08254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numId w:val="33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CommentSubject">
    <w:name w:val="Comment Subject"/>
    <w:basedOn w:val="Textodecomentrio"/>
    <w:next w:val="Textodecomentrio"/>
    <w:semiHidden/>
    <w:rPr>
      <w:b/>
      <w:bCs/>
    </w:rPr>
  </w:style>
  <w:style w:type="paragraph" w:customStyle="1" w:styleId="InfoBluelistitem">
    <w:name w:val="InfoBlue list item"/>
    <w:basedOn w:val="InfoBlue"/>
    <w:pPr>
      <w:ind w:left="720"/>
    </w:pPr>
    <w:rPr>
      <w:vanish w:val="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E2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5E24A3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08254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63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1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2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1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3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8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4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0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altervasconcelos/Projeto_de_Software_1" TargetMode="External"/><Relationship Id="rId13" Type="http://schemas.openxmlformats.org/officeDocument/2006/relationships/header" Target="header1.xml"/><Relationship Id="rId26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hyperlink" Target="https://github.com/valtervasconcelos/Projeto_de_Software_1" TargetMode="External"/><Relationship Id="rId12" Type="http://schemas.openxmlformats.org/officeDocument/2006/relationships/hyperlink" Target="https://github.com/valtervasconcelos/Projeto_de_Software_1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valtervasconcelos/Projeto_de_Software_1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github.com/valtervasconcelos/Projeto_de_Software_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valtervasconcelos/Projeto_de_Software_1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t&#225;vio\Documents\Faculdade\Projeto%20de%20Software%20I\iteration_pla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iteration_plan_tpl.dot</Template>
  <TotalTime>27</TotalTime>
  <Pages>3</Pages>
  <Words>431</Words>
  <Characters>2330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Iteration Plan</vt:lpstr>
      <vt:lpstr>Iteration Plan</vt:lpstr>
    </vt:vector>
  </TitlesOfParts>
  <Company>&lt;Company Name&gt;</Company>
  <LinksUpToDate>false</LinksUpToDate>
  <CharactersWithSpaces>2756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Iteration Plan</dc:subject>
  <dc:creator>Valter Vasconcelos</dc:creator>
  <dc:description>Projeto de Software II</dc:description>
  <cp:lastModifiedBy>Valter Vasconcelos</cp:lastModifiedBy>
  <cp:revision>20</cp:revision>
  <cp:lastPrinted>2013-10-02T18:09:00Z</cp:lastPrinted>
  <dcterms:created xsi:type="dcterms:W3CDTF">2013-12-04T10:50:00Z</dcterms:created>
  <dcterms:modified xsi:type="dcterms:W3CDTF">2013-12-04T14:06:00Z</dcterms:modified>
</cp:coreProperties>
</file>