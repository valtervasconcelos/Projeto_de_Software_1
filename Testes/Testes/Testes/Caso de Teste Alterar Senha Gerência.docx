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Pr="000826B7" w:rsidRDefault="004F4092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8073D8"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0826B7" w:rsidRPr="000826B7">
        <w:rPr>
          <w:rFonts w:ascii="Arial" w:hAnsi="Arial" w:cs="Arial"/>
          <w:b/>
          <w:sz w:val="24"/>
          <w:szCs w:val="24"/>
          <w:lang w:val="pt-BR"/>
        </w:rPr>
        <w:t xml:space="preserve">Alterar Senha Gerência </w:t>
      </w:r>
      <w:r w:rsidR="005B4471" w:rsidRPr="000826B7">
        <w:rPr>
          <w:rFonts w:ascii="Arial" w:hAnsi="Arial" w:cs="Arial"/>
          <w:b/>
          <w:sz w:val="24"/>
          <w:szCs w:val="24"/>
          <w:lang w:val="pt-BR"/>
        </w:rPr>
        <w:t>s</w:t>
      </w:r>
      <w:r w:rsidR="00164020" w:rsidRPr="000826B7">
        <w:rPr>
          <w:rFonts w:ascii="Arial" w:hAnsi="Arial" w:cs="Arial"/>
          <w:b/>
          <w:sz w:val="24"/>
          <w:szCs w:val="24"/>
          <w:lang w:val="pt-BR"/>
        </w:rPr>
        <w:t>istema</w:t>
      </w:r>
      <w:r w:rsidR="005B4471" w:rsidRPr="000826B7">
        <w:rPr>
          <w:rFonts w:ascii="Arial" w:hAnsi="Arial" w:cs="Arial"/>
          <w:b/>
          <w:sz w:val="24"/>
          <w:szCs w:val="24"/>
          <w:lang w:val="pt-BR"/>
        </w:rPr>
        <w:t xml:space="preserve"> com s</w:t>
      </w:r>
      <w:r w:rsidRPr="000826B7">
        <w:rPr>
          <w:rFonts w:ascii="Arial" w:hAnsi="Arial" w:cs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8073D8">
        <w:rPr>
          <w:rFonts w:ascii="Arial" w:hAnsi="Arial"/>
          <w:sz w:val="20"/>
          <w:lang w:val="pt-BR"/>
        </w:rPr>
        <w:t xml:space="preserve"> </w:t>
      </w:r>
      <w:r w:rsidR="00AD694F">
        <w:rPr>
          <w:rFonts w:ascii="Arial" w:hAnsi="Arial"/>
          <w:sz w:val="20"/>
          <w:lang w:val="pt-BR"/>
        </w:rPr>
        <w:t xml:space="preserve">No campo </w:t>
      </w:r>
      <w:r w:rsidR="00921938">
        <w:rPr>
          <w:rFonts w:ascii="Arial" w:hAnsi="Arial"/>
          <w:sz w:val="20"/>
          <w:lang w:val="pt-BR"/>
        </w:rPr>
        <w:t>digitar antiga senha, deve-se coloc</w:t>
      </w:r>
      <w:r w:rsidR="00CC3EA9">
        <w:rPr>
          <w:rFonts w:ascii="Arial" w:hAnsi="Arial"/>
          <w:sz w:val="20"/>
          <w:lang w:val="pt-BR"/>
        </w:rPr>
        <w:t>ar senha a qual estava cadastrad</w:t>
      </w:r>
      <w:r w:rsidR="00921938">
        <w:rPr>
          <w:rFonts w:ascii="Arial" w:hAnsi="Arial"/>
          <w:sz w:val="20"/>
          <w:lang w:val="pt-BR"/>
        </w:rPr>
        <w:t>a anteriormente, confirmando-a no campo abaixo. Após isto digitar nova senha e também a confirmar nos dois campos que respectivamente seguem abaixo.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921938">
        <w:rPr>
          <w:rFonts w:ascii="Arial" w:hAnsi="Arial" w:cs="Arial"/>
          <w:b w:val="0"/>
          <w:sz w:val="20"/>
          <w:lang w:val="pt-BR"/>
        </w:rPr>
        <w:t>Apenas Gerente responsável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8F545B"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 w:rsidR="008F545B">
        <w:rPr>
          <w:rFonts w:ascii="Arial" w:hAnsi="Arial" w:cs="Arial"/>
          <w:b w:val="0"/>
          <w:sz w:val="20"/>
          <w:lang w:val="pt-BR"/>
        </w:rPr>
        <w:t>l</w:t>
      </w:r>
      <w:r w:rsidR="008073D8">
        <w:rPr>
          <w:rFonts w:ascii="Arial" w:hAnsi="Arial" w:cs="Arial"/>
          <w:b w:val="0"/>
          <w:sz w:val="20"/>
          <w:lang w:val="pt-BR"/>
        </w:rPr>
        <w:t>ogado</w:t>
      </w:r>
      <w:proofErr w:type="spellEnd"/>
      <w:r w:rsidR="008073D8">
        <w:rPr>
          <w:rFonts w:ascii="Arial" w:hAnsi="Arial" w:cs="Arial"/>
          <w:b w:val="0"/>
          <w:sz w:val="20"/>
          <w:lang w:val="pt-BR"/>
        </w:rPr>
        <w:t xml:space="preserve"> no sistema</w:t>
      </w:r>
      <w:r w:rsidR="00921938">
        <w:rPr>
          <w:rFonts w:ascii="Arial" w:hAnsi="Arial" w:cs="Arial"/>
          <w:b w:val="0"/>
          <w:sz w:val="20"/>
          <w:lang w:val="pt-BR"/>
        </w:rPr>
        <w:t>, estar na tela de alteração de senha.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8F545B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AD694F">
        <w:rPr>
          <w:rFonts w:ascii="Arial" w:hAnsi="Arial"/>
          <w:sz w:val="20"/>
          <w:lang w:val="pt-BR"/>
        </w:rPr>
        <w:t>Usuário</w:t>
      </w:r>
      <w:r w:rsidR="00921938">
        <w:rPr>
          <w:rFonts w:ascii="Arial" w:hAnsi="Arial"/>
          <w:sz w:val="20"/>
          <w:lang w:val="pt-BR"/>
        </w:rPr>
        <w:t xml:space="preserve"> (Gerente) estar então, como sua antiga senha alterada.</w:t>
      </w:r>
    </w:p>
    <w:p w:rsidR="002C0502" w:rsidRPr="008F545B" w:rsidRDefault="002C050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8F545B" w:rsidRDefault="00950B59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4A09B5" w:rsidRPr="008F545B" w:rsidRDefault="004A09B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65B6F" w:rsidRDefault="0092193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Clicar no campo digitar senha antiga</w:t>
      </w:r>
      <w:r w:rsidR="00AD694F">
        <w:rPr>
          <w:b w:val="0"/>
          <w:lang w:val="pt-BR"/>
        </w:rPr>
        <w:t>;</w:t>
      </w:r>
    </w:p>
    <w:p w:rsidR="004C48D8" w:rsidRDefault="00AD694F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Digitar </w:t>
      </w:r>
      <w:r w:rsidR="00921938">
        <w:rPr>
          <w:b w:val="0"/>
          <w:lang w:val="pt-BR"/>
        </w:rPr>
        <w:t>antiga senha;</w:t>
      </w:r>
    </w:p>
    <w:p w:rsidR="00921938" w:rsidRDefault="00921938" w:rsidP="0092193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campo confirmar senha antiga;</w:t>
      </w:r>
    </w:p>
    <w:p w:rsidR="00921938" w:rsidRDefault="00921938" w:rsidP="0092193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Confirmar antiga senha;</w:t>
      </w:r>
    </w:p>
    <w:p w:rsidR="00921938" w:rsidRDefault="00921938" w:rsidP="0092193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campo digitar nova senha;</w:t>
      </w:r>
    </w:p>
    <w:p w:rsidR="00921938" w:rsidRDefault="00921938" w:rsidP="0092193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nova senha;</w:t>
      </w:r>
    </w:p>
    <w:p w:rsidR="00921938" w:rsidRDefault="00921938" w:rsidP="0092193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campo confirmar nova senha;</w:t>
      </w:r>
    </w:p>
    <w:p w:rsidR="00921938" w:rsidRDefault="00921938" w:rsidP="0092193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Confirmar nova senha;</w:t>
      </w:r>
    </w:p>
    <w:p w:rsidR="00CC3EA9" w:rsidRDefault="00CC3EA9" w:rsidP="0092193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em Alterar senha;</w:t>
      </w:r>
    </w:p>
    <w:p w:rsidR="00921938" w:rsidRPr="00921938" w:rsidRDefault="00921938" w:rsidP="0092193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Sistema exibe mensagem: Senha alterada com sucesso</w:t>
      </w:r>
    </w:p>
    <w:p w:rsidR="00921938" w:rsidRPr="00921938" w:rsidRDefault="00921938" w:rsidP="00921938">
      <w:pPr>
        <w:pStyle w:val="Corpodetexto"/>
        <w:keepLines/>
        <w:widowControl w:val="0"/>
        <w:spacing w:after="120" w:line="240" w:lineRule="atLeast"/>
        <w:ind w:left="1440"/>
        <w:rPr>
          <w:b w:val="0"/>
          <w:lang w:val="pt-BR"/>
        </w:rPr>
      </w:pPr>
    </w:p>
    <w:p w:rsidR="004F4092" w:rsidRPr="00727FB9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727FB9" w:rsidRPr="00727FB9">
        <w:rPr>
          <w:rFonts w:ascii="Arial" w:hAnsi="Arial" w:cs="Arial"/>
          <w:b/>
          <w:sz w:val="24"/>
          <w:szCs w:val="24"/>
          <w:lang w:val="pt-BR"/>
        </w:rPr>
        <w:t>Alterar Senha Gerência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 xml:space="preserve"> no </w:t>
      </w:r>
      <w:r w:rsidR="005B4471" w:rsidRPr="00727FB9">
        <w:rPr>
          <w:rFonts w:ascii="Arial" w:hAnsi="Arial" w:cs="Arial"/>
          <w:b/>
          <w:sz w:val="24"/>
          <w:szCs w:val="24"/>
          <w:lang w:val="pt-BR"/>
        </w:rPr>
        <w:t>s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 xml:space="preserve">istema sem </w:t>
      </w:r>
      <w:r w:rsidR="005B4471" w:rsidRPr="00727FB9">
        <w:rPr>
          <w:rFonts w:ascii="Arial" w:hAnsi="Arial" w:cs="Arial"/>
          <w:b/>
          <w:sz w:val="24"/>
          <w:szCs w:val="24"/>
          <w:lang w:val="pt-BR"/>
        </w:rPr>
        <w:t>s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>ucesso</w:t>
      </w:r>
      <w:r w:rsidR="00E7377C" w:rsidRPr="00727FB9">
        <w:rPr>
          <w:rFonts w:ascii="Arial" w:hAnsi="Arial" w:cs="Arial"/>
          <w:b/>
          <w:sz w:val="24"/>
          <w:szCs w:val="24"/>
          <w:lang w:val="pt-BR"/>
        </w:rPr>
        <w:t xml:space="preserve"> com </w:t>
      </w:r>
      <w:r w:rsidR="00727FB9" w:rsidRPr="00727FB9">
        <w:rPr>
          <w:rFonts w:ascii="Arial" w:hAnsi="Arial" w:cs="Arial"/>
          <w:b/>
          <w:sz w:val="24"/>
          <w:szCs w:val="24"/>
          <w:lang w:val="pt-BR"/>
        </w:rPr>
        <w:t xml:space="preserve">Senha </w:t>
      </w:r>
      <w:r w:rsidR="00CC3EA9">
        <w:rPr>
          <w:rFonts w:ascii="Arial" w:hAnsi="Arial" w:cs="Arial"/>
          <w:b/>
          <w:sz w:val="24"/>
          <w:szCs w:val="24"/>
          <w:lang w:val="pt-BR"/>
        </w:rPr>
        <w:t>inválida</w:t>
      </w:r>
    </w:p>
    <w:p w:rsidR="004F4092" w:rsidRPr="00727FB9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8B6C36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 w:rsidR="00CC3EA9">
        <w:rPr>
          <w:rFonts w:ascii="Arial" w:hAnsi="Arial"/>
          <w:b/>
          <w:sz w:val="20"/>
          <w:lang w:val="pt-BR"/>
        </w:rPr>
        <w:t xml:space="preserve"> </w:t>
      </w:r>
      <w:r w:rsidR="00CC3EA9">
        <w:rPr>
          <w:rFonts w:ascii="Arial" w:hAnsi="Arial"/>
          <w:sz w:val="20"/>
          <w:lang w:val="pt-BR"/>
        </w:rPr>
        <w:t>No campo digitar antiga senha, deve-se colocar uma senha errada, diferente da qual estava cadastrada anteriormente, confirmando-a no campo abaixo. Após isto digitar nova senha e também a confirmar nos dois campos que respectivamente seguem abaixo.</w:t>
      </w:r>
    </w:p>
    <w:p w:rsidR="008B6C36" w:rsidRPr="004A09B5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CC3EA9" w:rsidRDefault="00CC3EA9" w:rsidP="00CC3EA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Apenas Gerente responsável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sistema, estar na tela de alteração de senha.</w:t>
      </w:r>
    </w:p>
    <w:p w:rsidR="008B6C36" w:rsidRPr="00346AB9" w:rsidRDefault="008B6C36" w:rsidP="008B6C36">
      <w:pPr>
        <w:pStyle w:val="Corpodetexto"/>
        <w:rPr>
          <w:b w:val="0"/>
          <w:lang w:val="pt-BR"/>
        </w:rPr>
      </w:pPr>
    </w:p>
    <w:p w:rsidR="008B6C36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CC3EA9">
        <w:rPr>
          <w:rFonts w:ascii="Arial" w:hAnsi="Arial"/>
          <w:sz w:val="20"/>
          <w:lang w:val="pt-BR"/>
        </w:rPr>
        <w:t>O sistema não aceita a senha incorreta e apresenta mensagem de erro e volta ao início do passo a passo.</w:t>
      </w:r>
    </w:p>
    <w:p w:rsidR="008B6C36" w:rsidRPr="008F545B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8B6C36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CC3EA9" w:rsidRDefault="00CC3EA9" w:rsidP="00CC3EA9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campo digitar senha antiga;</w:t>
      </w:r>
    </w:p>
    <w:p w:rsidR="00CC3EA9" w:rsidRDefault="00CC3EA9" w:rsidP="00CC3EA9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antiga senha incorreta;</w:t>
      </w:r>
    </w:p>
    <w:p w:rsidR="00CC3EA9" w:rsidRDefault="00CC3EA9" w:rsidP="00CC3EA9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campo confirmar senha antiga;</w:t>
      </w:r>
    </w:p>
    <w:p w:rsidR="00CC3EA9" w:rsidRDefault="00CC3EA9" w:rsidP="00CC3EA9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Confirmar senha incorreta;</w:t>
      </w:r>
    </w:p>
    <w:p w:rsidR="00CC3EA9" w:rsidRDefault="00CC3EA9" w:rsidP="00CC3EA9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campo digitar nova senha;</w:t>
      </w:r>
    </w:p>
    <w:p w:rsidR="00CC3EA9" w:rsidRDefault="00CC3EA9" w:rsidP="00CC3EA9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nova senha;</w:t>
      </w:r>
    </w:p>
    <w:p w:rsidR="00CC3EA9" w:rsidRDefault="00CC3EA9" w:rsidP="00CC3EA9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campo confirmar nova senha;</w:t>
      </w:r>
    </w:p>
    <w:p w:rsidR="00CC3EA9" w:rsidRDefault="00CC3EA9" w:rsidP="00CC3EA9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Confirmar nova senha;</w:t>
      </w:r>
    </w:p>
    <w:p w:rsidR="00CC3EA9" w:rsidRDefault="00CC3EA9" w:rsidP="00CC3EA9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em alterar senha;</w:t>
      </w:r>
    </w:p>
    <w:p w:rsidR="00CC3EA9" w:rsidRPr="00921938" w:rsidRDefault="00CC3EA9" w:rsidP="00CC3EA9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Sistema </w:t>
      </w:r>
      <w:r w:rsidR="004E76E8">
        <w:rPr>
          <w:b w:val="0"/>
          <w:lang w:val="pt-BR"/>
        </w:rPr>
        <w:t>exibe mensagem: As s</w:t>
      </w:r>
      <w:r>
        <w:rPr>
          <w:b w:val="0"/>
          <w:lang w:val="pt-BR"/>
        </w:rPr>
        <w:t>enhas não conferem</w:t>
      </w:r>
      <w:r w:rsidR="004E76E8">
        <w:rPr>
          <w:b w:val="0"/>
          <w:lang w:val="pt-BR"/>
        </w:rPr>
        <w:t>.</w:t>
      </w:r>
    </w:p>
    <w:p w:rsidR="008E2C5B" w:rsidRDefault="008E2C5B" w:rsidP="008E2C5B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  <w:lang w:val="pt-BR"/>
        </w:rPr>
      </w:pPr>
    </w:p>
    <w:p w:rsidR="008E2C5B" w:rsidRDefault="008E2C5B" w:rsidP="008E2C5B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  <w:lang w:val="pt-BR"/>
        </w:rPr>
      </w:pPr>
    </w:p>
    <w:p w:rsidR="008E2C5B" w:rsidRPr="00E7377C" w:rsidRDefault="008E2C5B" w:rsidP="008E2C5B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p w:rsidR="00D5073C" w:rsidRDefault="00D5073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96AAC" w:rsidRDefault="00396AA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4F6F72" w:rsidRPr="00093BD3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093BD3" w:rsidRPr="00093BD3">
        <w:rPr>
          <w:rFonts w:ascii="Arial" w:hAnsi="Arial" w:cs="Arial"/>
          <w:b/>
          <w:sz w:val="24"/>
          <w:szCs w:val="24"/>
          <w:lang w:val="pt-BR"/>
        </w:rPr>
        <w:t xml:space="preserve">Alterar Senha Gerência </w:t>
      </w:r>
      <w:r w:rsidR="00093BD3">
        <w:rPr>
          <w:rFonts w:ascii="Arial" w:hAnsi="Arial" w:cs="Arial"/>
          <w:b/>
          <w:sz w:val="24"/>
          <w:szCs w:val="24"/>
          <w:lang w:val="pt-BR"/>
        </w:rPr>
        <w:t>sem sucesso com senha</w:t>
      </w:r>
      <w:r w:rsidR="008E2C5B" w:rsidRPr="00093BD3">
        <w:rPr>
          <w:rFonts w:ascii="Arial" w:hAnsi="Arial" w:cs="Arial"/>
          <w:b/>
          <w:sz w:val="24"/>
          <w:szCs w:val="24"/>
          <w:lang w:val="pt-BR"/>
        </w:rPr>
        <w:t xml:space="preserve"> no formato errado</w:t>
      </w:r>
    </w:p>
    <w:p w:rsidR="006B6ED2" w:rsidRPr="00DA2604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163571" w:rsidRDefault="008E2C5B" w:rsidP="00163571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 w:rsidR="00093BD3">
        <w:rPr>
          <w:rFonts w:ascii="Arial" w:hAnsi="Arial"/>
          <w:sz w:val="20"/>
          <w:lang w:val="pt-BR"/>
        </w:rPr>
        <w:t xml:space="preserve"> </w:t>
      </w:r>
      <w:r w:rsidR="00163571">
        <w:rPr>
          <w:rFonts w:ascii="Arial" w:hAnsi="Arial"/>
          <w:sz w:val="20"/>
          <w:lang w:val="pt-BR"/>
        </w:rPr>
        <w:t>No campo digitar nova senha, deve-se colocar uma senha com QUALQUER CARACTER ESPECIAL como: (^, ~, -, ´,), fora do padrão</w:t>
      </w:r>
      <w:proofErr w:type="gramStart"/>
      <w:r w:rsidR="00163571">
        <w:rPr>
          <w:rFonts w:ascii="Arial" w:hAnsi="Arial"/>
          <w:sz w:val="20"/>
          <w:lang w:val="pt-BR"/>
        </w:rPr>
        <w:t xml:space="preserve">  </w:t>
      </w:r>
      <w:proofErr w:type="gramEnd"/>
      <w:r w:rsidR="00163571">
        <w:rPr>
          <w:rFonts w:ascii="Arial" w:hAnsi="Arial"/>
          <w:sz w:val="20"/>
          <w:lang w:val="pt-BR"/>
        </w:rPr>
        <w:t>cadastrado anteriormente, confirmando-a no campo abaixo. Após isto digitar nova senha e também a confirmar nos dois campos que respectivamente seguem abaixo.</w:t>
      </w:r>
    </w:p>
    <w:p w:rsidR="008E2C5B" w:rsidRPr="004A09B5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63571" w:rsidRDefault="00163571" w:rsidP="00163571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Apenas Gerente responsável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sistema, estar na tela de alteração de senha.</w:t>
      </w:r>
    </w:p>
    <w:p w:rsidR="00163571" w:rsidRPr="00346AB9" w:rsidRDefault="00163571" w:rsidP="00163571">
      <w:pPr>
        <w:pStyle w:val="Corpodetexto"/>
        <w:rPr>
          <w:b w:val="0"/>
          <w:lang w:val="pt-BR"/>
        </w:rPr>
      </w:pPr>
    </w:p>
    <w:p w:rsidR="008E2C5B" w:rsidRPr="008F545B" w:rsidRDefault="00163571" w:rsidP="00163571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O sistema não aceita a senha fora do padrão especificado e apresenta mensagem de erro: “Senha contém caracteres inválidos”</w:t>
      </w:r>
    </w:p>
    <w:p w:rsidR="008E2C5B" w:rsidRPr="008B6C36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Default="004F4092" w:rsidP="004F4092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p w:rsidR="00163571" w:rsidRDefault="00163571" w:rsidP="00163571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campo digitar senha antiga;</w:t>
      </w:r>
    </w:p>
    <w:p w:rsidR="00163571" w:rsidRDefault="00163571" w:rsidP="00163571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antiga senha;</w:t>
      </w:r>
    </w:p>
    <w:p w:rsidR="00163571" w:rsidRDefault="00163571" w:rsidP="00163571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lastRenderedPageBreak/>
        <w:t>Clicar no campo confirmar senha antiga;</w:t>
      </w:r>
    </w:p>
    <w:p w:rsidR="00163571" w:rsidRDefault="00163571" w:rsidP="00163571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Confirmar senha;</w:t>
      </w:r>
    </w:p>
    <w:p w:rsidR="00163571" w:rsidRDefault="00163571" w:rsidP="00163571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campo digitar nova senha;</w:t>
      </w:r>
    </w:p>
    <w:p w:rsidR="00163571" w:rsidRDefault="00163571" w:rsidP="00163571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nova senha com qualquer caractere especial (inválido);</w:t>
      </w:r>
    </w:p>
    <w:p w:rsidR="00163571" w:rsidRDefault="00163571" w:rsidP="00163571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campo confirmar nova senha;</w:t>
      </w:r>
    </w:p>
    <w:p w:rsidR="00163571" w:rsidRDefault="00163571" w:rsidP="00163571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Confirmar nova senha;</w:t>
      </w:r>
    </w:p>
    <w:p w:rsidR="00163571" w:rsidRDefault="00163571" w:rsidP="00163571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em alterar senha;</w:t>
      </w:r>
    </w:p>
    <w:p w:rsidR="00163571" w:rsidRPr="00921938" w:rsidRDefault="00163571" w:rsidP="00163571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Sistema exibe mensagem: A senha apresenta caractere inválido.</w:t>
      </w:r>
    </w:p>
    <w:p w:rsidR="00163571" w:rsidRPr="006B6ED2" w:rsidRDefault="00163571" w:rsidP="004F4092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bookmarkEnd w:id="0"/>
    <w:p w:rsidR="004C48D8" w:rsidRPr="006B6ED2" w:rsidRDefault="004C48D8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D3C63" w:rsidRPr="007D4217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DD3C63" w:rsidRPr="007D4217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D1B" w:rsidRDefault="00D76D1B">
      <w:r>
        <w:separator/>
      </w:r>
    </w:p>
  </w:endnote>
  <w:endnote w:type="continuationSeparator" w:id="0">
    <w:p w:rsidR="00D76D1B" w:rsidRDefault="00D76D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E816B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7E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E816B4" w:rsidP="00D27E0B">
    <w:r w:rsidRPr="00E816B4">
      <w:rPr>
        <w:noProof/>
        <w:lang w:eastAsia="zh-TW"/>
      </w:rPr>
      <w:pict>
        <v:rect id="_x0000_s25605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938010EF7CFA4E1C916B7C64F9B373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D27E0B" w:rsidRDefault="00601AAF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 xml:space="preserve"> Sistema de Rastreamento 21 de Fevereiro de 2014</w:t>
                    </w:r>
                  </w:p>
                </w:sdtContent>
              </w:sdt>
            </w:txbxContent>
          </v:textbox>
          <w10:wrap anchorx="margin" anchory="page"/>
        </v:rect>
      </w:pict>
    </w:r>
    <w:r w:rsidRPr="00E816B4">
      <w:rPr>
        <w:noProof/>
        <w:lang w:eastAsia="zh-TW"/>
      </w:rPr>
      <w:pict>
        <v:group id="_x0000_s25601" style="position:absolute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602" type="#_x0000_t32" style="position:absolute;left:2820;top:4935;width:0;height:1320" o:connectortype="straight" strokecolor="#4f81bd [3204]"/>
          <v:shape id="_x0000_s25603" type="#_x0000_t32" style="position:absolute;left:2880;top:4935;width:0;height:1320" o:connectortype="straight" strokecolor="#4f81bd [3204]"/>
          <v:shape id="_x0000_s25604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D1B" w:rsidRDefault="00D76D1B">
      <w:r>
        <w:separator/>
      </w:r>
    </w:p>
  </w:footnote>
  <w:footnote w:type="continuationSeparator" w:id="0">
    <w:p w:rsidR="00D76D1B" w:rsidRDefault="00D76D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67E26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732C22">
      <w:rPr>
        <w:b/>
        <w:sz w:val="28"/>
        <w:lang w:val="pt-BR"/>
      </w:rPr>
      <w:t>: Alterar Senha Gerência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EB383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4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3">
    <w:nsid w:val="34D3325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9">
    <w:nsid w:val="4F77494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5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EEB74A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2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8"/>
  </w:num>
  <w:num w:numId="4">
    <w:abstractNumId w:val="14"/>
  </w:num>
  <w:num w:numId="5">
    <w:abstractNumId w:val="24"/>
  </w:num>
  <w:num w:numId="6">
    <w:abstractNumId w:val="22"/>
  </w:num>
  <w:num w:numId="7">
    <w:abstractNumId w:val="8"/>
  </w:num>
  <w:num w:numId="8">
    <w:abstractNumId w:val="21"/>
  </w:num>
  <w:num w:numId="9">
    <w:abstractNumId w:val="27"/>
  </w:num>
  <w:num w:numId="10">
    <w:abstractNumId w:val="1"/>
  </w:num>
  <w:num w:numId="11">
    <w:abstractNumId w:val="4"/>
  </w:num>
  <w:num w:numId="12">
    <w:abstractNumId w:val="36"/>
  </w:num>
  <w:num w:numId="13">
    <w:abstractNumId w:val="7"/>
  </w:num>
  <w:num w:numId="14">
    <w:abstractNumId w:val="0"/>
  </w:num>
  <w:num w:numId="15">
    <w:abstractNumId w:val="30"/>
  </w:num>
  <w:num w:numId="16">
    <w:abstractNumId w:val="29"/>
  </w:num>
  <w:num w:numId="17">
    <w:abstractNumId w:val="28"/>
  </w:num>
  <w:num w:numId="18">
    <w:abstractNumId w:val="26"/>
  </w:num>
  <w:num w:numId="19">
    <w:abstractNumId w:val="5"/>
  </w:num>
  <w:num w:numId="20">
    <w:abstractNumId w:val="14"/>
    <w:lvlOverride w:ilvl="0">
      <w:startOverride w:val="1"/>
    </w:lvlOverride>
  </w:num>
  <w:num w:numId="21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6"/>
  </w:num>
  <w:num w:numId="24">
    <w:abstractNumId w:val="17"/>
  </w:num>
  <w:num w:numId="25">
    <w:abstractNumId w:val="2"/>
  </w:num>
  <w:num w:numId="26">
    <w:abstractNumId w:val="25"/>
  </w:num>
  <w:num w:numId="27">
    <w:abstractNumId w:val="34"/>
  </w:num>
  <w:num w:numId="28">
    <w:abstractNumId w:val="20"/>
  </w:num>
  <w:num w:numId="29">
    <w:abstractNumId w:val="33"/>
  </w:num>
  <w:num w:numId="30">
    <w:abstractNumId w:val="11"/>
  </w:num>
  <w:num w:numId="31">
    <w:abstractNumId w:val="12"/>
  </w:num>
  <w:num w:numId="32">
    <w:abstractNumId w:val="10"/>
  </w:num>
  <w:num w:numId="33">
    <w:abstractNumId w:val="23"/>
  </w:num>
  <w:num w:numId="34">
    <w:abstractNumId w:val="35"/>
  </w:num>
  <w:num w:numId="35">
    <w:abstractNumId w:val="16"/>
  </w:num>
  <w:num w:numId="36">
    <w:abstractNumId w:val="13"/>
  </w:num>
  <w:num w:numId="37">
    <w:abstractNumId w:val="19"/>
  </w:num>
  <w:num w:numId="38">
    <w:abstractNumId w:val="3"/>
  </w:num>
  <w:num w:numId="3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4818"/>
    <o:shapelayout v:ext="edit">
      <o:idmap v:ext="edit" data="25"/>
      <o:rules v:ext="edit">
        <o:r id="V:Rule4" type="connector" idref="#_x0000_s25602"/>
        <o:r id="V:Rule5" type="connector" idref="#_x0000_s25603"/>
        <o:r id="V:Rule6" type="connector" idref="#_x0000_s2560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48D8"/>
    <w:rsid w:val="000826B7"/>
    <w:rsid w:val="00093BD3"/>
    <w:rsid w:val="000A7E17"/>
    <w:rsid w:val="000F2C61"/>
    <w:rsid w:val="000F59B8"/>
    <w:rsid w:val="00110AD6"/>
    <w:rsid w:val="00163571"/>
    <w:rsid w:val="00164020"/>
    <w:rsid w:val="00167E26"/>
    <w:rsid w:val="001E0394"/>
    <w:rsid w:val="002029C9"/>
    <w:rsid w:val="002A15F4"/>
    <w:rsid w:val="002B5806"/>
    <w:rsid w:val="002C0502"/>
    <w:rsid w:val="002E000A"/>
    <w:rsid w:val="00346AB9"/>
    <w:rsid w:val="00361023"/>
    <w:rsid w:val="00396AAC"/>
    <w:rsid w:val="003A0483"/>
    <w:rsid w:val="003C0E45"/>
    <w:rsid w:val="0042609E"/>
    <w:rsid w:val="004A09B5"/>
    <w:rsid w:val="004C48D8"/>
    <w:rsid w:val="004E76E8"/>
    <w:rsid w:val="004F4092"/>
    <w:rsid w:val="004F6F72"/>
    <w:rsid w:val="005038F9"/>
    <w:rsid w:val="005334EE"/>
    <w:rsid w:val="00547886"/>
    <w:rsid w:val="005B4471"/>
    <w:rsid w:val="00601AAF"/>
    <w:rsid w:val="00647FF2"/>
    <w:rsid w:val="006726A7"/>
    <w:rsid w:val="006B6ED2"/>
    <w:rsid w:val="006D7551"/>
    <w:rsid w:val="00727FB9"/>
    <w:rsid w:val="00732C22"/>
    <w:rsid w:val="00734900"/>
    <w:rsid w:val="00765B6F"/>
    <w:rsid w:val="00784110"/>
    <w:rsid w:val="007A34B5"/>
    <w:rsid w:val="007D4217"/>
    <w:rsid w:val="008073D8"/>
    <w:rsid w:val="00807542"/>
    <w:rsid w:val="008B6C36"/>
    <w:rsid w:val="008E2C5B"/>
    <w:rsid w:val="008E6228"/>
    <w:rsid w:val="008F545B"/>
    <w:rsid w:val="00921938"/>
    <w:rsid w:val="00950B59"/>
    <w:rsid w:val="00950C4B"/>
    <w:rsid w:val="009F72E7"/>
    <w:rsid w:val="00A371C4"/>
    <w:rsid w:val="00A745D1"/>
    <w:rsid w:val="00AD13FC"/>
    <w:rsid w:val="00AD694F"/>
    <w:rsid w:val="00AE2441"/>
    <w:rsid w:val="00B02FC6"/>
    <w:rsid w:val="00BE696C"/>
    <w:rsid w:val="00CB0E2B"/>
    <w:rsid w:val="00CC3EA9"/>
    <w:rsid w:val="00CF6171"/>
    <w:rsid w:val="00D0609F"/>
    <w:rsid w:val="00D273A8"/>
    <w:rsid w:val="00D27E0B"/>
    <w:rsid w:val="00D31E44"/>
    <w:rsid w:val="00D5073C"/>
    <w:rsid w:val="00D76D1B"/>
    <w:rsid w:val="00DA2604"/>
    <w:rsid w:val="00DC130B"/>
    <w:rsid w:val="00DC72BF"/>
    <w:rsid w:val="00DD3C63"/>
    <w:rsid w:val="00DE49CF"/>
    <w:rsid w:val="00E54415"/>
    <w:rsid w:val="00E7377C"/>
    <w:rsid w:val="00E816B4"/>
    <w:rsid w:val="00EE7D32"/>
    <w:rsid w:val="00F20A60"/>
    <w:rsid w:val="00F91492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8010EF7CFA4E1C916B7C64F9B373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1D70AC-0BD8-41A3-AE6C-B5F3E1838E29}"/>
      </w:docPartPr>
      <w:docPartBody>
        <w:p w:rsidR="00B82C6B" w:rsidRDefault="00C604E8" w:rsidP="00C604E8">
          <w:pPr>
            <w:pStyle w:val="938010EF7CFA4E1C916B7C64F9B37328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604E8"/>
    <w:rsid w:val="002B28D8"/>
    <w:rsid w:val="003F7D09"/>
    <w:rsid w:val="008F58D1"/>
    <w:rsid w:val="00A234F1"/>
    <w:rsid w:val="00B82C6B"/>
    <w:rsid w:val="00C60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C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38010EF7CFA4E1C916B7C64F9B37328">
    <w:name w:val="938010EF7CFA4E1C916B7C64F9B37328"/>
    <w:rsid w:val="00C604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Sistema de Rastreamento 21 de Fevereiro de 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1842</TotalTime>
  <Pages>3</Pages>
  <Words>435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Localizar Veículo</dc:title>
  <dc:subject>Caso de Teste Localizar Veículo</dc:subject>
  <dc:creator>Valter Vasconcelos</dc:creator>
  <dc:description>Projeto de Software II</dc:description>
  <cp:lastModifiedBy>Júnior</cp:lastModifiedBy>
  <cp:revision>11</cp:revision>
  <cp:lastPrinted>2003-10-06T11:49:00Z</cp:lastPrinted>
  <dcterms:created xsi:type="dcterms:W3CDTF">2014-02-22T19:12:00Z</dcterms:created>
  <dcterms:modified xsi:type="dcterms:W3CDTF">2014-03-10T21:44:00Z</dcterms:modified>
</cp:coreProperties>
</file>