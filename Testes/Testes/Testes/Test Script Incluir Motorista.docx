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Incluir motorista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3961CC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9E5EF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3961CC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 w:rsidR="00643CFF">
              <w:rPr>
                <w:b w:val="0"/>
                <w:lang w:val="pt-BR"/>
              </w:rPr>
              <w:t>Incluir ,</w:t>
            </w:r>
            <w:proofErr w:type="gramEnd"/>
            <w:r w:rsidR="00643CFF"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com sucesso</w:t>
            </w:r>
          </w:p>
        </w:tc>
      </w:tr>
      <w:tr w:rsidR="000F379B" w:rsidRPr="003961CC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A1300" w:rsidP="005D12BD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Motorista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643CFF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na opção Incluir motorista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A2978" w:rsidRPr="008A29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Default="008A29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Default="005D12BD" w:rsidP="00643CFF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="008A297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8A297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8A2978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nome é preenchido</w:t>
            </w:r>
          </w:p>
        </w:tc>
        <w:tc>
          <w:tcPr>
            <w:tcW w:w="714" w:type="dxa"/>
          </w:tcPr>
          <w:p w:rsidR="008A2978" w:rsidRPr="003D4348" w:rsidRDefault="008A2978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D4348" w:rsidRDefault="008A297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5D12B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 w:rsidRPr="00297AE7">
              <w:rPr>
                <w:lang w:val="pt-BR"/>
              </w:rPr>
              <w:t xml:space="preserve"> digita</w:t>
            </w:r>
            <w:r w:rsidR="00643CFF">
              <w:rPr>
                <w:lang w:val="pt-BR"/>
              </w:rPr>
              <w:t xml:space="preserve"> a identidade - RG</w:t>
            </w:r>
          </w:p>
        </w:tc>
        <w:tc>
          <w:tcPr>
            <w:tcW w:w="5596" w:type="dxa"/>
          </w:tcPr>
          <w:p w:rsidR="000F379B" w:rsidRPr="003D4348" w:rsidRDefault="00643CFF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643CFF" w:rsidRDefault="00643CFF" w:rsidP="005D12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 w:rsidR="005D12BD">
              <w:rPr>
                <w:lang w:val="pt-BR"/>
              </w:rPr>
              <w:t>5</w:t>
            </w:r>
            <w:proofErr w:type="gramEnd"/>
            <w:r w:rsidR="005D12BD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digita o número da habilitação</w:t>
            </w:r>
          </w:p>
        </w:tc>
        <w:tc>
          <w:tcPr>
            <w:tcW w:w="5596" w:type="dxa"/>
          </w:tcPr>
          <w:p w:rsidR="000F379B" w:rsidRPr="001E40E6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a data de vencimento da carteira de motorista.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o CPF 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no campo a data de Admissão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no botão Incluir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1E40E6" w:rsidTr="006775B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6775B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5D12BD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</w:tr>
      <w:tr w:rsidR="001E40E6" w:rsidTr="006775B2">
        <w:tc>
          <w:tcPr>
            <w:tcW w:w="2448" w:type="dxa"/>
            <w:shd w:val="clear" w:color="auto" w:fill="E0E0E0"/>
          </w:tcPr>
          <w:p w:rsidR="001E40E6" w:rsidRPr="004A4D4E" w:rsidRDefault="001E40E6" w:rsidP="005D12BD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</w:p>
        </w:tc>
      </w:tr>
      <w:tr w:rsidR="001E40E6" w:rsidTr="006775B2">
        <w:tc>
          <w:tcPr>
            <w:tcW w:w="2448" w:type="dxa"/>
            <w:shd w:val="clear" w:color="auto" w:fill="E0E0E0"/>
          </w:tcPr>
          <w:p w:rsidR="002B29D0" w:rsidRPr="004A4D4E" w:rsidRDefault="002B29D0" w:rsidP="006775B2">
            <w:pPr>
              <w:pStyle w:val="bp"/>
              <w:spacing w:before="0" w:after="0"/>
            </w:pPr>
            <w:r>
              <w:t>Campo Identidade</w:t>
            </w:r>
          </w:p>
        </w:tc>
        <w:tc>
          <w:tcPr>
            <w:tcW w:w="1944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</w:tr>
      <w:tr w:rsidR="002B29D0" w:rsidTr="006775B2">
        <w:tc>
          <w:tcPr>
            <w:tcW w:w="2448" w:type="dxa"/>
            <w:shd w:val="clear" w:color="auto" w:fill="E0E0E0"/>
          </w:tcPr>
          <w:p w:rsidR="002B29D0" w:rsidRDefault="002B29D0" w:rsidP="006775B2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</w:tr>
      <w:tr w:rsidR="002B29D0" w:rsidRPr="003961CC" w:rsidTr="006775B2">
        <w:tc>
          <w:tcPr>
            <w:tcW w:w="2448" w:type="dxa"/>
            <w:shd w:val="clear" w:color="auto" w:fill="E0E0E0"/>
          </w:tcPr>
          <w:p w:rsidR="002B29D0" w:rsidRPr="002B29D0" w:rsidRDefault="002B29D0" w:rsidP="006775B2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2B29D0" w:rsidRPr="002B29D0" w:rsidTr="006775B2">
        <w:tc>
          <w:tcPr>
            <w:tcW w:w="2448" w:type="dxa"/>
            <w:shd w:val="clear" w:color="auto" w:fill="E0E0E0"/>
          </w:tcPr>
          <w:p w:rsidR="002B29D0" w:rsidRPr="002B29D0" w:rsidRDefault="002B29D0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2B29D0" w:rsidRPr="002B29D0" w:rsidTr="006775B2">
        <w:tc>
          <w:tcPr>
            <w:tcW w:w="2448" w:type="dxa"/>
            <w:shd w:val="clear" w:color="auto" w:fill="E0E0E0"/>
          </w:tcPr>
          <w:p w:rsidR="002B29D0" w:rsidRPr="002B29D0" w:rsidRDefault="002B29D0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3961CC" w:rsidRPr="00EC46A8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Default="003961CC" w:rsidP="00104D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3961CC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E21D9F" w:rsidRDefault="003961CC" w:rsidP="003961C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carteira de motorista vencida</w:t>
            </w:r>
          </w:p>
        </w:tc>
      </w:tr>
      <w:tr w:rsidR="003961CC" w:rsidRPr="003961CC" w:rsidTr="00104D92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3961CC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3961CC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104D92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3961CC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3961CC" w:rsidRDefault="003961CC" w:rsidP="00104D9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3961CC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0862ED" w:rsidRDefault="003961CC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3961CC" w:rsidRPr="0065016E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961CC" w:rsidRPr="000862ED" w:rsidRDefault="003961CC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 w:rsidR="00FC3BCA">
              <w:rPr>
                <w:bCs/>
                <w:sz w:val="24"/>
                <w:lang w:val="pt-BR"/>
              </w:rPr>
              <w:t>/Falhou</w:t>
            </w:r>
          </w:p>
        </w:tc>
      </w:tr>
      <w:tr w:rsid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961CC" w:rsidRDefault="003961CC" w:rsidP="00104D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961CC" w:rsidRPr="005D12BD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Pr="005D12BD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Pr="005D12BD" w:rsidRDefault="003961CC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3961CC" w:rsidRPr="003D4348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8A297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3961CC" w:rsidRPr="003D4348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3D4348" w:rsidRDefault="003961CC" w:rsidP="00104D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- RG</w:t>
            </w:r>
          </w:p>
        </w:tc>
        <w:tc>
          <w:tcPr>
            <w:tcW w:w="5596" w:type="dxa"/>
          </w:tcPr>
          <w:p w:rsidR="003961CC" w:rsidRPr="003D4348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643CFF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</w:t>
            </w:r>
          </w:p>
        </w:tc>
        <w:tc>
          <w:tcPr>
            <w:tcW w:w="5596" w:type="dxa"/>
          </w:tcPr>
          <w:p w:rsidR="003961CC" w:rsidRPr="001E40E6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3961CC" w:rsidRDefault="003961CC" w:rsidP="003961CC">
      <w:pPr>
        <w:pStyle w:val="bp"/>
        <w:spacing w:before="0" w:after="0"/>
        <w:rPr>
          <w:lang w:val="pt-BR"/>
        </w:rPr>
      </w:pPr>
    </w:p>
    <w:p w:rsidR="003961CC" w:rsidRPr="003D4348" w:rsidRDefault="003961CC" w:rsidP="003961CC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3961CC" w:rsidTr="00104D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961CC" w:rsidTr="00104D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961CC" w:rsidRPr="004A4D4E" w:rsidRDefault="003961CC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</w:tr>
      <w:tr w:rsidR="003961CC" w:rsidTr="00104D92">
        <w:tc>
          <w:tcPr>
            <w:tcW w:w="2448" w:type="dxa"/>
            <w:shd w:val="clear" w:color="auto" w:fill="E0E0E0"/>
          </w:tcPr>
          <w:p w:rsidR="003961CC" w:rsidRPr="004A4D4E" w:rsidRDefault="003961CC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</w:tr>
      <w:tr w:rsidR="003961CC" w:rsidTr="00104D92">
        <w:tc>
          <w:tcPr>
            <w:tcW w:w="2448" w:type="dxa"/>
            <w:shd w:val="clear" w:color="auto" w:fill="E0E0E0"/>
          </w:tcPr>
          <w:p w:rsidR="003961CC" w:rsidRPr="004A4D4E" w:rsidRDefault="003961CC" w:rsidP="00104D92">
            <w:pPr>
              <w:pStyle w:val="bp"/>
              <w:spacing w:before="0" w:after="0"/>
            </w:pPr>
            <w:r>
              <w:t>Campo Identidade</w:t>
            </w:r>
          </w:p>
        </w:tc>
        <w:tc>
          <w:tcPr>
            <w:tcW w:w="1944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</w:tr>
      <w:tr w:rsidR="003961CC" w:rsidTr="00104D92">
        <w:tc>
          <w:tcPr>
            <w:tcW w:w="2448" w:type="dxa"/>
            <w:shd w:val="clear" w:color="auto" w:fill="E0E0E0"/>
          </w:tcPr>
          <w:p w:rsidR="003961CC" w:rsidRDefault="003961CC" w:rsidP="00104D92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</w:tr>
      <w:tr w:rsidR="003961CC" w:rsidRPr="003961CC" w:rsidTr="00104D92">
        <w:tc>
          <w:tcPr>
            <w:tcW w:w="2448" w:type="dxa"/>
            <w:shd w:val="clear" w:color="auto" w:fill="E0E0E0"/>
          </w:tcPr>
          <w:p w:rsidR="003961CC" w:rsidRPr="002B29D0" w:rsidRDefault="003961CC" w:rsidP="00104D92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  <w:r>
              <w:rPr>
                <w:lang w:val="pt-BR"/>
              </w:rPr>
              <w:t xml:space="preserve"> (Vencida)</w:t>
            </w:r>
          </w:p>
        </w:tc>
        <w:tc>
          <w:tcPr>
            <w:tcW w:w="1944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3961CC" w:rsidRPr="002B29D0" w:rsidTr="00104D92">
        <w:tc>
          <w:tcPr>
            <w:tcW w:w="2448" w:type="dxa"/>
            <w:shd w:val="clear" w:color="auto" w:fill="E0E0E0"/>
          </w:tcPr>
          <w:p w:rsidR="003961CC" w:rsidRPr="002B29D0" w:rsidRDefault="003961CC" w:rsidP="00104D9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3961CC" w:rsidRPr="002B29D0" w:rsidTr="00104D92">
        <w:tc>
          <w:tcPr>
            <w:tcW w:w="2448" w:type="dxa"/>
            <w:shd w:val="clear" w:color="auto" w:fill="E0E0E0"/>
          </w:tcPr>
          <w:p w:rsidR="003961CC" w:rsidRPr="002B29D0" w:rsidRDefault="003961CC" w:rsidP="00104D9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2E5EC8" w:rsidRDefault="002E5EC8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3961CC" w:rsidRPr="00EC46A8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Default="003961CC" w:rsidP="00104D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3961CC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E21D9F" w:rsidRDefault="003961CC" w:rsidP="003961C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carteira de identidade inválida</w:t>
            </w:r>
          </w:p>
        </w:tc>
      </w:tr>
      <w:tr w:rsidR="003961CC" w:rsidRPr="003961CC" w:rsidTr="00104D92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104D92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3961CC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104D92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3961CC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3961CC" w:rsidRDefault="003961CC" w:rsidP="00104D9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3961CC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0862ED" w:rsidRDefault="003961CC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3961CC" w:rsidRPr="0065016E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961CC" w:rsidRDefault="003961CC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961CC" w:rsidRPr="000862ED" w:rsidRDefault="003961CC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 w:rsidR="00FC3BCA">
              <w:rPr>
                <w:bCs/>
                <w:sz w:val="24"/>
                <w:lang w:val="pt-BR"/>
              </w:rPr>
              <w:t>/Falhou</w:t>
            </w:r>
          </w:p>
        </w:tc>
      </w:tr>
      <w:tr w:rsid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961CC" w:rsidRDefault="003961CC" w:rsidP="00104D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961CC" w:rsidRPr="005D12BD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Pr="005D12BD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Pr="005D12BD" w:rsidRDefault="003961CC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3961CC" w:rsidRPr="003D4348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8A297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3961CC" w:rsidRPr="003D4348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3D4348" w:rsidRDefault="003961CC" w:rsidP="00104D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3961CC" w:rsidRPr="003D4348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643CFF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</w:t>
            </w:r>
          </w:p>
        </w:tc>
        <w:tc>
          <w:tcPr>
            <w:tcW w:w="5596" w:type="dxa"/>
          </w:tcPr>
          <w:p w:rsidR="003961CC" w:rsidRPr="001E40E6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3961CC" w:rsidRDefault="003961CC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3961CC" w:rsidRDefault="003961CC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3961CC" w:rsidRPr="003D4348" w:rsidRDefault="003961CC" w:rsidP="00104D92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3961CC" w:rsidRDefault="003961CC" w:rsidP="003961CC">
      <w:pPr>
        <w:pStyle w:val="bp"/>
        <w:spacing w:before="0" w:after="0"/>
        <w:rPr>
          <w:lang w:val="pt-BR"/>
        </w:rPr>
      </w:pPr>
    </w:p>
    <w:p w:rsidR="003961CC" w:rsidRPr="003D4348" w:rsidRDefault="003961CC" w:rsidP="003961CC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3961CC" w:rsidTr="00104D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961CC" w:rsidTr="00104D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961CC" w:rsidRPr="004A4D4E" w:rsidRDefault="003961CC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</w:tr>
      <w:tr w:rsidR="003961CC" w:rsidTr="00104D92">
        <w:tc>
          <w:tcPr>
            <w:tcW w:w="2448" w:type="dxa"/>
            <w:shd w:val="clear" w:color="auto" w:fill="E0E0E0"/>
          </w:tcPr>
          <w:p w:rsidR="003961CC" w:rsidRPr="004A4D4E" w:rsidRDefault="003961CC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</w:tr>
      <w:tr w:rsidR="003961CC" w:rsidTr="00104D92">
        <w:tc>
          <w:tcPr>
            <w:tcW w:w="2448" w:type="dxa"/>
            <w:shd w:val="clear" w:color="auto" w:fill="E0E0E0"/>
          </w:tcPr>
          <w:p w:rsidR="003961CC" w:rsidRPr="004A4D4E" w:rsidRDefault="003961CC" w:rsidP="00104D92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</w:pPr>
          </w:p>
        </w:tc>
      </w:tr>
      <w:tr w:rsidR="003961CC" w:rsidTr="00104D92">
        <w:tc>
          <w:tcPr>
            <w:tcW w:w="2448" w:type="dxa"/>
            <w:shd w:val="clear" w:color="auto" w:fill="E0E0E0"/>
          </w:tcPr>
          <w:p w:rsidR="003961CC" w:rsidRDefault="003961CC" w:rsidP="00104D92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3961CC" w:rsidRPr="004A4D4E" w:rsidRDefault="003961CC" w:rsidP="00104D92">
            <w:pPr>
              <w:pStyle w:val="bp"/>
              <w:spacing w:before="0" w:after="0"/>
              <w:jc w:val="center"/>
            </w:pPr>
          </w:p>
        </w:tc>
      </w:tr>
      <w:tr w:rsidR="003961CC" w:rsidRPr="003961CC" w:rsidTr="00104D92">
        <w:tc>
          <w:tcPr>
            <w:tcW w:w="2448" w:type="dxa"/>
            <w:shd w:val="clear" w:color="auto" w:fill="E0E0E0"/>
          </w:tcPr>
          <w:p w:rsidR="003961CC" w:rsidRPr="002B29D0" w:rsidRDefault="003961CC" w:rsidP="00104D92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3961CC" w:rsidRPr="002B29D0" w:rsidTr="00104D92">
        <w:tc>
          <w:tcPr>
            <w:tcW w:w="2448" w:type="dxa"/>
            <w:shd w:val="clear" w:color="auto" w:fill="E0E0E0"/>
          </w:tcPr>
          <w:p w:rsidR="003961CC" w:rsidRPr="002B29D0" w:rsidRDefault="003961CC" w:rsidP="00104D9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3961CC" w:rsidRPr="002B29D0" w:rsidTr="00104D92">
        <w:tc>
          <w:tcPr>
            <w:tcW w:w="2448" w:type="dxa"/>
            <w:shd w:val="clear" w:color="auto" w:fill="E0E0E0"/>
          </w:tcPr>
          <w:p w:rsidR="003961CC" w:rsidRPr="002B29D0" w:rsidRDefault="003961CC" w:rsidP="00104D9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3961CC" w:rsidRPr="002B29D0" w:rsidRDefault="003961CC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3961CC" w:rsidRDefault="003961CC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FC3BCA" w:rsidRPr="00EC46A8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Default="00FC3BCA" w:rsidP="00104D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FC3BCA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E21D9F" w:rsidRDefault="00FC3BCA" w:rsidP="00FC3BC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numero da Habilitação inválido</w:t>
            </w:r>
          </w:p>
        </w:tc>
      </w:tr>
      <w:tr w:rsidR="00FC3BCA" w:rsidRPr="003961CC" w:rsidTr="00104D92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104D92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FC3BCA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104D92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FC3BCA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3961CC" w:rsidRDefault="00FC3BCA" w:rsidP="00104D9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FC3BCA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0862ED" w:rsidRDefault="00FC3BCA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FC3BCA" w:rsidRPr="0065016E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BCA" w:rsidRPr="000862ED" w:rsidRDefault="00FC3BCA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FC3BCA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C3BCA" w:rsidRDefault="00FC3BCA" w:rsidP="00104D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3BCA" w:rsidRPr="005D12BD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Pr="005D12BD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Pr="005D12BD" w:rsidRDefault="00FC3BCA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FC3BCA" w:rsidRPr="003D4348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8A297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FC3BCA" w:rsidRPr="003D4348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3D4348" w:rsidRDefault="00FC3BCA" w:rsidP="00104D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FC3BCA" w:rsidRPr="003D4348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643CFF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 (Incorreto)</w:t>
            </w:r>
          </w:p>
        </w:tc>
        <w:tc>
          <w:tcPr>
            <w:tcW w:w="5596" w:type="dxa"/>
          </w:tcPr>
          <w:p w:rsidR="00FC3BCA" w:rsidRPr="001E40E6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FC3BCA" w:rsidRDefault="00FC3BCA" w:rsidP="00FC3BCA">
      <w:pPr>
        <w:pStyle w:val="bp"/>
        <w:spacing w:before="0" w:after="0"/>
        <w:rPr>
          <w:lang w:val="pt-BR"/>
        </w:rPr>
      </w:pPr>
    </w:p>
    <w:p w:rsidR="00FC3BCA" w:rsidRPr="003D4348" w:rsidRDefault="00FC3BCA" w:rsidP="00FC3B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FC3BCA" w:rsidTr="00104D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C3BCA" w:rsidTr="00104D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FC3BCA" w:rsidRPr="004A4D4E" w:rsidRDefault="00FC3BCA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</w:tr>
      <w:tr w:rsidR="00FC3BCA" w:rsidTr="00104D92">
        <w:tc>
          <w:tcPr>
            <w:tcW w:w="2448" w:type="dxa"/>
            <w:shd w:val="clear" w:color="auto" w:fill="E0E0E0"/>
          </w:tcPr>
          <w:p w:rsidR="00FC3BCA" w:rsidRPr="004A4D4E" w:rsidRDefault="00FC3BCA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</w:tr>
      <w:tr w:rsidR="00FC3BCA" w:rsidTr="00104D92">
        <w:tc>
          <w:tcPr>
            <w:tcW w:w="2448" w:type="dxa"/>
            <w:shd w:val="clear" w:color="auto" w:fill="E0E0E0"/>
          </w:tcPr>
          <w:p w:rsidR="00FC3BCA" w:rsidRPr="004A4D4E" w:rsidRDefault="00FC3BCA" w:rsidP="00104D92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</w:tr>
      <w:tr w:rsidR="00FC3BCA" w:rsidTr="00104D92">
        <w:tc>
          <w:tcPr>
            <w:tcW w:w="2448" w:type="dxa"/>
            <w:shd w:val="clear" w:color="auto" w:fill="E0E0E0"/>
          </w:tcPr>
          <w:p w:rsidR="00FC3BCA" w:rsidRDefault="00FC3BCA" w:rsidP="00104D92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</w:tr>
      <w:tr w:rsidR="00FC3BCA" w:rsidRPr="003961CC" w:rsidTr="00104D92">
        <w:tc>
          <w:tcPr>
            <w:tcW w:w="2448" w:type="dxa"/>
            <w:shd w:val="clear" w:color="auto" w:fill="E0E0E0"/>
          </w:tcPr>
          <w:p w:rsidR="00FC3BCA" w:rsidRPr="002B29D0" w:rsidRDefault="00FC3BCA" w:rsidP="00104D92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FC3BCA" w:rsidRPr="002B29D0" w:rsidTr="00104D92">
        <w:tc>
          <w:tcPr>
            <w:tcW w:w="2448" w:type="dxa"/>
            <w:shd w:val="clear" w:color="auto" w:fill="E0E0E0"/>
          </w:tcPr>
          <w:p w:rsidR="00FC3BCA" w:rsidRPr="002B29D0" w:rsidRDefault="00FC3BCA" w:rsidP="00104D9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FC3BCA" w:rsidRPr="002B29D0" w:rsidTr="00104D92">
        <w:tc>
          <w:tcPr>
            <w:tcW w:w="2448" w:type="dxa"/>
            <w:shd w:val="clear" w:color="auto" w:fill="E0E0E0"/>
          </w:tcPr>
          <w:p w:rsidR="00FC3BCA" w:rsidRPr="002B29D0" w:rsidRDefault="00FC3BCA" w:rsidP="00104D9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FC3BCA" w:rsidRPr="00EC46A8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Default="00FC3BCA" w:rsidP="00104D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FC3BCA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E21D9F" w:rsidRDefault="00FC3BCA" w:rsidP="00FC3BC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CPF inválido</w:t>
            </w:r>
          </w:p>
        </w:tc>
      </w:tr>
      <w:tr w:rsidR="00FC3BCA" w:rsidRPr="003961CC" w:rsidTr="00104D92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104D92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FC3BCA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104D92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FC3BCA" w:rsidRPr="003961CC" w:rsidTr="00104D9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3961CC" w:rsidRDefault="00FC3BCA" w:rsidP="00104D9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FC3BCA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0862ED" w:rsidRDefault="00FC3BCA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FC3BCA" w:rsidRPr="0065016E" w:rsidTr="00104D9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3BCA" w:rsidRDefault="00FC3BCA" w:rsidP="00104D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BCA" w:rsidRPr="000862ED" w:rsidRDefault="00FC3BCA" w:rsidP="00104D92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FC3BCA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C3BCA" w:rsidRDefault="00FC3BCA" w:rsidP="00104D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3BCA" w:rsidRPr="005D12BD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Pr="005D12BD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Pr="005D12BD" w:rsidRDefault="00FC3BCA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FC3BCA" w:rsidRPr="003D4348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8A297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104D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FC3BCA" w:rsidRPr="003D4348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3D4348" w:rsidRDefault="00FC3BCA" w:rsidP="00104D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FC3BCA" w:rsidRPr="003D4348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643CFF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Passo 5: O Gerente digita o número da habilitação (Incorreto)</w:t>
            </w:r>
          </w:p>
        </w:tc>
        <w:tc>
          <w:tcPr>
            <w:tcW w:w="5596" w:type="dxa"/>
          </w:tcPr>
          <w:p w:rsidR="00FC3BCA" w:rsidRPr="001E40E6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>: O Gerente digita o CPF  (Inválido)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104D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104D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104D92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FC3BCA" w:rsidRDefault="00FC3BCA" w:rsidP="00104D9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FC3BCA" w:rsidRDefault="00FC3BCA" w:rsidP="00104D92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FC3BCA" w:rsidRPr="003D4348" w:rsidRDefault="00FC3BCA" w:rsidP="00104D92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FC3BCA" w:rsidRDefault="00FC3BCA" w:rsidP="00FC3BCA">
      <w:pPr>
        <w:pStyle w:val="bp"/>
        <w:spacing w:before="0" w:after="0"/>
        <w:rPr>
          <w:lang w:val="pt-BR"/>
        </w:rPr>
      </w:pPr>
    </w:p>
    <w:p w:rsidR="00FC3BCA" w:rsidRPr="003D4348" w:rsidRDefault="00FC3BCA" w:rsidP="00FC3B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FC3BCA" w:rsidTr="00104D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104D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C3BCA" w:rsidTr="00104D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FC3BCA" w:rsidRPr="004A4D4E" w:rsidRDefault="00FC3BCA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</w:tr>
      <w:tr w:rsidR="00FC3BCA" w:rsidTr="00104D92">
        <w:tc>
          <w:tcPr>
            <w:tcW w:w="2448" w:type="dxa"/>
            <w:shd w:val="clear" w:color="auto" w:fill="E0E0E0"/>
          </w:tcPr>
          <w:p w:rsidR="00FC3BCA" w:rsidRPr="004A4D4E" w:rsidRDefault="00FC3BCA" w:rsidP="00104D9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</w:tr>
      <w:tr w:rsidR="00FC3BCA" w:rsidTr="00104D92">
        <w:tc>
          <w:tcPr>
            <w:tcW w:w="2448" w:type="dxa"/>
            <w:shd w:val="clear" w:color="auto" w:fill="E0E0E0"/>
          </w:tcPr>
          <w:p w:rsidR="00FC3BCA" w:rsidRPr="004A4D4E" w:rsidRDefault="00FC3BCA" w:rsidP="00104D92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</w:pPr>
          </w:p>
        </w:tc>
      </w:tr>
      <w:tr w:rsidR="00FC3BCA" w:rsidTr="00104D92">
        <w:tc>
          <w:tcPr>
            <w:tcW w:w="2448" w:type="dxa"/>
            <w:shd w:val="clear" w:color="auto" w:fill="E0E0E0"/>
          </w:tcPr>
          <w:p w:rsidR="00FC3BCA" w:rsidRDefault="00FC3BCA" w:rsidP="00104D92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FC3BCA" w:rsidRPr="004A4D4E" w:rsidRDefault="00FC3BCA" w:rsidP="00104D92">
            <w:pPr>
              <w:pStyle w:val="bp"/>
              <w:spacing w:before="0" w:after="0"/>
              <w:jc w:val="center"/>
            </w:pPr>
          </w:p>
        </w:tc>
      </w:tr>
      <w:tr w:rsidR="00FC3BCA" w:rsidRPr="003961CC" w:rsidTr="00104D92">
        <w:tc>
          <w:tcPr>
            <w:tcW w:w="2448" w:type="dxa"/>
            <w:shd w:val="clear" w:color="auto" w:fill="E0E0E0"/>
          </w:tcPr>
          <w:p w:rsidR="00FC3BCA" w:rsidRPr="002B29D0" w:rsidRDefault="00FC3BCA" w:rsidP="00104D92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FC3BCA" w:rsidRPr="002B29D0" w:rsidTr="00104D92">
        <w:tc>
          <w:tcPr>
            <w:tcW w:w="2448" w:type="dxa"/>
            <w:shd w:val="clear" w:color="auto" w:fill="E0E0E0"/>
          </w:tcPr>
          <w:p w:rsidR="00FC3BCA" w:rsidRPr="002B29D0" w:rsidRDefault="00FC3BCA" w:rsidP="00104D92">
            <w:pPr>
              <w:pStyle w:val="bp"/>
              <w:spacing w:before="0" w:after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CPF(</w:t>
            </w:r>
            <w:proofErr w:type="gramEnd"/>
            <w:r>
              <w:rPr>
                <w:lang w:val="pt-BR"/>
              </w:rPr>
              <w:t>Inválido)</w:t>
            </w:r>
          </w:p>
        </w:tc>
        <w:tc>
          <w:tcPr>
            <w:tcW w:w="1944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FC3BCA" w:rsidRPr="002B29D0" w:rsidTr="00104D92">
        <w:tc>
          <w:tcPr>
            <w:tcW w:w="2448" w:type="dxa"/>
            <w:shd w:val="clear" w:color="auto" w:fill="E0E0E0"/>
          </w:tcPr>
          <w:p w:rsidR="00FC3BCA" w:rsidRPr="002B29D0" w:rsidRDefault="00FC3BCA" w:rsidP="00104D9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FC3BCA" w:rsidRPr="002B29D0" w:rsidRDefault="00FC3BCA" w:rsidP="00104D9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FC3BCA" w:rsidRPr="002B29D0" w:rsidRDefault="00FC3BCA">
      <w:pPr>
        <w:pStyle w:val="bp"/>
        <w:spacing w:before="0" w:after="0"/>
        <w:rPr>
          <w:lang w:val="pt-BR"/>
        </w:rPr>
      </w:pPr>
    </w:p>
    <w:sectPr w:rsidR="00FC3BCA" w:rsidRPr="002B29D0" w:rsidSect="000F379B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B9A" w:rsidRDefault="00811B9A">
      <w:r>
        <w:separator/>
      </w:r>
    </w:p>
  </w:endnote>
  <w:endnote w:type="continuationSeparator" w:id="0">
    <w:p w:rsidR="00811B9A" w:rsidRDefault="00811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1315A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1315AA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1315AA">
      <w:rPr>
        <w:rStyle w:val="Nmerodepgina"/>
      </w:rPr>
      <w:fldChar w:fldCharType="separate"/>
    </w:r>
    <w:r w:rsidR="00FC3BCA">
      <w:rPr>
        <w:rStyle w:val="Nmerodepgina"/>
        <w:noProof/>
      </w:rPr>
      <w:t>2</w:t>
    </w:r>
    <w:r w:rsidR="001315AA">
      <w:rPr>
        <w:rStyle w:val="Nmerodepgina"/>
      </w:rPr>
      <w:fldChar w:fldCharType="end"/>
    </w:r>
    <w:r>
      <w:rPr>
        <w:rStyle w:val="Nmerodepgina"/>
      </w:rPr>
      <w:t xml:space="preserve"> de </w:t>
    </w:r>
    <w:r w:rsidR="001315A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315AA">
      <w:rPr>
        <w:rStyle w:val="Nmerodepgina"/>
      </w:rPr>
      <w:fldChar w:fldCharType="separate"/>
    </w:r>
    <w:r w:rsidR="00FC3BCA">
      <w:rPr>
        <w:rStyle w:val="Nmerodepgina"/>
        <w:noProof/>
      </w:rPr>
      <w:t>10</w:t>
    </w:r>
    <w:r w:rsidR="001315AA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1315A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1315AA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1315AA">
      <w:rPr>
        <w:rStyle w:val="Nmerodepgina"/>
      </w:rPr>
      <w:fldChar w:fldCharType="separate"/>
    </w:r>
    <w:r w:rsidR="00FC3BCA">
      <w:rPr>
        <w:rStyle w:val="Nmerodepgina"/>
        <w:noProof/>
      </w:rPr>
      <w:t>10</w:t>
    </w:r>
    <w:r w:rsidR="001315AA">
      <w:rPr>
        <w:rStyle w:val="Nmerodepgina"/>
      </w:rPr>
      <w:fldChar w:fldCharType="end"/>
    </w:r>
    <w:r>
      <w:rPr>
        <w:rStyle w:val="Nmerodepgina"/>
      </w:rPr>
      <w:t xml:space="preserve"> de </w:t>
    </w:r>
    <w:r w:rsidR="001315A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315AA">
      <w:rPr>
        <w:rStyle w:val="Nmerodepgina"/>
      </w:rPr>
      <w:fldChar w:fldCharType="separate"/>
    </w:r>
    <w:r w:rsidR="00FC3BCA">
      <w:rPr>
        <w:rStyle w:val="Nmerodepgina"/>
        <w:noProof/>
      </w:rPr>
      <w:t>10</w:t>
    </w:r>
    <w:r w:rsidR="001315AA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B9A" w:rsidRDefault="00811B9A">
      <w:r>
        <w:separator/>
      </w:r>
    </w:p>
  </w:footnote>
  <w:footnote w:type="continuationSeparator" w:id="0">
    <w:p w:rsidR="00811B9A" w:rsidRDefault="00811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0F379B" w:rsidTr="00EC46A8">
      <w:trPr>
        <w:trHeight w:val="382"/>
      </w:trPr>
      <w:tc>
        <w:tcPr>
          <w:tcW w:w="5905" w:type="dxa"/>
        </w:tcPr>
        <w:p w:rsidR="000F379B" w:rsidRDefault="001315AA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0F379B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 w:rsidTr="00EC46A8">
      <w:trPr>
        <w:trHeight w:val="255"/>
      </w:trPr>
      <w:tc>
        <w:tcPr>
          <w:tcW w:w="5905" w:type="dxa"/>
        </w:tcPr>
        <w:p w:rsidR="002B29D0" w:rsidRDefault="002B29D0">
          <w:pPr>
            <w:rPr>
              <w:lang w:val="pt-BR"/>
            </w:rPr>
          </w:pPr>
          <w:r>
            <w:rPr>
              <w:lang w:val="pt-BR"/>
            </w:rPr>
            <w:t>Incluir Motorista</w:t>
          </w:r>
        </w:p>
      </w:tc>
      <w:tc>
        <w:tcPr>
          <w:tcW w:w="2943" w:type="dxa"/>
        </w:tcPr>
        <w:p w:rsidR="002B29D0" w:rsidRDefault="00B1758C" w:rsidP="002B29D0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B29D0">
            <w:rPr>
              <w:lang w:val="pt-BR"/>
            </w:rPr>
            <w:t>31</w:t>
          </w:r>
          <w:r w:rsidR="00CD0ADC">
            <w:rPr>
              <w:lang w:val="pt-BR"/>
            </w:rPr>
            <w:t>/1</w:t>
          </w:r>
          <w:r w:rsidR="002B29D0">
            <w:rPr>
              <w:lang w:val="pt-BR"/>
            </w:rPr>
            <w:t>03/2014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1315AA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FA5101" w:rsidP="00FC3BCA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FC3BCA">
            <w:rPr>
              <w:lang w:val="pt-BR"/>
            </w:rPr>
            <w:t>31/03/2014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36000"/>
    <w:rsid w:val="000765D6"/>
    <w:rsid w:val="000862ED"/>
    <w:rsid w:val="000B35EB"/>
    <w:rsid w:val="000F379B"/>
    <w:rsid w:val="001315AA"/>
    <w:rsid w:val="001E3FF4"/>
    <w:rsid w:val="001E40E6"/>
    <w:rsid w:val="002B29D0"/>
    <w:rsid w:val="002E5EC8"/>
    <w:rsid w:val="00311519"/>
    <w:rsid w:val="00342693"/>
    <w:rsid w:val="003832C4"/>
    <w:rsid w:val="003961CC"/>
    <w:rsid w:val="003D4348"/>
    <w:rsid w:val="004A4D4E"/>
    <w:rsid w:val="004A6229"/>
    <w:rsid w:val="004A6C5D"/>
    <w:rsid w:val="005046F9"/>
    <w:rsid w:val="00597CDB"/>
    <w:rsid w:val="005D12BD"/>
    <w:rsid w:val="005E19EE"/>
    <w:rsid w:val="005E1AA2"/>
    <w:rsid w:val="00612269"/>
    <w:rsid w:val="00643CFF"/>
    <w:rsid w:val="0065016E"/>
    <w:rsid w:val="006C2884"/>
    <w:rsid w:val="007356AD"/>
    <w:rsid w:val="00743AB4"/>
    <w:rsid w:val="00762EA6"/>
    <w:rsid w:val="007A4846"/>
    <w:rsid w:val="00811B9A"/>
    <w:rsid w:val="00817C5F"/>
    <w:rsid w:val="0089678C"/>
    <w:rsid w:val="008A2978"/>
    <w:rsid w:val="008B34C8"/>
    <w:rsid w:val="0090750A"/>
    <w:rsid w:val="00950E2C"/>
    <w:rsid w:val="009D741D"/>
    <w:rsid w:val="009E5EF0"/>
    <w:rsid w:val="00A0404A"/>
    <w:rsid w:val="00A4009C"/>
    <w:rsid w:val="00AE0828"/>
    <w:rsid w:val="00B1758C"/>
    <w:rsid w:val="00B55789"/>
    <w:rsid w:val="00B650EC"/>
    <w:rsid w:val="00BA18A0"/>
    <w:rsid w:val="00C47D62"/>
    <w:rsid w:val="00C66297"/>
    <w:rsid w:val="00CA1300"/>
    <w:rsid w:val="00CD0ADC"/>
    <w:rsid w:val="00CD7ED6"/>
    <w:rsid w:val="00D666FE"/>
    <w:rsid w:val="00E039DA"/>
    <w:rsid w:val="00E21D9F"/>
    <w:rsid w:val="00E91CB0"/>
    <w:rsid w:val="00EC46A8"/>
    <w:rsid w:val="00EC76DD"/>
    <w:rsid w:val="00F669D0"/>
    <w:rsid w:val="00F670E8"/>
    <w:rsid w:val="00F86B58"/>
    <w:rsid w:val="00FA5101"/>
    <w:rsid w:val="00FC3BCA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EACB5-ED81-44EA-85AE-2C74D18A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132</TotalTime>
  <Pages>10</Pages>
  <Words>1283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43</cp:revision>
  <cp:lastPrinted>2003-10-06T11:49:00Z</cp:lastPrinted>
  <dcterms:created xsi:type="dcterms:W3CDTF">2014-02-22T19:08:00Z</dcterms:created>
  <dcterms:modified xsi:type="dcterms:W3CDTF">2014-04-02T19:57:00Z</dcterms:modified>
</cp:coreProperties>
</file>