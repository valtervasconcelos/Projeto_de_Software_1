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1960"/>
        <w:gridCol w:w="1134"/>
        <w:gridCol w:w="2502"/>
        <w:gridCol w:w="5596"/>
        <w:gridCol w:w="714"/>
        <w:gridCol w:w="714"/>
      </w:tblGrid>
      <w:tr w:rsidR="000F379B" w:rsidRPr="005046F9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456D8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Incluir Cliente</w:t>
            </w:r>
          </w:p>
        </w:tc>
      </w:tr>
      <w:tr w:rsidR="000F379B" w:rsidRPr="00456D8B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997562" w:rsidRDefault="00456D8B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Incluir Cliente no Sistema com S</w:t>
            </w:r>
            <w:r w:rsidR="00997562" w:rsidRPr="00997562">
              <w:rPr>
                <w:sz w:val="24"/>
                <w:szCs w:val="24"/>
                <w:lang w:val="pt-BR"/>
              </w:rPr>
              <w:t>ucesso</w:t>
            </w:r>
          </w:p>
        </w:tc>
      </w:tr>
      <w:tr w:rsidR="000F379B" w:rsidRPr="00456D8B" w:rsidTr="00917E85">
        <w:trPr>
          <w:cantSplit/>
          <w:trHeight w:val="711"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335F45" w:rsidRDefault="000F379B" w:rsidP="002A53AD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</w:p>
        </w:tc>
      </w:tr>
      <w:tr w:rsidR="000F379B" w:rsidRPr="00456D8B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66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335F45" w:rsidRDefault="00335F45" w:rsidP="00335F45">
            <w:pPr>
              <w:pStyle w:val="Corpodetexto"/>
              <w:rPr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sz w:val="20"/>
                <w:lang w:val="pt-BR"/>
              </w:rPr>
              <w:t>Usuário Gerente</w:t>
            </w:r>
            <w:r w:rsidRPr="00346AB9">
              <w:rPr>
                <w:rFonts w:ascii="Arial" w:hAnsi="Arial" w:cs="Arial"/>
                <w:b w:val="0"/>
                <w:sz w:val="20"/>
                <w:lang w:val="pt-BR"/>
              </w:rPr>
              <w:t xml:space="preserve"> previamente cadastrado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e estar </w:t>
            </w:r>
            <w:proofErr w:type="spellStart"/>
            <w:r>
              <w:rPr>
                <w:rFonts w:ascii="Arial" w:hAnsi="Arial" w:cs="Arial"/>
                <w:b w:val="0"/>
                <w:sz w:val="20"/>
                <w:lang w:val="pt-BR"/>
              </w:rPr>
              <w:t>logado</w:t>
            </w:r>
            <w:proofErr w:type="spellEnd"/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no sistema</w:t>
            </w:r>
          </w:p>
        </w:tc>
      </w:tr>
      <w:tr w:rsidR="000F379B" w:rsidRPr="00456D8B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335F45" w:rsidRDefault="00456D8B" w:rsidP="00335F45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0"/>
                <w:lang w:val="pt-BR"/>
              </w:rPr>
              <w:t>Usuário Cliente incluído no sistema</w:t>
            </w:r>
          </w:p>
        </w:tc>
      </w:tr>
      <w:tr w:rsidR="000F379B" w:rsidTr="00917E85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1236E2" w:rsidRDefault="001236E2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0F379B" w:rsidRPr="00FD62C2" w:rsidTr="00917E85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F379B" w:rsidRPr="001236E2" w:rsidRDefault="001236E2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Passou</w:t>
            </w: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F379B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F379B" w:rsidRDefault="00762EA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F379B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F379B" w:rsidRPr="008C6CF5" w:rsidRDefault="000F379B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379B" w:rsidRPr="008C6CF5" w:rsidRDefault="00AC3550" w:rsidP="00122B6B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sz w:val="20"/>
                <w:lang w:val="pt-BR"/>
              </w:rPr>
              <w:t>1</w:t>
            </w:r>
            <w:proofErr w:type="gramEnd"/>
            <w:r w:rsidRPr="008C6CF5"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="00122B6B">
              <w:rPr>
                <w:b w:val="0"/>
                <w:lang w:val="pt-BR"/>
              </w:rPr>
              <w:t>Clicar na opção cadastro na tela principal do sistema;</w:t>
            </w:r>
          </w:p>
        </w:tc>
        <w:tc>
          <w:tcPr>
            <w:tcW w:w="5596" w:type="dxa"/>
          </w:tcPr>
          <w:p w:rsidR="000F379B" w:rsidRPr="008C6CF5" w:rsidRDefault="00122B6B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Opção                         </w:t>
            </w:r>
            <w:r w:rsidR="00024DC1">
              <w:rPr>
                <w:rFonts w:ascii="Arial" w:hAnsi="Arial" w:cs="Arial"/>
                <w:sz w:val="20"/>
                <w:lang w:val="pt-BR"/>
              </w:rPr>
              <w:t xml:space="preserve"> é </w:t>
            </w:r>
            <w:proofErr w:type="gramStart"/>
            <w:r w:rsidR="00024DC1">
              <w:rPr>
                <w:rFonts w:ascii="Arial" w:hAnsi="Arial" w:cs="Arial"/>
                <w:sz w:val="20"/>
                <w:lang w:val="pt-BR"/>
              </w:rPr>
              <w:t>exibido</w:t>
            </w:r>
            <w:proofErr w:type="gramEnd"/>
          </w:p>
        </w:tc>
        <w:tc>
          <w:tcPr>
            <w:tcW w:w="714" w:type="dxa"/>
          </w:tcPr>
          <w:p w:rsidR="000F379B" w:rsidRPr="008C6CF5" w:rsidRDefault="008C6CF5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8C6CF5" w:rsidRDefault="000F379B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024DC1" w:rsidRPr="00024D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24DC1" w:rsidRPr="008C6CF5" w:rsidRDefault="00024DC1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24DC1" w:rsidRPr="008C6CF5" w:rsidRDefault="00024DC1" w:rsidP="00AC3550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2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="00122B6B">
              <w:rPr>
                <w:b w:val="0"/>
                <w:lang w:val="pt-BR"/>
              </w:rPr>
              <w:t>Selecionar a opção Cliente</w:t>
            </w:r>
          </w:p>
        </w:tc>
        <w:tc>
          <w:tcPr>
            <w:tcW w:w="5596" w:type="dxa"/>
          </w:tcPr>
          <w:p w:rsidR="00024DC1" w:rsidRDefault="00024DC1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Tela </w:t>
            </w:r>
            <w:r w:rsidR="00122B6B">
              <w:rPr>
                <w:rFonts w:ascii="Arial" w:hAnsi="Arial" w:cs="Arial"/>
                <w:sz w:val="20"/>
                <w:lang w:val="pt-BR"/>
              </w:rPr>
              <w:t xml:space="preserve">                             </w:t>
            </w:r>
            <w:r>
              <w:rPr>
                <w:rFonts w:ascii="Arial" w:hAnsi="Arial" w:cs="Arial"/>
                <w:sz w:val="20"/>
                <w:lang w:val="pt-BR"/>
              </w:rPr>
              <w:t xml:space="preserve"> é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exibido</w:t>
            </w:r>
            <w:proofErr w:type="gramEnd"/>
          </w:p>
        </w:tc>
        <w:tc>
          <w:tcPr>
            <w:tcW w:w="714" w:type="dxa"/>
          </w:tcPr>
          <w:p w:rsidR="00024DC1" w:rsidRPr="008C6CF5" w:rsidRDefault="00024DC1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24DC1" w:rsidRPr="008C6CF5" w:rsidRDefault="00024DC1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122B6B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3</w:t>
            </w:r>
            <w:proofErr w:type="gramEnd"/>
            <w:r w:rsidR="008C6CF5"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="008C6CF5" w:rsidRPr="008C6CF5">
              <w:rPr>
                <w:rFonts w:ascii="Arial" w:hAnsi="Arial" w:cs="Arial"/>
                <w:sz w:val="20"/>
                <w:lang w:val="pt-BR"/>
              </w:rPr>
              <w:t xml:space="preserve"> </w:t>
            </w:r>
            <w:r>
              <w:rPr>
                <w:lang w:val="pt-BR"/>
              </w:rPr>
              <w:t>Clicar no botão incluir na tela que aparece para o gerente</w:t>
            </w:r>
          </w:p>
        </w:tc>
        <w:tc>
          <w:tcPr>
            <w:tcW w:w="5596" w:type="dxa"/>
          </w:tcPr>
          <w:p w:rsidR="008C6CF5" w:rsidRPr="008C6CF5" w:rsidRDefault="008F2263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122B6B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4</w:t>
            </w:r>
            <w:proofErr w:type="gramEnd"/>
            <w:r w:rsidR="008C6CF5"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="008C6CF5" w:rsidRPr="008C6CF5">
              <w:rPr>
                <w:rFonts w:ascii="Arial" w:hAnsi="Arial" w:cs="Arial"/>
                <w:sz w:val="20"/>
                <w:lang w:val="pt-BR"/>
              </w:rPr>
              <w:t xml:space="preserve"> </w:t>
            </w:r>
            <w:r>
              <w:rPr>
                <w:lang w:val="pt-BR"/>
              </w:rPr>
              <w:t>Na próxima tela que aparece: Incluir Cliente, digitar os dados necessários para a inclusão;</w:t>
            </w:r>
          </w:p>
        </w:tc>
        <w:tc>
          <w:tcPr>
            <w:tcW w:w="5596" w:type="dxa"/>
          </w:tcPr>
          <w:p w:rsidR="008C6CF5" w:rsidRPr="008C6CF5" w:rsidRDefault="008F2263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22B6B" w:rsidRDefault="00122B6B" w:rsidP="00122B6B">
            <w:pPr>
              <w:pStyle w:val="Corpodetexto"/>
              <w:keepLines/>
              <w:widowControl w:val="0"/>
              <w:spacing w:after="120" w:line="240" w:lineRule="atLeast"/>
              <w:rPr>
                <w:b w:val="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5</w:t>
            </w:r>
            <w:proofErr w:type="gramEnd"/>
            <w:r w:rsidR="008C6CF5" w:rsidRPr="008C6CF5">
              <w:rPr>
                <w:rFonts w:ascii="Arial" w:hAnsi="Arial" w:cs="Arial"/>
                <w:sz w:val="20"/>
                <w:lang w:val="pt-BR"/>
              </w:rPr>
              <w:t xml:space="preserve">: </w:t>
            </w:r>
            <w:r>
              <w:rPr>
                <w:b w:val="0"/>
                <w:lang w:val="pt-BR"/>
              </w:rPr>
              <w:t>Sistema exibe a mensagem “Cliente Inserido com Sucesso”</w:t>
            </w:r>
          </w:p>
          <w:p w:rsidR="008C6CF5" w:rsidRPr="008C6CF5" w:rsidRDefault="008C6CF5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</w:tcPr>
          <w:p w:rsidR="008C6CF5" w:rsidRPr="008C6CF5" w:rsidRDefault="008F2263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8C6CF5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</w:tcPr>
          <w:p w:rsidR="008C6CF5" w:rsidRPr="008C6CF5" w:rsidRDefault="008C6CF5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284B0B" w:rsidRPr="00024D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84B0B" w:rsidRPr="008C6CF5" w:rsidRDefault="00284B0B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84B0B" w:rsidRPr="008C6CF5" w:rsidRDefault="00284B0B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lang w:val="pt-BR"/>
              </w:rPr>
            </w:pPr>
          </w:p>
        </w:tc>
        <w:tc>
          <w:tcPr>
            <w:tcW w:w="5596" w:type="dxa"/>
          </w:tcPr>
          <w:p w:rsidR="00284B0B" w:rsidRPr="008C6CF5" w:rsidRDefault="00284B0B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714" w:type="dxa"/>
          </w:tcPr>
          <w:p w:rsidR="00284B0B" w:rsidRPr="008C6CF5" w:rsidRDefault="00284B0B" w:rsidP="008C6CF5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</w:p>
        </w:tc>
        <w:tc>
          <w:tcPr>
            <w:tcW w:w="714" w:type="dxa"/>
          </w:tcPr>
          <w:p w:rsidR="00284B0B" w:rsidRPr="008C6CF5" w:rsidRDefault="00284B0B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</w:tbl>
    <w:p w:rsidR="000F379B" w:rsidRPr="008C6CF5" w:rsidRDefault="000F379B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8F2263" w:rsidRPr="00456D8B" w:rsidTr="007145AB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8F2263" w:rsidTr="007145A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F2263" w:rsidTr="007145AB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8F2263" w:rsidRDefault="004C52C0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Campo Nome</w:t>
            </w:r>
          </w:p>
          <w:p w:rsidR="004C52C0" w:rsidRPr="00FD62C2" w:rsidRDefault="004C52C0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</w:p>
        </w:tc>
      </w:tr>
      <w:tr w:rsidR="008F2263" w:rsidTr="007145AB">
        <w:tc>
          <w:tcPr>
            <w:tcW w:w="2448" w:type="dxa"/>
            <w:shd w:val="clear" w:color="auto" w:fill="E0E0E0"/>
          </w:tcPr>
          <w:p w:rsidR="008F2263" w:rsidRPr="00FD62C2" w:rsidRDefault="008F2263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lastRenderedPageBreak/>
              <w:t xml:space="preserve">Campo </w:t>
            </w:r>
            <w:r w:rsidR="004C52C0">
              <w:rPr>
                <w:lang w:val="pt-BR"/>
              </w:rPr>
              <w:t>Sigla</w:t>
            </w:r>
          </w:p>
        </w:tc>
        <w:tc>
          <w:tcPr>
            <w:tcW w:w="1944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</w:p>
        </w:tc>
      </w:tr>
      <w:tr w:rsidR="008F2263" w:rsidTr="007145AB">
        <w:tc>
          <w:tcPr>
            <w:tcW w:w="2448" w:type="dxa"/>
            <w:shd w:val="clear" w:color="auto" w:fill="E0E0E0"/>
          </w:tcPr>
          <w:p w:rsidR="008F2263" w:rsidRPr="00FD62C2" w:rsidRDefault="008F2263" w:rsidP="007145AB">
            <w:pPr>
              <w:pStyle w:val="bp"/>
              <w:spacing w:before="0" w:after="0"/>
              <w:jc w:val="both"/>
            </w:pPr>
            <w:r w:rsidRPr="00FD62C2">
              <w:t xml:space="preserve">Campo </w:t>
            </w:r>
            <w:proofErr w:type="spellStart"/>
            <w:r w:rsidR="004C52C0">
              <w:t>Cliente</w:t>
            </w:r>
            <w:proofErr w:type="spellEnd"/>
            <w:r w:rsidR="004C52C0">
              <w:t xml:space="preserve"> </w:t>
            </w:r>
            <w:proofErr w:type="spellStart"/>
            <w:r w:rsidR="004C52C0">
              <w:t>Mãe</w:t>
            </w:r>
            <w:proofErr w:type="spellEnd"/>
          </w:p>
        </w:tc>
        <w:tc>
          <w:tcPr>
            <w:tcW w:w="1944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</w:p>
        </w:tc>
      </w:tr>
      <w:tr w:rsidR="008F2263" w:rsidTr="007145AB">
        <w:tc>
          <w:tcPr>
            <w:tcW w:w="2448" w:type="dxa"/>
            <w:shd w:val="clear" w:color="auto" w:fill="E0E0E0"/>
          </w:tcPr>
          <w:p w:rsidR="008F2263" w:rsidRPr="00FD62C2" w:rsidRDefault="004C52C0" w:rsidP="007145AB">
            <w:pPr>
              <w:pStyle w:val="bp"/>
              <w:spacing w:before="0" w:after="0"/>
              <w:jc w:val="both"/>
            </w:pPr>
            <w:r>
              <w:t>Campo Pessoa</w:t>
            </w:r>
          </w:p>
        </w:tc>
        <w:tc>
          <w:tcPr>
            <w:tcW w:w="1944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</w:p>
        </w:tc>
      </w:tr>
      <w:tr w:rsidR="004C52C0" w:rsidTr="007145AB">
        <w:tc>
          <w:tcPr>
            <w:tcW w:w="2448" w:type="dxa"/>
            <w:shd w:val="clear" w:color="auto" w:fill="E0E0E0"/>
          </w:tcPr>
          <w:p w:rsidR="004C52C0" w:rsidRDefault="004C52C0" w:rsidP="007145AB">
            <w:pPr>
              <w:pStyle w:val="bp"/>
              <w:spacing w:before="0" w:after="0"/>
              <w:jc w:val="both"/>
            </w:pPr>
            <w:r>
              <w:t>Campo CPF/CNPJ</w:t>
            </w:r>
          </w:p>
        </w:tc>
        <w:tc>
          <w:tcPr>
            <w:tcW w:w="1944" w:type="dxa"/>
          </w:tcPr>
          <w:p w:rsidR="004C52C0" w:rsidRPr="00FD62C2" w:rsidRDefault="004C52C0" w:rsidP="007145A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4C52C0" w:rsidRPr="00FD62C2" w:rsidRDefault="004C52C0" w:rsidP="007145A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4C52C0" w:rsidRPr="00FD62C2" w:rsidRDefault="004C52C0" w:rsidP="007145A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4C52C0" w:rsidRDefault="004C52C0" w:rsidP="008F2263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4C52C0" w:rsidRDefault="004C52C0" w:rsidP="008F2263">
            <w:pPr>
              <w:pStyle w:val="bp"/>
              <w:spacing w:before="0" w:after="0"/>
              <w:jc w:val="center"/>
            </w:pPr>
          </w:p>
        </w:tc>
      </w:tr>
      <w:tr w:rsidR="004C52C0" w:rsidRPr="004C52C0" w:rsidTr="007145AB">
        <w:tc>
          <w:tcPr>
            <w:tcW w:w="2448" w:type="dxa"/>
            <w:shd w:val="clear" w:color="auto" w:fill="E0E0E0"/>
          </w:tcPr>
          <w:p w:rsidR="004C52C0" w:rsidRPr="004C52C0" w:rsidRDefault="004C52C0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4C52C0">
              <w:rPr>
                <w:lang w:val="pt-BR"/>
              </w:rPr>
              <w:t xml:space="preserve">Campo </w:t>
            </w:r>
            <w:proofErr w:type="spellStart"/>
            <w:r w:rsidRPr="004C52C0">
              <w:rPr>
                <w:lang w:val="pt-BR"/>
              </w:rPr>
              <w:t>Insc</w:t>
            </w:r>
            <w:proofErr w:type="spellEnd"/>
            <w:r w:rsidRPr="004C52C0">
              <w:rPr>
                <w:lang w:val="pt-BR"/>
              </w:rPr>
              <w:t xml:space="preserve">. </w:t>
            </w:r>
            <w:r>
              <w:rPr>
                <w:lang w:val="pt-BR"/>
              </w:rPr>
              <w:t>Estadual</w:t>
            </w:r>
          </w:p>
        </w:tc>
        <w:tc>
          <w:tcPr>
            <w:tcW w:w="1944" w:type="dxa"/>
          </w:tcPr>
          <w:p w:rsidR="004C52C0" w:rsidRPr="004C52C0" w:rsidRDefault="004C52C0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C52C0" w:rsidRPr="004C52C0" w:rsidRDefault="004C52C0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C52C0" w:rsidRPr="004C52C0" w:rsidRDefault="004C52C0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C52C0" w:rsidRPr="004C52C0" w:rsidRDefault="004C52C0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C52C0" w:rsidRPr="004C52C0" w:rsidRDefault="004C52C0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</w:tr>
      <w:tr w:rsidR="004C52C0" w:rsidRPr="004C52C0" w:rsidTr="007145AB">
        <w:tc>
          <w:tcPr>
            <w:tcW w:w="2448" w:type="dxa"/>
            <w:shd w:val="clear" w:color="auto" w:fill="E0E0E0"/>
          </w:tcPr>
          <w:p w:rsidR="004C52C0" w:rsidRPr="004C52C0" w:rsidRDefault="004C52C0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Campo </w:t>
            </w:r>
            <w:proofErr w:type="spellStart"/>
            <w:r>
              <w:rPr>
                <w:lang w:val="pt-BR"/>
              </w:rPr>
              <w:t>Insc</w:t>
            </w:r>
            <w:proofErr w:type="spellEnd"/>
            <w:r>
              <w:rPr>
                <w:lang w:val="pt-BR"/>
              </w:rPr>
              <w:t>. Municipal</w:t>
            </w:r>
          </w:p>
        </w:tc>
        <w:tc>
          <w:tcPr>
            <w:tcW w:w="1944" w:type="dxa"/>
          </w:tcPr>
          <w:p w:rsidR="004C52C0" w:rsidRPr="004C52C0" w:rsidRDefault="004C52C0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C52C0" w:rsidRPr="004C52C0" w:rsidRDefault="004C52C0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C52C0" w:rsidRPr="004C52C0" w:rsidRDefault="004C52C0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C52C0" w:rsidRPr="004C52C0" w:rsidRDefault="004C52C0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C52C0" w:rsidRPr="004C52C0" w:rsidRDefault="004C52C0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</w:tr>
    </w:tbl>
    <w:p w:rsidR="003438A2" w:rsidRPr="004C52C0" w:rsidRDefault="003438A2">
      <w:pPr>
        <w:pStyle w:val="bp"/>
        <w:spacing w:before="0" w:after="0"/>
        <w:rPr>
          <w:lang w:val="pt-BR"/>
        </w:rPr>
      </w:pPr>
    </w:p>
    <w:sectPr w:rsidR="003438A2" w:rsidRPr="004C52C0" w:rsidSect="00E97A1F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993" w:left="1440" w:header="720" w:footer="366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C76" w:rsidRDefault="007D7C76">
      <w:r>
        <w:separator/>
      </w:r>
    </w:p>
  </w:endnote>
  <w:endnote w:type="continuationSeparator" w:id="0">
    <w:p w:rsidR="007D7C76" w:rsidRDefault="007D7C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66359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2E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79B" w:rsidRDefault="000F379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762EA6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66359D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66359D">
      <w:rPr>
        <w:rStyle w:val="Nmerodepgina"/>
      </w:rPr>
      <w:fldChar w:fldCharType="separate"/>
    </w:r>
    <w:r w:rsidR="004C52C0">
      <w:rPr>
        <w:rStyle w:val="Nmerodepgina"/>
        <w:noProof/>
      </w:rPr>
      <w:t>1</w:t>
    </w:r>
    <w:r w:rsidR="0066359D">
      <w:rPr>
        <w:rStyle w:val="Nmerodepgina"/>
      </w:rPr>
      <w:fldChar w:fldCharType="end"/>
    </w:r>
    <w:r>
      <w:rPr>
        <w:rStyle w:val="Nmerodepgina"/>
      </w:rPr>
      <w:t xml:space="preserve"> de </w:t>
    </w:r>
    <w:r w:rsidR="0066359D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66359D">
      <w:rPr>
        <w:rStyle w:val="Nmerodepgina"/>
      </w:rPr>
      <w:fldChar w:fldCharType="separate"/>
    </w:r>
    <w:r w:rsidR="004C52C0">
      <w:rPr>
        <w:rStyle w:val="Nmerodepgina"/>
        <w:noProof/>
      </w:rPr>
      <w:t>2</w:t>
    </w:r>
    <w:r w:rsidR="0066359D">
      <w:rPr>
        <w:rStyle w:val="Nmerodepgina"/>
      </w:rPr>
      <w:fldChar w:fldCharType="end"/>
    </w:r>
  </w:p>
  <w:p w:rsidR="000F379B" w:rsidRDefault="000F379B" w:rsidP="005136E7">
    <w:pPr>
      <w:pStyle w:val="Rodap"/>
      <w:ind w:right="360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C76" w:rsidRDefault="007D7C76">
      <w:r>
        <w:separator/>
      </w:r>
    </w:p>
  </w:footnote>
  <w:footnote w:type="continuationSeparator" w:id="0">
    <w:p w:rsidR="007D7C76" w:rsidRDefault="007D7C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F379B">
      <w:tc>
        <w:tcPr>
          <w:tcW w:w="6379" w:type="dxa"/>
        </w:tcPr>
        <w:p w:rsidR="000F379B" w:rsidRDefault="0066359D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762EA6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762EA6"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0F379B" w:rsidRDefault="00762EA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0F379B">
      <w:tc>
        <w:tcPr>
          <w:tcW w:w="6379" w:type="dxa"/>
        </w:tcPr>
        <w:p w:rsidR="000F379B" w:rsidRDefault="00DA30BE">
          <w:pPr>
            <w:rPr>
              <w:lang w:val="pt-BR"/>
            </w:rPr>
          </w:pPr>
          <w:r>
            <w:rPr>
              <w:lang w:val="pt-BR"/>
            </w:rPr>
            <w:t>Incluir Cliente</w:t>
          </w:r>
        </w:p>
      </w:tc>
      <w:tc>
        <w:tcPr>
          <w:tcW w:w="3179" w:type="dxa"/>
        </w:tcPr>
        <w:p w:rsidR="005046F9" w:rsidRDefault="003F0741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1729E1">
            <w:rPr>
              <w:lang w:val="pt-BR"/>
            </w:rPr>
            <w:t>11/03</w:t>
          </w:r>
          <w:r w:rsidR="005046F9">
            <w:rPr>
              <w:lang w:val="pt-BR"/>
            </w:rPr>
            <w:t>/2014</w:t>
          </w:r>
        </w:p>
      </w:tc>
    </w:tr>
  </w:tbl>
  <w:p w:rsidR="000F379B" w:rsidRDefault="000F379B">
    <w:pPr>
      <w:pStyle w:val="Cabealho"/>
      <w:rPr>
        <w:sz w:val="28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AD959B7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0"/>
  </w:num>
  <w:num w:numId="5">
    <w:abstractNumId w:val="19"/>
  </w:num>
  <w:num w:numId="6">
    <w:abstractNumId w:val="17"/>
  </w:num>
  <w:num w:numId="7">
    <w:abstractNumId w:val="7"/>
  </w:num>
  <w:num w:numId="8">
    <w:abstractNumId w:val="16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3"/>
  </w:num>
  <w:num w:numId="25">
    <w:abstractNumId w:val="2"/>
  </w:num>
  <w:num w:numId="26">
    <w:abstractNumId w:val="20"/>
  </w:num>
  <w:num w:numId="27">
    <w:abstractNumId w:val="28"/>
  </w:num>
  <w:num w:numId="28">
    <w:abstractNumId w:val="15"/>
  </w:num>
  <w:num w:numId="29">
    <w:abstractNumId w:val="27"/>
  </w:num>
  <w:num w:numId="30">
    <w:abstractNumId w:val="9"/>
  </w:num>
  <w:num w:numId="31">
    <w:abstractNumId w:val="18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064EC"/>
    <w:rsid w:val="00024DC1"/>
    <w:rsid w:val="000527F4"/>
    <w:rsid w:val="000F379B"/>
    <w:rsid w:val="00113D2D"/>
    <w:rsid w:val="00114F86"/>
    <w:rsid w:val="00122B6B"/>
    <w:rsid w:val="001236E2"/>
    <w:rsid w:val="00130416"/>
    <w:rsid w:val="001729E1"/>
    <w:rsid w:val="00227630"/>
    <w:rsid w:val="00254D76"/>
    <w:rsid w:val="00255B25"/>
    <w:rsid w:val="00260FF8"/>
    <w:rsid w:val="0028268E"/>
    <w:rsid w:val="00284B0B"/>
    <w:rsid w:val="002A3BB7"/>
    <w:rsid w:val="002A53AD"/>
    <w:rsid w:val="002A6D93"/>
    <w:rsid w:val="002B7B04"/>
    <w:rsid w:val="002E5EC8"/>
    <w:rsid w:val="003142C2"/>
    <w:rsid w:val="00335F45"/>
    <w:rsid w:val="003438A2"/>
    <w:rsid w:val="003D285C"/>
    <w:rsid w:val="003E569F"/>
    <w:rsid w:val="003F0741"/>
    <w:rsid w:val="003F2F2A"/>
    <w:rsid w:val="00425388"/>
    <w:rsid w:val="004408E3"/>
    <w:rsid w:val="00456D8B"/>
    <w:rsid w:val="004961A9"/>
    <w:rsid w:val="004A0B2C"/>
    <w:rsid w:val="004C52C0"/>
    <w:rsid w:val="005046F9"/>
    <w:rsid w:val="005136E7"/>
    <w:rsid w:val="005602CA"/>
    <w:rsid w:val="00564637"/>
    <w:rsid w:val="00614D08"/>
    <w:rsid w:val="0063563C"/>
    <w:rsid w:val="0066359D"/>
    <w:rsid w:val="00690F26"/>
    <w:rsid w:val="00697690"/>
    <w:rsid w:val="006A066D"/>
    <w:rsid w:val="006C3ED0"/>
    <w:rsid w:val="006D4CEC"/>
    <w:rsid w:val="006D4FCA"/>
    <w:rsid w:val="006E7CAC"/>
    <w:rsid w:val="00762EA6"/>
    <w:rsid w:val="007652AD"/>
    <w:rsid w:val="00786D7E"/>
    <w:rsid w:val="007D7C76"/>
    <w:rsid w:val="00802BEB"/>
    <w:rsid w:val="00861D20"/>
    <w:rsid w:val="008C6CF5"/>
    <w:rsid w:val="008E6AD1"/>
    <w:rsid w:val="008F2263"/>
    <w:rsid w:val="00917E85"/>
    <w:rsid w:val="00963D3D"/>
    <w:rsid w:val="00997562"/>
    <w:rsid w:val="00A4009C"/>
    <w:rsid w:val="00AC3550"/>
    <w:rsid w:val="00C66297"/>
    <w:rsid w:val="00CB4909"/>
    <w:rsid w:val="00D2618B"/>
    <w:rsid w:val="00DA1A34"/>
    <w:rsid w:val="00DA30BE"/>
    <w:rsid w:val="00DE3561"/>
    <w:rsid w:val="00DE41CF"/>
    <w:rsid w:val="00E10F7E"/>
    <w:rsid w:val="00E97333"/>
    <w:rsid w:val="00E97A1F"/>
    <w:rsid w:val="00EB2E70"/>
    <w:rsid w:val="00EF2539"/>
    <w:rsid w:val="00F25D4A"/>
    <w:rsid w:val="00F669D0"/>
    <w:rsid w:val="00F74DAA"/>
    <w:rsid w:val="00F85B6D"/>
    <w:rsid w:val="00FD6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9</TotalTime>
  <Pages>2</Pages>
  <Words>178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Valter Vasconcelos</cp:lastModifiedBy>
  <cp:revision>5</cp:revision>
  <cp:lastPrinted>2003-10-06T11:49:00Z</cp:lastPrinted>
  <dcterms:created xsi:type="dcterms:W3CDTF">2014-04-02T02:15:00Z</dcterms:created>
  <dcterms:modified xsi:type="dcterms:W3CDTF">2014-04-02T02:35:00Z</dcterms:modified>
</cp:coreProperties>
</file>