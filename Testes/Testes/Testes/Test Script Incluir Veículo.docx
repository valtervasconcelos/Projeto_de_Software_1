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102"/>
        <w:gridCol w:w="1701"/>
        <w:gridCol w:w="1793"/>
        <w:gridCol w:w="5596"/>
        <w:gridCol w:w="714"/>
        <w:gridCol w:w="714"/>
      </w:tblGrid>
      <w:tr w:rsidR="000F379B" w:rsidRPr="00EC46A8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643CFF" w:rsidP="005433AE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 xml:space="preserve">Incluir </w:t>
            </w:r>
            <w:r w:rsidR="005433AE">
              <w:rPr>
                <w:lang w:val="pt-BR"/>
              </w:rPr>
              <w:t>Veículo</w:t>
            </w:r>
          </w:p>
        </w:tc>
      </w:tr>
      <w:tr w:rsidR="000F379B" w:rsidRPr="00543DDF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E21D9F" w:rsidRDefault="00643CFF" w:rsidP="005433AE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Incluir </w:t>
            </w:r>
            <w:r w:rsidR="005433AE">
              <w:rPr>
                <w:sz w:val="24"/>
                <w:szCs w:val="24"/>
                <w:lang w:val="pt-BR"/>
              </w:rPr>
              <w:t>Veículo</w:t>
            </w:r>
            <w:r w:rsidR="00E21D9F" w:rsidRPr="00E21D9F">
              <w:rPr>
                <w:sz w:val="24"/>
                <w:szCs w:val="24"/>
                <w:lang w:val="pt-BR"/>
              </w:rPr>
              <w:t xml:space="preserve"> no sistema com sucesso</w:t>
            </w:r>
          </w:p>
        </w:tc>
      </w:tr>
      <w:tr w:rsidR="000F379B" w:rsidRPr="00543DDF" w:rsidTr="00FD38A4">
        <w:trPr>
          <w:cantSplit/>
          <w:trHeight w:val="711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A4846" w:rsidRDefault="007A4846" w:rsidP="00643CFF">
            <w:pPr>
              <w:pStyle w:val="Corpodetexto"/>
              <w:jc w:val="both"/>
              <w:rPr>
                <w:szCs w:val="24"/>
                <w:lang w:val="pt-BR"/>
              </w:rPr>
            </w:pPr>
            <w:r w:rsidRPr="007A4846">
              <w:rPr>
                <w:b w:val="0"/>
                <w:lang w:val="pt-BR"/>
              </w:rPr>
              <w:t xml:space="preserve">O caso de uso </w:t>
            </w:r>
            <w:r w:rsidR="00643CFF">
              <w:rPr>
                <w:b w:val="0"/>
                <w:lang w:val="pt-BR"/>
              </w:rPr>
              <w:t>Incluir</w:t>
            </w:r>
            <w:r w:rsidR="005433AE">
              <w:rPr>
                <w:b w:val="0"/>
                <w:lang w:val="pt-BR"/>
              </w:rPr>
              <w:t xml:space="preserve"> Veículo irá</w:t>
            </w:r>
            <w:r w:rsidR="00643CFF">
              <w:rPr>
                <w:b w:val="0"/>
                <w:lang w:val="pt-BR"/>
              </w:rPr>
              <w:t xml:space="preserve"> fazer a inclusão do ator, de forma a preencher todas as informações necessárias a baixo e cadastrar no sistema com </w:t>
            </w:r>
            <w:r w:rsidR="005433AE">
              <w:rPr>
                <w:b w:val="0"/>
                <w:lang w:val="pt-BR"/>
              </w:rPr>
              <w:t>sucesso.</w:t>
            </w:r>
          </w:p>
        </w:tc>
      </w:tr>
      <w:tr w:rsidR="000F379B" w:rsidRPr="00543DDF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A4846" w:rsidRDefault="00CA1300" w:rsidP="005433AE">
            <w:pPr>
              <w:pStyle w:val="Corpodetexto"/>
              <w:rPr>
                <w:b w:val="0"/>
                <w:szCs w:val="24"/>
                <w:lang w:val="pt-BR"/>
              </w:rPr>
            </w:pPr>
            <w:r>
              <w:rPr>
                <w:b w:val="0"/>
                <w:szCs w:val="24"/>
                <w:lang w:val="pt-BR"/>
              </w:rPr>
              <w:t>Gerente</w:t>
            </w:r>
            <w:r w:rsidR="007A4846" w:rsidRPr="007A4846">
              <w:rPr>
                <w:b w:val="0"/>
                <w:szCs w:val="24"/>
                <w:lang w:val="pt-BR"/>
              </w:rPr>
              <w:t xml:space="preserve"> previamente cadastrado</w:t>
            </w:r>
            <w:bookmarkStart w:id="0" w:name="_GoBack"/>
            <w:bookmarkEnd w:id="0"/>
            <w:r w:rsidR="005D12BD">
              <w:rPr>
                <w:b w:val="0"/>
                <w:szCs w:val="24"/>
                <w:lang w:val="pt-BR"/>
              </w:rPr>
              <w:t xml:space="preserve"> e na tela Incluir </w:t>
            </w:r>
            <w:r w:rsidR="005433AE">
              <w:rPr>
                <w:b w:val="0"/>
                <w:szCs w:val="24"/>
                <w:lang w:val="pt-BR"/>
              </w:rPr>
              <w:t>Veículo</w:t>
            </w:r>
            <w:r w:rsidR="007A4846" w:rsidRPr="007A4846">
              <w:rPr>
                <w:b w:val="0"/>
                <w:szCs w:val="24"/>
                <w:lang w:val="pt-BR"/>
              </w:rPr>
              <w:t xml:space="preserve"> do Sistema de Rastreamento.</w:t>
            </w:r>
          </w:p>
        </w:tc>
      </w:tr>
      <w:tr w:rsidR="000F379B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A4846" w:rsidRDefault="005433AE" w:rsidP="007A4846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>Veículo</w:t>
            </w:r>
            <w:r w:rsidR="00643CFF"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 xml:space="preserve"> Incluso no sistema</w:t>
            </w:r>
          </w:p>
        </w:tc>
      </w:tr>
      <w:tr w:rsidR="000F379B" w:rsidTr="00FD38A4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0862ED" w:rsidRDefault="000862ED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0F379B" w:rsidRPr="0065016E" w:rsidTr="00FD38A4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F379B" w:rsidRPr="000862ED" w:rsidRDefault="000862ED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Passou</w:t>
            </w: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F379B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F379B" w:rsidRDefault="00762EA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D12BD" w:rsidRPr="005D12B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D12BD" w:rsidRDefault="005D12B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D12BD" w:rsidRDefault="005D12BD" w:rsidP="005433AE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 xml:space="preserve">: </w:t>
            </w:r>
            <w:r w:rsidR="00CA1300">
              <w:rPr>
                <w:lang w:val="pt-BR"/>
              </w:rPr>
              <w:t>Gerente</w:t>
            </w:r>
            <w:r>
              <w:rPr>
                <w:lang w:val="pt-BR"/>
              </w:rPr>
              <w:t xml:space="preserve"> clica na opção Incluir </w:t>
            </w:r>
            <w:r w:rsidR="005433AE">
              <w:rPr>
                <w:lang w:val="pt-BR"/>
              </w:rPr>
              <w:t>Veículo na tela de cadastro</w:t>
            </w:r>
          </w:p>
        </w:tc>
        <w:tc>
          <w:tcPr>
            <w:tcW w:w="5596" w:type="dxa"/>
          </w:tcPr>
          <w:p w:rsidR="005D12BD" w:rsidRDefault="005D12BD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tela de preenchimento das informações é exibida</w:t>
            </w:r>
          </w:p>
        </w:tc>
        <w:tc>
          <w:tcPr>
            <w:tcW w:w="714" w:type="dxa"/>
          </w:tcPr>
          <w:p w:rsidR="005D12BD" w:rsidRDefault="008802EE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5D12BD" w:rsidRPr="003D4348" w:rsidRDefault="005D12BD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0F379B" w:rsidRPr="003D43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F379B" w:rsidRPr="005D12BD" w:rsidRDefault="000F379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F379B" w:rsidRPr="005D12BD" w:rsidRDefault="005D12BD" w:rsidP="005D12BD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2</w:t>
            </w:r>
            <w:proofErr w:type="gramEnd"/>
            <w:r w:rsidR="003D4348">
              <w:rPr>
                <w:lang w:val="pt-BR"/>
              </w:rPr>
              <w:t xml:space="preserve">: O </w:t>
            </w:r>
            <w:r w:rsidR="00CA1300">
              <w:rPr>
                <w:lang w:val="pt-BR"/>
              </w:rPr>
              <w:t>Gerente</w:t>
            </w:r>
            <w:r w:rsidR="003D4348" w:rsidRPr="00297AE7">
              <w:rPr>
                <w:lang w:val="pt-BR"/>
              </w:rPr>
              <w:t xml:space="preserve"> digita </w:t>
            </w:r>
            <w:r w:rsidR="00643CFF">
              <w:rPr>
                <w:lang w:val="pt-BR"/>
              </w:rPr>
              <w:t>o cliente</w:t>
            </w:r>
          </w:p>
        </w:tc>
        <w:tc>
          <w:tcPr>
            <w:tcW w:w="5596" w:type="dxa"/>
          </w:tcPr>
          <w:p w:rsidR="000F379B" w:rsidRPr="003D4348" w:rsidRDefault="001E40E6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r w:rsidR="00643CFF">
              <w:rPr>
                <w:sz w:val="24"/>
                <w:lang w:val="pt-BR"/>
              </w:rPr>
              <w:t>cliente é preenchido</w:t>
            </w:r>
            <w:r>
              <w:rPr>
                <w:sz w:val="24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0F379B" w:rsidRPr="003D4348" w:rsidRDefault="008802EE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3D4348" w:rsidRDefault="000F379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8A2978" w:rsidRPr="008A29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8A2978" w:rsidRDefault="008A297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A2978" w:rsidRDefault="005D12BD" w:rsidP="00490584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3</w:t>
            </w:r>
            <w:proofErr w:type="gramEnd"/>
            <w:r w:rsidR="008A2978">
              <w:rPr>
                <w:lang w:val="pt-BR"/>
              </w:rPr>
              <w:t xml:space="preserve">: O </w:t>
            </w:r>
            <w:r w:rsidR="00CA1300">
              <w:rPr>
                <w:lang w:val="pt-BR"/>
              </w:rPr>
              <w:t>Gerente</w:t>
            </w:r>
            <w:r w:rsidR="008A2978" w:rsidRPr="00297AE7">
              <w:rPr>
                <w:lang w:val="pt-BR"/>
              </w:rPr>
              <w:t xml:space="preserve"> digita </w:t>
            </w:r>
            <w:r w:rsidR="00490584">
              <w:rPr>
                <w:lang w:val="pt-BR"/>
              </w:rPr>
              <w:t>a placa</w:t>
            </w:r>
          </w:p>
        </w:tc>
        <w:tc>
          <w:tcPr>
            <w:tcW w:w="5596" w:type="dxa"/>
          </w:tcPr>
          <w:p w:rsidR="008A2978" w:rsidRPr="003D4348" w:rsidRDefault="001E40E6" w:rsidP="00543DD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r w:rsidR="00543DDF">
              <w:rPr>
                <w:sz w:val="24"/>
                <w:lang w:val="pt-BR"/>
              </w:rPr>
              <w:t>placa</w:t>
            </w:r>
            <w:r w:rsidR="00643CFF">
              <w:rPr>
                <w:sz w:val="24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8A2978" w:rsidRPr="003D4348" w:rsidRDefault="008802EE" w:rsidP="0039510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8A2978" w:rsidRPr="003D4348" w:rsidRDefault="008A297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0F379B" w:rsidRPr="003D43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Pr="003D4348" w:rsidRDefault="000F379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F379B" w:rsidRPr="003D4348" w:rsidRDefault="005D12BD" w:rsidP="00490584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4</w:t>
            </w:r>
            <w:proofErr w:type="gramEnd"/>
            <w:r w:rsidR="007356AD" w:rsidRPr="007356AD">
              <w:rPr>
                <w:lang w:val="pt-BR"/>
              </w:rPr>
              <w:t xml:space="preserve">: </w:t>
            </w:r>
            <w:r w:rsidR="00643CFF">
              <w:rPr>
                <w:lang w:val="pt-BR"/>
              </w:rPr>
              <w:t xml:space="preserve">O </w:t>
            </w:r>
            <w:r w:rsidR="00CA1300">
              <w:rPr>
                <w:lang w:val="pt-BR"/>
              </w:rPr>
              <w:t>Gerente</w:t>
            </w:r>
            <w:r w:rsidR="00643CFF" w:rsidRPr="00297AE7">
              <w:rPr>
                <w:lang w:val="pt-BR"/>
              </w:rPr>
              <w:t xml:space="preserve"> digita</w:t>
            </w:r>
            <w:r w:rsidR="00643CFF">
              <w:rPr>
                <w:lang w:val="pt-BR"/>
              </w:rPr>
              <w:t xml:space="preserve"> </w:t>
            </w:r>
            <w:r w:rsidR="00490584">
              <w:rPr>
                <w:lang w:val="pt-BR"/>
              </w:rPr>
              <w:t>o Chassi do Veículo</w:t>
            </w:r>
          </w:p>
        </w:tc>
        <w:tc>
          <w:tcPr>
            <w:tcW w:w="5596" w:type="dxa"/>
          </w:tcPr>
          <w:p w:rsidR="000F379B" w:rsidRPr="003D4348" w:rsidRDefault="00543DDF" w:rsidP="00543DD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chassi</w:t>
            </w:r>
            <w:r w:rsidR="00643CFF">
              <w:rPr>
                <w:sz w:val="24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0F379B" w:rsidRPr="003D4348" w:rsidRDefault="008802EE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3D4348" w:rsidRDefault="000F379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0F379B" w:rsidRPr="003D43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Pr="003D4348" w:rsidRDefault="000F379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Pr="00643CFF" w:rsidRDefault="00643CFF" w:rsidP="00490584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 w:rsidR="005D12BD">
              <w:rPr>
                <w:lang w:val="pt-BR"/>
              </w:rPr>
              <w:t>5</w:t>
            </w:r>
            <w:proofErr w:type="gramEnd"/>
            <w:r w:rsidR="005D12BD">
              <w:rPr>
                <w:lang w:val="pt-BR"/>
              </w:rPr>
              <w:t xml:space="preserve">: </w:t>
            </w:r>
            <w:r>
              <w:rPr>
                <w:lang w:val="pt-BR"/>
              </w:rPr>
              <w:t xml:space="preserve">O </w:t>
            </w:r>
            <w:r w:rsidR="00CA1300">
              <w:rPr>
                <w:lang w:val="pt-BR"/>
              </w:rPr>
              <w:t>Gerente</w:t>
            </w:r>
            <w:r>
              <w:rPr>
                <w:lang w:val="pt-BR"/>
              </w:rPr>
              <w:t xml:space="preserve"> digita o número </w:t>
            </w:r>
            <w:r w:rsidR="00490584">
              <w:rPr>
                <w:lang w:val="pt-BR"/>
              </w:rPr>
              <w:t>do Renavan</w:t>
            </w:r>
          </w:p>
        </w:tc>
        <w:tc>
          <w:tcPr>
            <w:tcW w:w="5596" w:type="dxa"/>
          </w:tcPr>
          <w:p w:rsidR="000F379B" w:rsidRPr="001E40E6" w:rsidRDefault="00643CFF" w:rsidP="00543DD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r w:rsidR="00543DDF">
              <w:rPr>
                <w:sz w:val="24"/>
                <w:lang w:val="pt-BR"/>
              </w:rPr>
              <w:t xml:space="preserve">Renavan </w:t>
            </w:r>
            <w:r>
              <w:rPr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0F379B" w:rsidRPr="003D4348" w:rsidRDefault="008802EE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3D4348" w:rsidRDefault="000F379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643CFF" w:rsidRPr="00643C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3CFF" w:rsidRPr="003D4348" w:rsidRDefault="00643CFF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Default="005D12BD" w:rsidP="00490584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6</w:t>
            </w:r>
            <w:proofErr w:type="gramEnd"/>
            <w:r w:rsidR="00643CFF" w:rsidRPr="007356AD">
              <w:rPr>
                <w:lang w:val="pt-BR"/>
              </w:rPr>
              <w:t xml:space="preserve">: </w:t>
            </w:r>
            <w:r w:rsidR="00643CFF">
              <w:rPr>
                <w:lang w:val="pt-BR"/>
              </w:rPr>
              <w:t xml:space="preserve">O </w:t>
            </w:r>
            <w:r w:rsidR="00CA1300">
              <w:rPr>
                <w:lang w:val="pt-BR"/>
              </w:rPr>
              <w:t>Gerente</w:t>
            </w:r>
            <w:r w:rsidR="00643CFF">
              <w:rPr>
                <w:lang w:val="pt-BR"/>
              </w:rPr>
              <w:t xml:space="preserve"> digita </w:t>
            </w:r>
            <w:r w:rsidR="00490584">
              <w:rPr>
                <w:lang w:val="pt-BR"/>
              </w:rPr>
              <w:t>o Ano do Veículo</w:t>
            </w:r>
          </w:p>
        </w:tc>
        <w:tc>
          <w:tcPr>
            <w:tcW w:w="5596" w:type="dxa"/>
          </w:tcPr>
          <w:p w:rsidR="00643CFF" w:rsidRDefault="00643CFF" w:rsidP="00543DD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r w:rsidR="00543DDF">
              <w:rPr>
                <w:sz w:val="24"/>
                <w:lang w:val="pt-BR"/>
              </w:rPr>
              <w:t xml:space="preserve">Ano </w:t>
            </w:r>
            <w:r>
              <w:rPr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643CFF" w:rsidRDefault="008802EE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643CFF" w:rsidRPr="003D4348" w:rsidRDefault="00643CF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643CFF" w:rsidRPr="00643C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3CFF" w:rsidRPr="003D4348" w:rsidRDefault="00643CFF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Default="005D12BD" w:rsidP="00C73ABD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7</w:t>
            </w:r>
            <w:proofErr w:type="gramEnd"/>
            <w:r w:rsidR="00643CFF">
              <w:rPr>
                <w:lang w:val="pt-BR"/>
              </w:rPr>
              <w:t xml:space="preserve">: O </w:t>
            </w:r>
            <w:r w:rsidR="00CA1300">
              <w:rPr>
                <w:lang w:val="pt-BR"/>
              </w:rPr>
              <w:t>Gerente</w:t>
            </w:r>
            <w:r w:rsidR="00643CFF">
              <w:rPr>
                <w:lang w:val="pt-BR"/>
              </w:rPr>
              <w:t xml:space="preserve"> digita </w:t>
            </w:r>
            <w:r w:rsidR="00C73ABD">
              <w:rPr>
                <w:lang w:val="pt-BR"/>
              </w:rPr>
              <w:t>o Estado</w:t>
            </w:r>
            <w:r w:rsidR="00643CFF">
              <w:rPr>
                <w:lang w:val="pt-BR"/>
              </w:rPr>
              <w:t xml:space="preserve"> </w:t>
            </w:r>
          </w:p>
        </w:tc>
        <w:tc>
          <w:tcPr>
            <w:tcW w:w="5596" w:type="dxa"/>
          </w:tcPr>
          <w:p w:rsidR="00643CFF" w:rsidRDefault="00643CFF" w:rsidP="00543DD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r w:rsidR="00543DDF">
              <w:rPr>
                <w:sz w:val="24"/>
                <w:lang w:val="pt-BR"/>
              </w:rPr>
              <w:t xml:space="preserve">estado </w:t>
            </w:r>
            <w:r>
              <w:rPr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643CFF" w:rsidRDefault="008802EE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643CFF" w:rsidRPr="003D4348" w:rsidRDefault="00643CF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643CFF" w:rsidRPr="00643C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3CFF" w:rsidRPr="003D4348" w:rsidRDefault="00643CFF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Default="005D12BD" w:rsidP="00C73ABD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8</w:t>
            </w:r>
            <w:proofErr w:type="gramEnd"/>
            <w:r w:rsidR="00643CFF">
              <w:rPr>
                <w:lang w:val="pt-BR"/>
              </w:rPr>
              <w:t xml:space="preserve">: O </w:t>
            </w:r>
            <w:r w:rsidR="00CA1300">
              <w:rPr>
                <w:lang w:val="pt-BR"/>
              </w:rPr>
              <w:t>Gerente</w:t>
            </w:r>
            <w:r w:rsidR="00643CFF">
              <w:rPr>
                <w:lang w:val="pt-BR"/>
              </w:rPr>
              <w:t xml:space="preserve"> digita </w:t>
            </w:r>
            <w:r w:rsidR="00C73ABD">
              <w:rPr>
                <w:lang w:val="pt-BR"/>
              </w:rPr>
              <w:t>a Marca</w:t>
            </w:r>
          </w:p>
        </w:tc>
        <w:tc>
          <w:tcPr>
            <w:tcW w:w="5596" w:type="dxa"/>
          </w:tcPr>
          <w:p w:rsidR="00643CFF" w:rsidRDefault="00643CFF" w:rsidP="00543DD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r w:rsidR="00543DDF">
              <w:rPr>
                <w:sz w:val="24"/>
                <w:lang w:val="pt-BR"/>
              </w:rPr>
              <w:t xml:space="preserve">marca </w:t>
            </w:r>
            <w:r>
              <w:rPr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643CFF" w:rsidRDefault="008802EE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643CFF" w:rsidRPr="003D4348" w:rsidRDefault="00643CF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C73ABD" w:rsidRPr="00C73AB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73ABD" w:rsidRPr="003D4348" w:rsidRDefault="00C73ABD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73ABD" w:rsidRDefault="00C73ABD" w:rsidP="00C73ABD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9</w:t>
            </w:r>
            <w:proofErr w:type="gramEnd"/>
            <w:r>
              <w:rPr>
                <w:lang w:val="pt-BR"/>
              </w:rPr>
              <w:t>: O Gerente digita o Modelo</w:t>
            </w:r>
          </w:p>
        </w:tc>
        <w:tc>
          <w:tcPr>
            <w:tcW w:w="5596" w:type="dxa"/>
          </w:tcPr>
          <w:p w:rsidR="00C73ABD" w:rsidRDefault="00543DDF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Modelo é preenchido</w:t>
            </w:r>
          </w:p>
        </w:tc>
        <w:tc>
          <w:tcPr>
            <w:tcW w:w="714" w:type="dxa"/>
          </w:tcPr>
          <w:p w:rsidR="00C73ABD" w:rsidRDefault="008802EE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C73ABD" w:rsidRPr="003D4348" w:rsidRDefault="00C73ABD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C73ABD" w:rsidRPr="00C73AB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73ABD" w:rsidRPr="003D4348" w:rsidRDefault="00C73ABD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73ABD" w:rsidRDefault="00C73ABD" w:rsidP="00C73ABD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>Passo 10: O Gerente digita a Cor</w:t>
            </w:r>
          </w:p>
        </w:tc>
        <w:tc>
          <w:tcPr>
            <w:tcW w:w="5596" w:type="dxa"/>
          </w:tcPr>
          <w:p w:rsidR="00C73ABD" w:rsidRDefault="00543DDF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Cor é preenchido</w:t>
            </w:r>
          </w:p>
        </w:tc>
        <w:tc>
          <w:tcPr>
            <w:tcW w:w="714" w:type="dxa"/>
          </w:tcPr>
          <w:p w:rsidR="00C73ABD" w:rsidRDefault="008802EE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C73ABD" w:rsidRPr="003D4348" w:rsidRDefault="00C73ABD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C73ABD" w:rsidRPr="00C73AB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73ABD" w:rsidRPr="003D4348" w:rsidRDefault="00C73ABD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73ABD" w:rsidRDefault="008802EE" w:rsidP="008802EE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>Passo 10: O Gerente digita o Ícone</w:t>
            </w:r>
          </w:p>
        </w:tc>
        <w:tc>
          <w:tcPr>
            <w:tcW w:w="5596" w:type="dxa"/>
          </w:tcPr>
          <w:p w:rsidR="00C73ABD" w:rsidRDefault="00543DDF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Ícone é preenchido</w:t>
            </w:r>
          </w:p>
        </w:tc>
        <w:tc>
          <w:tcPr>
            <w:tcW w:w="714" w:type="dxa"/>
          </w:tcPr>
          <w:p w:rsidR="00C73ABD" w:rsidRDefault="008802EE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C73ABD" w:rsidRPr="003D4348" w:rsidRDefault="00C73ABD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5D12BD" w:rsidRPr="00643C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D12BD" w:rsidRPr="003D4348" w:rsidRDefault="005D12BD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D12BD" w:rsidRDefault="005D12BD" w:rsidP="00643CFF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9</w:t>
            </w:r>
            <w:proofErr w:type="gramEnd"/>
            <w:r>
              <w:rPr>
                <w:lang w:val="pt-BR"/>
              </w:rPr>
              <w:t xml:space="preserve">: O </w:t>
            </w:r>
            <w:r w:rsidR="00CA1300">
              <w:rPr>
                <w:lang w:val="pt-BR"/>
              </w:rPr>
              <w:t>Gerente</w:t>
            </w:r>
            <w:r>
              <w:rPr>
                <w:lang w:val="pt-BR"/>
              </w:rPr>
              <w:t xml:space="preserve"> clica no botão Incluir</w:t>
            </w:r>
          </w:p>
        </w:tc>
        <w:tc>
          <w:tcPr>
            <w:tcW w:w="5596" w:type="dxa"/>
          </w:tcPr>
          <w:p w:rsidR="005D12BD" w:rsidRDefault="005D12BD" w:rsidP="005433AE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</w:t>
            </w:r>
            <w:r w:rsidR="005433AE">
              <w:rPr>
                <w:sz w:val="24"/>
                <w:lang w:val="pt-BR"/>
              </w:rPr>
              <w:t>Veículo</w:t>
            </w:r>
            <w:r>
              <w:rPr>
                <w:sz w:val="24"/>
                <w:lang w:val="pt-BR"/>
              </w:rPr>
              <w:t xml:space="preserve"> é incluso com sucesso no sistema</w:t>
            </w:r>
          </w:p>
        </w:tc>
        <w:tc>
          <w:tcPr>
            <w:tcW w:w="714" w:type="dxa"/>
          </w:tcPr>
          <w:p w:rsidR="005D12BD" w:rsidRDefault="00543DD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5D12BD" w:rsidRPr="003D4348" w:rsidRDefault="005D12BD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0F379B" w:rsidRDefault="000F379B">
      <w:pPr>
        <w:pStyle w:val="bp"/>
        <w:spacing w:before="0" w:after="0"/>
        <w:rPr>
          <w:lang w:val="pt-BR"/>
        </w:rPr>
      </w:pPr>
    </w:p>
    <w:p w:rsidR="002B29D0" w:rsidRPr="003D4348" w:rsidRDefault="002B29D0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1E40E6" w:rsidTr="006775B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E40E6" w:rsidTr="006775B2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1E40E6" w:rsidRPr="004A4D4E" w:rsidRDefault="001E40E6" w:rsidP="005D12BD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 w:rsidR="005D12BD">
              <w:rPr>
                <w:lang w:val="pt-BR"/>
              </w:rPr>
              <w:t>Cliente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1E40E6" w:rsidRPr="004A4D4E" w:rsidRDefault="001E40E6" w:rsidP="002B29D0">
            <w:pPr>
              <w:pStyle w:val="bp"/>
              <w:tabs>
                <w:tab w:val="center" w:pos="864"/>
                <w:tab w:val="right" w:pos="1728"/>
              </w:tabs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</w:tr>
      <w:tr w:rsidR="001E40E6" w:rsidTr="006775B2">
        <w:tc>
          <w:tcPr>
            <w:tcW w:w="2448" w:type="dxa"/>
            <w:shd w:val="clear" w:color="auto" w:fill="E0E0E0"/>
          </w:tcPr>
          <w:p w:rsidR="001E40E6" w:rsidRPr="004A4D4E" w:rsidRDefault="001E40E6" w:rsidP="009D495C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 w:rsidR="009D495C">
              <w:rPr>
                <w:lang w:val="pt-BR"/>
              </w:rPr>
              <w:t>Placa</w:t>
            </w:r>
          </w:p>
        </w:tc>
        <w:tc>
          <w:tcPr>
            <w:tcW w:w="1944" w:type="dxa"/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1E40E6" w:rsidRPr="004A4D4E" w:rsidRDefault="001E40E6" w:rsidP="006775B2">
            <w:pPr>
              <w:pStyle w:val="bp"/>
              <w:spacing w:before="0" w:after="0"/>
              <w:jc w:val="center"/>
            </w:pPr>
          </w:p>
        </w:tc>
      </w:tr>
      <w:tr w:rsidR="001E40E6" w:rsidTr="006775B2">
        <w:tc>
          <w:tcPr>
            <w:tcW w:w="2448" w:type="dxa"/>
            <w:shd w:val="clear" w:color="auto" w:fill="E0E0E0"/>
          </w:tcPr>
          <w:p w:rsidR="002B29D0" w:rsidRPr="004A4D4E" w:rsidRDefault="002B29D0" w:rsidP="009D495C">
            <w:pPr>
              <w:pStyle w:val="bp"/>
              <w:spacing w:before="0" w:after="0"/>
            </w:pPr>
            <w:r>
              <w:t xml:space="preserve">Campo </w:t>
            </w:r>
            <w:r w:rsidR="009D495C">
              <w:t>Chassi</w:t>
            </w:r>
          </w:p>
        </w:tc>
        <w:tc>
          <w:tcPr>
            <w:tcW w:w="1944" w:type="dxa"/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1E40E6" w:rsidRPr="004A4D4E" w:rsidRDefault="001E40E6" w:rsidP="002B29D0">
            <w:pPr>
              <w:pStyle w:val="bp"/>
              <w:spacing w:before="0" w:after="0"/>
            </w:pPr>
          </w:p>
        </w:tc>
      </w:tr>
      <w:tr w:rsidR="002B29D0" w:rsidTr="006775B2">
        <w:tc>
          <w:tcPr>
            <w:tcW w:w="2448" w:type="dxa"/>
            <w:shd w:val="clear" w:color="auto" w:fill="E0E0E0"/>
          </w:tcPr>
          <w:p w:rsidR="002B29D0" w:rsidRDefault="002B29D0" w:rsidP="009D495C">
            <w:pPr>
              <w:pStyle w:val="bp"/>
              <w:spacing w:before="0" w:after="0"/>
            </w:pPr>
            <w:r>
              <w:t xml:space="preserve">Campo </w:t>
            </w:r>
            <w:r w:rsidR="009D495C">
              <w:t>Renavan</w:t>
            </w:r>
          </w:p>
        </w:tc>
        <w:tc>
          <w:tcPr>
            <w:tcW w:w="1944" w:type="dxa"/>
          </w:tcPr>
          <w:p w:rsidR="002B29D0" w:rsidRPr="004A4D4E" w:rsidRDefault="002B29D0" w:rsidP="006775B2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2B29D0" w:rsidRPr="004A4D4E" w:rsidRDefault="002B29D0" w:rsidP="006775B2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2B29D0" w:rsidRPr="004A4D4E" w:rsidRDefault="002B29D0" w:rsidP="006775B2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2B29D0" w:rsidRPr="004A4D4E" w:rsidRDefault="002B29D0" w:rsidP="006775B2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2B29D0" w:rsidRPr="004A4D4E" w:rsidRDefault="002B29D0" w:rsidP="006775B2">
            <w:pPr>
              <w:pStyle w:val="bp"/>
              <w:spacing w:before="0" w:after="0"/>
              <w:jc w:val="center"/>
            </w:pPr>
          </w:p>
        </w:tc>
      </w:tr>
      <w:tr w:rsidR="002B29D0" w:rsidRPr="005433AE" w:rsidTr="006775B2">
        <w:tc>
          <w:tcPr>
            <w:tcW w:w="2448" w:type="dxa"/>
            <w:shd w:val="clear" w:color="auto" w:fill="E0E0E0"/>
          </w:tcPr>
          <w:p w:rsidR="002B29D0" w:rsidRPr="002B29D0" w:rsidRDefault="002B29D0" w:rsidP="009D495C">
            <w:pPr>
              <w:pStyle w:val="bp"/>
              <w:spacing w:before="0" w:after="0"/>
              <w:rPr>
                <w:lang w:val="pt-BR"/>
              </w:rPr>
            </w:pPr>
            <w:r w:rsidRPr="002B29D0">
              <w:rPr>
                <w:lang w:val="pt-BR"/>
              </w:rPr>
              <w:t xml:space="preserve">Campo </w:t>
            </w:r>
            <w:r w:rsidR="009D495C">
              <w:rPr>
                <w:lang w:val="pt-BR"/>
              </w:rPr>
              <w:t>Ano</w:t>
            </w:r>
          </w:p>
        </w:tc>
        <w:tc>
          <w:tcPr>
            <w:tcW w:w="1944" w:type="dxa"/>
          </w:tcPr>
          <w:p w:rsidR="002B29D0" w:rsidRPr="002B29D0" w:rsidRDefault="002B29D0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2B29D0" w:rsidRPr="002B29D0" w:rsidRDefault="002B29D0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2B29D0" w:rsidRPr="002B29D0" w:rsidRDefault="002B29D0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2B29D0" w:rsidRPr="002B29D0" w:rsidRDefault="002B29D0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2B29D0" w:rsidRPr="002B29D0" w:rsidRDefault="002B29D0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</w:tr>
      <w:tr w:rsidR="002B29D0" w:rsidRPr="002B29D0" w:rsidTr="006775B2">
        <w:tc>
          <w:tcPr>
            <w:tcW w:w="2448" w:type="dxa"/>
            <w:shd w:val="clear" w:color="auto" w:fill="E0E0E0"/>
          </w:tcPr>
          <w:p w:rsidR="002B29D0" w:rsidRPr="002B29D0" w:rsidRDefault="009D495C" w:rsidP="006775B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Campo Estado</w:t>
            </w:r>
          </w:p>
        </w:tc>
        <w:tc>
          <w:tcPr>
            <w:tcW w:w="1944" w:type="dxa"/>
          </w:tcPr>
          <w:p w:rsidR="002B29D0" w:rsidRPr="002B29D0" w:rsidRDefault="002B29D0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2B29D0" w:rsidRPr="002B29D0" w:rsidRDefault="002B29D0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2B29D0" w:rsidRPr="002B29D0" w:rsidRDefault="002B29D0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2B29D0" w:rsidRPr="002B29D0" w:rsidRDefault="002B29D0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2B29D0" w:rsidRPr="002B29D0" w:rsidRDefault="002B29D0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</w:tr>
      <w:tr w:rsidR="002B29D0" w:rsidRPr="002B29D0" w:rsidTr="006775B2">
        <w:tc>
          <w:tcPr>
            <w:tcW w:w="2448" w:type="dxa"/>
            <w:shd w:val="clear" w:color="auto" w:fill="E0E0E0"/>
          </w:tcPr>
          <w:p w:rsidR="002B29D0" w:rsidRPr="002B29D0" w:rsidRDefault="009D495C" w:rsidP="006775B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Campo Marca</w:t>
            </w:r>
          </w:p>
        </w:tc>
        <w:tc>
          <w:tcPr>
            <w:tcW w:w="1944" w:type="dxa"/>
          </w:tcPr>
          <w:p w:rsidR="002B29D0" w:rsidRPr="002B29D0" w:rsidRDefault="002B29D0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2B29D0" w:rsidRPr="002B29D0" w:rsidRDefault="002B29D0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2B29D0" w:rsidRPr="002B29D0" w:rsidRDefault="002B29D0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2B29D0" w:rsidRPr="002B29D0" w:rsidRDefault="002B29D0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2B29D0" w:rsidRPr="002B29D0" w:rsidRDefault="002B29D0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</w:tr>
      <w:tr w:rsidR="009D495C" w:rsidRPr="002B29D0" w:rsidTr="006775B2">
        <w:tc>
          <w:tcPr>
            <w:tcW w:w="2448" w:type="dxa"/>
            <w:shd w:val="clear" w:color="auto" w:fill="E0E0E0"/>
          </w:tcPr>
          <w:p w:rsidR="009D495C" w:rsidRDefault="009D495C" w:rsidP="006775B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 xml:space="preserve">Campo </w:t>
            </w:r>
            <w:r w:rsidR="00490584">
              <w:rPr>
                <w:lang w:val="pt-BR"/>
              </w:rPr>
              <w:t>Modelo</w:t>
            </w:r>
          </w:p>
        </w:tc>
        <w:tc>
          <w:tcPr>
            <w:tcW w:w="1944" w:type="dxa"/>
          </w:tcPr>
          <w:p w:rsidR="009D495C" w:rsidRPr="002B29D0" w:rsidRDefault="009D495C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9D495C" w:rsidRPr="002B29D0" w:rsidRDefault="009D495C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9D495C" w:rsidRPr="002B29D0" w:rsidRDefault="009D495C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9D495C" w:rsidRPr="002B29D0" w:rsidRDefault="009D495C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9D495C" w:rsidRPr="002B29D0" w:rsidRDefault="009D495C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</w:tr>
      <w:tr w:rsidR="00490584" w:rsidRPr="002B29D0" w:rsidTr="006775B2">
        <w:tc>
          <w:tcPr>
            <w:tcW w:w="2448" w:type="dxa"/>
            <w:shd w:val="clear" w:color="auto" w:fill="E0E0E0"/>
          </w:tcPr>
          <w:p w:rsidR="00490584" w:rsidRDefault="00490584" w:rsidP="006775B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Campo Cor</w:t>
            </w:r>
          </w:p>
        </w:tc>
        <w:tc>
          <w:tcPr>
            <w:tcW w:w="1944" w:type="dxa"/>
          </w:tcPr>
          <w:p w:rsidR="00490584" w:rsidRPr="002B29D0" w:rsidRDefault="00490584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90584" w:rsidRPr="002B29D0" w:rsidRDefault="00490584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90584" w:rsidRPr="002B29D0" w:rsidRDefault="00490584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90584" w:rsidRPr="002B29D0" w:rsidRDefault="00490584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90584" w:rsidRPr="002B29D0" w:rsidRDefault="00490584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</w:tr>
      <w:tr w:rsidR="00490584" w:rsidRPr="002B29D0" w:rsidTr="006775B2">
        <w:tc>
          <w:tcPr>
            <w:tcW w:w="2448" w:type="dxa"/>
            <w:shd w:val="clear" w:color="auto" w:fill="E0E0E0"/>
          </w:tcPr>
          <w:p w:rsidR="00490584" w:rsidRDefault="00490584" w:rsidP="006775B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Campo Ícone</w:t>
            </w:r>
          </w:p>
        </w:tc>
        <w:tc>
          <w:tcPr>
            <w:tcW w:w="1944" w:type="dxa"/>
          </w:tcPr>
          <w:p w:rsidR="00490584" w:rsidRPr="002B29D0" w:rsidRDefault="00490584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90584" w:rsidRPr="002B29D0" w:rsidRDefault="00490584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90584" w:rsidRPr="002B29D0" w:rsidRDefault="00490584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90584" w:rsidRPr="002B29D0" w:rsidRDefault="00490584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490584" w:rsidRPr="002B29D0" w:rsidRDefault="00490584" w:rsidP="006775B2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</w:tr>
    </w:tbl>
    <w:p w:rsidR="000F379B" w:rsidRPr="003D4348" w:rsidRDefault="000F379B">
      <w:pPr>
        <w:pStyle w:val="bp"/>
        <w:spacing w:before="0" w:after="0"/>
        <w:rPr>
          <w:lang w:val="pt-BR"/>
        </w:rPr>
        <w:sectPr w:rsidR="000F379B" w:rsidRPr="003D4348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2E5EC8" w:rsidRPr="002B29D0" w:rsidRDefault="002E5EC8">
      <w:pPr>
        <w:pStyle w:val="bp"/>
        <w:spacing w:before="0" w:after="0"/>
        <w:rPr>
          <w:lang w:val="pt-BR"/>
        </w:rPr>
      </w:pPr>
    </w:p>
    <w:sectPr w:rsidR="002E5EC8" w:rsidRPr="002B29D0" w:rsidSect="000F379B">
      <w:headerReference w:type="default" r:id="rId11"/>
      <w:footerReference w:type="even" r:id="rId12"/>
      <w:footerReference w:type="default" r:id="rId13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4B29" w:rsidRDefault="00D64B29">
      <w:r>
        <w:separator/>
      </w:r>
    </w:p>
  </w:endnote>
  <w:endnote w:type="continuationSeparator" w:id="0">
    <w:p w:rsidR="00D64B29" w:rsidRDefault="00D64B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B6653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2E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379B" w:rsidRDefault="000F379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762EA6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B66535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B66535">
      <w:rPr>
        <w:rStyle w:val="Nmerodepgina"/>
      </w:rPr>
      <w:fldChar w:fldCharType="separate"/>
    </w:r>
    <w:r w:rsidR="00543DDF">
      <w:rPr>
        <w:rStyle w:val="Nmerodepgina"/>
        <w:noProof/>
      </w:rPr>
      <w:t>2</w:t>
    </w:r>
    <w:r w:rsidR="00B66535">
      <w:rPr>
        <w:rStyle w:val="Nmerodepgina"/>
      </w:rPr>
      <w:fldChar w:fldCharType="end"/>
    </w:r>
    <w:r>
      <w:rPr>
        <w:rStyle w:val="Nmerodepgina"/>
      </w:rPr>
      <w:t xml:space="preserve"> de </w:t>
    </w:r>
    <w:r w:rsidR="00B66535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B66535">
      <w:rPr>
        <w:rStyle w:val="Nmerodepgina"/>
      </w:rPr>
      <w:fldChar w:fldCharType="separate"/>
    </w:r>
    <w:r w:rsidR="00543DDF">
      <w:rPr>
        <w:rStyle w:val="Nmerodepgina"/>
        <w:noProof/>
      </w:rPr>
      <w:t>3</w:t>
    </w:r>
    <w:r w:rsidR="00B66535">
      <w:rPr>
        <w:rStyle w:val="Nmerodepgina"/>
      </w:rPr>
      <w:fldChar w:fldCharType="end"/>
    </w:r>
  </w:p>
  <w:p w:rsidR="000F379B" w:rsidRDefault="00762EA6">
    <w:pPr>
      <w:pStyle w:val="Rodap"/>
      <w:ind w:right="360"/>
      <w:jc w:val="left"/>
    </w:pPr>
    <w:r>
      <w:br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6A8" w:rsidRDefault="00B6653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C46A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C46A8" w:rsidRDefault="00EC46A8">
    <w:pPr>
      <w:pStyle w:val="Rodap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6A8" w:rsidRDefault="00EC46A8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B66535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B66535">
      <w:rPr>
        <w:rStyle w:val="Nmerodepgina"/>
      </w:rPr>
      <w:fldChar w:fldCharType="separate"/>
    </w:r>
    <w:r w:rsidR="00543DDF">
      <w:rPr>
        <w:rStyle w:val="Nmerodepgina"/>
        <w:noProof/>
      </w:rPr>
      <w:t>3</w:t>
    </w:r>
    <w:r w:rsidR="00B66535">
      <w:rPr>
        <w:rStyle w:val="Nmerodepgina"/>
      </w:rPr>
      <w:fldChar w:fldCharType="end"/>
    </w:r>
    <w:r>
      <w:rPr>
        <w:rStyle w:val="Nmerodepgina"/>
      </w:rPr>
      <w:t xml:space="preserve"> de </w:t>
    </w:r>
    <w:r w:rsidR="00B66535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B66535">
      <w:rPr>
        <w:rStyle w:val="Nmerodepgina"/>
      </w:rPr>
      <w:fldChar w:fldCharType="separate"/>
    </w:r>
    <w:r w:rsidR="00543DDF">
      <w:rPr>
        <w:rStyle w:val="Nmerodepgina"/>
        <w:noProof/>
      </w:rPr>
      <w:t>3</w:t>
    </w:r>
    <w:r w:rsidR="00B66535">
      <w:rPr>
        <w:rStyle w:val="Nmerodepgina"/>
      </w:rPr>
      <w:fldChar w:fldCharType="end"/>
    </w:r>
  </w:p>
  <w:p w:rsidR="00EC46A8" w:rsidRDefault="00EC46A8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4B29" w:rsidRDefault="00D64B29">
      <w:r>
        <w:separator/>
      </w:r>
    </w:p>
  </w:footnote>
  <w:footnote w:type="continuationSeparator" w:id="0">
    <w:p w:rsidR="00D64B29" w:rsidRDefault="00D64B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5905"/>
      <w:gridCol w:w="2943"/>
    </w:tblGrid>
    <w:tr w:rsidR="000F379B" w:rsidTr="00EC46A8">
      <w:trPr>
        <w:trHeight w:val="382"/>
      </w:trPr>
      <w:tc>
        <w:tcPr>
          <w:tcW w:w="5905" w:type="dxa"/>
        </w:tcPr>
        <w:p w:rsidR="000F379B" w:rsidRDefault="00B66535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762EA6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762EA6">
            <w:rPr>
              <w:lang w:val="pt-BR"/>
            </w:rPr>
            <w:t xml:space="preserve">  Script de Teste</w:t>
          </w:r>
        </w:p>
      </w:tc>
      <w:tc>
        <w:tcPr>
          <w:tcW w:w="2943" w:type="dxa"/>
        </w:tcPr>
        <w:p w:rsidR="000F379B" w:rsidRDefault="00EC46A8" w:rsidP="00EC46A8">
          <w:pPr>
            <w:tabs>
              <w:tab w:val="left" w:pos="1135"/>
            </w:tabs>
            <w:spacing w:before="40"/>
            <w:ind w:right="68"/>
            <w:jc w:val="center"/>
            <w:rPr>
              <w:lang w:val="pt-BR"/>
            </w:rPr>
          </w:pPr>
          <w:r w:rsidRPr="00EC46A8">
            <w:rPr>
              <w:noProof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2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F379B" w:rsidTr="00EC46A8">
      <w:trPr>
        <w:trHeight w:val="255"/>
      </w:trPr>
      <w:tc>
        <w:tcPr>
          <w:tcW w:w="5905" w:type="dxa"/>
        </w:tcPr>
        <w:p w:rsidR="002B29D0" w:rsidRDefault="002B29D0" w:rsidP="005433AE">
          <w:pPr>
            <w:rPr>
              <w:lang w:val="pt-BR"/>
            </w:rPr>
          </w:pPr>
          <w:r>
            <w:rPr>
              <w:lang w:val="pt-BR"/>
            </w:rPr>
            <w:t xml:space="preserve">Incluir </w:t>
          </w:r>
          <w:r w:rsidR="005433AE">
            <w:rPr>
              <w:lang w:val="pt-BR"/>
            </w:rPr>
            <w:t>Veículo</w:t>
          </w:r>
        </w:p>
      </w:tc>
      <w:tc>
        <w:tcPr>
          <w:tcW w:w="2943" w:type="dxa"/>
        </w:tcPr>
        <w:p w:rsidR="002B29D0" w:rsidRDefault="00B1758C" w:rsidP="005433AE">
          <w:pPr>
            <w:jc w:val="center"/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2B29D0">
            <w:rPr>
              <w:lang w:val="pt-BR"/>
            </w:rPr>
            <w:t>3</w:t>
          </w:r>
          <w:r w:rsidR="005433AE">
            <w:rPr>
              <w:lang w:val="pt-BR"/>
            </w:rPr>
            <w:t>1/0</w:t>
          </w:r>
          <w:r w:rsidR="002B29D0">
            <w:rPr>
              <w:lang w:val="pt-BR"/>
            </w:rPr>
            <w:t>3/2014</w:t>
          </w:r>
        </w:p>
      </w:tc>
    </w:tr>
  </w:tbl>
  <w:p w:rsidR="000F379B" w:rsidRDefault="000F379B">
    <w:pPr>
      <w:pStyle w:val="Cabealho"/>
      <w:rPr>
        <w:sz w:val="28"/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5905"/>
      <w:gridCol w:w="2943"/>
    </w:tblGrid>
    <w:tr w:rsidR="00EC46A8" w:rsidTr="00EC46A8">
      <w:trPr>
        <w:trHeight w:val="382"/>
      </w:trPr>
      <w:tc>
        <w:tcPr>
          <w:tcW w:w="5905" w:type="dxa"/>
        </w:tcPr>
        <w:p w:rsidR="00EC46A8" w:rsidRDefault="00B66535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EC46A8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EC46A8">
            <w:rPr>
              <w:lang w:val="pt-BR"/>
            </w:rPr>
            <w:t xml:space="preserve">  Script de Teste</w:t>
          </w:r>
        </w:p>
      </w:tc>
      <w:tc>
        <w:tcPr>
          <w:tcW w:w="2943" w:type="dxa"/>
        </w:tcPr>
        <w:p w:rsidR="00EC46A8" w:rsidRDefault="00EC46A8" w:rsidP="00EC46A8">
          <w:pPr>
            <w:tabs>
              <w:tab w:val="left" w:pos="1135"/>
            </w:tabs>
            <w:spacing w:before="40"/>
            <w:ind w:right="68"/>
            <w:jc w:val="center"/>
            <w:rPr>
              <w:lang w:val="pt-BR"/>
            </w:rPr>
          </w:pPr>
          <w:r w:rsidRPr="00EC46A8">
            <w:rPr>
              <w:noProof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4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C46A8" w:rsidTr="00EC46A8">
      <w:trPr>
        <w:trHeight w:val="255"/>
      </w:trPr>
      <w:tc>
        <w:tcPr>
          <w:tcW w:w="5905" w:type="dxa"/>
        </w:tcPr>
        <w:p w:rsidR="00EC46A8" w:rsidRDefault="00EC46A8">
          <w:pPr>
            <w:rPr>
              <w:lang w:val="pt-BR"/>
            </w:rPr>
          </w:pPr>
          <w:proofErr w:type="spellStart"/>
          <w:r>
            <w:rPr>
              <w:lang w:val="pt-BR"/>
            </w:rPr>
            <w:t>Logar</w:t>
          </w:r>
          <w:proofErr w:type="spellEnd"/>
          <w:r>
            <w:rPr>
              <w:lang w:val="pt-BR"/>
            </w:rPr>
            <w:t xml:space="preserve"> no Sistema</w:t>
          </w:r>
        </w:p>
      </w:tc>
      <w:tc>
        <w:tcPr>
          <w:tcW w:w="2943" w:type="dxa"/>
        </w:tcPr>
        <w:p w:rsidR="00EC46A8" w:rsidRDefault="00FA5101" w:rsidP="00EC46A8">
          <w:pPr>
            <w:jc w:val="center"/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A0404A">
            <w:rPr>
              <w:lang w:val="pt-BR"/>
            </w:rPr>
            <w:t>06/11/2013</w:t>
          </w:r>
        </w:p>
      </w:tc>
    </w:tr>
  </w:tbl>
  <w:p w:rsidR="00EC46A8" w:rsidRDefault="00EC46A8">
    <w:pPr>
      <w:pStyle w:val="Cabealho"/>
      <w:rPr>
        <w:sz w:val="28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1EE800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7C77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4D1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0DC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AE56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B4DF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8461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29F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C09D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04090001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A830E8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262F1D"/>
    <w:multiLevelType w:val="hybridMultilevel"/>
    <w:tmpl w:val="3508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55B85"/>
    <w:multiLevelType w:val="hybridMultilevel"/>
    <w:tmpl w:val="8D1842D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16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16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16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16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E2AC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A049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C0D6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02AA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04090001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91963EA"/>
    <w:multiLevelType w:val="hybridMultilevel"/>
    <w:tmpl w:val="BED0A518"/>
    <w:lvl w:ilvl="0" w:tplc="5F6656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E2FC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2692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0FC2E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86DF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D5E38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F8BA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DA8E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6461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48544C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28606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F723FD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41C073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FB228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F4256D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44AD75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C6F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B1492C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54964F60"/>
    <w:multiLevelType w:val="hybridMultilevel"/>
    <w:tmpl w:val="CB1098A2"/>
    <w:lvl w:ilvl="0" w:tplc="5492EB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B6EB16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7900F8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0E6EB7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662EAA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322FE5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08AAE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63A602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1C4C64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68F7C63"/>
    <w:multiLevelType w:val="hybridMultilevel"/>
    <w:tmpl w:val="CBDADF12"/>
    <w:lvl w:ilvl="0" w:tplc="0409000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19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830E8D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>
    <w:nsid w:val="5CA03658"/>
    <w:multiLevelType w:val="hybridMultilevel"/>
    <w:tmpl w:val="05560240"/>
    <w:lvl w:ilvl="0" w:tplc="73E23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88F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4C42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8452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D0D9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E634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3017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2ECE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543A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1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7FF22ED4"/>
    <w:multiLevelType w:val="hybridMultilevel"/>
    <w:tmpl w:val="603E9AE0"/>
    <w:lvl w:ilvl="0" w:tplc="04090007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4"/>
  </w:num>
  <w:num w:numId="12">
    <w:abstractNumId w:val="29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3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0194B"/>
    <w:rsid w:val="00036000"/>
    <w:rsid w:val="000765D6"/>
    <w:rsid w:val="000862ED"/>
    <w:rsid w:val="000B35EB"/>
    <w:rsid w:val="000F379B"/>
    <w:rsid w:val="001E3FF4"/>
    <w:rsid w:val="001E40E6"/>
    <w:rsid w:val="002B29D0"/>
    <w:rsid w:val="002E5EC8"/>
    <w:rsid w:val="00311519"/>
    <w:rsid w:val="00342693"/>
    <w:rsid w:val="003832C4"/>
    <w:rsid w:val="003D4348"/>
    <w:rsid w:val="00490584"/>
    <w:rsid w:val="004A4D4E"/>
    <w:rsid w:val="004A6229"/>
    <w:rsid w:val="004A6C5D"/>
    <w:rsid w:val="005046F9"/>
    <w:rsid w:val="005433AE"/>
    <w:rsid w:val="00543DDF"/>
    <w:rsid w:val="00597CDB"/>
    <w:rsid w:val="005D12BD"/>
    <w:rsid w:val="005E19EE"/>
    <w:rsid w:val="005E1AA2"/>
    <w:rsid w:val="00612269"/>
    <w:rsid w:val="00643CFF"/>
    <w:rsid w:val="0065016E"/>
    <w:rsid w:val="006C2884"/>
    <w:rsid w:val="007356AD"/>
    <w:rsid w:val="00743AB4"/>
    <w:rsid w:val="00762EA6"/>
    <w:rsid w:val="007A4846"/>
    <w:rsid w:val="00817C5F"/>
    <w:rsid w:val="008802EE"/>
    <w:rsid w:val="0089678C"/>
    <w:rsid w:val="008A2978"/>
    <w:rsid w:val="008B34C8"/>
    <w:rsid w:val="0090750A"/>
    <w:rsid w:val="00950E2C"/>
    <w:rsid w:val="009D495C"/>
    <w:rsid w:val="009D741D"/>
    <w:rsid w:val="009E5EF0"/>
    <w:rsid w:val="00A0404A"/>
    <w:rsid w:val="00A4009C"/>
    <w:rsid w:val="00AE0828"/>
    <w:rsid w:val="00B1758C"/>
    <w:rsid w:val="00B650EC"/>
    <w:rsid w:val="00B66535"/>
    <w:rsid w:val="00BA18A0"/>
    <w:rsid w:val="00C47D62"/>
    <w:rsid w:val="00C66297"/>
    <w:rsid w:val="00C67E9E"/>
    <w:rsid w:val="00C73ABD"/>
    <w:rsid w:val="00CA1300"/>
    <w:rsid w:val="00CD0ADC"/>
    <w:rsid w:val="00CD7ED6"/>
    <w:rsid w:val="00D64B29"/>
    <w:rsid w:val="00D666FE"/>
    <w:rsid w:val="00E039DA"/>
    <w:rsid w:val="00E21D9F"/>
    <w:rsid w:val="00E91CB0"/>
    <w:rsid w:val="00EC46A8"/>
    <w:rsid w:val="00EC76DD"/>
    <w:rsid w:val="00F669D0"/>
    <w:rsid w:val="00F670E8"/>
    <w:rsid w:val="00F86B58"/>
    <w:rsid w:val="00FA5101"/>
    <w:rsid w:val="00FD0C36"/>
    <w:rsid w:val="00FD3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7A4846"/>
    <w:pPr>
      <w:keepNext w:val="0"/>
      <w:widowControl w:val="0"/>
      <w:tabs>
        <w:tab w:val="num" w:pos="576"/>
      </w:tabs>
      <w:spacing w:before="120" w:after="60" w:line="240" w:lineRule="atLeast"/>
      <w:ind w:left="720" w:hanging="720"/>
      <w:jc w:val="left"/>
      <w:outlineLvl w:val="1"/>
    </w:pPr>
    <w:rPr>
      <w:rFonts w:ascii="Arial" w:hAnsi="Arial"/>
      <w:sz w:val="20"/>
    </w:rPr>
  </w:style>
  <w:style w:type="paragraph" w:styleId="Ttulo3">
    <w:name w:val="heading 3"/>
    <w:basedOn w:val="Ttulo1"/>
    <w:link w:val="Ttulo3Char"/>
    <w:qFormat/>
    <w:rsid w:val="007A4846"/>
    <w:pPr>
      <w:keepNext w:val="0"/>
      <w:widowControl w:val="0"/>
      <w:tabs>
        <w:tab w:val="num" w:pos="720"/>
      </w:tabs>
      <w:spacing w:line="240" w:lineRule="atLeast"/>
      <w:ind w:left="720" w:hanging="720"/>
      <w:jc w:val="left"/>
      <w:outlineLvl w:val="2"/>
    </w:pPr>
    <w:rPr>
      <w:rFonts w:ascii="Arial" w:hAnsi="Arial"/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7A4846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7A4846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7A4846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7A4846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7A4846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7A4846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46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46A8"/>
    <w:rPr>
      <w:rFonts w:ascii="Tahoma" w:hAnsi="Tahoma" w:cs="Tahoma"/>
      <w:sz w:val="16"/>
      <w:szCs w:val="16"/>
      <w:lang w:val="en-US" w:eastAsia="en-US"/>
    </w:rPr>
  </w:style>
  <w:style w:type="character" w:customStyle="1" w:styleId="Ttulo2Char">
    <w:name w:val="Título 2 Char"/>
    <w:basedOn w:val="Fontepargpadro"/>
    <w:link w:val="Ttulo2"/>
    <w:rsid w:val="007A4846"/>
    <w:rPr>
      <w:rFonts w:ascii="Arial" w:hAnsi="Arial"/>
      <w:b/>
      <w:lang w:val="en-US" w:eastAsia="en-US"/>
    </w:rPr>
  </w:style>
  <w:style w:type="character" w:customStyle="1" w:styleId="Ttulo3Char">
    <w:name w:val="Título 3 Char"/>
    <w:basedOn w:val="Fontepargpadro"/>
    <w:link w:val="Ttulo3"/>
    <w:rsid w:val="007A4846"/>
    <w:rPr>
      <w:rFonts w:ascii="Arial" w:hAnsi="Arial"/>
      <w:iCs/>
      <w:lang w:val="en-US" w:eastAsia="en-US"/>
    </w:rPr>
  </w:style>
  <w:style w:type="character" w:customStyle="1" w:styleId="Ttulo4Char">
    <w:name w:val="Título 4 Char"/>
    <w:basedOn w:val="Fontepargpadro"/>
    <w:link w:val="Ttulo4"/>
    <w:rsid w:val="007A4846"/>
    <w:rPr>
      <w:b/>
      <w:bCs/>
      <w:sz w:val="28"/>
      <w:szCs w:val="28"/>
      <w:lang w:val="en-US" w:eastAsia="en-US"/>
    </w:rPr>
  </w:style>
  <w:style w:type="character" w:customStyle="1" w:styleId="Ttulo5Char">
    <w:name w:val="Título 5 Char"/>
    <w:basedOn w:val="Fontepargpadro"/>
    <w:link w:val="Ttulo5"/>
    <w:rsid w:val="007A4846"/>
    <w:rPr>
      <w:b/>
      <w:bCs/>
      <w:i/>
      <w:iCs/>
      <w:sz w:val="26"/>
      <w:szCs w:val="26"/>
      <w:lang w:val="en-US" w:eastAsia="en-US"/>
    </w:rPr>
  </w:style>
  <w:style w:type="character" w:customStyle="1" w:styleId="Ttulo6Char">
    <w:name w:val="Título 6 Char"/>
    <w:basedOn w:val="Fontepargpadro"/>
    <w:link w:val="Ttulo6"/>
    <w:rsid w:val="007A4846"/>
    <w:rPr>
      <w:b/>
      <w:bCs/>
      <w:sz w:val="22"/>
      <w:szCs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7A4846"/>
    <w:rPr>
      <w:sz w:val="24"/>
      <w:szCs w:val="24"/>
      <w:lang w:val="en-US" w:eastAsia="en-US"/>
    </w:rPr>
  </w:style>
  <w:style w:type="character" w:customStyle="1" w:styleId="Ttulo8Char">
    <w:name w:val="Título 8 Char"/>
    <w:basedOn w:val="Fontepargpadro"/>
    <w:link w:val="Ttulo8"/>
    <w:rsid w:val="007A4846"/>
    <w:rPr>
      <w:i/>
      <w:iCs/>
      <w:sz w:val="24"/>
      <w:szCs w:val="24"/>
      <w:lang w:val="en-US" w:eastAsia="en-US"/>
    </w:rPr>
  </w:style>
  <w:style w:type="character" w:customStyle="1" w:styleId="Ttulo9Char">
    <w:name w:val="Título 9 Char"/>
    <w:basedOn w:val="Fontepargpadro"/>
    <w:link w:val="Ttulo9"/>
    <w:rsid w:val="007A4846"/>
    <w:rPr>
      <w:rFonts w:ascii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FBAA95-D8C4-4BE5-9EEF-0B29F2524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138</TotalTime>
  <Pages>3</Pages>
  <Words>260</Words>
  <Characters>1406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Júnior</cp:lastModifiedBy>
  <cp:revision>42</cp:revision>
  <cp:lastPrinted>2003-10-06T11:49:00Z</cp:lastPrinted>
  <dcterms:created xsi:type="dcterms:W3CDTF">2014-02-22T19:08:00Z</dcterms:created>
  <dcterms:modified xsi:type="dcterms:W3CDTF">2014-04-02T20:35:00Z</dcterms:modified>
</cp:coreProperties>
</file>