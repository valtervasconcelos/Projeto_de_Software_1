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Pr="000826B7" w:rsidRDefault="004F4092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8073D8"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EC49DE">
        <w:rPr>
          <w:rFonts w:ascii="Arial" w:hAnsi="Arial" w:cs="Arial"/>
          <w:b/>
          <w:sz w:val="24"/>
          <w:szCs w:val="24"/>
          <w:lang w:val="pt-BR"/>
        </w:rPr>
        <w:t xml:space="preserve">Incluir </w:t>
      </w:r>
      <w:r w:rsidR="00A535A2">
        <w:rPr>
          <w:rFonts w:ascii="Arial" w:hAnsi="Arial" w:cs="Arial"/>
          <w:b/>
          <w:sz w:val="24"/>
          <w:szCs w:val="24"/>
          <w:lang w:val="pt-BR"/>
        </w:rPr>
        <w:t xml:space="preserve">Veículo </w:t>
      </w:r>
      <w:r w:rsidR="00EC49DE">
        <w:rPr>
          <w:rFonts w:ascii="Arial" w:hAnsi="Arial" w:cs="Arial"/>
          <w:b/>
          <w:sz w:val="24"/>
          <w:szCs w:val="24"/>
          <w:lang w:val="pt-BR"/>
        </w:rPr>
        <w:t>no S</w:t>
      </w:r>
      <w:r w:rsidR="00164020" w:rsidRPr="000826B7">
        <w:rPr>
          <w:rFonts w:ascii="Arial" w:hAnsi="Arial" w:cs="Arial"/>
          <w:b/>
          <w:sz w:val="24"/>
          <w:szCs w:val="24"/>
          <w:lang w:val="pt-BR"/>
        </w:rPr>
        <w:t>istema</w:t>
      </w:r>
      <w:r w:rsidR="005B4471" w:rsidRPr="000826B7">
        <w:rPr>
          <w:rFonts w:ascii="Arial" w:hAnsi="Arial" w:cs="Arial"/>
          <w:b/>
          <w:sz w:val="24"/>
          <w:szCs w:val="24"/>
          <w:lang w:val="pt-BR"/>
        </w:rPr>
        <w:t xml:space="preserve"> com s</w:t>
      </w:r>
      <w:r w:rsidRPr="000826B7">
        <w:rPr>
          <w:rFonts w:ascii="Arial" w:hAnsi="Arial" w:cs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8073D8">
        <w:rPr>
          <w:rFonts w:ascii="Arial" w:hAnsi="Arial"/>
          <w:sz w:val="20"/>
          <w:lang w:val="pt-BR"/>
        </w:rPr>
        <w:t xml:space="preserve"> </w:t>
      </w:r>
      <w:r w:rsidR="00AD694F">
        <w:rPr>
          <w:rFonts w:ascii="Arial" w:hAnsi="Arial"/>
          <w:sz w:val="20"/>
          <w:lang w:val="pt-BR"/>
        </w:rPr>
        <w:t xml:space="preserve">No campo </w:t>
      </w:r>
      <w:r w:rsidR="00BD4C17">
        <w:rPr>
          <w:rFonts w:ascii="Arial" w:hAnsi="Arial"/>
          <w:sz w:val="20"/>
          <w:lang w:val="pt-BR"/>
        </w:rPr>
        <w:t xml:space="preserve">Na tela principal de cadastro, a opção </w:t>
      </w:r>
      <w:r w:rsidR="00A535A2">
        <w:rPr>
          <w:rFonts w:ascii="Arial" w:hAnsi="Arial"/>
          <w:sz w:val="20"/>
          <w:lang w:val="pt-BR"/>
        </w:rPr>
        <w:t>Veículo</w:t>
      </w:r>
      <w:r w:rsidR="00BD4C17">
        <w:rPr>
          <w:rFonts w:ascii="Arial" w:hAnsi="Arial"/>
          <w:sz w:val="20"/>
          <w:lang w:val="pt-BR"/>
        </w:rPr>
        <w:t xml:space="preserve"> deverá ser selecionada para indicar a opção de cadastro de</w:t>
      </w:r>
      <w:r w:rsidR="00EC49DE">
        <w:rPr>
          <w:rFonts w:ascii="Arial" w:hAnsi="Arial"/>
          <w:sz w:val="20"/>
          <w:lang w:val="pt-BR"/>
        </w:rPr>
        <w:t xml:space="preserve">sejada. </w:t>
      </w:r>
      <w:r w:rsidR="00D64505">
        <w:rPr>
          <w:rFonts w:ascii="Arial" w:hAnsi="Arial"/>
          <w:sz w:val="20"/>
          <w:lang w:val="pt-BR"/>
        </w:rPr>
        <w:t xml:space="preserve">Assim podendo ser realizado com sucesso </w:t>
      </w:r>
      <w:r w:rsidR="00EC49DE">
        <w:rPr>
          <w:rFonts w:ascii="Arial" w:hAnsi="Arial"/>
          <w:sz w:val="20"/>
          <w:lang w:val="pt-BR"/>
        </w:rPr>
        <w:t xml:space="preserve">o cadastro do </w:t>
      </w:r>
      <w:r w:rsidR="00A535A2">
        <w:rPr>
          <w:rFonts w:ascii="Arial" w:hAnsi="Arial"/>
          <w:sz w:val="20"/>
          <w:lang w:val="pt-BR"/>
        </w:rPr>
        <w:t>Veículo</w:t>
      </w:r>
      <w:r w:rsidR="00E562EA">
        <w:rPr>
          <w:rFonts w:ascii="Arial" w:hAnsi="Arial"/>
          <w:sz w:val="20"/>
          <w:lang w:val="pt-BR"/>
        </w:rPr>
        <w:t>, que estará associado também a um Cliente</w:t>
      </w:r>
      <w:r w:rsidR="00EC49DE">
        <w:rPr>
          <w:rFonts w:ascii="Arial" w:hAnsi="Arial"/>
          <w:sz w:val="20"/>
          <w:lang w:val="pt-BR"/>
        </w:rPr>
        <w:t>.</w:t>
      </w:r>
    </w:p>
    <w:p w:rsidR="00EC49DE" w:rsidRPr="004A09B5" w:rsidRDefault="00EC49D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921938">
        <w:rPr>
          <w:rFonts w:ascii="Arial" w:hAnsi="Arial" w:cs="Arial"/>
          <w:b w:val="0"/>
          <w:sz w:val="20"/>
          <w:lang w:val="pt-BR"/>
        </w:rPr>
        <w:t>Apenas Gerente responsável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8F545B"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 w:rsidR="008F545B">
        <w:rPr>
          <w:rFonts w:ascii="Arial" w:hAnsi="Arial" w:cs="Arial"/>
          <w:b w:val="0"/>
          <w:sz w:val="20"/>
          <w:lang w:val="pt-BR"/>
        </w:rPr>
        <w:t>l</w:t>
      </w:r>
      <w:r w:rsidR="008073D8">
        <w:rPr>
          <w:rFonts w:ascii="Arial" w:hAnsi="Arial" w:cs="Arial"/>
          <w:b w:val="0"/>
          <w:sz w:val="20"/>
          <w:lang w:val="pt-BR"/>
        </w:rPr>
        <w:t>ogado</w:t>
      </w:r>
      <w:proofErr w:type="spellEnd"/>
      <w:r w:rsidR="008073D8">
        <w:rPr>
          <w:rFonts w:ascii="Arial" w:hAnsi="Arial" w:cs="Arial"/>
          <w:b w:val="0"/>
          <w:sz w:val="20"/>
          <w:lang w:val="pt-BR"/>
        </w:rPr>
        <w:t xml:space="preserve"> no sistema</w:t>
      </w:r>
      <w:r w:rsidR="00EC49DE">
        <w:rPr>
          <w:rFonts w:ascii="Arial" w:hAnsi="Arial" w:cs="Arial"/>
          <w:b w:val="0"/>
          <w:sz w:val="20"/>
          <w:lang w:val="pt-BR"/>
        </w:rPr>
        <w:t xml:space="preserve">, poderá incluir no sistema o novo </w:t>
      </w:r>
      <w:r w:rsidR="00A535A2">
        <w:rPr>
          <w:rFonts w:ascii="Arial" w:hAnsi="Arial" w:cs="Arial"/>
          <w:b w:val="0"/>
          <w:sz w:val="20"/>
          <w:lang w:val="pt-BR"/>
        </w:rPr>
        <w:t>veículo</w:t>
      </w:r>
      <w:r w:rsidR="00921938">
        <w:rPr>
          <w:rFonts w:ascii="Arial" w:hAnsi="Arial" w:cs="Arial"/>
          <w:b w:val="0"/>
          <w:sz w:val="20"/>
          <w:lang w:val="pt-BR"/>
        </w:rPr>
        <w:t>.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8F545B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A535A2">
        <w:rPr>
          <w:rFonts w:ascii="Arial" w:hAnsi="Arial"/>
          <w:sz w:val="20"/>
          <w:lang w:val="pt-BR"/>
        </w:rPr>
        <w:t>Novo veículo deve</w:t>
      </w:r>
      <w:r w:rsidR="00921938">
        <w:rPr>
          <w:rFonts w:ascii="Arial" w:hAnsi="Arial"/>
          <w:sz w:val="20"/>
          <w:lang w:val="pt-BR"/>
        </w:rPr>
        <w:t xml:space="preserve"> estar então,</w:t>
      </w:r>
      <w:r w:rsidR="00EC49DE">
        <w:rPr>
          <w:rFonts w:ascii="Arial" w:hAnsi="Arial"/>
          <w:sz w:val="20"/>
          <w:lang w:val="pt-BR"/>
        </w:rPr>
        <w:t xml:space="preserve"> incluído no sistema</w:t>
      </w:r>
      <w:r w:rsidR="00921938">
        <w:rPr>
          <w:rFonts w:ascii="Arial" w:hAnsi="Arial"/>
          <w:sz w:val="20"/>
          <w:lang w:val="pt-BR"/>
        </w:rPr>
        <w:t>.</w:t>
      </w:r>
    </w:p>
    <w:p w:rsidR="002C0502" w:rsidRPr="008F545B" w:rsidRDefault="002C050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8F545B" w:rsidRDefault="00950B59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4A09B5" w:rsidRDefault="004A09B5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562EA" w:rsidRPr="00E562EA" w:rsidRDefault="00E562EA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</w:p>
    <w:p w:rsidR="00765B6F" w:rsidRDefault="00EC49DE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Clicar na opção cadastro na tela principal do sistema</w:t>
      </w:r>
      <w:r w:rsidR="00AD694F">
        <w:rPr>
          <w:b w:val="0"/>
          <w:lang w:val="pt-BR"/>
        </w:rPr>
        <w:t>;</w:t>
      </w:r>
    </w:p>
    <w:p w:rsidR="004C48D8" w:rsidRDefault="00EC49DE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Selecionar a opção </w:t>
      </w:r>
      <w:r w:rsidR="00A535A2">
        <w:rPr>
          <w:b w:val="0"/>
          <w:lang w:val="pt-BR"/>
        </w:rPr>
        <w:t>Veículo</w:t>
      </w:r>
      <w:r w:rsidR="00921938">
        <w:rPr>
          <w:b w:val="0"/>
          <w:lang w:val="pt-BR"/>
        </w:rPr>
        <w:t>;</w:t>
      </w:r>
    </w:p>
    <w:p w:rsidR="00A535A2" w:rsidRDefault="00A535A2" w:rsidP="0092193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em selecionar cliente, (selecionar o cliente ao qual o veículo estará associado);</w:t>
      </w:r>
    </w:p>
    <w:p w:rsidR="00A535A2" w:rsidRPr="00A535A2" w:rsidRDefault="00A535A2" w:rsidP="00A535A2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botão inserir na tela Incluir Veículo.</w:t>
      </w:r>
    </w:p>
    <w:p w:rsidR="00A535A2" w:rsidRDefault="00A535A2" w:rsidP="00A535A2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Ator digita </w:t>
      </w:r>
      <w:r w:rsidR="00EC49DE">
        <w:rPr>
          <w:b w:val="0"/>
          <w:lang w:val="pt-BR"/>
        </w:rPr>
        <w:t>os dados necessários para a inclusão:</w:t>
      </w:r>
    </w:p>
    <w:p w:rsidR="00A535A2" w:rsidRPr="00A535A2" w:rsidRDefault="00A535A2" w:rsidP="00A535A2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sz w:val="20"/>
          <w:lang w:val="pt-BR"/>
        </w:rPr>
        <w:t>Cliente</w:t>
      </w:r>
      <w:r>
        <w:rPr>
          <w:b w:val="0"/>
          <w:sz w:val="20"/>
          <w:lang w:val="pt-BR"/>
        </w:rPr>
        <w:t>;</w:t>
      </w:r>
    </w:p>
    <w:p w:rsidR="00A535A2" w:rsidRPr="00A535A2" w:rsidRDefault="00A535A2" w:rsidP="00A535A2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sz w:val="20"/>
          <w:lang w:val="pt-BR"/>
        </w:rPr>
        <w:t>Placa</w:t>
      </w:r>
      <w:r>
        <w:rPr>
          <w:b w:val="0"/>
          <w:sz w:val="20"/>
          <w:lang w:val="pt-BR"/>
        </w:rPr>
        <w:t>;</w:t>
      </w:r>
    </w:p>
    <w:p w:rsidR="00A535A2" w:rsidRPr="00A535A2" w:rsidRDefault="00A535A2" w:rsidP="00A535A2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sz w:val="20"/>
          <w:lang w:val="pt-BR"/>
        </w:rPr>
        <w:t>Chassi</w:t>
      </w:r>
      <w:r>
        <w:rPr>
          <w:b w:val="0"/>
          <w:sz w:val="20"/>
          <w:lang w:val="pt-BR"/>
        </w:rPr>
        <w:t>;</w:t>
      </w:r>
    </w:p>
    <w:p w:rsidR="00A535A2" w:rsidRPr="00A535A2" w:rsidRDefault="00A535A2" w:rsidP="00A535A2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>
        <w:rPr>
          <w:b w:val="0"/>
          <w:sz w:val="20"/>
          <w:lang w:val="pt-BR"/>
        </w:rPr>
        <w:t>Renavan;</w:t>
      </w:r>
    </w:p>
    <w:p w:rsidR="00A535A2" w:rsidRPr="00A535A2" w:rsidRDefault="00A535A2" w:rsidP="00A535A2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sz w:val="20"/>
          <w:lang w:val="pt-BR"/>
        </w:rPr>
        <w:t>Ano</w:t>
      </w:r>
      <w:r>
        <w:rPr>
          <w:b w:val="0"/>
          <w:sz w:val="20"/>
          <w:lang w:val="pt-BR"/>
        </w:rPr>
        <w:t>;</w:t>
      </w:r>
    </w:p>
    <w:p w:rsidR="00A535A2" w:rsidRPr="00A535A2" w:rsidRDefault="00A535A2" w:rsidP="00A535A2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sz w:val="20"/>
          <w:lang w:val="pt-BR"/>
        </w:rPr>
        <w:t>Estado</w:t>
      </w:r>
      <w:r>
        <w:rPr>
          <w:b w:val="0"/>
          <w:sz w:val="20"/>
          <w:lang w:val="pt-BR"/>
        </w:rPr>
        <w:t>;</w:t>
      </w:r>
    </w:p>
    <w:p w:rsidR="00A535A2" w:rsidRPr="00A535A2" w:rsidRDefault="00A535A2" w:rsidP="00A535A2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sz w:val="20"/>
          <w:lang w:val="pt-BR"/>
        </w:rPr>
        <w:t>Marca</w:t>
      </w:r>
      <w:r>
        <w:rPr>
          <w:b w:val="0"/>
          <w:sz w:val="20"/>
          <w:lang w:val="pt-BR"/>
        </w:rPr>
        <w:t>;</w:t>
      </w:r>
    </w:p>
    <w:p w:rsidR="00A535A2" w:rsidRPr="00A535A2" w:rsidRDefault="00A535A2" w:rsidP="00A535A2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sz w:val="20"/>
          <w:lang w:val="pt-BR"/>
        </w:rPr>
        <w:t>Modelo</w:t>
      </w:r>
      <w:r>
        <w:rPr>
          <w:b w:val="0"/>
          <w:sz w:val="20"/>
          <w:lang w:val="pt-BR"/>
        </w:rPr>
        <w:t>;</w:t>
      </w:r>
    </w:p>
    <w:p w:rsidR="00A535A2" w:rsidRPr="00A535A2" w:rsidRDefault="00A535A2" w:rsidP="00A535A2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color w:val="000000"/>
          <w:sz w:val="20"/>
          <w:lang w:val="pt-BR"/>
        </w:rPr>
        <w:t>Cor</w:t>
      </w:r>
      <w:r>
        <w:rPr>
          <w:b w:val="0"/>
          <w:color w:val="000000"/>
          <w:sz w:val="20"/>
          <w:lang w:val="pt-BR"/>
        </w:rPr>
        <w:t>;</w:t>
      </w:r>
    </w:p>
    <w:p w:rsidR="00A535A2" w:rsidRPr="00A535A2" w:rsidRDefault="00A535A2" w:rsidP="00A535A2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color w:val="000000"/>
          <w:sz w:val="20"/>
          <w:lang w:val="pt-BR"/>
        </w:rPr>
        <w:t>Ícone</w:t>
      </w:r>
      <w:r>
        <w:rPr>
          <w:b w:val="0"/>
          <w:color w:val="000000"/>
          <w:sz w:val="20"/>
          <w:lang w:val="pt-BR"/>
        </w:rPr>
        <w:t>;</w:t>
      </w:r>
    </w:p>
    <w:p w:rsidR="00A535A2" w:rsidRPr="00A535A2" w:rsidRDefault="00A535A2" w:rsidP="00A535A2">
      <w:pPr>
        <w:pStyle w:val="Corpodetexto"/>
        <w:keepLines/>
        <w:widowControl w:val="0"/>
        <w:spacing w:after="120" w:line="240" w:lineRule="atLeast"/>
        <w:ind w:left="1800"/>
        <w:rPr>
          <w:b w:val="0"/>
          <w:sz w:val="20"/>
          <w:lang w:val="pt-BR"/>
        </w:rPr>
      </w:pPr>
    </w:p>
    <w:p w:rsidR="00EC49DE" w:rsidRPr="004B3082" w:rsidRDefault="00E562EA" w:rsidP="004B3082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Validar os dados inseridos.</w:t>
      </w:r>
    </w:p>
    <w:p w:rsidR="004B3082" w:rsidRPr="000826B7" w:rsidRDefault="004B3082" w:rsidP="004B3082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lastRenderedPageBreak/>
        <w:t xml:space="preserve">CT </w:t>
      </w:r>
      <w:r w:rsidR="00ED4579">
        <w:rPr>
          <w:rFonts w:ascii="Arial" w:hAnsi="Arial"/>
          <w:b/>
          <w:sz w:val="24"/>
          <w:szCs w:val="24"/>
          <w:lang w:val="pt-BR"/>
        </w:rPr>
        <w:t>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>
        <w:rPr>
          <w:rFonts w:ascii="Arial" w:hAnsi="Arial" w:cs="Arial"/>
          <w:b/>
          <w:sz w:val="24"/>
          <w:szCs w:val="24"/>
          <w:lang w:val="pt-BR"/>
        </w:rPr>
        <w:t>Incluir Veículo no S</w:t>
      </w:r>
      <w:r w:rsidRPr="000826B7">
        <w:rPr>
          <w:rFonts w:ascii="Arial" w:hAnsi="Arial" w:cs="Arial"/>
          <w:b/>
          <w:sz w:val="24"/>
          <w:szCs w:val="24"/>
          <w:lang w:val="pt-BR"/>
        </w:rPr>
        <w:t xml:space="preserve">istema </w:t>
      </w:r>
      <w:r w:rsidR="00ED4579">
        <w:rPr>
          <w:rFonts w:ascii="Arial" w:hAnsi="Arial" w:cs="Arial"/>
          <w:b/>
          <w:sz w:val="24"/>
          <w:szCs w:val="24"/>
          <w:lang w:val="pt-BR"/>
        </w:rPr>
        <w:t>com placa inválida sem</w:t>
      </w:r>
      <w:r w:rsidRPr="000826B7">
        <w:rPr>
          <w:rFonts w:ascii="Arial" w:hAnsi="Arial" w:cs="Arial"/>
          <w:b/>
          <w:sz w:val="24"/>
          <w:szCs w:val="24"/>
          <w:lang w:val="pt-BR"/>
        </w:rPr>
        <w:t xml:space="preserve"> sucesso</w:t>
      </w:r>
    </w:p>
    <w:p w:rsidR="004B3082" w:rsidRPr="00DA2604" w:rsidRDefault="004B3082" w:rsidP="004B308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B3082" w:rsidRDefault="004B3082" w:rsidP="004B308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Na tela principal de cadastro, a opção Veículo deverá ser selecionada para indicar a opção de cadastro desejada. </w:t>
      </w:r>
      <w:r w:rsidR="00D64505">
        <w:rPr>
          <w:rFonts w:ascii="Arial" w:hAnsi="Arial"/>
          <w:sz w:val="20"/>
          <w:lang w:val="pt-BR"/>
        </w:rPr>
        <w:t xml:space="preserve">Assim não podendo ser realizado com sucesso </w:t>
      </w:r>
      <w:r>
        <w:rPr>
          <w:rFonts w:ascii="Arial" w:hAnsi="Arial"/>
          <w:sz w:val="20"/>
          <w:lang w:val="pt-BR"/>
        </w:rPr>
        <w:t>o cadastro do Veículo, que estará associado também a um Cliente.</w:t>
      </w:r>
    </w:p>
    <w:p w:rsidR="004B3082" w:rsidRPr="004A09B5" w:rsidRDefault="004B3082" w:rsidP="004B308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B3082" w:rsidRDefault="004B3082" w:rsidP="004B3082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Apenas Gerente responsável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sistema, poderá incluir </w:t>
      </w:r>
      <w:r w:rsidR="00F72C91">
        <w:rPr>
          <w:rFonts w:ascii="Arial" w:hAnsi="Arial" w:cs="Arial"/>
          <w:b w:val="0"/>
          <w:sz w:val="20"/>
          <w:lang w:val="pt-BR"/>
        </w:rPr>
        <w:t xml:space="preserve">sem sucesso </w:t>
      </w:r>
      <w:r>
        <w:rPr>
          <w:rFonts w:ascii="Arial" w:hAnsi="Arial" w:cs="Arial"/>
          <w:b w:val="0"/>
          <w:sz w:val="20"/>
          <w:lang w:val="pt-BR"/>
        </w:rPr>
        <w:t>no sistema o novo veículo.</w:t>
      </w:r>
    </w:p>
    <w:p w:rsidR="004B3082" w:rsidRPr="00346AB9" w:rsidRDefault="004B3082" w:rsidP="004B3082">
      <w:pPr>
        <w:pStyle w:val="Corpodetexto"/>
        <w:rPr>
          <w:b w:val="0"/>
          <w:lang w:val="pt-BR"/>
        </w:rPr>
      </w:pPr>
    </w:p>
    <w:p w:rsidR="004B3082" w:rsidRDefault="004B3082" w:rsidP="004B3082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 xml:space="preserve">Novo veículo deve </w:t>
      </w:r>
      <w:r w:rsidR="00F72C91">
        <w:rPr>
          <w:rFonts w:ascii="Arial" w:hAnsi="Arial"/>
          <w:sz w:val="20"/>
          <w:lang w:val="pt-BR"/>
        </w:rPr>
        <w:t xml:space="preserve">NÃO </w:t>
      </w:r>
      <w:r>
        <w:rPr>
          <w:rFonts w:ascii="Arial" w:hAnsi="Arial"/>
          <w:sz w:val="20"/>
          <w:lang w:val="pt-BR"/>
        </w:rPr>
        <w:t>estar então, incluído no sistema.</w:t>
      </w:r>
    </w:p>
    <w:p w:rsidR="004B3082" w:rsidRPr="008F545B" w:rsidRDefault="004B3082" w:rsidP="004B308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B3082" w:rsidRPr="004A09B5" w:rsidRDefault="004B3082" w:rsidP="004B308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B3082" w:rsidRPr="008F545B" w:rsidRDefault="004B3082" w:rsidP="004B3082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4B3082" w:rsidRDefault="004B3082" w:rsidP="004B308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B3082" w:rsidRPr="00E562EA" w:rsidRDefault="004B3082" w:rsidP="004B3082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</w:p>
    <w:p w:rsidR="004B3082" w:rsidRDefault="004B3082" w:rsidP="004B3082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na opção cadastro na tela principal do sistema;</w:t>
      </w:r>
    </w:p>
    <w:p w:rsidR="004B3082" w:rsidRDefault="004B3082" w:rsidP="004B3082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a opção Veículo;</w:t>
      </w:r>
    </w:p>
    <w:p w:rsidR="004B3082" w:rsidRDefault="004B3082" w:rsidP="004B3082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em selecionar cliente, (selecionar o cliente ao qual o veículo estará associado);</w:t>
      </w:r>
    </w:p>
    <w:p w:rsidR="004B3082" w:rsidRPr="00A535A2" w:rsidRDefault="004B3082" w:rsidP="004B3082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botão inserir na tela Incluir Veículo.</w:t>
      </w:r>
    </w:p>
    <w:p w:rsidR="004B3082" w:rsidRDefault="004B3082" w:rsidP="004B3082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Ator digita os dados necessários para a inclusão:</w:t>
      </w:r>
    </w:p>
    <w:p w:rsidR="004B3082" w:rsidRPr="00A535A2" w:rsidRDefault="004B3082" w:rsidP="004B3082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sz w:val="20"/>
          <w:lang w:val="pt-BR"/>
        </w:rPr>
        <w:t>Cliente</w:t>
      </w:r>
      <w:r>
        <w:rPr>
          <w:b w:val="0"/>
          <w:sz w:val="20"/>
          <w:lang w:val="pt-BR"/>
        </w:rPr>
        <w:t>;</w:t>
      </w:r>
    </w:p>
    <w:p w:rsidR="004B3082" w:rsidRPr="00A535A2" w:rsidRDefault="004B3082" w:rsidP="004B3082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sz w:val="20"/>
          <w:lang w:val="pt-BR"/>
        </w:rPr>
        <w:t>Placa</w:t>
      </w:r>
      <w:r w:rsidR="00ED4579">
        <w:rPr>
          <w:b w:val="0"/>
          <w:sz w:val="20"/>
          <w:lang w:val="pt-BR"/>
        </w:rPr>
        <w:t xml:space="preserve"> (inválida)</w:t>
      </w:r>
      <w:r>
        <w:rPr>
          <w:b w:val="0"/>
          <w:sz w:val="20"/>
          <w:lang w:val="pt-BR"/>
        </w:rPr>
        <w:t>;</w:t>
      </w:r>
    </w:p>
    <w:p w:rsidR="004B3082" w:rsidRPr="00A535A2" w:rsidRDefault="004B3082" w:rsidP="004B3082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sz w:val="20"/>
          <w:lang w:val="pt-BR"/>
        </w:rPr>
        <w:t>Chassi</w:t>
      </w:r>
      <w:r>
        <w:rPr>
          <w:b w:val="0"/>
          <w:sz w:val="20"/>
          <w:lang w:val="pt-BR"/>
        </w:rPr>
        <w:t>;</w:t>
      </w:r>
    </w:p>
    <w:p w:rsidR="004B3082" w:rsidRPr="00A535A2" w:rsidRDefault="004B3082" w:rsidP="004B3082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>
        <w:rPr>
          <w:b w:val="0"/>
          <w:sz w:val="20"/>
          <w:lang w:val="pt-BR"/>
        </w:rPr>
        <w:t>Renavan;</w:t>
      </w:r>
    </w:p>
    <w:p w:rsidR="004B3082" w:rsidRPr="00A535A2" w:rsidRDefault="004B3082" w:rsidP="004B3082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sz w:val="20"/>
          <w:lang w:val="pt-BR"/>
        </w:rPr>
        <w:t>Ano</w:t>
      </w:r>
      <w:r>
        <w:rPr>
          <w:b w:val="0"/>
          <w:sz w:val="20"/>
          <w:lang w:val="pt-BR"/>
        </w:rPr>
        <w:t>;</w:t>
      </w:r>
    </w:p>
    <w:p w:rsidR="004B3082" w:rsidRPr="00A535A2" w:rsidRDefault="004B3082" w:rsidP="004B3082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sz w:val="20"/>
          <w:lang w:val="pt-BR"/>
        </w:rPr>
        <w:t>Estado</w:t>
      </w:r>
      <w:r>
        <w:rPr>
          <w:b w:val="0"/>
          <w:sz w:val="20"/>
          <w:lang w:val="pt-BR"/>
        </w:rPr>
        <w:t>;</w:t>
      </w:r>
    </w:p>
    <w:p w:rsidR="004B3082" w:rsidRPr="00A535A2" w:rsidRDefault="004B3082" w:rsidP="004B3082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sz w:val="20"/>
          <w:lang w:val="pt-BR"/>
        </w:rPr>
        <w:t>Marca</w:t>
      </w:r>
      <w:r>
        <w:rPr>
          <w:b w:val="0"/>
          <w:sz w:val="20"/>
          <w:lang w:val="pt-BR"/>
        </w:rPr>
        <w:t>;</w:t>
      </w:r>
    </w:p>
    <w:p w:rsidR="004B3082" w:rsidRPr="00A535A2" w:rsidRDefault="004B3082" w:rsidP="004B3082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sz w:val="20"/>
          <w:lang w:val="pt-BR"/>
        </w:rPr>
        <w:t>Modelo</w:t>
      </w:r>
      <w:r>
        <w:rPr>
          <w:b w:val="0"/>
          <w:sz w:val="20"/>
          <w:lang w:val="pt-BR"/>
        </w:rPr>
        <w:t>;</w:t>
      </w:r>
    </w:p>
    <w:p w:rsidR="004B3082" w:rsidRPr="00A535A2" w:rsidRDefault="004B3082" w:rsidP="004B3082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color w:val="000000"/>
          <w:sz w:val="20"/>
          <w:lang w:val="pt-BR"/>
        </w:rPr>
        <w:t>Cor</w:t>
      </w:r>
      <w:r>
        <w:rPr>
          <w:b w:val="0"/>
          <w:color w:val="000000"/>
          <w:sz w:val="20"/>
          <w:lang w:val="pt-BR"/>
        </w:rPr>
        <w:t>;</w:t>
      </w:r>
    </w:p>
    <w:p w:rsidR="004B3082" w:rsidRPr="00A535A2" w:rsidRDefault="004B3082" w:rsidP="004B3082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color w:val="000000"/>
          <w:sz w:val="20"/>
          <w:lang w:val="pt-BR"/>
        </w:rPr>
        <w:t>Ícone</w:t>
      </w:r>
      <w:r>
        <w:rPr>
          <w:b w:val="0"/>
          <w:color w:val="000000"/>
          <w:sz w:val="20"/>
          <w:lang w:val="pt-BR"/>
        </w:rPr>
        <w:t>;</w:t>
      </w:r>
    </w:p>
    <w:p w:rsidR="004B3082" w:rsidRPr="00A535A2" w:rsidRDefault="004B3082" w:rsidP="004B3082">
      <w:pPr>
        <w:pStyle w:val="Corpodetexto"/>
        <w:keepLines/>
        <w:widowControl w:val="0"/>
        <w:spacing w:after="120" w:line="240" w:lineRule="atLeast"/>
        <w:ind w:left="1800"/>
        <w:rPr>
          <w:b w:val="0"/>
          <w:sz w:val="20"/>
          <w:lang w:val="pt-BR"/>
        </w:rPr>
      </w:pPr>
    </w:p>
    <w:p w:rsidR="00E562EA" w:rsidRPr="00ED4579" w:rsidRDefault="004B3082" w:rsidP="00ED4579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Validar os dados inseridos.</w:t>
      </w:r>
    </w:p>
    <w:bookmarkEnd w:id="0"/>
    <w:p w:rsidR="00ED4579" w:rsidRPr="000826B7" w:rsidRDefault="00ED4579" w:rsidP="00ED4579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lastRenderedPageBreak/>
        <w:t>CT 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>
        <w:rPr>
          <w:rFonts w:ascii="Arial" w:hAnsi="Arial" w:cs="Arial"/>
          <w:b/>
          <w:sz w:val="24"/>
          <w:szCs w:val="24"/>
          <w:lang w:val="pt-BR"/>
        </w:rPr>
        <w:t>Incluir Veículo no S</w:t>
      </w:r>
      <w:r w:rsidRPr="000826B7">
        <w:rPr>
          <w:rFonts w:ascii="Arial" w:hAnsi="Arial" w:cs="Arial"/>
          <w:b/>
          <w:sz w:val="24"/>
          <w:szCs w:val="24"/>
          <w:lang w:val="pt-BR"/>
        </w:rPr>
        <w:t xml:space="preserve">istema </w:t>
      </w:r>
      <w:r>
        <w:rPr>
          <w:rFonts w:ascii="Arial" w:hAnsi="Arial" w:cs="Arial"/>
          <w:b/>
          <w:sz w:val="24"/>
          <w:szCs w:val="24"/>
          <w:lang w:val="pt-BR"/>
        </w:rPr>
        <w:t>sem chassi com insucesso</w:t>
      </w:r>
    </w:p>
    <w:p w:rsidR="00ED4579" w:rsidRPr="00DA2604" w:rsidRDefault="00ED4579" w:rsidP="00ED4579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ED4579" w:rsidRDefault="00ED4579" w:rsidP="00ED457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Na tela principal de cadastro, a opção Veículo deverá ser selecionada para indicar a opção de cadastro deseja</w:t>
      </w:r>
      <w:r w:rsidR="00D64505">
        <w:rPr>
          <w:rFonts w:ascii="Arial" w:hAnsi="Arial"/>
          <w:sz w:val="20"/>
          <w:lang w:val="pt-BR"/>
        </w:rPr>
        <w:t xml:space="preserve">da. Assim não podendo ser realizado com </w:t>
      </w:r>
      <w:r>
        <w:rPr>
          <w:rFonts w:ascii="Arial" w:hAnsi="Arial"/>
          <w:sz w:val="20"/>
          <w:lang w:val="pt-BR"/>
        </w:rPr>
        <w:t>sucesso o cadastro do Veículo, que estará associado também a um Cliente.</w:t>
      </w:r>
    </w:p>
    <w:p w:rsidR="00ED4579" w:rsidRPr="004A09B5" w:rsidRDefault="00ED4579" w:rsidP="00ED4579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D4579" w:rsidRDefault="00ED4579" w:rsidP="00ED457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Apenas Gerente responsável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sistema, poderá incluir sem sucesso no sistema o novo veículo.</w:t>
      </w:r>
    </w:p>
    <w:p w:rsidR="00ED4579" w:rsidRPr="00346AB9" w:rsidRDefault="00ED4579" w:rsidP="00ED4579">
      <w:pPr>
        <w:pStyle w:val="Corpodetexto"/>
        <w:rPr>
          <w:b w:val="0"/>
          <w:lang w:val="pt-BR"/>
        </w:rPr>
      </w:pPr>
    </w:p>
    <w:p w:rsidR="00ED4579" w:rsidRDefault="00ED4579" w:rsidP="00ED457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Novo veículo deve NÃO estar então, incluído no sistema.</w:t>
      </w:r>
    </w:p>
    <w:p w:rsidR="00ED4579" w:rsidRPr="008F545B" w:rsidRDefault="00ED4579" w:rsidP="00ED4579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D4579" w:rsidRPr="004A09B5" w:rsidRDefault="00ED4579" w:rsidP="00ED4579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D4579" w:rsidRPr="008F545B" w:rsidRDefault="00ED4579" w:rsidP="00ED4579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ED4579" w:rsidRDefault="00ED4579" w:rsidP="00ED4579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D4579" w:rsidRPr="00E562EA" w:rsidRDefault="00ED4579" w:rsidP="00ED4579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</w:p>
    <w:p w:rsidR="00ED4579" w:rsidRDefault="00ED4579" w:rsidP="00ED4579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na opção cadastro na tela principal do sistema;</w:t>
      </w:r>
    </w:p>
    <w:p w:rsidR="00ED4579" w:rsidRDefault="00ED4579" w:rsidP="00ED4579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a opção Veículo;</w:t>
      </w:r>
    </w:p>
    <w:p w:rsidR="00ED4579" w:rsidRDefault="00ED4579" w:rsidP="00ED4579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em selecionar cliente, (selecionar o cliente ao qual o veículo estará associado);</w:t>
      </w:r>
    </w:p>
    <w:p w:rsidR="00ED4579" w:rsidRPr="00A535A2" w:rsidRDefault="00ED4579" w:rsidP="00ED4579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botão inserir na tela Incluir Veículo.</w:t>
      </w:r>
    </w:p>
    <w:p w:rsidR="00ED4579" w:rsidRDefault="00ED4579" w:rsidP="00ED4579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Ator digita os dados necessários para a inclusão:</w:t>
      </w:r>
    </w:p>
    <w:p w:rsidR="00ED4579" w:rsidRPr="00A535A2" w:rsidRDefault="00ED4579" w:rsidP="00ED4579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sz w:val="20"/>
          <w:lang w:val="pt-BR"/>
        </w:rPr>
        <w:t>Cliente</w:t>
      </w:r>
      <w:r>
        <w:rPr>
          <w:b w:val="0"/>
          <w:sz w:val="20"/>
          <w:lang w:val="pt-BR"/>
        </w:rPr>
        <w:t>;</w:t>
      </w:r>
    </w:p>
    <w:p w:rsidR="00ED4579" w:rsidRPr="00A535A2" w:rsidRDefault="00ED4579" w:rsidP="00ED4579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sz w:val="20"/>
          <w:lang w:val="pt-BR"/>
        </w:rPr>
        <w:t>Placa</w:t>
      </w:r>
      <w:r>
        <w:rPr>
          <w:b w:val="0"/>
          <w:sz w:val="20"/>
          <w:lang w:val="pt-BR"/>
        </w:rPr>
        <w:t>;</w:t>
      </w:r>
    </w:p>
    <w:p w:rsidR="00ED4579" w:rsidRPr="00A535A2" w:rsidRDefault="00ED4579" w:rsidP="00ED4579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sz w:val="20"/>
          <w:lang w:val="pt-BR"/>
        </w:rPr>
        <w:t>Chassi</w:t>
      </w:r>
      <w:r w:rsidR="00A91340">
        <w:rPr>
          <w:b w:val="0"/>
          <w:sz w:val="20"/>
          <w:lang w:val="pt-BR"/>
        </w:rPr>
        <w:t xml:space="preserve"> (em branco)</w:t>
      </w:r>
      <w:r>
        <w:rPr>
          <w:b w:val="0"/>
          <w:sz w:val="20"/>
          <w:lang w:val="pt-BR"/>
        </w:rPr>
        <w:t>;</w:t>
      </w:r>
    </w:p>
    <w:p w:rsidR="00ED4579" w:rsidRPr="00A535A2" w:rsidRDefault="00ED4579" w:rsidP="00ED4579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>
        <w:rPr>
          <w:b w:val="0"/>
          <w:sz w:val="20"/>
          <w:lang w:val="pt-BR"/>
        </w:rPr>
        <w:t>Renavan;</w:t>
      </w:r>
    </w:p>
    <w:p w:rsidR="00ED4579" w:rsidRPr="00A535A2" w:rsidRDefault="00ED4579" w:rsidP="00ED4579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sz w:val="20"/>
          <w:lang w:val="pt-BR"/>
        </w:rPr>
        <w:t>Ano</w:t>
      </w:r>
      <w:r>
        <w:rPr>
          <w:b w:val="0"/>
          <w:sz w:val="20"/>
          <w:lang w:val="pt-BR"/>
        </w:rPr>
        <w:t>;</w:t>
      </w:r>
    </w:p>
    <w:p w:rsidR="00ED4579" w:rsidRPr="00A535A2" w:rsidRDefault="00ED4579" w:rsidP="00ED4579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sz w:val="20"/>
          <w:lang w:val="pt-BR"/>
        </w:rPr>
        <w:t>Estado</w:t>
      </w:r>
      <w:r>
        <w:rPr>
          <w:b w:val="0"/>
          <w:sz w:val="20"/>
          <w:lang w:val="pt-BR"/>
        </w:rPr>
        <w:t>;</w:t>
      </w:r>
    </w:p>
    <w:p w:rsidR="00ED4579" w:rsidRPr="00A535A2" w:rsidRDefault="00ED4579" w:rsidP="00ED4579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sz w:val="20"/>
          <w:lang w:val="pt-BR"/>
        </w:rPr>
        <w:t>Marca</w:t>
      </w:r>
      <w:r>
        <w:rPr>
          <w:b w:val="0"/>
          <w:sz w:val="20"/>
          <w:lang w:val="pt-BR"/>
        </w:rPr>
        <w:t>;</w:t>
      </w:r>
    </w:p>
    <w:p w:rsidR="00ED4579" w:rsidRPr="00A535A2" w:rsidRDefault="00ED4579" w:rsidP="00ED4579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sz w:val="20"/>
          <w:lang w:val="pt-BR"/>
        </w:rPr>
        <w:t>Modelo</w:t>
      </w:r>
      <w:r>
        <w:rPr>
          <w:b w:val="0"/>
          <w:sz w:val="20"/>
          <w:lang w:val="pt-BR"/>
        </w:rPr>
        <w:t>;</w:t>
      </w:r>
    </w:p>
    <w:p w:rsidR="00ED4579" w:rsidRPr="00A535A2" w:rsidRDefault="00ED4579" w:rsidP="00ED4579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color w:val="000000"/>
          <w:sz w:val="20"/>
          <w:lang w:val="pt-BR"/>
        </w:rPr>
        <w:t>Cor</w:t>
      </w:r>
      <w:r>
        <w:rPr>
          <w:b w:val="0"/>
          <w:color w:val="000000"/>
          <w:sz w:val="20"/>
          <w:lang w:val="pt-BR"/>
        </w:rPr>
        <w:t>;</w:t>
      </w:r>
    </w:p>
    <w:p w:rsidR="00ED4579" w:rsidRPr="00A535A2" w:rsidRDefault="00ED4579" w:rsidP="00ED4579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color w:val="000000"/>
          <w:sz w:val="20"/>
          <w:lang w:val="pt-BR"/>
        </w:rPr>
        <w:t>Ícone</w:t>
      </w:r>
      <w:r>
        <w:rPr>
          <w:b w:val="0"/>
          <w:color w:val="000000"/>
          <w:sz w:val="20"/>
          <w:lang w:val="pt-BR"/>
        </w:rPr>
        <w:t>;</w:t>
      </w:r>
    </w:p>
    <w:p w:rsidR="00ED4579" w:rsidRPr="00A535A2" w:rsidRDefault="00ED4579" w:rsidP="00ED4579">
      <w:pPr>
        <w:pStyle w:val="Corpodetexto"/>
        <w:keepLines/>
        <w:widowControl w:val="0"/>
        <w:spacing w:after="120" w:line="240" w:lineRule="atLeast"/>
        <w:ind w:left="1800"/>
        <w:rPr>
          <w:b w:val="0"/>
          <w:sz w:val="20"/>
          <w:lang w:val="pt-BR"/>
        </w:rPr>
      </w:pPr>
    </w:p>
    <w:p w:rsidR="00772E4E" w:rsidRPr="00D64505" w:rsidRDefault="00ED4579" w:rsidP="00D64505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Validar os dados inseridos.</w:t>
      </w:r>
    </w:p>
    <w:p w:rsidR="00D64505" w:rsidRPr="000826B7" w:rsidRDefault="00D64505" w:rsidP="00D64505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lastRenderedPageBreak/>
        <w:t>CT 04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>
        <w:rPr>
          <w:rFonts w:ascii="Arial" w:hAnsi="Arial" w:cs="Arial"/>
          <w:b/>
          <w:sz w:val="24"/>
          <w:szCs w:val="24"/>
          <w:lang w:val="pt-BR"/>
        </w:rPr>
        <w:t>Incluir Veículo no S</w:t>
      </w:r>
      <w:r w:rsidRPr="000826B7">
        <w:rPr>
          <w:rFonts w:ascii="Arial" w:hAnsi="Arial" w:cs="Arial"/>
          <w:b/>
          <w:sz w:val="24"/>
          <w:szCs w:val="24"/>
          <w:lang w:val="pt-BR"/>
        </w:rPr>
        <w:t xml:space="preserve">istema </w:t>
      </w:r>
      <w:r>
        <w:rPr>
          <w:rFonts w:ascii="Arial" w:hAnsi="Arial" w:cs="Arial"/>
          <w:b/>
          <w:sz w:val="24"/>
          <w:szCs w:val="24"/>
          <w:lang w:val="pt-BR"/>
        </w:rPr>
        <w:t>com número de Renavan incorreto sem sucesso</w:t>
      </w:r>
    </w:p>
    <w:p w:rsidR="00D64505" w:rsidRPr="00DA2604" w:rsidRDefault="00D64505" w:rsidP="00D645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D64505" w:rsidRDefault="00D64505" w:rsidP="00D64505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Na tela principal de cadastro, a opção Veículo deverá ser selecionada para indicar a opção de cadastro desejada. Assim podendo ser realizado</w:t>
      </w:r>
      <w:proofErr w:type="gramStart"/>
      <w:r>
        <w:rPr>
          <w:rFonts w:ascii="Arial" w:hAnsi="Arial"/>
          <w:sz w:val="20"/>
          <w:lang w:val="pt-BR"/>
        </w:rPr>
        <w:t xml:space="preserve"> porém</w:t>
      </w:r>
      <w:proofErr w:type="gramEnd"/>
      <w:r>
        <w:rPr>
          <w:rFonts w:ascii="Arial" w:hAnsi="Arial"/>
          <w:sz w:val="20"/>
          <w:lang w:val="pt-BR"/>
        </w:rPr>
        <w:t xml:space="preserve"> sem sucesso o cadastro do Veículo, que estará associado também a um Cliente.</w:t>
      </w:r>
    </w:p>
    <w:p w:rsidR="00D64505" w:rsidRPr="004A09B5" w:rsidRDefault="00D64505" w:rsidP="00D64505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64505" w:rsidRDefault="00D64505" w:rsidP="00D64505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Apenas Gerente responsável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sistema, poderá incluir sem sucesso no sistema o novo veículo.</w:t>
      </w:r>
    </w:p>
    <w:p w:rsidR="00D64505" w:rsidRPr="00346AB9" w:rsidRDefault="00D64505" w:rsidP="00D64505">
      <w:pPr>
        <w:pStyle w:val="Corpodetexto"/>
        <w:rPr>
          <w:b w:val="0"/>
          <w:lang w:val="pt-BR"/>
        </w:rPr>
      </w:pPr>
    </w:p>
    <w:p w:rsidR="00D64505" w:rsidRDefault="00D64505" w:rsidP="00D64505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Novo veículo deve NÃO estar então, incluído no sistema.</w:t>
      </w:r>
    </w:p>
    <w:p w:rsidR="00D64505" w:rsidRPr="008F545B" w:rsidRDefault="00D64505" w:rsidP="00D64505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64505" w:rsidRPr="004A09B5" w:rsidRDefault="00D64505" w:rsidP="00D64505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64505" w:rsidRPr="008F545B" w:rsidRDefault="00D64505" w:rsidP="00D64505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D64505" w:rsidRDefault="00D64505" w:rsidP="00D64505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64505" w:rsidRPr="00E562EA" w:rsidRDefault="00D64505" w:rsidP="00D64505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</w:p>
    <w:p w:rsidR="00D64505" w:rsidRDefault="00D64505" w:rsidP="00D64505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na opção cadastro na tela principal do sistema;</w:t>
      </w:r>
    </w:p>
    <w:p w:rsidR="00D64505" w:rsidRDefault="00D64505" w:rsidP="00D64505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a opção Veículo;</w:t>
      </w:r>
    </w:p>
    <w:p w:rsidR="00D64505" w:rsidRDefault="00D64505" w:rsidP="00D64505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em selecionar cliente, (selecionar o cliente ao qual o veículo estará associado);</w:t>
      </w:r>
    </w:p>
    <w:p w:rsidR="00D64505" w:rsidRPr="00A535A2" w:rsidRDefault="00D64505" w:rsidP="00D64505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botão inserir na tela Incluir Veículo.</w:t>
      </w:r>
    </w:p>
    <w:p w:rsidR="00D64505" w:rsidRDefault="00D64505" w:rsidP="00D64505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Ator digita os dados necessários para a inclusão:</w:t>
      </w:r>
    </w:p>
    <w:p w:rsidR="00D64505" w:rsidRPr="00A535A2" w:rsidRDefault="00D64505" w:rsidP="00D64505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sz w:val="20"/>
          <w:lang w:val="pt-BR"/>
        </w:rPr>
        <w:t>Cliente</w:t>
      </w:r>
      <w:r>
        <w:rPr>
          <w:b w:val="0"/>
          <w:sz w:val="20"/>
          <w:lang w:val="pt-BR"/>
        </w:rPr>
        <w:t>;</w:t>
      </w:r>
    </w:p>
    <w:p w:rsidR="00D64505" w:rsidRPr="00A535A2" w:rsidRDefault="00D64505" w:rsidP="00D64505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sz w:val="20"/>
          <w:lang w:val="pt-BR"/>
        </w:rPr>
        <w:t>Placa</w:t>
      </w:r>
      <w:r>
        <w:rPr>
          <w:b w:val="0"/>
          <w:sz w:val="20"/>
          <w:lang w:val="pt-BR"/>
        </w:rPr>
        <w:t>;</w:t>
      </w:r>
    </w:p>
    <w:p w:rsidR="00D64505" w:rsidRPr="00A535A2" w:rsidRDefault="00D64505" w:rsidP="00D64505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sz w:val="20"/>
          <w:lang w:val="pt-BR"/>
        </w:rPr>
        <w:t>Chassi</w:t>
      </w:r>
      <w:r>
        <w:rPr>
          <w:b w:val="0"/>
          <w:sz w:val="20"/>
          <w:lang w:val="pt-BR"/>
        </w:rPr>
        <w:t>;</w:t>
      </w:r>
    </w:p>
    <w:p w:rsidR="00D64505" w:rsidRPr="00A535A2" w:rsidRDefault="00D64505" w:rsidP="00D64505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>
        <w:rPr>
          <w:b w:val="0"/>
          <w:sz w:val="20"/>
          <w:lang w:val="pt-BR"/>
        </w:rPr>
        <w:t>Renavan (INCORRETO);</w:t>
      </w:r>
    </w:p>
    <w:p w:rsidR="00D64505" w:rsidRPr="00A535A2" w:rsidRDefault="00D64505" w:rsidP="00D64505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sz w:val="20"/>
          <w:lang w:val="pt-BR"/>
        </w:rPr>
        <w:t>Ano</w:t>
      </w:r>
      <w:r>
        <w:rPr>
          <w:b w:val="0"/>
          <w:sz w:val="20"/>
          <w:lang w:val="pt-BR"/>
        </w:rPr>
        <w:t>;</w:t>
      </w:r>
    </w:p>
    <w:p w:rsidR="00D64505" w:rsidRPr="00A535A2" w:rsidRDefault="00D64505" w:rsidP="00D64505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sz w:val="20"/>
          <w:lang w:val="pt-BR"/>
        </w:rPr>
        <w:t>Estado</w:t>
      </w:r>
      <w:r>
        <w:rPr>
          <w:b w:val="0"/>
          <w:sz w:val="20"/>
          <w:lang w:val="pt-BR"/>
        </w:rPr>
        <w:t>;</w:t>
      </w:r>
    </w:p>
    <w:p w:rsidR="00D64505" w:rsidRPr="00A535A2" w:rsidRDefault="00D64505" w:rsidP="00D64505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sz w:val="20"/>
          <w:lang w:val="pt-BR"/>
        </w:rPr>
        <w:t>Marca</w:t>
      </w:r>
      <w:r>
        <w:rPr>
          <w:b w:val="0"/>
          <w:sz w:val="20"/>
          <w:lang w:val="pt-BR"/>
        </w:rPr>
        <w:t>;</w:t>
      </w:r>
    </w:p>
    <w:p w:rsidR="00D64505" w:rsidRPr="00A535A2" w:rsidRDefault="00D64505" w:rsidP="00D64505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sz w:val="20"/>
          <w:lang w:val="pt-BR"/>
        </w:rPr>
        <w:t>Modelo</w:t>
      </w:r>
      <w:r>
        <w:rPr>
          <w:b w:val="0"/>
          <w:sz w:val="20"/>
          <w:lang w:val="pt-BR"/>
        </w:rPr>
        <w:t>;</w:t>
      </w:r>
    </w:p>
    <w:p w:rsidR="00D64505" w:rsidRPr="00A535A2" w:rsidRDefault="00D64505" w:rsidP="00D64505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color w:val="000000"/>
          <w:sz w:val="20"/>
          <w:lang w:val="pt-BR"/>
        </w:rPr>
        <w:t>Cor</w:t>
      </w:r>
      <w:r>
        <w:rPr>
          <w:b w:val="0"/>
          <w:color w:val="000000"/>
          <w:sz w:val="20"/>
          <w:lang w:val="pt-BR"/>
        </w:rPr>
        <w:t>;</w:t>
      </w:r>
    </w:p>
    <w:p w:rsidR="00D64505" w:rsidRPr="00A535A2" w:rsidRDefault="00D64505" w:rsidP="00D64505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sz w:val="20"/>
          <w:lang w:val="pt-BR"/>
        </w:rPr>
      </w:pPr>
      <w:r w:rsidRPr="00A535A2">
        <w:rPr>
          <w:b w:val="0"/>
          <w:color w:val="000000"/>
          <w:sz w:val="20"/>
          <w:lang w:val="pt-BR"/>
        </w:rPr>
        <w:t>Ícone</w:t>
      </w:r>
      <w:r>
        <w:rPr>
          <w:b w:val="0"/>
          <w:color w:val="000000"/>
          <w:sz w:val="20"/>
          <w:lang w:val="pt-BR"/>
        </w:rPr>
        <w:t>;</w:t>
      </w:r>
    </w:p>
    <w:p w:rsidR="00D64505" w:rsidRPr="00A535A2" w:rsidRDefault="00D64505" w:rsidP="00D64505">
      <w:pPr>
        <w:pStyle w:val="Corpodetexto"/>
        <w:keepLines/>
        <w:widowControl w:val="0"/>
        <w:spacing w:after="120" w:line="240" w:lineRule="atLeast"/>
        <w:ind w:left="1800"/>
        <w:rPr>
          <w:b w:val="0"/>
          <w:sz w:val="20"/>
          <w:lang w:val="pt-BR"/>
        </w:rPr>
      </w:pPr>
    </w:p>
    <w:p w:rsidR="00FF452E" w:rsidRPr="00B742B5" w:rsidRDefault="00D64505" w:rsidP="00B742B5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Validar os dados inseridos.</w:t>
      </w:r>
    </w:p>
    <w:sectPr w:rsidR="00FF452E" w:rsidRPr="00B742B5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644" w:rsidRDefault="006E7644">
      <w:r>
        <w:separator/>
      </w:r>
    </w:p>
  </w:endnote>
  <w:endnote w:type="continuationSeparator" w:id="0">
    <w:p w:rsidR="006E7644" w:rsidRDefault="006E76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2752F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7E0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2752F4" w:rsidP="00D27E0B">
    <w:r w:rsidRPr="002752F4">
      <w:rPr>
        <w:noProof/>
        <w:lang w:eastAsia="zh-TW"/>
      </w:rPr>
      <w:pict>
        <v:rect id="_x0000_s25605" style="position:absolute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u w:val="single"/>
                    <w:lang w:val="pt-BR"/>
                  </w:rPr>
                  <w:alias w:val="Data"/>
                  <w:id w:val="77476837"/>
                  <w:placeholder>
                    <w:docPart w:val="938010EF7CFA4E1C916B7C64F9B373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D27E0B" w:rsidRDefault="00601AAF">
                    <w:pPr>
                      <w:jc w:val="right"/>
                      <w:rPr>
                        <w:lang w:val="pt-BR"/>
                      </w:rPr>
                    </w:pPr>
                    <w:r w:rsidRPr="004C3B37">
                      <w:rPr>
                        <w:u w:val="single"/>
                        <w:lang w:val="pt-BR"/>
                      </w:rPr>
                      <w:t xml:space="preserve"> Sistema de Rastreamento </w:t>
                    </w:r>
                    <w:r w:rsidR="004C3B37" w:rsidRPr="004C3B37">
                      <w:rPr>
                        <w:u w:val="single"/>
                        <w:lang w:val="pt-BR"/>
                      </w:rPr>
                      <w:t>19</w:t>
                    </w:r>
                    <w:r w:rsidRPr="004C3B37">
                      <w:rPr>
                        <w:u w:val="single"/>
                        <w:lang w:val="pt-BR"/>
                      </w:rPr>
                      <w:t xml:space="preserve"> de </w:t>
                    </w:r>
                    <w:r w:rsidR="004C3B37" w:rsidRPr="004C3B37">
                      <w:rPr>
                        <w:u w:val="single"/>
                        <w:lang w:val="pt-BR"/>
                      </w:rPr>
                      <w:t>Março</w:t>
                    </w:r>
                    <w:r w:rsidRPr="004C3B37">
                      <w:rPr>
                        <w:u w:val="single"/>
                        <w:lang w:val="pt-BR"/>
                      </w:rPr>
                      <w:t xml:space="preserve"> de 2014</w:t>
                    </w:r>
                  </w:p>
                </w:sdtContent>
              </w:sdt>
            </w:txbxContent>
          </v:textbox>
          <w10:wrap anchorx="margin" anchory="page"/>
        </v:rect>
      </w:pict>
    </w:r>
    <w:r w:rsidRPr="002752F4">
      <w:rPr>
        <w:noProof/>
        <w:lang w:eastAsia="zh-TW"/>
      </w:rPr>
      <w:pict>
        <v:group id="_x0000_s25601" style="position:absolute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5602" type="#_x0000_t32" style="position:absolute;left:2820;top:4935;width:0;height:1320" o:connectortype="straight" strokecolor="#4f81bd [3204]"/>
          <v:shape id="_x0000_s25603" type="#_x0000_t32" style="position:absolute;left:2880;top:4935;width:0;height:1320" o:connectortype="straight" strokecolor="#4f81bd [3204]"/>
          <v:shape id="_x0000_s25604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644" w:rsidRDefault="006E7644">
      <w:r>
        <w:separator/>
      </w:r>
    </w:p>
  </w:footnote>
  <w:footnote w:type="continuationSeparator" w:id="0">
    <w:p w:rsidR="006E7644" w:rsidRDefault="006E76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E4E" w:rsidRPr="00BC45DE" w:rsidRDefault="00167E26" w:rsidP="00BC45DE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732C22">
      <w:rPr>
        <w:b/>
        <w:sz w:val="28"/>
        <w:lang w:val="pt-BR"/>
      </w:rPr>
      <w:t xml:space="preserve">: </w:t>
    </w:r>
    <w:r w:rsidR="00772E4E">
      <w:rPr>
        <w:b/>
        <w:sz w:val="28"/>
        <w:lang w:val="pt-BR"/>
      </w:rPr>
      <w:t xml:space="preserve">Incluir </w:t>
    </w:r>
    <w:r w:rsidR="00ED4579">
      <w:rPr>
        <w:b/>
        <w:sz w:val="28"/>
        <w:lang w:val="pt-BR"/>
      </w:rPr>
      <w:t>Veículo</w:t>
    </w:r>
    <w:r w:rsidR="00772E4E">
      <w:rPr>
        <w:b/>
        <w:sz w:val="28"/>
        <w:lang w:val="pt-BR"/>
      </w:rPr>
      <w:t xml:space="preserve"> no Sistema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D6348DA"/>
    <w:multiLevelType w:val="hybridMultilevel"/>
    <w:tmpl w:val="37FABA52"/>
    <w:lvl w:ilvl="0" w:tplc="BF64E92E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EB383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5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8F6B2B"/>
    <w:multiLevelType w:val="hybridMultilevel"/>
    <w:tmpl w:val="B42CB306"/>
    <w:lvl w:ilvl="0" w:tplc="B1F218EE">
      <w:start w:val="5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5">
    <w:nsid w:val="34D3325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1">
    <w:nsid w:val="4F77494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EEB74A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>
    <w:nsid w:val="7E803A06"/>
    <w:multiLevelType w:val="hybridMultilevel"/>
    <w:tmpl w:val="98D003FE"/>
    <w:lvl w:ilvl="0" w:tplc="0416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20"/>
  </w:num>
  <w:num w:numId="4">
    <w:abstractNumId w:val="16"/>
  </w:num>
  <w:num w:numId="5">
    <w:abstractNumId w:val="27"/>
  </w:num>
  <w:num w:numId="6">
    <w:abstractNumId w:val="25"/>
  </w:num>
  <w:num w:numId="7">
    <w:abstractNumId w:val="9"/>
  </w:num>
  <w:num w:numId="8">
    <w:abstractNumId w:val="24"/>
  </w:num>
  <w:num w:numId="9">
    <w:abstractNumId w:val="30"/>
  </w:num>
  <w:num w:numId="10">
    <w:abstractNumId w:val="1"/>
  </w:num>
  <w:num w:numId="11">
    <w:abstractNumId w:val="5"/>
  </w:num>
  <w:num w:numId="12">
    <w:abstractNumId w:val="40"/>
  </w:num>
  <w:num w:numId="13">
    <w:abstractNumId w:val="8"/>
  </w:num>
  <w:num w:numId="14">
    <w:abstractNumId w:val="0"/>
  </w:num>
  <w:num w:numId="15">
    <w:abstractNumId w:val="33"/>
  </w:num>
  <w:num w:numId="16">
    <w:abstractNumId w:val="32"/>
  </w:num>
  <w:num w:numId="17">
    <w:abstractNumId w:val="31"/>
  </w:num>
  <w:num w:numId="18">
    <w:abstractNumId w:val="29"/>
  </w:num>
  <w:num w:numId="19">
    <w:abstractNumId w:val="6"/>
  </w:num>
  <w:num w:numId="20">
    <w:abstractNumId w:val="16"/>
    <w:lvlOverride w:ilvl="0">
      <w:startOverride w:val="1"/>
    </w:lvlOverride>
  </w:num>
  <w:num w:numId="21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</w:num>
  <w:num w:numId="23">
    <w:abstractNumId w:val="7"/>
  </w:num>
  <w:num w:numId="24">
    <w:abstractNumId w:val="19"/>
  </w:num>
  <w:num w:numId="25">
    <w:abstractNumId w:val="2"/>
  </w:num>
  <w:num w:numId="26">
    <w:abstractNumId w:val="28"/>
  </w:num>
  <w:num w:numId="27">
    <w:abstractNumId w:val="37"/>
  </w:num>
  <w:num w:numId="28">
    <w:abstractNumId w:val="23"/>
  </w:num>
  <w:num w:numId="29">
    <w:abstractNumId w:val="36"/>
  </w:num>
  <w:num w:numId="30">
    <w:abstractNumId w:val="12"/>
  </w:num>
  <w:num w:numId="31">
    <w:abstractNumId w:val="14"/>
  </w:num>
  <w:num w:numId="32">
    <w:abstractNumId w:val="11"/>
  </w:num>
  <w:num w:numId="33">
    <w:abstractNumId w:val="26"/>
  </w:num>
  <w:num w:numId="34">
    <w:abstractNumId w:val="38"/>
  </w:num>
  <w:num w:numId="35">
    <w:abstractNumId w:val="18"/>
  </w:num>
  <w:num w:numId="36">
    <w:abstractNumId w:val="15"/>
  </w:num>
  <w:num w:numId="37">
    <w:abstractNumId w:val="21"/>
  </w:num>
  <w:num w:numId="38">
    <w:abstractNumId w:val="4"/>
  </w:num>
  <w:num w:numId="39">
    <w:abstractNumId w:val="34"/>
  </w:num>
  <w:num w:numId="40">
    <w:abstractNumId w:val="3"/>
  </w:num>
  <w:num w:numId="41">
    <w:abstractNumId w:val="22"/>
  </w:num>
  <w:num w:numId="42">
    <w:abstractNumId w:val="39"/>
  </w:num>
  <w:num w:numId="4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3010"/>
    <o:shapelayout v:ext="edit">
      <o:idmap v:ext="edit" data="25"/>
      <o:rules v:ext="edit">
        <o:r id="V:Rule4" type="connector" idref="#_x0000_s25604"/>
        <o:r id="V:Rule5" type="connector" idref="#_x0000_s25602"/>
        <o:r id="V:Rule6" type="connector" idref="#_x0000_s2560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48D8"/>
    <w:rsid w:val="000826B7"/>
    <w:rsid w:val="00093BD3"/>
    <w:rsid w:val="000A7E17"/>
    <w:rsid w:val="000F2C61"/>
    <w:rsid w:val="000F59B8"/>
    <w:rsid w:val="00110AD6"/>
    <w:rsid w:val="00163571"/>
    <w:rsid w:val="00164020"/>
    <w:rsid w:val="00167E26"/>
    <w:rsid w:val="001E0394"/>
    <w:rsid w:val="002029C9"/>
    <w:rsid w:val="002752F4"/>
    <w:rsid w:val="002A15F4"/>
    <w:rsid w:val="002B5806"/>
    <w:rsid w:val="002C0502"/>
    <w:rsid w:val="002C669F"/>
    <w:rsid w:val="002C6AE4"/>
    <w:rsid w:val="002E000A"/>
    <w:rsid w:val="002F126F"/>
    <w:rsid w:val="00346AB9"/>
    <w:rsid w:val="00361023"/>
    <w:rsid w:val="00396AAC"/>
    <w:rsid w:val="003A0483"/>
    <w:rsid w:val="003C0E45"/>
    <w:rsid w:val="0042609E"/>
    <w:rsid w:val="0046641C"/>
    <w:rsid w:val="004A09B5"/>
    <w:rsid w:val="004B3082"/>
    <w:rsid w:val="004C3B37"/>
    <w:rsid w:val="004C48D8"/>
    <w:rsid w:val="004D0AEE"/>
    <w:rsid w:val="004E76E8"/>
    <w:rsid w:val="004F4092"/>
    <w:rsid w:val="004F6F72"/>
    <w:rsid w:val="005038F9"/>
    <w:rsid w:val="005334EE"/>
    <w:rsid w:val="00547886"/>
    <w:rsid w:val="005B4471"/>
    <w:rsid w:val="00601AAF"/>
    <w:rsid w:val="00647FF2"/>
    <w:rsid w:val="006726A7"/>
    <w:rsid w:val="00685B9D"/>
    <w:rsid w:val="006B6ED2"/>
    <w:rsid w:val="006D7551"/>
    <w:rsid w:val="006E7644"/>
    <w:rsid w:val="00727FB9"/>
    <w:rsid w:val="00732C22"/>
    <w:rsid w:val="00734900"/>
    <w:rsid w:val="00765B6F"/>
    <w:rsid w:val="00772E4E"/>
    <w:rsid w:val="00784110"/>
    <w:rsid w:val="007A34B5"/>
    <w:rsid w:val="007D4217"/>
    <w:rsid w:val="008073D8"/>
    <w:rsid w:val="00807542"/>
    <w:rsid w:val="008B6C36"/>
    <w:rsid w:val="008E2C5B"/>
    <w:rsid w:val="008E6228"/>
    <w:rsid w:val="008F545B"/>
    <w:rsid w:val="00921938"/>
    <w:rsid w:val="00950B59"/>
    <w:rsid w:val="00950C4B"/>
    <w:rsid w:val="009F72E7"/>
    <w:rsid w:val="00A371C4"/>
    <w:rsid w:val="00A535A2"/>
    <w:rsid w:val="00A745D1"/>
    <w:rsid w:val="00A91340"/>
    <w:rsid w:val="00AD13FC"/>
    <w:rsid w:val="00AD694F"/>
    <w:rsid w:val="00AE2441"/>
    <w:rsid w:val="00AF08FA"/>
    <w:rsid w:val="00B02FC6"/>
    <w:rsid w:val="00B742B5"/>
    <w:rsid w:val="00BC45DE"/>
    <w:rsid w:val="00BD4C17"/>
    <w:rsid w:val="00BE696C"/>
    <w:rsid w:val="00CB0E2B"/>
    <w:rsid w:val="00CC3EA9"/>
    <w:rsid w:val="00CF6171"/>
    <w:rsid w:val="00D0609F"/>
    <w:rsid w:val="00D273A8"/>
    <w:rsid w:val="00D27E0B"/>
    <w:rsid w:val="00D31E44"/>
    <w:rsid w:val="00D5073C"/>
    <w:rsid w:val="00D64505"/>
    <w:rsid w:val="00D76D1B"/>
    <w:rsid w:val="00DA2604"/>
    <w:rsid w:val="00DC130B"/>
    <w:rsid w:val="00DC72BF"/>
    <w:rsid w:val="00DD3C63"/>
    <w:rsid w:val="00DE49CF"/>
    <w:rsid w:val="00E54415"/>
    <w:rsid w:val="00E562EA"/>
    <w:rsid w:val="00E7377C"/>
    <w:rsid w:val="00E816B4"/>
    <w:rsid w:val="00EC49DE"/>
    <w:rsid w:val="00ED4579"/>
    <w:rsid w:val="00EE7D32"/>
    <w:rsid w:val="00F20A60"/>
    <w:rsid w:val="00F72C91"/>
    <w:rsid w:val="00F91492"/>
    <w:rsid w:val="00FB1A27"/>
    <w:rsid w:val="00FD1113"/>
    <w:rsid w:val="00FD3C31"/>
    <w:rsid w:val="00FD4376"/>
    <w:rsid w:val="00FF4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A535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8010EF7CFA4E1C916B7C64F9B373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1D70AC-0BD8-41A3-AE6C-B5F3E1838E29}"/>
      </w:docPartPr>
      <w:docPartBody>
        <w:p w:rsidR="00B82C6B" w:rsidRDefault="00C604E8" w:rsidP="00C604E8">
          <w:pPr>
            <w:pStyle w:val="938010EF7CFA4E1C916B7C64F9B37328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604E8"/>
    <w:rsid w:val="002B28D8"/>
    <w:rsid w:val="003F7D09"/>
    <w:rsid w:val="005411E3"/>
    <w:rsid w:val="008F58D1"/>
    <w:rsid w:val="00A234F1"/>
    <w:rsid w:val="00B82C6B"/>
    <w:rsid w:val="00BC76F7"/>
    <w:rsid w:val="00C604E8"/>
    <w:rsid w:val="00CF6F3C"/>
    <w:rsid w:val="00D03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C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38010EF7CFA4E1C916B7C64F9B37328">
    <w:name w:val="938010EF7CFA4E1C916B7C64F9B37328"/>
    <w:rsid w:val="00C604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Sistema de Rastreamento 19 de Março de 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</Template>
  <TotalTime>1972</TotalTime>
  <Pages>4</Pages>
  <Words>591</Words>
  <Characters>3195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Teste Localizar Veículo</vt:lpstr>
      <vt:lpstr>Test Cases</vt:lpstr>
    </vt:vector>
  </TitlesOfParts>
  <Company>&lt;company&gt;</Company>
  <LinksUpToDate>false</LinksUpToDate>
  <CharactersWithSpaces>3779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Localizar Veículo</dc:title>
  <dc:subject>Caso de Teste Localizar Veículo</dc:subject>
  <dc:creator>Valter Vasconcelos</dc:creator>
  <dc:description>Projeto de Software II</dc:description>
  <cp:lastModifiedBy>Júnior</cp:lastModifiedBy>
  <cp:revision>38</cp:revision>
  <cp:lastPrinted>2003-10-06T11:49:00Z</cp:lastPrinted>
  <dcterms:created xsi:type="dcterms:W3CDTF">2014-02-22T19:12:00Z</dcterms:created>
  <dcterms:modified xsi:type="dcterms:W3CDTF">2014-03-26T19:46:00Z</dcterms:modified>
</cp:coreProperties>
</file>