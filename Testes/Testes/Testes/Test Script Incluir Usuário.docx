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8B37A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</w:t>
            </w:r>
            <w:r w:rsidR="008B37A3">
              <w:rPr>
                <w:lang w:val="pt-BR"/>
              </w:rPr>
              <w:t>Usuário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4923DD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8B37A3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Incluir </w:t>
            </w:r>
            <w:r w:rsidR="008B37A3">
              <w:rPr>
                <w:sz w:val="24"/>
                <w:szCs w:val="24"/>
                <w:lang w:val="pt-BR"/>
              </w:rPr>
              <w:t>Usuário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4923DD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4923DD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8B37A3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</w:t>
            </w:r>
            <w:r w:rsidR="008B37A3">
              <w:rPr>
                <w:b w:val="0"/>
                <w:szCs w:val="24"/>
                <w:lang w:val="pt-BR"/>
              </w:rPr>
              <w:t>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12675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</w:t>
            </w:r>
            <w:r w:rsidR="00643CFF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Usuário clica na opção Incluir </w:t>
            </w:r>
            <w:r w:rsidR="00C12675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C12675">
              <w:rPr>
                <w:lang w:val="pt-BR"/>
              </w:rPr>
              <w:t>O 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>o tipo do usuário</w:t>
            </w:r>
          </w:p>
        </w:tc>
        <w:tc>
          <w:tcPr>
            <w:tcW w:w="5596" w:type="dxa"/>
          </w:tcPr>
          <w:p w:rsidR="00643CFF" w:rsidRDefault="00643CFF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de usuário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C12675">
              <w:rPr>
                <w:lang w:val="pt-BR"/>
              </w:rPr>
              <w:t>: O Gerente digita o Nome do Usuário</w:t>
            </w:r>
            <w:r w:rsidR="00643CFF">
              <w:rPr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C12675">
              <w:rPr>
                <w:sz w:val="24"/>
                <w:lang w:val="pt-BR"/>
              </w:rPr>
              <w:t>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 xml:space="preserve">o </w:t>
            </w:r>
            <w:proofErr w:type="spellStart"/>
            <w:r w:rsidR="00C12675">
              <w:rPr>
                <w:lang w:val="pt-BR"/>
              </w:rPr>
              <w:t>Login</w:t>
            </w:r>
            <w:proofErr w:type="spellEnd"/>
            <w:r w:rsidR="00C12675"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 w:rsidR="00C12675">
              <w:rPr>
                <w:sz w:val="24"/>
                <w:lang w:val="pt-BR"/>
              </w:rPr>
              <w:t>Login</w:t>
            </w:r>
            <w:proofErr w:type="spellEnd"/>
            <w:proofErr w:type="gramStart"/>
            <w:r w:rsidR="00C12675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</w:tcPr>
          <w:p w:rsidR="005D12BD" w:rsidRDefault="005D12BD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proofErr w:type="gramStart"/>
            <w:r>
              <w:rPr>
                <w:sz w:val="24"/>
                <w:lang w:val="pt-BR"/>
              </w:rPr>
              <w:t xml:space="preserve"> </w:t>
            </w:r>
            <w:r w:rsidR="00C12675">
              <w:rPr>
                <w:sz w:val="24"/>
                <w:lang w:val="pt-BR"/>
              </w:rPr>
              <w:t xml:space="preserve"> </w:t>
            </w:r>
            <w:proofErr w:type="gramEnd"/>
            <w:r w:rsidR="00C12675">
              <w:rPr>
                <w:sz w:val="24"/>
                <w:lang w:val="pt-BR"/>
              </w:rPr>
              <w:t xml:space="preserve">Usuário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"/>
        <w:gridCol w:w="1890"/>
        <w:gridCol w:w="212"/>
        <w:gridCol w:w="1701"/>
        <w:gridCol w:w="31"/>
        <w:gridCol w:w="1762"/>
        <w:gridCol w:w="434"/>
        <w:gridCol w:w="2196"/>
        <w:gridCol w:w="2196"/>
        <w:gridCol w:w="770"/>
        <w:gridCol w:w="714"/>
        <w:gridCol w:w="714"/>
      </w:tblGrid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1E40E6" w:rsidRPr="004A4D4E" w:rsidRDefault="001E40E6" w:rsidP="00C12675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C12675"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  <w:gridSpan w:val="3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gridSpan w:val="2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gridSpan w:val="3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2B29D0" w:rsidRPr="004A4D4E" w:rsidRDefault="00C12675" w:rsidP="00C12675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  <w:gridSpan w:val="3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gridSpan w:val="2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gridSpan w:val="3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2B29D0" w:rsidTr="004923DD">
        <w:tc>
          <w:tcPr>
            <w:tcW w:w="2448" w:type="dxa"/>
            <w:gridSpan w:val="2"/>
            <w:shd w:val="clear" w:color="auto" w:fill="E0E0E0"/>
          </w:tcPr>
          <w:p w:rsidR="002B29D0" w:rsidRDefault="002B29D0" w:rsidP="00C12675">
            <w:pPr>
              <w:pStyle w:val="bp"/>
              <w:spacing w:before="0" w:after="0"/>
            </w:pPr>
            <w:r>
              <w:t xml:space="preserve">Campo </w:t>
            </w:r>
            <w:r w:rsidR="00C12675">
              <w:t>Login</w:t>
            </w:r>
          </w:p>
        </w:tc>
        <w:tc>
          <w:tcPr>
            <w:tcW w:w="1944" w:type="dxa"/>
            <w:gridSpan w:val="3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gridSpan w:val="2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gridSpan w:val="3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</w:tr>
      <w:tr w:rsidR="004923DD" w:rsidRPr="00EC46A8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Usuário </w:t>
            </w:r>
          </w:p>
        </w:tc>
      </w:tr>
      <w:tr w:rsidR="004923DD" w:rsidRP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E21D9F" w:rsidRDefault="004923DD" w:rsidP="004923D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Usuário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sem sucesso</w:t>
            </w:r>
          </w:p>
        </w:tc>
      </w:tr>
      <w:tr w:rsidR="004923DD" w:rsidRP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11"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4923DD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4923DD" w:rsidRP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FF3B4B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4923DD" w:rsidRP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4923DD" w:rsidRDefault="004923DD" w:rsidP="00FF3B4B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 não incluso no sistema</w:t>
            </w:r>
          </w:p>
        </w:tc>
      </w:tr>
      <w:tr w:rsid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23DD" w:rsidRPr="0065016E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4923D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4923DD" w:rsidRDefault="004923DD" w:rsidP="00FF3B4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23DD" w:rsidRPr="005D12B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Usuário clica na opção Incluir Usuário na tela de cadastro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3D4348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Pr="005D12BD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Pr="005D12B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  <w:gridSpan w:val="4"/>
          </w:tcPr>
          <w:p w:rsidR="004923DD" w:rsidRPr="003D4348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 NÃO digita o tipo do usuário</w:t>
            </w:r>
          </w:p>
        </w:tc>
        <w:tc>
          <w:tcPr>
            <w:tcW w:w="5596" w:type="dxa"/>
            <w:gridSpan w:val="4"/>
          </w:tcPr>
          <w:p w:rsidR="004923DD" w:rsidRDefault="004923DD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não 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Nome do Usuário 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 xml:space="preserve">: O Gerente digita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Usuário é incluso com sucesso no sistema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4923DD" w:rsidRDefault="004923DD" w:rsidP="004923DD">
      <w:pPr>
        <w:pStyle w:val="bp"/>
        <w:spacing w:before="0" w:after="0"/>
        <w:rPr>
          <w:lang w:val="pt-BR"/>
        </w:rPr>
      </w:pPr>
    </w:p>
    <w:p w:rsidR="004923DD" w:rsidRPr="003D4348" w:rsidRDefault="004923DD" w:rsidP="004923D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4923DD" w:rsidTr="00FF3B4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23DD" w:rsidTr="00FF3B4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4923DD" w:rsidRPr="004A4D4E" w:rsidRDefault="004923D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4923DD" w:rsidRPr="004A4D4E" w:rsidRDefault="004923DD" w:rsidP="00FF3B4B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</w:tr>
      <w:tr w:rsidR="004923DD" w:rsidTr="00FF3B4B">
        <w:tc>
          <w:tcPr>
            <w:tcW w:w="2448" w:type="dxa"/>
            <w:shd w:val="clear" w:color="auto" w:fill="E0E0E0"/>
          </w:tcPr>
          <w:p w:rsidR="004923DD" w:rsidRPr="004A4D4E" w:rsidRDefault="004923D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</w:tr>
      <w:tr w:rsidR="004923DD" w:rsidTr="00FF3B4B">
        <w:tc>
          <w:tcPr>
            <w:tcW w:w="2448" w:type="dxa"/>
            <w:shd w:val="clear" w:color="auto" w:fill="E0E0E0"/>
          </w:tcPr>
          <w:p w:rsidR="004923DD" w:rsidRPr="004A4D4E" w:rsidRDefault="004923DD" w:rsidP="00FF3B4B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</w:pPr>
          </w:p>
        </w:tc>
      </w:tr>
      <w:tr w:rsidR="004923DD" w:rsidTr="00FF3B4B">
        <w:tc>
          <w:tcPr>
            <w:tcW w:w="2448" w:type="dxa"/>
            <w:shd w:val="clear" w:color="auto" w:fill="E0E0E0"/>
          </w:tcPr>
          <w:p w:rsidR="004923DD" w:rsidRDefault="004923DD" w:rsidP="00FF3B4B">
            <w:pPr>
              <w:pStyle w:val="bp"/>
              <w:spacing w:before="0" w:after="0"/>
            </w:pPr>
            <w:r>
              <w:t>Campo Login</w:t>
            </w:r>
          </w:p>
        </w:tc>
        <w:tc>
          <w:tcPr>
            <w:tcW w:w="1944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923DD" w:rsidRPr="004A4D4E" w:rsidRDefault="004923DD" w:rsidP="00FF3B4B">
            <w:pPr>
              <w:pStyle w:val="bp"/>
              <w:spacing w:before="0" w:after="0"/>
              <w:jc w:val="center"/>
            </w:pPr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BD6" w:rsidRDefault="00DA4BD6">
      <w:r>
        <w:separator/>
      </w:r>
    </w:p>
  </w:endnote>
  <w:endnote w:type="continuationSeparator" w:id="0">
    <w:p w:rsidR="00DA4BD6" w:rsidRDefault="00DA4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3511C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3511C0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3511C0">
      <w:rPr>
        <w:rStyle w:val="Nmerodepgina"/>
      </w:rPr>
      <w:fldChar w:fldCharType="separate"/>
    </w:r>
    <w:r w:rsidR="00617A30">
      <w:rPr>
        <w:rStyle w:val="Nmerodepgina"/>
        <w:noProof/>
      </w:rPr>
      <w:t>2</w:t>
    </w:r>
    <w:r w:rsidR="003511C0">
      <w:rPr>
        <w:rStyle w:val="Nmerodepgina"/>
      </w:rPr>
      <w:fldChar w:fldCharType="end"/>
    </w:r>
    <w:r>
      <w:rPr>
        <w:rStyle w:val="Nmerodepgina"/>
      </w:rPr>
      <w:t xml:space="preserve"> de </w:t>
    </w:r>
    <w:r w:rsidR="003511C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3511C0">
      <w:rPr>
        <w:rStyle w:val="Nmerodepgina"/>
      </w:rPr>
      <w:fldChar w:fldCharType="separate"/>
    </w:r>
    <w:r w:rsidR="00617A30">
      <w:rPr>
        <w:rStyle w:val="Nmerodepgina"/>
        <w:noProof/>
      </w:rPr>
      <w:t>2</w:t>
    </w:r>
    <w:r w:rsidR="003511C0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BD6" w:rsidRDefault="00DA4BD6">
      <w:r>
        <w:separator/>
      </w:r>
    </w:p>
  </w:footnote>
  <w:footnote w:type="continuationSeparator" w:id="0">
    <w:p w:rsidR="00DA4BD6" w:rsidRDefault="00DA4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3511C0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DA0FDF">
          <w:pPr>
            <w:rPr>
              <w:lang w:val="pt-BR"/>
            </w:rPr>
          </w:pPr>
          <w:r>
            <w:rPr>
              <w:lang w:val="pt-BR"/>
            </w:rPr>
            <w:t>Incluir Usuário</w:t>
          </w:r>
        </w:p>
      </w:tc>
      <w:tc>
        <w:tcPr>
          <w:tcW w:w="2943" w:type="dxa"/>
        </w:tcPr>
        <w:p w:rsidR="00EC46A8" w:rsidRDefault="00FA5101" w:rsidP="00DA0FDF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A0FDF">
            <w:rPr>
              <w:lang w:val="pt-BR"/>
            </w:rPr>
            <w:t>31</w:t>
          </w:r>
          <w:r w:rsidR="00A0404A">
            <w:rPr>
              <w:lang w:val="pt-BR"/>
            </w:rPr>
            <w:t>/</w:t>
          </w:r>
          <w:r w:rsidR="00DA0FDF">
            <w:rPr>
              <w:lang w:val="pt-BR"/>
            </w:rPr>
            <w:t>03</w:t>
          </w:r>
          <w:r w:rsidR="00A0404A">
            <w:rPr>
              <w:lang w:val="pt-BR"/>
            </w:rPr>
            <w:t>/201</w:t>
          </w:r>
          <w:r w:rsidR="00DA0FDF">
            <w:rPr>
              <w:lang w:val="pt-BR"/>
            </w:rPr>
            <w:t>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765D6"/>
    <w:rsid w:val="000862ED"/>
    <w:rsid w:val="000F379B"/>
    <w:rsid w:val="001E3FF4"/>
    <w:rsid w:val="001E40E6"/>
    <w:rsid w:val="002B29D0"/>
    <w:rsid w:val="002D2BD5"/>
    <w:rsid w:val="002E5EC8"/>
    <w:rsid w:val="00311519"/>
    <w:rsid w:val="00342693"/>
    <w:rsid w:val="003511C0"/>
    <w:rsid w:val="003832C4"/>
    <w:rsid w:val="003D4348"/>
    <w:rsid w:val="004923DD"/>
    <w:rsid w:val="004A4D4E"/>
    <w:rsid w:val="004A6229"/>
    <w:rsid w:val="004A6C5D"/>
    <w:rsid w:val="005046F9"/>
    <w:rsid w:val="00597CDB"/>
    <w:rsid w:val="005D12BD"/>
    <w:rsid w:val="005E19EE"/>
    <w:rsid w:val="005E1AA2"/>
    <w:rsid w:val="00612269"/>
    <w:rsid w:val="00617A30"/>
    <w:rsid w:val="00643CFF"/>
    <w:rsid w:val="0065016E"/>
    <w:rsid w:val="006C2884"/>
    <w:rsid w:val="007356AD"/>
    <w:rsid w:val="00743AB4"/>
    <w:rsid w:val="00762EA6"/>
    <w:rsid w:val="00797AA3"/>
    <w:rsid w:val="007A4846"/>
    <w:rsid w:val="00817C5F"/>
    <w:rsid w:val="0089678C"/>
    <w:rsid w:val="008A2978"/>
    <w:rsid w:val="008B34C8"/>
    <w:rsid w:val="008B37A3"/>
    <w:rsid w:val="0090750A"/>
    <w:rsid w:val="00950E2C"/>
    <w:rsid w:val="009D741D"/>
    <w:rsid w:val="009E5EF0"/>
    <w:rsid w:val="00A0404A"/>
    <w:rsid w:val="00A4009C"/>
    <w:rsid w:val="00AE0828"/>
    <w:rsid w:val="00B1758C"/>
    <w:rsid w:val="00B650EC"/>
    <w:rsid w:val="00BA0A45"/>
    <w:rsid w:val="00BA18A0"/>
    <w:rsid w:val="00C00041"/>
    <w:rsid w:val="00C12675"/>
    <w:rsid w:val="00C47D62"/>
    <w:rsid w:val="00C66297"/>
    <w:rsid w:val="00CD0ADC"/>
    <w:rsid w:val="00CD7ED6"/>
    <w:rsid w:val="00CE63EC"/>
    <w:rsid w:val="00D666FE"/>
    <w:rsid w:val="00DA0FDF"/>
    <w:rsid w:val="00DA4BD6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tabs>
        <w:tab w:val="clear" w:pos="644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882BE-FC4C-448A-A206-30562644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130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43</cp:revision>
  <cp:lastPrinted>2003-10-06T11:49:00Z</cp:lastPrinted>
  <dcterms:created xsi:type="dcterms:W3CDTF">2014-02-22T19:08:00Z</dcterms:created>
  <dcterms:modified xsi:type="dcterms:W3CDTF">2014-04-02T20:29:00Z</dcterms:modified>
</cp:coreProperties>
</file>