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8B37A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</w:t>
            </w:r>
            <w:r w:rsidR="008B37A3">
              <w:rPr>
                <w:lang w:val="pt-BR"/>
              </w:rPr>
              <w:t>Usuário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9E1F22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8B37A3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Incluir </w:t>
            </w:r>
            <w:r w:rsidR="008B37A3">
              <w:rPr>
                <w:sz w:val="24"/>
                <w:szCs w:val="24"/>
                <w:lang w:val="pt-BR"/>
              </w:rPr>
              <w:t>Usuário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9E1F22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 w:rsidR="00643CFF">
              <w:rPr>
                <w:b w:val="0"/>
                <w:lang w:val="pt-BR"/>
              </w:rPr>
              <w:t>Incluir ,</w:t>
            </w:r>
            <w:proofErr w:type="gramEnd"/>
            <w:r w:rsidR="00643CFF"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com sucesso</w:t>
            </w:r>
          </w:p>
        </w:tc>
      </w:tr>
      <w:tr w:rsidR="000F379B" w:rsidRPr="009E1F22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8B37A3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</w:t>
            </w:r>
            <w:r w:rsidR="008B37A3">
              <w:rPr>
                <w:b w:val="0"/>
                <w:szCs w:val="24"/>
                <w:lang w:val="pt-BR"/>
              </w:rPr>
              <w:t>Usuário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12675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Usuário</w:t>
            </w:r>
            <w:r w:rsidR="00643CFF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C12675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Usuário clica na opção Incluir </w:t>
            </w:r>
            <w:r w:rsidR="00C12675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C12675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12675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C12675">
              <w:rPr>
                <w:lang w:val="pt-BR"/>
              </w:rPr>
              <w:t>O Gerente</w:t>
            </w:r>
            <w:r w:rsidR="00643CFF">
              <w:rPr>
                <w:lang w:val="pt-BR"/>
              </w:rPr>
              <w:t xml:space="preserve"> digita </w:t>
            </w:r>
            <w:r w:rsidR="00C12675">
              <w:rPr>
                <w:lang w:val="pt-BR"/>
              </w:rPr>
              <w:t>o tipo do usuário</w:t>
            </w:r>
          </w:p>
        </w:tc>
        <w:tc>
          <w:tcPr>
            <w:tcW w:w="5596" w:type="dxa"/>
          </w:tcPr>
          <w:p w:rsidR="00643CFF" w:rsidRDefault="00643CFF" w:rsidP="00617A30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17A30">
              <w:rPr>
                <w:sz w:val="24"/>
                <w:lang w:val="pt-BR"/>
              </w:rPr>
              <w:t>tipo de usuário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C12675">
              <w:rPr>
                <w:lang w:val="pt-BR"/>
              </w:rPr>
              <w:t>: O Gerente digita o Nome do Usuário</w:t>
            </w:r>
            <w:r w:rsidR="00643CFF">
              <w:rPr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643CFF" w:rsidRDefault="00643CFF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C12675">
              <w:rPr>
                <w:sz w:val="24"/>
                <w:lang w:val="pt-BR"/>
              </w:rPr>
              <w:t>nome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12675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12675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12675">
              <w:rPr>
                <w:lang w:val="pt-BR"/>
              </w:rPr>
              <w:t xml:space="preserve">o </w:t>
            </w:r>
            <w:proofErr w:type="spellStart"/>
            <w:r w:rsidR="00C12675">
              <w:rPr>
                <w:lang w:val="pt-BR"/>
              </w:rPr>
              <w:t>Login</w:t>
            </w:r>
            <w:proofErr w:type="spellEnd"/>
            <w:r w:rsidR="00C12675">
              <w:rPr>
                <w:lang w:val="pt-BR"/>
              </w:rPr>
              <w:t xml:space="preserve"> do Usuário</w:t>
            </w:r>
          </w:p>
        </w:tc>
        <w:tc>
          <w:tcPr>
            <w:tcW w:w="5596" w:type="dxa"/>
          </w:tcPr>
          <w:p w:rsidR="00643CFF" w:rsidRDefault="00643CFF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 w:rsidR="00C12675">
              <w:rPr>
                <w:sz w:val="24"/>
                <w:lang w:val="pt-BR"/>
              </w:rPr>
              <w:t>Login</w:t>
            </w:r>
            <w:proofErr w:type="spellEnd"/>
            <w:proofErr w:type="gramStart"/>
            <w:r w:rsidR="00C12675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usuário clica no botão Incluir</w:t>
            </w:r>
          </w:p>
        </w:tc>
        <w:tc>
          <w:tcPr>
            <w:tcW w:w="5596" w:type="dxa"/>
          </w:tcPr>
          <w:p w:rsidR="005D12BD" w:rsidRDefault="005D12BD" w:rsidP="00C1267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</w:t>
            </w:r>
            <w:proofErr w:type="gramStart"/>
            <w:r>
              <w:rPr>
                <w:sz w:val="24"/>
                <w:lang w:val="pt-BR"/>
              </w:rPr>
              <w:t xml:space="preserve"> </w:t>
            </w:r>
            <w:r w:rsidR="00C12675">
              <w:rPr>
                <w:sz w:val="24"/>
                <w:lang w:val="pt-BR"/>
              </w:rPr>
              <w:t xml:space="preserve"> </w:t>
            </w:r>
            <w:proofErr w:type="gramEnd"/>
            <w:r w:rsidR="00C12675">
              <w:rPr>
                <w:sz w:val="24"/>
                <w:lang w:val="pt-BR"/>
              </w:rPr>
              <w:t xml:space="preserve">Usuário </w:t>
            </w:r>
            <w:r>
              <w:rPr>
                <w:sz w:val="24"/>
                <w:lang w:val="pt-BR"/>
              </w:rPr>
              <w:t>é incluso com sucesso no sistema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"/>
        <w:gridCol w:w="1890"/>
        <w:gridCol w:w="212"/>
        <w:gridCol w:w="1701"/>
        <w:gridCol w:w="31"/>
        <w:gridCol w:w="1762"/>
        <w:gridCol w:w="434"/>
        <w:gridCol w:w="2196"/>
        <w:gridCol w:w="2196"/>
        <w:gridCol w:w="770"/>
        <w:gridCol w:w="714"/>
        <w:gridCol w:w="714"/>
      </w:tblGrid>
      <w:tr w:rsidR="001E40E6" w:rsidTr="004923DD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4923DD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</w:tcBorders>
          </w:tcPr>
          <w:p w:rsidR="001E40E6" w:rsidRPr="004A4D4E" w:rsidRDefault="009E1F22" w:rsidP="009E1F22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Roberto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Dias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</w:tcBorders>
          </w:tcPr>
          <w:p w:rsidR="001E40E6" w:rsidRPr="004A4D4E" w:rsidRDefault="009E1F22" w:rsidP="005F5794">
            <w:pPr>
              <w:pStyle w:val="bp"/>
              <w:spacing w:before="0" w:after="0"/>
            </w:pPr>
            <w:r>
              <w:t>André Gustavo</w:t>
            </w:r>
          </w:p>
        </w:tc>
      </w:tr>
      <w:tr w:rsidR="001E40E6" w:rsidTr="004923DD">
        <w:tc>
          <w:tcPr>
            <w:tcW w:w="2448" w:type="dxa"/>
            <w:gridSpan w:val="2"/>
            <w:shd w:val="clear" w:color="auto" w:fill="E0E0E0"/>
          </w:tcPr>
          <w:p w:rsidR="001E40E6" w:rsidRPr="004A4D4E" w:rsidRDefault="001E40E6" w:rsidP="00C12675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C12675">
              <w:rPr>
                <w:lang w:val="pt-BR"/>
              </w:rPr>
              <w:t xml:space="preserve">Tipo </w:t>
            </w:r>
          </w:p>
        </w:tc>
        <w:tc>
          <w:tcPr>
            <w:tcW w:w="1944" w:type="dxa"/>
            <w:gridSpan w:val="3"/>
          </w:tcPr>
          <w:p w:rsidR="001E40E6" w:rsidRPr="004A4D4E" w:rsidRDefault="009E1F22" w:rsidP="009E1F22">
            <w:pPr>
              <w:pStyle w:val="bp"/>
              <w:spacing w:before="0" w:after="0"/>
            </w:pP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Vip</w:t>
            </w:r>
            <w:proofErr w:type="spellEnd"/>
          </w:p>
        </w:tc>
        <w:tc>
          <w:tcPr>
            <w:tcW w:w="2196" w:type="dxa"/>
            <w:gridSpan w:val="2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Usuário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196" w:type="dxa"/>
            <w:gridSpan w:val="3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Vip</w:t>
            </w:r>
            <w:proofErr w:type="spellEnd"/>
          </w:p>
        </w:tc>
      </w:tr>
      <w:tr w:rsidR="001E40E6" w:rsidTr="004923DD">
        <w:tc>
          <w:tcPr>
            <w:tcW w:w="2448" w:type="dxa"/>
            <w:gridSpan w:val="2"/>
            <w:shd w:val="clear" w:color="auto" w:fill="E0E0E0"/>
          </w:tcPr>
          <w:p w:rsidR="002B29D0" w:rsidRPr="004A4D4E" w:rsidRDefault="00C12675" w:rsidP="00C12675">
            <w:pPr>
              <w:pStyle w:val="bp"/>
              <w:spacing w:before="0" w:after="0"/>
            </w:pPr>
            <w:r>
              <w:t>Campo Nome</w:t>
            </w:r>
          </w:p>
        </w:tc>
        <w:tc>
          <w:tcPr>
            <w:tcW w:w="1944" w:type="dxa"/>
            <w:gridSpan w:val="3"/>
          </w:tcPr>
          <w:p w:rsidR="001E40E6" w:rsidRPr="004A4D4E" w:rsidRDefault="009E1F22" w:rsidP="009E1F22">
            <w:pPr>
              <w:pStyle w:val="bp"/>
              <w:spacing w:before="0" w:after="0"/>
            </w:pPr>
            <w:proofErr w:type="spellStart"/>
            <w:r>
              <w:t>carlos</w:t>
            </w:r>
            <w:proofErr w:type="spellEnd"/>
          </w:p>
        </w:tc>
        <w:tc>
          <w:tcPr>
            <w:tcW w:w="2196" w:type="dxa"/>
            <w:gridSpan w:val="2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paulo</w:t>
            </w:r>
            <w:proofErr w:type="spellEnd"/>
          </w:p>
        </w:tc>
        <w:tc>
          <w:tcPr>
            <w:tcW w:w="2196" w:type="dxa"/>
          </w:tcPr>
          <w:p w:rsidR="001E40E6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ana</w:t>
            </w:r>
            <w:proofErr w:type="spellEnd"/>
          </w:p>
        </w:tc>
        <w:tc>
          <w:tcPr>
            <w:tcW w:w="2196" w:type="dxa"/>
            <w:gridSpan w:val="3"/>
          </w:tcPr>
          <w:p w:rsidR="001E40E6" w:rsidRPr="004A4D4E" w:rsidRDefault="005F5794" w:rsidP="005F5794">
            <w:pPr>
              <w:pStyle w:val="bp"/>
              <w:spacing w:before="0" w:after="0"/>
            </w:pPr>
            <w:proofErr w:type="spellStart"/>
            <w:r>
              <w:t>andre</w:t>
            </w:r>
            <w:proofErr w:type="spellEnd"/>
          </w:p>
        </w:tc>
      </w:tr>
      <w:tr w:rsidR="002B29D0" w:rsidTr="004923DD">
        <w:tc>
          <w:tcPr>
            <w:tcW w:w="2448" w:type="dxa"/>
            <w:gridSpan w:val="2"/>
            <w:shd w:val="clear" w:color="auto" w:fill="E0E0E0"/>
          </w:tcPr>
          <w:p w:rsidR="002B29D0" w:rsidRDefault="002B29D0" w:rsidP="00C12675">
            <w:pPr>
              <w:pStyle w:val="bp"/>
              <w:spacing w:before="0" w:after="0"/>
            </w:pPr>
            <w:r>
              <w:t xml:space="preserve">Campo </w:t>
            </w:r>
            <w:r w:rsidR="00C12675">
              <w:t>Login</w:t>
            </w:r>
          </w:p>
        </w:tc>
        <w:tc>
          <w:tcPr>
            <w:tcW w:w="1944" w:type="dxa"/>
            <w:gridSpan w:val="3"/>
          </w:tcPr>
          <w:p w:rsidR="002B29D0" w:rsidRPr="004A4D4E" w:rsidRDefault="009E1F22" w:rsidP="009E1F22">
            <w:pPr>
              <w:pStyle w:val="bp"/>
              <w:spacing w:before="0" w:after="0"/>
            </w:pPr>
            <w:r>
              <w:t>Carlos2013</w:t>
            </w:r>
          </w:p>
        </w:tc>
        <w:tc>
          <w:tcPr>
            <w:tcW w:w="2196" w:type="dxa"/>
            <w:gridSpan w:val="2"/>
          </w:tcPr>
          <w:p w:rsidR="002B29D0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Edson_jr</w:t>
            </w:r>
            <w:proofErr w:type="spellEnd"/>
          </w:p>
        </w:tc>
        <w:tc>
          <w:tcPr>
            <w:tcW w:w="2196" w:type="dxa"/>
          </w:tcPr>
          <w:p w:rsidR="002B29D0" w:rsidRPr="004A4D4E" w:rsidRDefault="009E1F22" w:rsidP="005F5794">
            <w:pPr>
              <w:pStyle w:val="bp"/>
              <w:spacing w:before="0" w:after="0"/>
            </w:pPr>
            <w:proofErr w:type="spellStart"/>
            <w:r>
              <w:t>paulinho</w:t>
            </w:r>
            <w:proofErr w:type="spellEnd"/>
          </w:p>
        </w:tc>
        <w:tc>
          <w:tcPr>
            <w:tcW w:w="2196" w:type="dxa"/>
          </w:tcPr>
          <w:p w:rsidR="002B29D0" w:rsidRPr="004A4D4E" w:rsidRDefault="005F5794" w:rsidP="005F5794">
            <w:pPr>
              <w:pStyle w:val="bp"/>
              <w:spacing w:before="0" w:after="0"/>
            </w:pPr>
            <w:proofErr w:type="spellStart"/>
            <w:r>
              <w:t>aninha</w:t>
            </w:r>
            <w:proofErr w:type="spellEnd"/>
          </w:p>
        </w:tc>
        <w:tc>
          <w:tcPr>
            <w:tcW w:w="2196" w:type="dxa"/>
            <w:gridSpan w:val="3"/>
          </w:tcPr>
          <w:p w:rsidR="002B29D0" w:rsidRPr="004A4D4E" w:rsidRDefault="005F5794" w:rsidP="005F5794">
            <w:pPr>
              <w:pStyle w:val="bp"/>
              <w:spacing w:before="0" w:after="0"/>
            </w:pPr>
            <w:proofErr w:type="spellStart"/>
            <w:r>
              <w:t>guga</w:t>
            </w:r>
            <w:proofErr w:type="spellEnd"/>
          </w:p>
        </w:tc>
      </w:tr>
      <w:tr w:rsidR="004923DD" w:rsidRPr="00EC46A8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Default="004923DD" w:rsidP="00FF3B4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Usuário </w:t>
            </w:r>
          </w:p>
        </w:tc>
      </w:tr>
      <w:tr w:rsidR="004923DD" w:rsidRPr="009E1F22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E21D9F" w:rsidRDefault="004923DD" w:rsidP="004923D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Usuário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sem sucesso</w:t>
            </w:r>
          </w:p>
        </w:tc>
      </w:tr>
      <w:tr w:rsidR="004923DD" w:rsidRPr="009E1F22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11"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7A4846" w:rsidRDefault="004923DD" w:rsidP="004923DD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4923DD" w:rsidRPr="009E1F22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7A4846" w:rsidRDefault="004923DD" w:rsidP="00FF3B4B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Usuário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4923DD" w:rsidRPr="009E1F22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26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4923DD" w:rsidRDefault="004923DD" w:rsidP="00FF3B4B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Usuário não incluso no sistema</w:t>
            </w:r>
          </w:p>
        </w:tc>
      </w:tr>
      <w:tr w:rsidR="004923DD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43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23DD" w:rsidRPr="000862ED" w:rsidRDefault="004923DD" w:rsidP="00FF3B4B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23DD" w:rsidRPr="0065016E" w:rsidTr="00492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436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23DD" w:rsidRDefault="004923DD" w:rsidP="00FF3B4B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23DD" w:rsidRPr="000862ED" w:rsidRDefault="004923DD" w:rsidP="00FF3B4B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4923DD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4923DD" w:rsidRDefault="004923DD" w:rsidP="00FF3B4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23DD" w:rsidRPr="005D12BD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923DD" w:rsidRDefault="004923DD" w:rsidP="00FF3B4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Usuário clica na opção Incluir Usuário na tela de cadastro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3D4348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923DD" w:rsidRPr="005D12BD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923DD" w:rsidRPr="005D12BD" w:rsidRDefault="004923DD" w:rsidP="00FF3B4B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  <w:gridSpan w:val="4"/>
          </w:tcPr>
          <w:p w:rsidR="004923DD" w:rsidRPr="003D4348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 NÃO digita o tipo do usuário</w:t>
            </w:r>
          </w:p>
        </w:tc>
        <w:tc>
          <w:tcPr>
            <w:tcW w:w="5596" w:type="dxa"/>
            <w:gridSpan w:val="4"/>
          </w:tcPr>
          <w:p w:rsidR="004923DD" w:rsidRDefault="004923DD" w:rsidP="00617A30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17A30">
              <w:rPr>
                <w:sz w:val="24"/>
                <w:lang w:val="pt-BR"/>
              </w:rPr>
              <w:t>TIPO não 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Nome do Usuário 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 xml:space="preserve">: O Gerente digita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Usuário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923DD" w:rsidRPr="00643CFF" w:rsidTr="004923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923DD" w:rsidRPr="003D4348" w:rsidRDefault="004923DD" w:rsidP="00FF3B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4923DD" w:rsidRDefault="004923DD" w:rsidP="00FF3B4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usuário clica no botão Incluir</w:t>
            </w:r>
          </w:p>
        </w:tc>
        <w:tc>
          <w:tcPr>
            <w:tcW w:w="5596" w:type="dxa"/>
            <w:gridSpan w:val="4"/>
          </w:tcPr>
          <w:p w:rsidR="004923DD" w:rsidRDefault="004923DD" w:rsidP="00FF3B4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Usuário é incluso com sucesso no sistema</w:t>
            </w:r>
          </w:p>
        </w:tc>
        <w:tc>
          <w:tcPr>
            <w:tcW w:w="714" w:type="dxa"/>
          </w:tcPr>
          <w:p w:rsidR="004923DD" w:rsidRDefault="004923DD" w:rsidP="00FF3B4B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4923DD" w:rsidRPr="003D4348" w:rsidRDefault="004923DD" w:rsidP="00FF3B4B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4923DD" w:rsidRDefault="004923DD" w:rsidP="004923DD">
      <w:pPr>
        <w:pStyle w:val="bp"/>
        <w:spacing w:before="0" w:after="0"/>
        <w:rPr>
          <w:lang w:val="pt-BR"/>
        </w:rPr>
      </w:pPr>
    </w:p>
    <w:p w:rsidR="004923DD" w:rsidRPr="003D4348" w:rsidRDefault="004923DD" w:rsidP="004923D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4923DD" w:rsidTr="00FF3B4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23DD" w:rsidRDefault="004923DD" w:rsidP="00FF3B4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77B5D" w:rsidTr="00FF3B4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77B5D" w:rsidRPr="004A4D4E" w:rsidRDefault="00877B5D" w:rsidP="00FF3B4B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Roberto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Dias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André Gustavo</w:t>
            </w:r>
          </w:p>
        </w:tc>
      </w:tr>
      <w:tr w:rsidR="00877B5D" w:rsidTr="00FF3B4B">
        <w:tc>
          <w:tcPr>
            <w:tcW w:w="2448" w:type="dxa"/>
            <w:shd w:val="clear" w:color="auto" w:fill="E0E0E0"/>
          </w:tcPr>
          <w:p w:rsidR="00877B5D" w:rsidRPr="004A4D4E" w:rsidRDefault="00877B5D" w:rsidP="00FF3B4B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 xml:space="preserve">Tipo </w:t>
            </w:r>
          </w:p>
        </w:tc>
        <w:tc>
          <w:tcPr>
            <w:tcW w:w="1944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</w:p>
        </w:tc>
      </w:tr>
      <w:tr w:rsidR="00877B5D" w:rsidTr="00FF3B4B">
        <w:tc>
          <w:tcPr>
            <w:tcW w:w="2448" w:type="dxa"/>
            <w:shd w:val="clear" w:color="auto" w:fill="E0E0E0"/>
          </w:tcPr>
          <w:p w:rsidR="00877B5D" w:rsidRPr="004A4D4E" w:rsidRDefault="00877B5D" w:rsidP="00FF3B4B">
            <w:pPr>
              <w:pStyle w:val="bp"/>
              <w:spacing w:before="0" w:after="0"/>
            </w:pPr>
            <w:r>
              <w:t>Campo Nome</w:t>
            </w:r>
          </w:p>
        </w:tc>
        <w:tc>
          <w:tcPr>
            <w:tcW w:w="1944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carlos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paulo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ana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andre</w:t>
            </w:r>
            <w:proofErr w:type="spellEnd"/>
          </w:p>
        </w:tc>
      </w:tr>
      <w:tr w:rsidR="00877B5D" w:rsidTr="00FF3B4B">
        <w:tc>
          <w:tcPr>
            <w:tcW w:w="2448" w:type="dxa"/>
            <w:shd w:val="clear" w:color="auto" w:fill="E0E0E0"/>
          </w:tcPr>
          <w:p w:rsidR="00877B5D" w:rsidRDefault="00877B5D" w:rsidP="00FF3B4B">
            <w:pPr>
              <w:pStyle w:val="bp"/>
              <w:spacing w:before="0" w:after="0"/>
            </w:pPr>
            <w:r>
              <w:t>Campo Login</w:t>
            </w:r>
          </w:p>
        </w:tc>
        <w:tc>
          <w:tcPr>
            <w:tcW w:w="1944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r>
              <w:t>Carlos2013</w:t>
            </w:r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Edson_jr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paulinho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aninha</w:t>
            </w:r>
            <w:proofErr w:type="spellEnd"/>
          </w:p>
        </w:tc>
        <w:tc>
          <w:tcPr>
            <w:tcW w:w="2196" w:type="dxa"/>
          </w:tcPr>
          <w:p w:rsidR="00877B5D" w:rsidRPr="004A4D4E" w:rsidRDefault="00877B5D" w:rsidP="00CB13DA">
            <w:pPr>
              <w:pStyle w:val="bp"/>
              <w:spacing w:before="0" w:after="0"/>
            </w:pPr>
            <w:proofErr w:type="spellStart"/>
            <w:r>
              <w:t>guga</w:t>
            </w:r>
            <w:proofErr w:type="spellEnd"/>
          </w:p>
        </w:tc>
      </w:tr>
    </w:tbl>
    <w:p w:rsidR="00EC46A8" w:rsidRDefault="00EC46A8">
      <w:pPr>
        <w:pStyle w:val="bp"/>
        <w:spacing w:before="0" w:after="0"/>
      </w:pPr>
    </w:p>
    <w:sectPr w:rsidR="00EC46A8" w:rsidSect="000F379B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0C7" w:rsidRDefault="003D30C7">
      <w:r>
        <w:separator/>
      </w:r>
    </w:p>
  </w:endnote>
  <w:endnote w:type="continuationSeparator" w:id="0">
    <w:p w:rsidR="003D30C7" w:rsidRDefault="003D3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DC16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DC167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DC1677">
      <w:rPr>
        <w:rStyle w:val="Nmerodepgina"/>
      </w:rPr>
      <w:fldChar w:fldCharType="separate"/>
    </w:r>
    <w:r w:rsidR="00877B5D">
      <w:rPr>
        <w:rStyle w:val="Nmerodepgina"/>
        <w:noProof/>
      </w:rPr>
      <w:t>2</w:t>
    </w:r>
    <w:r w:rsidR="00DC1677">
      <w:rPr>
        <w:rStyle w:val="Nmerodepgina"/>
      </w:rPr>
      <w:fldChar w:fldCharType="end"/>
    </w:r>
    <w:r>
      <w:rPr>
        <w:rStyle w:val="Nmerodepgina"/>
      </w:rPr>
      <w:t xml:space="preserve"> de </w:t>
    </w:r>
    <w:r w:rsidR="00DC167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DC1677">
      <w:rPr>
        <w:rStyle w:val="Nmerodepgina"/>
      </w:rPr>
      <w:fldChar w:fldCharType="separate"/>
    </w:r>
    <w:r w:rsidR="00877B5D">
      <w:rPr>
        <w:rStyle w:val="Nmerodepgina"/>
        <w:noProof/>
      </w:rPr>
      <w:t>2</w:t>
    </w:r>
    <w:r w:rsidR="00DC1677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0C7" w:rsidRDefault="003D30C7">
      <w:r>
        <w:separator/>
      </w:r>
    </w:p>
  </w:footnote>
  <w:footnote w:type="continuationSeparator" w:id="0">
    <w:p w:rsidR="003D30C7" w:rsidRDefault="003D3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DC167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DA0FDF">
          <w:pPr>
            <w:rPr>
              <w:lang w:val="pt-BR"/>
            </w:rPr>
          </w:pPr>
          <w:r>
            <w:rPr>
              <w:lang w:val="pt-BR"/>
            </w:rPr>
            <w:t>Incluir Usuário</w:t>
          </w:r>
        </w:p>
      </w:tc>
      <w:tc>
        <w:tcPr>
          <w:tcW w:w="2943" w:type="dxa"/>
        </w:tcPr>
        <w:p w:rsidR="00EC46A8" w:rsidRDefault="00FA5101" w:rsidP="00DA0FDF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A0FDF">
            <w:rPr>
              <w:lang w:val="pt-BR"/>
            </w:rPr>
            <w:t>31</w:t>
          </w:r>
          <w:r w:rsidR="00A0404A">
            <w:rPr>
              <w:lang w:val="pt-BR"/>
            </w:rPr>
            <w:t>/</w:t>
          </w:r>
          <w:r w:rsidR="00DA0FDF">
            <w:rPr>
              <w:lang w:val="pt-BR"/>
            </w:rPr>
            <w:t>03</w:t>
          </w:r>
          <w:r w:rsidR="00A0404A">
            <w:rPr>
              <w:lang w:val="pt-BR"/>
            </w:rPr>
            <w:t>/201</w:t>
          </w:r>
          <w:r w:rsidR="00DA0FDF">
            <w:rPr>
              <w:lang w:val="pt-BR"/>
            </w:rPr>
            <w:t>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36000"/>
    <w:rsid w:val="000765D6"/>
    <w:rsid w:val="000862ED"/>
    <w:rsid w:val="000F379B"/>
    <w:rsid w:val="001E3FF4"/>
    <w:rsid w:val="001E40E6"/>
    <w:rsid w:val="002B29D0"/>
    <w:rsid w:val="002D2BD5"/>
    <w:rsid w:val="002E5EC8"/>
    <w:rsid w:val="00311519"/>
    <w:rsid w:val="00342693"/>
    <w:rsid w:val="003511C0"/>
    <w:rsid w:val="003832C4"/>
    <w:rsid w:val="003D30C7"/>
    <w:rsid w:val="003D4348"/>
    <w:rsid w:val="004923DD"/>
    <w:rsid w:val="004A4D4E"/>
    <w:rsid w:val="004A6229"/>
    <w:rsid w:val="004A6C5D"/>
    <w:rsid w:val="005046F9"/>
    <w:rsid w:val="00597CDB"/>
    <w:rsid w:val="005D12BD"/>
    <w:rsid w:val="005E19EE"/>
    <w:rsid w:val="005E1AA2"/>
    <w:rsid w:val="005F5794"/>
    <w:rsid w:val="00612269"/>
    <w:rsid w:val="00617A30"/>
    <w:rsid w:val="00643CFF"/>
    <w:rsid w:val="0065016E"/>
    <w:rsid w:val="006C2884"/>
    <w:rsid w:val="007356AD"/>
    <w:rsid w:val="00743AB4"/>
    <w:rsid w:val="00762EA6"/>
    <w:rsid w:val="00797AA3"/>
    <w:rsid w:val="007A4846"/>
    <w:rsid w:val="00817C5F"/>
    <w:rsid w:val="00877B5D"/>
    <w:rsid w:val="0089678C"/>
    <w:rsid w:val="008A2978"/>
    <w:rsid w:val="008B34C8"/>
    <w:rsid w:val="008B37A3"/>
    <w:rsid w:val="0090750A"/>
    <w:rsid w:val="00950E2C"/>
    <w:rsid w:val="009D741D"/>
    <w:rsid w:val="009E1F22"/>
    <w:rsid w:val="009E5EF0"/>
    <w:rsid w:val="00A0404A"/>
    <w:rsid w:val="00A4009C"/>
    <w:rsid w:val="00AE0828"/>
    <w:rsid w:val="00B1758C"/>
    <w:rsid w:val="00B650EC"/>
    <w:rsid w:val="00BA0A45"/>
    <w:rsid w:val="00BA18A0"/>
    <w:rsid w:val="00C00041"/>
    <w:rsid w:val="00C12675"/>
    <w:rsid w:val="00C47D62"/>
    <w:rsid w:val="00C66297"/>
    <w:rsid w:val="00CD0ADC"/>
    <w:rsid w:val="00CD7ED6"/>
    <w:rsid w:val="00CE63EC"/>
    <w:rsid w:val="00D666FE"/>
    <w:rsid w:val="00DA0FDF"/>
    <w:rsid w:val="00DA4BD6"/>
    <w:rsid w:val="00DC1677"/>
    <w:rsid w:val="00E039DA"/>
    <w:rsid w:val="00E21D9F"/>
    <w:rsid w:val="00E91CB0"/>
    <w:rsid w:val="00EC46A8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tabs>
        <w:tab w:val="clear" w:pos="644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197B3-08F9-4AA4-9CF5-CEE17A71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137</TotalTime>
  <Pages>2</Pages>
  <Words>407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46</cp:revision>
  <cp:lastPrinted>2003-10-06T11:49:00Z</cp:lastPrinted>
  <dcterms:created xsi:type="dcterms:W3CDTF">2014-02-22T19:08:00Z</dcterms:created>
  <dcterms:modified xsi:type="dcterms:W3CDTF">2014-04-02T21:56:00Z</dcterms:modified>
</cp:coreProperties>
</file>