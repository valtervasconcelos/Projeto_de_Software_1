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073C" w:rsidRDefault="00D5073C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2C0502" w:rsidRPr="000826B7" w:rsidRDefault="004F4092">
      <w:pPr>
        <w:pStyle w:val="bp"/>
        <w:spacing w:before="0" w:after="0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 xml:space="preserve">CT </w:t>
      </w:r>
      <w:r w:rsidR="00164020" w:rsidRPr="00DA2604">
        <w:rPr>
          <w:rFonts w:ascii="Arial" w:hAnsi="Arial"/>
          <w:b/>
          <w:sz w:val="24"/>
          <w:szCs w:val="24"/>
          <w:lang w:val="pt-BR"/>
        </w:rPr>
        <w:t>01 –</w:t>
      </w:r>
      <w:r w:rsidR="00950B59" w:rsidRPr="00DA2604">
        <w:rPr>
          <w:rFonts w:ascii="Arial" w:hAnsi="Arial"/>
          <w:b/>
          <w:sz w:val="24"/>
          <w:szCs w:val="24"/>
          <w:lang w:val="pt-BR"/>
        </w:rPr>
        <w:t xml:space="preserve"> </w:t>
      </w:r>
      <w:r w:rsidR="008073D8" w:rsidRPr="000826B7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EC49DE">
        <w:rPr>
          <w:rFonts w:ascii="Arial" w:hAnsi="Arial" w:cs="Arial"/>
          <w:b/>
          <w:sz w:val="24"/>
          <w:szCs w:val="24"/>
          <w:lang w:val="pt-BR"/>
        </w:rPr>
        <w:t>Incluir Cliente no S</w:t>
      </w:r>
      <w:r w:rsidR="00164020" w:rsidRPr="000826B7">
        <w:rPr>
          <w:rFonts w:ascii="Arial" w:hAnsi="Arial" w:cs="Arial"/>
          <w:b/>
          <w:sz w:val="24"/>
          <w:szCs w:val="24"/>
          <w:lang w:val="pt-BR"/>
        </w:rPr>
        <w:t>istema</w:t>
      </w:r>
      <w:r w:rsidR="005B4471" w:rsidRPr="000826B7">
        <w:rPr>
          <w:rFonts w:ascii="Arial" w:hAnsi="Arial" w:cs="Arial"/>
          <w:b/>
          <w:sz w:val="24"/>
          <w:szCs w:val="24"/>
          <w:lang w:val="pt-BR"/>
        </w:rPr>
        <w:t xml:space="preserve"> com s</w:t>
      </w:r>
      <w:r w:rsidRPr="000826B7">
        <w:rPr>
          <w:rFonts w:ascii="Arial" w:hAnsi="Arial" w:cs="Arial"/>
          <w:b/>
          <w:sz w:val="24"/>
          <w:szCs w:val="24"/>
          <w:lang w:val="pt-BR"/>
        </w:rPr>
        <w:t>ucesso</w:t>
      </w:r>
    </w:p>
    <w:p w:rsidR="004A09B5" w:rsidRPr="00DA2604" w:rsidRDefault="004A09B5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4F4092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="004A09B5" w:rsidRPr="004F4092">
        <w:rPr>
          <w:rFonts w:ascii="Arial" w:hAnsi="Arial"/>
          <w:b/>
          <w:sz w:val="20"/>
          <w:lang w:val="pt-BR"/>
        </w:rPr>
        <w:t>:</w:t>
      </w:r>
      <w:r w:rsidR="008073D8">
        <w:rPr>
          <w:rFonts w:ascii="Arial" w:hAnsi="Arial"/>
          <w:sz w:val="20"/>
          <w:lang w:val="pt-BR"/>
        </w:rPr>
        <w:t xml:space="preserve"> </w:t>
      </w:r>
      <w:r w:rsidR="00AD694F">
        <w:rPr>
          <w:rFonts w:ascii="Arial" w:hAnsi="Arial"/>
          <w:sz w:val="20"/>
          <w:lang w:val="pt-BR"/>
        </w:rPr>
        <w:t xml:space="preserve">No campo </w:t>
      </w:r>
      <w:r w:rsidR="00BD4C17">
        <w:rPr>
          <w:rFonts w:ascii="Arial" w:hAnsi="Arial"/>
          <w:sz w:val="20"/>
          <w:lang w:val="pt-BR"/>
        </w:rPr>
        <w:t>Na tela principal de cadastro, a opção cliente deverá ser selecionada para indicar a opção de cadastro de</w:t>
      </w:r>
      <w:r w:rsidR="00EC49DE">
        <w:rPr>
          <w:rFonts w:ascii="Arial" w:hAnsi="Arial"/>
          <w:sz w:val="20"/>
          <w:lang w:val="pt-BR"/>
        </w:rPr>
        <w:t>sejada. Assim podendo ser realizado com sucesso o cadastro do CLIENTE.</w:t>
      </w:r>
    </w:p>
    <w:p w:rsidR="00EC49DE" w:rsidRPr="004A09B5" w:rsidRDefault="00EC49D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346AB9" w:rsidRDefault="00950B59" w:rsidP="00346AB9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 w:rsidR="00921938">
        <w:rPr>
          <w:rFonts w:ascii="Arial" w:hAnsi="Arial" w:cs="Arial"/>
          <w:b w:val="0"/>
          <w:sz w:val="20"/>
          <w:lang w:val="pt-BR"/>
        </w:rPr>
        <w:t>Apenas Gerente responsável</w:t>
      </w:r>
      <w:r w:rsidR="00346AB9"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 w:rsidR="008F545B"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 w:rsidR="008F545B">
        <w:rPr>
          <w:rFonts w:ascii="Arial" w:hAnsi="Arial" w:cs="Arial"/>
          <w:b w:val="0"/>
          <w:sz w:val="20"/>
          <w:lang w:val="pt-BR"/>
        </w:rPr>
        <w:t>l</w:t>
      </w:r>
      <w:r w:rsidR="008073D8">
        <w:rPr>
          <w:rFonts w:ascii="Arial" w:hAnsi="Arial" w:cs="Arial"/>
          <w:b w:val="0"/>
          <w:sz w:val="20"/>
          <w:lang w:val="pt-BR"/>
        </w:rPr>
        <w:t>ogado</w:t>
      </w:r>
      <w:proofErr w:type="spellEnd"/>
      <w:r w:rsidR="008073D8">
        <w:rPr>
          <w:rFonts w:ascii="Arial" w:hAnsi="Arial" w:cs="Arial"/>
          <w:b w:val="0"/>
          <w:sz w:val="20"/>
          <w:lang w:val="pt-BR"/>
        </w:rPr>
        <w:t xml:space="preserve"> no sistema</w:t>
      </w:r>
      <w:r w:rsidR="00EC49DE">
        <w:rPr>
          <w:rFonts w:ascii="Arial" w:hAnsi="Arial" w:cs="Arial"/>
          <w:b w:val="0"/>
          <w:sz w:val="20"/>
          <w:lang w:val="pt-BR"/>
        </w:rPr>
        <w:t>, poderá incluir no sistema o novo cliente</w:t>
      </w:r>
      <w:r w:rsidR="00921938">
        <w:rPr>
          <w:rFonts w:ascii="Arial" w:hAnsi="Arial" w:cs="Arial"/>
          <w:b w:val="0"/>
          <w:sz w:val="20"/>
          <w:lang w:val="pt-BR"/>
        </w:rPr>
        <w:t>.</w:t>
      </w:r>
    </w:p>
    <w:p w:rsidR="004F4092" w:rsidRPr="00346AB9" w:rsidRDefault="004F4092" w:rsidP="00346AB9">
      <w:pPr>
        <w:pStyle w:val="Corpodetexto"/>
        <w:rPr>
          <w:b w:val="0"/>
          <w:lang w:val="pt-BR"/>
        </w:rPr>
      </w:pPr>
    </w:p>
    <w:p w:rsidR="008F545B" w:rsidRDefault="00950B59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 w:rsidR="00AD694F">
        <w:rPr>
          <w:rFonts w:ascii="Arial" w:hAnsi="Arial"/>
          <w:sz w:val="20"/>
          <w:lang w:val="pt-BR"/>
        </w:rPr>
        <w:t>Usuário</w:t>
      </w:r>
      <w:r w:rsidR="00921938">
        <w:rPr>
          <w:rFonts w:ascii="Arial" w:hAnsi="Arial"/>
          <w:sz w:val="20"/>
          <w:lang w:val="pt-BR"/>
        </w:rPr>
        <w:t xml:space="preserve"> (</w:t>
      </w:r>
      <w:r w:rsidR="00EC49DE">
        <w:rPr>
          <w:rFonts w:ascii="Arial" w:hAnsi="Arial"/>
          <w:sz w:val="20"/>
          <w:lang w:val="pt-BR"/>
        </w:rPr>
        <w:t>Cliente</w:t>
      </w:r>
      <w:r w:rsidR="00921938">
        <w:rPr>
          <w:rFonts w:ascii="Arial" w:hAnsi="Arial"/>
          <w:sz w:val="20"/>
          <w:lang w:val="pt-BR"/>
        </w:rPr>
        <w:t>) estar então,</w:t>
      </w:r>
      <w:r w:rsidR="00EC49DE">
        <w:rPr>
          <w:rFonts w:ascii="Arial" w:hAnsi="Arial"/>
          <w:sz w:val="20"/>
          <w:lang w:val="pt-BR"/>
        </w:rPr>
        <w:t xml:space="preserve"> incluído no sistema</w:t>
      </w:r>
      <w:r w:rsidR="00921938">
        <w:rPr>
          <w:rFonts w:ascii="Arial" w:hAnsi="Arial"/>
          <w:sz w:val="20"/>
          <w:lang w:val="pt-BR"/>
        </w:rPr>
        <w:t>.</w:t>
      </w:r>
    </w:p>
    <w:p w:rsidR="002C0502" w:rsidRPr="008F545B" w:rsidRDefault="002C050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F4092" w:rsidRPr="004A09B5" w:rsidRDefault="004F4092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4C48D8" w:rsidRPr="008F545B" w:rsidRDefault="00950B59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4A09B5" w:rsidRPr="008F545B" w:rsidRDefault="004A09B5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65B6F" w:rsidRDefault="00EC49DE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bookmarkStart w:id="0" w:name="_GoBack"/>
      <w:r>
        <w:rPr>
          <w:b w:val="0"/>
          <w:lang w:val="pt-BR"/>
        </w:rPr>
        <w:t>Clicar na opção cadastro na tela principal do sistema</w:t>
      </w:r>
      <w:r w:rsidR="00AD694F">
        <w:rPr>
          <w:b w:val="0"/>
          <w:lang w:val="pt-BR"/>
        </w:rPr>
        <w:t>;</w:t>
      </w:r>
    </w:p>
    <w:p w:rsidR="004C48D8" w:rsidRDefault="00EC49DE" w:rsidP="004C48D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a opção Cliente</w:t>
      </w:r>
      <w:r w:rsidR="00921938">
        <w:rPr>
          <w:b w:val="0"/>
          <w:lang w:val="pt-BR"/>
        </w:rPr>
        <w:t>;</w:t>
      </w:r>
    </w:p>
    <w:p w:rsidR="00921938" w:rsidRDefault="00921938" w:rsidP="00921938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Clicar </w:t>
      </w:r>
      <w:r w:rsidR="00EC49DE">
        <w:rPr>
          <w:b w:val="0"/>
          <w:lang w:val="pt-BR"/>
        </w:rPr>
        <w:t>no botão incluir na tela que aparece para o gerente</w:t>
      </w:r>
      <w:r>
        <w:rPr>
          <w:b w:val="0"/>
          <w:lang w:val="pt-BR"/>
        </w:rPr>
        <w:t>;</w:t>
      </w:r>
    </w:p>
    <w:p w:rsidR="00921938" w:rsidRDefault="00EC49DE" w:rsidP="00EC49D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Na próxima tela que aparece: Incluir Cliente, digitar os dados necessários para a inclusão: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SIGLA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CLIENTE MÃE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PESSOA</w:t>
      </w:r>
      <w:r w:rsidR="00772E4E">
        <w:rPr>
          <w:b w:val="0"/>
          <w:lang w:val="pt-BR"/>
        </w:rPr>
        <w:t xml:space="preserve"> (FÍSICA/JURÍDICA)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CPF/CNPJ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INSC. ESTADUAL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INSC. MUNICIPAL</w:t>
      </w:r>
    </w:p>
    <w:p w:rsidR="00EC49DE" w:rsidRDefault="00EC49D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EC49DE" w:rsidRDefault="00EC49D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EC49DE" w:rsidRDefault="00EC49D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772E4E" w:rsidRDefault="00772E4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EC49DE" w:rsidRPr="00EC49DE" w:rsidRDefault="00EC49DE" w:rsidP="00EC49DE">
      <w:pPr>
        <w:pStyle w:val="Corpodetexto"/>
        <w:keepLines/>
        <w:widowControl w:val="0"/>
        <w:spacing w:after="120" w:line="240" w:lineRule="atLeast"/>
        <w:ind w:left="1800"/>
        <w:rPr>
          <w:b w:val="0"/>
          <w:lang w:val="pt-BR"/>
        </w:rPr>
      </w:pPr>
    </w:p>
    <w:p w:rsidR="004F4092" w:rsidRPr="00727FB9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lastRenderedPageBreak/>
        <w:t>CT 02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 w:rsidR="00772E4E">
        <w:rPr>
          <w:rFonts w:ascii="Arial" w:hAnsi="Arial" w:cs="Arial"/>
          <w:b/>
          <w:sz w:val="24"/>
          <w:szCs w:val="24"/>
          <w:lang w:val="pt-BR"/>
        </w:rPr>
        <w:t xml:space="preserve">Incluir Cliente 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 xml:space="preserve">no </w:t>
      </w:r>
      <w:r w:rsidR="005B4471" w:rsidRPr="00727FB9">
        <w:rPr>
          <w:rFonts w:ascii="Arial" w:hAnsi="Arial" w:cs="Arial"/>
          <w:b/>
          <w:sz w:val="24"/>
          <w:szCs w:val="24"/>
          <w:lang w:val="pt-BR"/>
        </w:rPr>
        <w:t>s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 xml:space="preserve">istema sem </w:t>
      </w:r>
      <w:r w:rsidR="005B4471" w:rsidRPr="00727FB9">
        <w:rPr>
          <w:rFonts w:ascii="Arial" w:hAnsi="Arial" w:cs="Arial"/>
          <w:b/>
          <w:sz w:val="24"/>
          <w:szCs w:val="24"/>
          <w:lang w:val="pt-BR"/>
        </w:rPr>
        <w:t>s</w:t>
      </w:r>
      <w:r w:rsidR="008B6C36" w:rsidRPr="00727FB9">
        <w:rPr>
          <w:rFonts w:ascii="Arial" w:hAnsi="Arial" w:cs="Arial"/>
          <w:b/>
          <w:sz w:val="24"/>
          <w:szCs w:val="24"/>
          <w:lang w:val="pt-BR"/>
        </w:rPr>
        <w:t>ucesso</w:t>
      </w:r>
      <w:r w:rsidR="00E7377C" w:rsidRPr="00727FB9">
        <w:rPr>
          <w:rFonts w:ascii="Arial" w:hAnsi="Arial" w:cs="Arial"/>
          <w:b/>
          <w:sz w:val="24"/>
          <w:szCs w:val="24"/>
          <w:lang w:val="pt-BR"/>
        </w:rPr>
        <w:t xml:space="preserve"> com </w:t>
      </w:r>
      <w:r w:rsidR="00772E4E">
        <w:rPr>
          <w:rFonts w:ascii="Arial" w:hAnsi="Arial" w:cs="Arial"/>
          <w:b/>
          <w:sz w:val="24"/>
          <w:szCs w:val="24"/>
          <w:lang w:val="pt-BR"/>
        </w:rPr>
        <w:t>CPF/CFPJ inválido</w:t>
      </w:r>
    </w:p>
    <w:p w:rsidR="004F4092" w:rsidRPr="00727FB9" w:rsidRDefault="004F4092" w:rsidP="004F409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EC49DE" w:rsidRDefault="00EC49DE" w:rsidP="00EC49D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Na tela principal de cadastro, a opção cliente deverá ser selecionada para indicar a opção de cadastro desejada. Assim podendo inserir informações inválidas para que não seja realizado com sucesso o cadastro do CLIENTE.</w:t>
      </w:r>
    </w:p>
    <w:p w:rsidR="00EC49DE" w:rsidRPr="004A09B5" w:rsidRDefault="00EC49DE" w:rsidP="00EC49D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C49DE" w:rsidRDefault="00EC49DE" w:rsidP="00EC49DE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Apenas Gerente responsável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sistema, poderá incluir no sistema o novo cliente.</w:t>
      </w:r>
    </w:p>
    <w:p w:rsidR="00EC49DE" w:rsidRPr="00346AB9" w:rsidRDefault="00EC49DE" w:rsidP="00EC49DE">
      <w:pPr>
        <w:pStyle w:val="Corpodetexto"/>
        <w:rPr>
          <w:b w:val="0"/>
          <w:lang w:val="pt-BR"/>
        </w:rPr>
      </w:pPr>
    </w:p>
    <w:p w:rsidR="00EC49DE" w:rsidRDefault="00EC49DE" w:rsidP="00EC49D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Usuário (Cliente)</w:t>
      </w:r>
      <w:r w:rsidR="00772E4E">
        <w:rPr>
          <w:rFonts w:ascii="Arial" w:hAnsi="Arial"/>
          <w:sz w:val="20"/>
          <w:lang w:val="pt-BR"/>
        </w:rPr>
        <w:t xml:space="preserve"> NÃO</w:t>
      </w:r>
      <w:r>
        <w:rPr>
          <w:rFonts w:ascii="Arial" w:hAnsi="Arial"/>
          <w:sz w:val="20"/>
          <w:lang w:val="pt-BR"/>
        </w:rPr>
        <w:t xml:space="preserve"> estar então, incluído no sistema.</w:t>
      </w:r>
    </w:p>
    <w:p w:rsidR="00EC49DE" w:rsidRPr="008F545B" w:rsidRDefault="00EC49DE" w:rsidP="00EC49D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C49DE" w:rsidRPr="004A09B5" w:rsidRDefault="00EC49DE" w:rsidP="00EC49D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C49DE" w:rsidRPr="008F545B" w:rsidRDefault="00EC49DE" w:rsidP="00EC49DE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EC49DE" w:rsidRPr="008F545B" w:rsidRDefault="00EC49DE" w:rsidP="00EC49D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EC49DE" w:rsidRDefault="00EC49DE" w:rsidP="00EC49D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na opção cadastro na tela principal do sistema;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a opção Cliente;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botão incluir na tela que aparece para o gerente;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Confirmar antiga senha;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Na próxima tela que aparece: Incluir Cliente, digitar os dados necessários para a inclusão: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SIGLA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CLIENTE MÃE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PESSOA</w:t>
      </w:r>
      <w:r w:rsidR="00772E4E">
        <w:rPr>
          <w:b w:val="0"/>
          <w:lang w:val="pt-BR"/>
        </w:rPr>
        <w:t xml:space="preserve"> (FÍSICA/JURÍDICA)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CPF/CNPJ</w:t>
      </w:r>
      <w:r w:rsidR="00772E4E">
        <w:rPr>
          <w:b w:val="0"/>
          <w:lang w:val="pt-BR"/>
        </w:rPr>
        <w:t xml:space="preserve"> (INVALIDO/INEXISTENTE)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INSC. ESTADUAL</w:t>
      </w:r>
    </w:p>
    <w:p w:rsidR="00EC49DE" w:rsidRDefault="00EC49DE" w:rsidP="00EC49D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INSC. MUNICIPAL</w:t>
      </w:r>
    </w:p>
    <w:p w:rsidR="00CC3EA9" w:rsidRPr="00921938" w:rsidRDefault="00CC3EA9" w:rsidP="00EC49DE">
      <w:pPr>
        <w:pStyle w:val="Corpodetexto"/>
        <w:keepLines/>
        <w:widowControl w:val="0"/>
        <w:spacing w:after="120" w:line="240" w:lineRule="atLeast"/>
        <w:ind w:left="1353"/>
        <w:rPr>
          <w:b w:val="0"/>
          <w:lang w:val="pt-BR"/>
        </w:rPr>
      </w:pPr>
    </w:p>
    <w:p w:rsidR="008E2C5B" w:rsidRDefault="008E2C5B" w:rsidP="008E2C5B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  <w:lang w:val="pt-BR"/>
        </w:rPr>
      </w:pPr>
    </w:p>
    <w:p w:rsidR="008E2C5B" w:rsidRDefault="008E2C5B" w:rsidP="008E2C5B">
      <w:pPr>
        <w:pStyle w:val="Corpodetexto"/>
        <w:keepLines/>
        <w:widowControl w:val="0"/>
        <w:spacing w:after="120" w:line="240" w:lineRule="atLeast"/>
        <w:rPr>
          <w:rFonts w:ascii="Arial" w:hAnsi="Arial"/>
          <w:b w:val="0"/>
          <w:sz w:val="20"/>
          <w:lang w:val="pt-BR"/>
        </w:rPr>
      </w:pPr>
    </w:p>
    <w:p w:rsidR="008E2C5B" w:rsidRPr="00E7377C" w:rsidRDefault="008E2C5B" w:rsidP="008E2C5B">
      <w:pPr>
        <w:pStyle w:val="Corpodetexto"/>
        <w:keepLines/>
        <w:widowControl w:val="0"/>
        <w:spacing w:after="120" w:line="240" w:lineRule="atLeast"/>
        <w:rPr>
          <w:b w:val="0"/>
          <w:lang w:val="pt-BR"/>
        </w:rPr>
      </w:pPr>
    </w:p>
    <w:p w:rsidR="00D5073C" w:rsidRDefault="00D5073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396AAC" w:rsidRDefault="00396AAC" w:rsidP="006B6ED2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bookmarkEnd w:id="0"/>
    <w:p w:rsidR="00772E4E" w:rsidRPr="00727FB9" w:rsidRDefault="00772E4E" w:rsidP="00772E4E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t>CT 03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Pr="00727FB9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>
        <w:rPr>
          <w:rFonts w:ascii="Arial" w:hAnsi="Arial" w:cs="Arial"/>
          <w:b/>
          <w:sz w:val="24"/>
          <w:szCs w:val="24"/>
          <w:lang w:val="pt-BR"/>
        </w:rPr>
        <w:t xml:space="preserve">Incluir Cliente </w:t>
      </w:r>
      <w:r w:rsidRPr="00727FB9">
        <w:rPr>
          <w:rFonts w:ascii="Arial" w:hAnsi="Arial" w:cs="Arial"/>
          <w:b/>
          <w:sz w:val="24"/>
          <w:szCs w:val="24"/>
          <w:lang w:val="pt-BR"/>
        </w:rPr>
        <w:t xml:space="preserve">no sistema sem sucesso com </w:t>
      </w:r>
      <w:r>
        <w:rPr>
          <w:rFonts w:ascii="Arial" w:hAnsi="Arial" w:cs="Arial"/>
          <w:b/>
          <w:sz w:val="24"/>
          <w:szCs w:val="24"/>
          <w:lang w:val="pt-BR"/>
        </w:rPr>
        <w:t>INSC. ESTADUAL</w:t>
      </w:r>
      <w:proofErr w:type="gramStart"/>
      <w:r>
        <w:rPr>
          <w:rFonts w:ascii="Arial" w:hAnsi="Arial" w:cs="Arial"/>
          <w:b/>
          <w:sz w:val="24"/>
          <w:szCs w:val="24"/>
          <w:lang w:val="pt-BR"/>
        </w:rPr>
        <w:t xml:space="preserve">  </w:t>
      </w:r>
      <w:proofErr w:type="gramEnd"/>
      <w:r>
        <w:rPr>
          <w:rFonts w:ascii="Arial" w:hAnsi="Arial" w:cs="Arial"/>
          <w:b/>
          <w:sz w:val="24"/>
          <w:szCs w:val="24"/>
          <w:lang w:val="pt-BR"/>
        </w:rPr>
        <w:t>inválida</w:t>
      </w:r>
    </w:p>
    <w:p w:rsidR="00772E4E" w:rsidRPr="00727FB9" w:rsidRDefault="00772E4E" w:rsidP="00772E4E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772E4E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Na tela principal de cadastro, a opção cliente deverá ser selecionada para indicar a opção de cadastro desejada. Assim podendo inserir informações inválidas para que não seja realizado com sucesso o cadastro do CLIENTE.</w:t>
      </w:r>
    </w:p>
    <w:p w:rsidR="00772E4E" w:rsidRPr="004A09B5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72E4E" w:rsidRDefault="00772E4E" w:rsidP="00772E4E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Apenas Gerente responsável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sistema, poderá incluir no sistema o novo cliente.</w:t>
      </w:r>
    </w:p>
    <w:p w:rsidR="00772E4E" w:rsidRPr="00346AB9" w:rsidRDefault="00772E4E" w:rsidP="00772E4E">
      <w:pPr>
        <w:pStyle w:val="Corpodetexto"/>
        <w:rPr>
          <w:b w:val="0"/>
          <w:lang w:val="pt-BR"/>
        </w:rPr>
      </w:pPr>
    </w:p>
    <w:p w:rsidR="00772E4E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Usuário (Cliente) NÃO estar então, incluído no sistema.</w:t>
      </w:r>
    </w:p>
    <w:p w:rsidR="00772E4E" w:rsidRPr="008F545B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72E4E" w:rsidRPr="004A09B5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72E4E" w:rsidRPr="008F545B" w:rsidRDefault="00772E4E" w:rsidP="00772E4E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772E4E" w:rsidRPr="008F545B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72E4E" w:rsidRDefault="00772E4E" w:rsidP="00772E4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na opção cadastro na tela principal do sistema;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a opção Cliente;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botão incluir na tela que aparece para o gerente;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Confirmar antiga senha;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Na próxima tela que aparece: Incluir Cliente, digitar os dados necessários para a inclusão: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SIGLA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CLIENTE MÃE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PESSOA (FÍSICA/JURÍDICA)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CPF/CNPJ 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INSC. ESTADUAL (INVALIDO/INEXISTENTE)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INSC. MUNICIPAL</w:t>
      </w:r>
    </w:p>
    <w:p w:rsidR="004C48D8" w:rsidRPr="006B6ED2" w:rsidRDefault="004C48D8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DD3C63" w:rsidRDefault="00DD3C63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772E4E" w:rsidRDefault="00772E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772E4E" w:rsidRDefault="00772E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772E4E" w:rsidRDefault="00772E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772E4E" w:rsidRDefault="00772E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p w:rsidR="00772E4E" w:rsidRPr="00727FB9" w:rsidRDefault="00772E4E" w:rsidP="00772E4E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  <w:r>
        <w:rPr>
          <w:rFonts w:ascii="Arial" w:hAnsi="Arial"/>
          <w:b/>
          <w:sz w:val="24"/>
          <w:szCs w:val="24"/>
          <w:lang w:val="pt-BR"/>
        </w:rPr>
        <w:lastRenderedPageBreak/>
        <w:t>CT 04</w:t>
      </w:r>
      <w:r w:rsidRPr="00DA2604">
        <w:rPr>
          <w:rFonts w:ascii="Arial" w:hAnsi="Arial"/>
          <w:b/>
          <w:sz w:val="24"/>
          <w:szCs w:val="24"/>
          <w:lang w:val="pt-BR"/>
        </w:rPr>
        <w:t xml:space="preserve"> – </w:t>
      </w:r>
      <w:r w:rsidRPr="00727FB9">
        <w:rPr>
          <w:rFonts w:ascii="Arial" w:hAnsi="Arial" w:cs="Arial"/>
          <w:b/>
          <w:sz w:val="24"/>
          <w:szCs w:val="24"/>
          <w:lang w:val="pt-BR"/>
        </w:rPr>
        <w:t xml:space="preserve">Testar </w:t>
      </w:r>
      <w:r>
        <w:rPr>
          <w:rFonts w:ascii="Arial" w:hAnsi="Arial" w:cs="Arial"/>
          <w:b/>
          <w:sz w:val="24"/>
          <w:szCs w:val="24"/>
          <w:lang w:val="pt-BR"/>
        </w:rPr>
        <w:t xml:space="preserve">Incluir Cliente </w:t>
      </w:r>
      <w:r w:rsidRPr="00727FB9">
        <w:rPr>
          <w:rFonts w:ascii="Arial" w:hAnsi="Arial" w:cs="Arial"/>
          <w:b/>
          <w:sz w:val="24"/>
          <w:szCs w:val="24"/>
          <w:lang w:val="pt-BR"/>
        </w:rPr>
        <w:t xml:space="preserve">no sistema sem sucesso com </w:t>
      </w:r>
      <w:r>
        <w:rPr>
          <w:rFonts w:ascii="Arial" w:hAnsi="Arial" w:cs="Arial"/>
          <w:b/>
          <w:sz w:val="24"/>
          <w:szCs w:val="24"/>
          <w:lang w:val="pt-BR"/>
        </w:rPr>
        <w:t>INSC. MUNICIPAL</w:t>
      </w:r>
      <w:proofErr w:type="gramStart"/>
      <w:r>
        <w:rPr>
          <w:rFonts w:ascii="Arial" w:hAnsi="Arial" w:cs="Arial"/>
          <w:b/>
          <w:sz w:val="24"/>
          <w:szCs w:val="24"/>
          <w:lang w:val="pt-BR"/>
        </w:rPr>
        <w:t xml:space="preserve">  </w:t>
      </w:r>
      <w:proofErr w:type="gramEnd"/>
      <w:r>
        <w:rPr>
          <w:rFonts w:ascii="Arial" w:hAnsi="Arial" w:cs="Arial"/>
          <w:b/>
          <w:sz w:val="24"/>
          <w:szCs w:val="24"/>
          <w:lang w:val="pt-BR"/>
        </w:rPr>
        <w:t>inválida</w:t>
      </w:r>
    </w:p>
    <w:p w:rsidR="00772E4E" w:rsidRPr="00727FB9" w:rsidRDefault="00772E4E" w:rsidP="00772E4E">
      <w:pPr>
        <w:pStyle w:val="bp"/>
        <w:spacing w:before="0" w:after="0"/>
        <w:rPr>
          <w:rFonts w:ascii="Arial" w:hAnsi="Arial"/>
          <w:b/>
          <w:sz w:val="24"/>
          <w:szCs w:val="24"/>
          <w:lang w:val="pt-BR"/>
        </w:rPr>
      </w:pPr>
    </w:p>
    <w:p w:rsidR="00772E4E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Descrição</w:t>
      </w:r>
      <w:r w:rsidRPr="004F4092">
        <w:rPr>
          <w:rFonts w:ascii="Arial" w:hAnsi="Arial"/>
          <w:b/>
          <w:sz w:val="20"/>
          <w:lang w:val="pt-BR"/>
        </w:rPr>
        <w:t>:</w:t>
      </w:r>
      <w:r>
        <w:rPr>
          <w:rFonts w:ascii="Arial" w:hAnsi="Arial"/>
          <w:sz w:val="20"/>
          <w:lang w:val="pt-BR"/>
        </w:rPr>
        <w:t xml:space="preserve"> No campo Na tela principal de cadastro, a opção cliente deverá ser selecionada para indicar a opção de cadastro desejada. Assim podendo inserir informações inválidas para que não seja realizado com sucesso o cadastro do CLIENTE.</w:t>
      </w:r>
    </w:p>
    <w:p w:rsidR="00772E4E" w:rsidRPr="004A09B5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72E4E" w:rsidRDefault="00772E4E" w:rsidP="00772E4E">
      <w:pPr>
        <w:pStyle w:val="Corpodetexto"/>
        <w:rPr>
          <w:rFonts w:ascii="Arial" w:hAnsi="Arial" w:cs="Arial"/>
          <w:b w:val="0"/>
          <w:sz w:val="20"/>
          <w:lang w:val="pt-BR"/>
        </w:rPr>
      </w:pPr>
      <w:r w:rsidRPr="004F4092">
        <w:rPr>
          <w:rFonts w:ascii="Arial" w:hAnsi="Arial"/>
          <w:sz w:val="20"/>
          <w:u w:val="single"/>
          <w:lang w:val="pt-BR"/>
        </w:rPr>
        <w:t>Pré-Condições</w:t>
      </w:r>
      <w:r w:rsidRPr="004F4092">
        <w:rPr>
          <w:rFonts w:ascii="Arial" w:hAnsi="Arial"/>
          <w:sz w:val="20"/>
          <w:lang w:val="pt-BR"/>
        </w:rPr>
        <w:t>:</w:t>
      </w:r>
      <w:r w:rsidRPr="004A09B5">
        <w:rPr>
          <w:rFonts w:ascii="Arial" w:hAnsi="Arial"/>
          <w:b w:val="0"/>
          <w:sz w:val="20"/>
          <w:lang w:val="pt-BR"/>
        </w:rPr>
        <w:t xml:space="preserve"> </w:t>
      </w:r>
      <w:r>
        <w:rPr>
          <w:rFonts w:ascii="Arial" w:hAnsi="Arial" w:cs="Arial"/>
          <w:b w:val="0"/>
          <w:sz w:val="20"/>
          <w:lang w:val="pt-BR"/>
        </w:rPr>
        <w:t>Apenas Gerente responsável</w:t>
      </w:r>
      <w:r w:rsidRPr="00346AB9">
        <w:rPr>
          <w:rFonts w:ascii="Arial" w:hAnsi="Arial" w:cs="Arial"/>
          <w:b w:val="0"/>
          <w:sz w:val="20"/>
          <w:lang w:val="pt-BR"/>
        </w:rPr>
        <w:t xml:space="preserve"> previamente cadastrado</w:t>
      </w:r>
      <w:r>
        <w:rPr>
          <w:rFonts w:ascii="Arial" w:hAnsi="Arial" w:cs="Arial"/>
          <w:b w:val="0"/>
          <w:sz w:val="20"/>
          <w:lang w:val="pt-BR"/>
        </w:rPr>
        <w:t xml:space="preserve"> e estar </w:t>
      </w:r>
      <w:proofErr w:type="spellStart"/>
      <w:r>
        <w:rPr>
          <w:rFonts w:ascii="Arial" w:hAnsi="Arial" w:cs="Arial"/>
          <w:b w:val="0"/>
          <w:sz w:val="20"/>
          <w:lang w:val="pt-BR"/>
        </w:rPr>
        <w:t>logado</w:t>
      </w:r>
      <w:proofErr w:type="spellEnd"/>
      <w:r>
        <w:rPr>
          <w:rFonts w:ascii="Arial" w:hAnsi="Arial" w:cs="Arial"/>
          <w:b w:val="0"/>
          <w:sz w:val="20"/>
          <w:lang w:val="pt-BR"/>
        </w:rPr>
        <w:t xml:space="preserve"> no sistema, poderá incluir no sistema o novo cliente.</w:t>
      </w:r>
    </w:p>
    <w:p w:rsidR="00772E4E" w:rsidRPr="00346AB9" w:rsidRDefault="00772E4E" w:rsidP="00772E4E">
      <w:pPr>
        <w:pStyle w:val="Corpodetexto"/>
        <w:rPr>
          <w:b w:val="0"/>
          <w:lang w:val="pt-BR"/>
        </w:rPr>
      </w:pPr>
    </w:p>
    <w:p w:rsidR="00772E4E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  <w:r w:rsidRPr="004F4092">
        <w:rPr>
          <w:rFonts w:ascii="Arial" w:hAnsi="Arial"/>
          <w:b/>
          <w:sz w:val="20"/>
          <w:u w:val="single"/>
          <w:lang w:val="pt-BR"/>
        </w:rPr>
        <w:t>Pós-Condições</w:t>
      </w:r>
      <w:r w:rsidRPr="004F4092">
        <w:rPr>
          <w:rFonts w:ascii="Arial" w:hAnsi="Arial"/>
          <w:b/>
          <w:sz w:val="20"/>
          <w:lang w:val="pt-BR"/>
        </w:rPr>
        <w:t>:</w:t>
      </w:r>
      <w:r w:rsidRPr="004A09B5">
        <w:rPr>
          <w:rFonts w:ascii="Arial" w:hAnsi="Arial"/>
          <w:sz w:val="20"/>
          <w:lang w:val="pt-BR"/>
        </w:rPr>
        <w:t xml:space="preserve"> </w:t>
      </w:r>
      <w:r>
        <w:rPr>
          <w:rFonts w:ascii="Arial" w:hAnsi="Arial"/>
          <w:sz w:val="20"/>
          <w:lang w:val="pt-BR"/>
        </w:rPr>
        <w:t>Usuário (Cliente) NÃO estar então, incluído no sistema.</w:t>
      </w:r>
    </w:p>
    <w:p w:rsidR="00772E4E" w:rsidRPr="008F545B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72E4E" w:rsidRPr="004A09B5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72E4E" w:rsidRPr="008F545B" w:rsidRDefault="00772E4E" w:rsidP="00772E4E">
      <w:pPr>
        <w:pStyle w:val="bp"/>
        <w:spacing w:before="0" w:after="0"/>
        <w:rPr>
          <w:rFonts w:ascii="Arial" w:hAnsi="Arial"/>
          <w:b/>
          <w:sz w:val="20"/>
          <w:lang w:val="pt-BR"/>
        </w:rPr>
      </w:pPr>
      <w:r w:rsidRPr="008F545B">
        <w:rPr>
          <w:rFonts w:ascii="Arial" w:hAnsi="Arial"/>
          <w:b/>
          <w:sz w:val="20"/>
          <w:u w:val="single"/>
          <w:lang w:val="pt-BR"/>
        </w:rPr>
        <w:t>Dados Requeridos para Execução</w:t>
      </w:r>
      <w:r w:rsidRPr="008F545B">
        <w:rPr>
          <w:rFonts w:ascii="Arial" w:hAnsi="Arial"/>
          <w:b/>
          <w:sz w:val="20"/>
          <w:lang w:val="pt-BR"/>
        </w:rPr>
        <w:t xml:space="preserve">: </w:t>
      </w:r>
    </w:p>
    <w:p w:rsidR="00772E4E" w:rsidRPr="008F545B" w:rsidRDefault="00772E4E" w:rsidP="00772E4E">
      <w:pPr>
        <w:pStyle w:val="bp"/>
        <w:spacing w:before="0" w:after="0"/>
        <w:rPr>
          <w:rFonts w:ascii="Arial" w:hAnsi="Arial"/>
          <w:sz w:val="20"/>
          <w:lang w:val="pt-BR"/>
        </w:rPr>
      </w:pPr>
    </w:p>
    <w:p w:rsidR="00772E4E" w:rsidRDefault="00772E4E" w:rsidP="00772E4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na opção cadastro na tela principal do sistema;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Selecionar a opção Cliente;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Clicar no botão incluir na tela que aparece para o gerente;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Confirmar antiga senha;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33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Na próxima tela que aparece: Incluir Cliente, digitar os dados necessários para a inclusão: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NOME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SIGLA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CLIENTE MÃE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>PESSOA (FÍSICA/JURÍDICA)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CPF/CNPJ 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INSC. ESTADUAL </w:t>
      </w:r>
    </w:p>
    <w:p w:rsidR="00772E4E" w:rsidRDefault="00772E4E" w:rsidP="00772E4E">
      <w:pPr>
        <w:pStyle w:val="Corpodetexto"/>
        <w:keepLines/>
        <w:widowControl w:val="0"/>
        <w:numPr>
          <w:ilvl w:val="0"/>
          <w:numId w:val="40"/>
        </w:numPr>
        <w:spacing w:after="120" w:line="240" w:lineRule="atLeast"/>
        <w:rPr>
          <w:b w:val="0"/>
          <w:lang w:val="pt-BR"/>
        </w:rPr>
      </w:pPr>
      <w:r>
        <w:rPr>
          <w:b w:val="0"/>
          <w:lang w:val="pt-BR"/>
        </w:rPr>
        <w:t xml:space="preserve">INSC. </w:t>
      </w:r>
      <w:proofErr w:type="gramStart"/>
      <w:r>
        <w:rPr>
          <w:b w:val="0"/>
          <w:lang w:val="pt-BR"/>
        </w:rPr>
        <w:t>MUNICIPAL(</w:t>
      </w:r>
      <w:proofErr w:type="gramEnd"/>
      <w:r>
        <w:rPr>
          <w:b w:val="0"/>
          <w:lang w:val="pt-BR"/>
        </w:rPr>
        <w:t>INVALIDO/INEXISTENTE)</w:t>
      </w:r>
    </w:p>
    <w:p w:rsidR="00772E4E" w:rsidRPr="007D4217" w:rsidRDefault="00772E4E">
      <w:pPr>
        <w:pStyle w:val="bp"/>
        <w:spacing w:before="0" w:after="0"/>
        <w:rPr>
          <w:rFonts w:ascii="Arial" w:hAnsi="Arial"/>
          <w:b/>
          <w:color w:val="0000FF"/>
          <w:sz w:val="24"/>
          <w:szCs w:val="24"/>
          <w:lang w:val="pt-BR"/>
        </w:rPr>
      </w:pPr>
    </w:p>
    <w:sectPr w:rsidR="00772E4E" w:rsidRPr="007D4217" w:rsidSect="00D5073C">
      <w:headerReference w:type="default" r:id="rId8"/>
      <w:footerReference w:type="even" r:id="rId9"/>
      <w:footerReference w:type="default" r:id="rId10"/>
      <w:type w:val="continuous"/>
      <w:pgSz w:w="15840" w:h="12240" w:orient="landscape" w:code="1"/>
      <w:pgMar w:top="1440" w:right="1440" w:bottom="1135" w:left="1440" w:header="720" w:footer="720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6504" w:rsidRDefault="00AC6504">
      <w:r>
        <w:separator/>
      </w:r>
    </w:p>
  </w:endnote>
  <w:endnote w:type="continuationSeparator" w:id="0">
    <w:p w:rsidR="00AC6504" w:rsidRDefault="00AC650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7D2885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950B59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7E0B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C0502" w:rsidRDefault="002C0502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0502" w:rsidRDefault="007D2885" w:rsidP="00D27E0B">
    <w:r w:rsidRPr="007D2885">
      <w:rPr>
        <w:noProof/>
        <w:lang w:eastAsia="zh-TW"/>
      </w:rPr>
      <w:pict>
        <v:rect id="_x0000_s25605" style="position:absolute;margin-left:0;margin-top:0;width:468pt;height:58.3pt;z-index:251661312;mso-width-percent:1000;mso-height-percent:810;mso-position-horizontal:center;mso-position-horizontal-relative:margin;mso-position-vertical:bottom;mso-position-vertical-relative:page;mso-width-percent:1000;mso-height-percent:810;mso-width-relative:margin;mso-height-relative:bottom-margin-area" filled="f" stroked="f">
          <v:textbox inset=",0">
            <w:txbxContent>
              <w:sdt>
                <w:sdtPr>
                  <w:rPr>
                    <w:u w:val="single"/>
                    <w:lang w:val="pt-BR"/>
                  </w:rPr>
                  <w:alias w:val="Data"/>
                  <w:id w:val="77476837"/>
                  <w:placeholder>
                    <w:docPart w:val="938010EF7CFA4E1C916B7C64F9B3732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 'de' MMMM 'de' yyyy"/>
                    <w:lid w:val="pt-BR"/>
                    <w:storeMappedDataAs w:val="dateTime"/>
                    <w:calendar w:val="gregorian"/>
                  </w:date>
                </w:sdtPr>
                <w:sdtContent>
                  <w:p w:rsidR="00D27E0B" w:rsidRDefault="00601AAF">
                    <w:pPr>
                      <w:jc w:val="right"/>
                      <w:rPr>
                        <w:lang w:val="pt-BR"/>
                      </w:rPr>
                    </w:pPr>
                    <w:r w:rsidRPr="004C3B37">
                      <w:rPr>
                        <w:u w:val="single"/>
                        <w:lang w:val="pt-BR"/>
                      </w:rPr>
                      <w:t xml:space="preserve"> Sistema de Rastreamento </w:t>
                    </w:r>
                    <w:r w:rsidR="004C3B37" w:rsidRPr="004C3B37">
                      <w:rPr>
                        <w:u w:val="single"/>
                        <w:lang w:val="pt-BR"/>
                      </w:rPr>
                      <w:t>19</w:t>
                    </w:r>
                    <w:r w:rsidRPr="004C3B37">
                      <w:rPr>
                        <w:u w:val="single"/>
                        <w:lang w:val="pt-BR"/>
                      </w:rPr>
                      <w:t xml:space="preserve"> de </w:t>
                    </w:r>
                    <w:r w:rsidR="004C3B37" w:rsidRPr="004C3B37">
                      <w:rPr>
                        <w:u w:val="single"/>
                        <w:lang w:val="pt-BR"/>
                      </w:rPr>
                      <w:t>Março</w:t>
                    </w:r>
                    <w:r w:rsidRPr="004C3B37">
                      <w:rPr>
                        <w:u w:val="single"/>
                        <w:lang w:val="pt-BR"/>
                      </w:rPr>
                      <w:t xml:space="preserve"> de 2014</w:t>
                    </w:r>
                  </w:p>
                </w:sdtContent>
              </w:sdt>
            </w:txbxContent>
          </v:textbox>
          <w10:wrap anchorx="margin" anchory="page"/>
        </v:rect>
      </w:pict>
    </w:r>
    <w:r w:rsidRPr="007D2885">
      <w:rPr>
        <w:noProof/>
        <w:lang w:eastAsia="zh-TW"/>
      </w:rPr>
      <w:pict>
        <v:group id="_x0000_s25601" style="position:absolute;margin-left:0;margin-top:0;width:6pt;height:55.3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602" type="#_x0000_t32" style="position:absolute;left:2820;top:4935;width:0;height:1320" o:connectortype="straight" strokecolor="#4f81bd [3204]"/>
          <v:shape id="_x0000_s25603" type="#_x0000_t32" style="position:absolute;left:2880;top:4935;width:0;height:1320" o:connectortype="straight" strokecolor="#4f81bd [3204]"/>
          <v:shape id="_x0000_s25604" type="#_x0000_t32" style="position:absolute;left:2940;top:4935;width:0;height:1320" o:connectortype="straight" strokecolor="#4f81bd [3204]"/>
          <w10:wrap anchorx="page" anchory="page"/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6504" w:rsidRDefault="00AC6504">
      <w:r>
        <w:separator/>
      </w:r>
    </w:p>
  </w:footnote>
  <w:footnote w:type="continuationSeparator" w:id="0">
    <w:p w:rsidR="00AC6504" w:rsidRDefault="00AC650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E4E" w:rsidRPr="00772E4E" w:rsidRDefault="00167E26" w:rsidP="00772E4E">
    <w:pPr>
      <w:pStyle w:val="Cabealho"/>
      <w:pBdr>
        <w:bottom w:val="double" w:sz="6" w:space="1" w:color="auto"/>
      </w:pBdr>
      <w:spacing w:after="120"/>
      <w:jc w:val="center"/>
      <w:rPr>
        <w:b/>
        <w:sz w:val="28"/>
        <w:u w:val="single"/>
        <w:lang w:val="pt-BR"/>
      </w:rPr>
    </w:pPr>
    <w:r>
      <w:rPr>
        <w:b/>
        <w:sz w:val="28"/>
        <w:lang w:val="pt-BR"/>
      </w:rPr>
      <w:t>Casos de Testes do Projeto Sistema de Rastreamento</w:t>
    </w:r>
    <w:r w:rsidR="00732C22">
      <w:rPr>
        <w:b/>
        <w:sz w:val="28"/>
        <w:lang w:val="pt-BR"/>
      </w:rPr>
      <w:t xml:space="preserve">: </w:t>
    </w:r>
    <w:r w:rsidR="00772E4E">
      <w:rPr>
        <w:b/>
        <w:sz w:val="28"/>
        <w:lang w:val="pt-BR"/>
      </w:rPr>
      <w:t>Incluir Cliente no Sistema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0D6348DA"/>
    <w:multiLevelType w:val="hybridMultilevel"/>
    <w:tmpl w:val="37FABA52"/>
    <w:lvl w:ilvl="0" w:tplc="BF64E92E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EB3830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5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1">
    <w:nsid w:val="273D0898"/>
    <w:multiLevelType w:val="hybridMultilevel"/>
    <w:tmpl w:val="A2923E4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FA63348"/>
    <w:multiLevelType w:val="hybridMultilevel"/>
    <w:tmpl w:val="3E9AFE7A"/>
    <w:lvl w:ilvl="0" w:tplc="04090001">
      <w:start w:val="1"/>
      <w:numFmt w:val="bullet"/>
      <w:lvlText w:val=""/>
      <w:lvlJc w:val="left"/>
      <w:pPr>
        <w:tabs>
          <w:tab w:val="num" w:pos="1449"/>
        </w:tabs>
        <w:ind w:left="14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9"/>
        </w:tabs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9"/>
        </w:tabs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9"/>
        </w:tabs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9"/>
        </w:tabs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9"/>
        </w:tabs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9"/>
        </w:tabs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9"/>
        </w:tabs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9"/>
        </w:tabs>
        <w:ind w:left="7209" w:hanging="360"/>
      </w:pPr>
      <w:rPr>
        <w:rFonts w:ascii="Wingdings" w:hAnsi="Wingdings" w:hint="default"/>
      </w:rPr>
    </w:lvl>
  </w:abstractNum>
  <w:abstractNum w:abstractNumId="14">
    <w:nsid w:val="34D3325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411E5CE6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20">
    <w:nsid w:val="4F77494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4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</w:rPr>
    </w:lvl>
  </w:abstractNum>
  <w:abstractNum w:abstractNumId="26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EEB74A5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33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7A373BB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9"/>
  </w:num>
  <w:num w:numId="4">
    <w:abstractNumId w:val="15"/>
  </w:num>
  <w:num w:numId="5">
    <w:abstractNumId w:val="25"/>
  </w:num>
  <w:num w:numId="6">
    <w:abstractNumId w:val="23"/>
  </w:num>
  <w:num w:numId="7">
    <w:abstractNumId w:val="9"/>
  </w:num>
  <w:num w:numId="8">
    <w:abstractNumId w:val="22"/>
  </w:num>
  <w:num w:numId="9">
    <w:abstractNumId w:val="28"/>
  </w:num>
  <w:num w:numId="10">
    <w:abstractNumId w:val="1"/>
  </w:num>
  <w:num w:numId="11">
    <w:abstractNumId w:val="5"/>
  </w:num>
  <w:num w:numId="12">
    <w:abstractNumId w:val="37"/>
  </w:num>
  <w:num w:numId="13">
    <w:abstractNumId w:val="8"/>
  </w:num>
  <w:num w:numId="14">
    <w:abstractNumId w:val="0"/>
  </w:num>
  <w:num w:numId="15">
    <w:abstractNumId w:val="31"/>
  </w:num>
  <w:num w:numId="16">
    <w:abstractNumId w:val="30"/>
  </w:num>
  <w:num w:numId="17">
    <w:abstractNumId w:val="29"/>
  </w:num>
  <w:num w:numId="18">
    <w:abstractNumId w:val="27"/>
  </w:num>
  <w:num w:numId="19">
    <w:abstractNumId w:val="6"/>
  </w:num>
  <w:num w:numId="20">
    <w:abstractNumId w:val="15"/>
    <w:lvlOverride w:ilvl="0">
      <w:startOverride w:val="1"/>
    </w:lvlOverride>
  </w:num>
  <w:num w:numId="21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3"/>
  </w:num>
  <w:num w:numId="23">
    <w:abstractNumId w:val="7"/>
  </w:num>
  <w:num w:numId="24">
    <w:abstractNumId w:val="18"/>
  </w:num>
  <w:num w:numId="25">
    <w:abstractNumId w:val="2"/>
  </w:num>
  <w:num w:numId="26">
    <w:abstractNumId w:val="26"/>
  </w:num>
  <w:num w:numId="27">
    <w:abstractNumId w:val="35"/>
  </w:num>
  <w:num w:numId="28">
    <w:abstractNumId w:val="21"/>
  </w:num>
  <w:num w:numId="29">
    <w:abstractNumId w:val="34"/>
  </w:num>
  <w:num w:numId="30">
    <w:abstractNumId w:val="12"/>
  </w:num>
  <w:num w:numId="31">
    <w:abstractNumId w:val="13"/>
  </w:num>
  <w:num w:numId="32">
    <w:abstractNumId w:val="11"/>
  </w:num>
  <w:num w:numId="33">
    <w:abstractNumId w:val="24"/>
  </w:num>
  <w:num w:numId="34">
    <w:abstractNumId w:val="36"/>
  </w:num>
  <w:num w:numId="35">
    <w:abstractNumId w:val="17"/>
  </w:num>
  <w:num w:numId="36">
    <w:abstractNumId w:val="14"/>
  </w:num>
  <w:num w:numId="37">
    <w:abstractNumId w:val="20"/>
  </w:num>
  <w:num w:numId="38">
    <w:abstractNumId w:val="4"/>
  </w:num>
  <w:num w:numId="39">
    <w:abstractNumId w:val="32"/>
  </w:num>
  <w:num w:numId="4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62"/>
    <o:shapelayout v:ext="edit">
      <o:idmap v:ext="edit" data="25"/>
      <o:rules v:ext="edit">
        <o:r id="V:Rule4" type="connector" idref="#_x0000_s25602"/>
        <o:r id="V:Rule5" type="connector" idref="#_x0000_s25603"/>
        <o:r id="V:Rule6" type="connector" idref="#_x0000_s2560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DD3C63"/>
    <w:rsid w:val="000050FD"/>
    <w:rsid w:val="00040C68"/>
    <w:rsid w:val="00063477"/>
    <w:rsid w:val="000748D8"/>
    <w:rsid w:val="000826B7"/>
    <w:rsid w:val="00093BD3"/>
    <w:rsid w:val="000A7E17"/>
    <w:rsid w:val="000F2C61"/>
    <w:rsid w:val="000F59B8"/>
    <w:rsid w:val="00110AD6"/>
    <w:rsid w:val="00163571"/>
    <w:rsid w:val="00164020"/>
    <w:rsid w:val="00167E26"/>
    <w:rsid w:val="001E0394"/>
    <w:rsid w:val="002029C9"/>
    <w:rsid w:val="002A15F4"/>
    <w:rsid w:val="002B5806"/>
    <w:rsid w:val="002C0502"/>
    <w:rsid w:val="002C669F"/>
    <w:rsid w:val="002C6AE4"/>
    <w:rsid w:val="002E000A"/>
    <w:rsid w:val="00346AB9"/>
    <w:rsid w:val="00361023"/>
    <w:rsid w:val="00396AAC"/>
    <w:rsid w:val="003A0483"/>
    <w:rsid w:val="003C0E45"/>
    <w:rsid w:val="0042609E"/>
    <w:rsid w:val="004A09B5"/>
    <w:rsid w:val="004C3B37"/>
    <w:rsid w:val="004C48D8"/>
    <w:rsid w:val="004E76E8"/>
    <w:rsid w:val="004F4092"/>
    <w:rsid w:val="004F6F72"/>
    <w:rsid w:val="005038F9"/>
    <w:rsid w:val="005334EE"/>
    <w:rsid w:val="00547886"/>
    <w:rsid w:val="005B4471"/>
    <w:rsid w:val="00601AAF"/>
    <w:rsid w:val="00647FF2"/>
    <w:rsid w:val="006726A7"/>
    <w:rsid w:val="00685B9D"/>
    <w:rsid w:val="0068623C"/>
    <w:rsid w:val="006B6ED2"/>
    <w:rsid w:val="006D7551"/>
    <w:rsid w:val="00727FB9"/>
    <w:rsid w:val="00732C22"/>
    <w:rsid w:val="00734900"/>
    <w:rsid w:val="00765B6F"/>
    <w:rsid w:val="00772E4E"/>
    <w:rsid w:val="00784110"/>
    <w:rsid w:val="007A34B5"/>
    <w:rsid w:val="007D2885"/>
    <w:rsid w:val="007D4217"/>
    <w:rsid w:val="008073D8"/>
    <w:rsid w:val="00807542"/>
    <w:rsid w:val="008B6C36"/>
    <w:rsid w:val="008E2C5B"/>
    <w:rsid w:val="008E6228"/>
    <w:rsid w:val="008F545B"/>
    <w:rsid w:val="00921938"/>
    <w:rsid w:val="00950B59"/>
    <w:rsid w:val="00950C4B"/>
    <w:rsid w:val="009F72E7"/>
    <w:rsid w:val="00A371C4"/>
    <w:rsid w:val="00A745D1"/>
    <w:rsid w:val="00AC6504"/>
    <w:rsid w:val="00AD13FC"/>
    <w:rsid w:val="00AD694F"/>
    <w:rsid w:val="00AE2441"/>
    <w:rsid w:val="00B02FC6"/>
    <w:rsid w:val="00BD4C17"/>
    <w:rsid w:val="00BE696C"/>
    <w:rsid w:val="00CB0E2B"/>
    <w:rsid w:val="00CC3EA9"/>
    <w:rsid w:val="00CF6171"/>
    <w:rsid w:val="00D0609F"/>
    <w:rsid w:val="00D273A8"/>
    <w:rsid w:val="00D27E0B"/>
    <w:rsid w:val="00D31E44"/>
    <w:rsid w:val="00D5073C"/>
    <w:rsid w:val="00D76D1B"/>
    <w:rsid w:val="00DA2604"/>
    <w:rsid w:val="00DC130B"/>
    <w:rsid w:val="00DC72BF"/>
    <w:rsid w:val="00DD3C63"/>
    <w:rsid w:val="00DE49CF"/>
    <w:rsid w:val="00E54415"/>
    <w:rsid w:val="00E7377C"/>
    <w:rsid w:val="00E816B4"/>
    <w:rsid w:val="00EC49DE"/>
    <w:rsid w:val="00EE7D32"/>
    <w:rsid w:val="00F20A60"/>
    <w:rsid w:val="00F91492"/>
    <w:rsid w:val="00FB1A27"/>
    <w:rsid w:val="00FD1113"/>
    <w:rsid w:val="00FD3C31"/>
    <w:rsid w:val="00FD43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502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2C0502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2C0502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rsid w:val="002C0502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sid w:val="002C0502"/>
    <w:rPr>
      <w:b/>
      <w:sz w:val="24"/>
    </w:rPr>
  </w:style>
  <w:style w:type="paragraph" w:customStyle="1" w:styleId="bp">
    <w:name w:val="bp"/>
    <w:basedOn w:val="Normal"/>
    <w:rsid w:val="002C0502"/>
    <w:pPr>
      <w:spacing w:before="80" w:after="80"/>
    </w:pPr>
  </w:style>
  <w:style w:type="paragraph" w:customStyle="1" w:styleId="bu0">
    <w:name w:val="bu"/>
    <w:basedOn w:val="Normal"/>
    <w:rsid w:val="002C0502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2C0502"/>
    <w:pPr>
      <w:ind w:left="342"/>
    </w:pPr>
    <w:rPr>
      <w:i/>
    </w:rPr>
  </w:style>
  <w:style w:type="paragraph" w:customStyle="1" w:styleId="proc">
    <w:name w:val="proc"/>
    <w:basedOn w:val="Normal"/>
    <w:rsid w:val="002C0502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sid w:val="002C0502"/>
    <w:rPr>
      <w:sz w:val="20"/>
    </w:rPr>
  </w:style>
  <w:style w:type="paragraph" w:customStyle="1" w:styleId="head">
    <w:name w:val="head"/>
    <w:basedOn w:val="Normal"/>
    <w:rsid w:val="002C0502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2C0502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sid w:val="002C0502"/>
    <w:rPr>
      <w:b/>
    </w:rPr>
  </w:style>
  <w:style w:type="paragraph" w:customStyle="1" w:styleId="tablefield">
    <w:name w:val="tablefield"/>
    <w:basedOn w:val="Normal"/>
    <w:rsid w:val="002C0502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2C0502"/>
    <w:pPr>
      <w:numPr>
        <w:numId w:val="1"/>
      </w:numPr>
    </w:pPr>
  </w:style>
  <w:style w:type="paragraph" w:customStyle="1" w:styleId="note">
    <w:name w:val="note"/>
    <w:basedOn w:val="bp"/>
    <w:rsid w:val="002C0502"/>
    <w:pPr>
      <w:ind w:left="882" w:hanging="882"/>
    </w:pPr>
  </w:style>
  <w:style w:type="paragraph" w:customStyle="1" w:styleId="Indednt">
    <w:name w:val="Indednt"/>
    <w:basedOn w:val="bu0"/>
    <w:rsid w:val="002C0502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2C0502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2C0502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2C0502"/>
    <w:rPr>
      <w:sz w:val="16"/>
    </w:rPr>
  </w:style>
  <w:style w:type="paragraph" w:styleId="Textodecomentrio">
    <w:name w:val="annotation text"/>
    <w:basedOn w:val="Normal"/>
    <w:semiHidden/>
    <w:rsid w:val="002C0502"/>
    <w:rPr>
      <w:sz w:val="20"/>
    </w:rPr>
  </w:style>
  <w:style w:type="character" w:styleId="Hyperlink">
    <w:name w:val="Hyperlink"/>
    <w:basedOn w:val="Fontepargpadro"/>
    <w:semiHidden/>
    <w:rsid w:val="002C0502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2C0502"/>
    <w:rPr>
      <w:color w:val="800080"/>
      <w:u w:val="single"/>
    </w:rPr>
  </w:style>
  <w:style w:type="character" w:customStyle="1" w:styleId="errormessage">
    <w:name w:val="errormessage"/>
    <w:basedOn w:val="Fontepargpadro"/>
    <w:rsid w:val="002C0502"/>
  </w:style>
  <w:style w:type="paragraph" w:styleId="Textodemacro">
    <w:name w:val="macro"/>
    <w:semiHidden/>
    <w:rsid w:val="002C0502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Textodebalo1">
    <w:name w:val="Texto de balão1"/>
    <w:basedOn w:val="Normal"/>
    <w:semiHidden/>
    <w:rsid w:val="002C0502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09B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09B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semiHidden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semiHidden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semiHidden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semiHidden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customStyle="1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&#225;vio\Documents\Faculdade\Projeto%20de%20Software%20I\test_cases%20(1)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38010EF7CFA4E1C916B7C64F9B373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C1D70AC-0BD8-41A3-AE6C-B5F3E1838E29}"/>
      </w:docPartPr>
      <w:docPartBody>
        <w:p w:rsidR="00B82C6B" w:rsidRDefault="00C604E8" w:rsidP="00C604E8">
          <w:pPr>
            <w:pStyle w:val="938010EF7CFA4E1C916B7C64F9B37328"/>
          </w:pPr>
          <w:r>
            <w:t>[Escolha a data]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C604E8"/>
    <w:rsid w:val="002B28D8"/>
    <w:rsid w:val="003F7D09"/>
    <w:rsid w:val="00764CC2"/>
    <w:rsid w:val="008F58D1"/>
    <w:rsid w:val="00A234F1"/>
    <w:rsid w:val="00B82C6B"/>
    <w:rsid w:val="00BC76F7"/>
    <w:rsid w:val="00C604E8"/>
    <w:rsid w:val="00CF6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C6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38010EF7CFA4E1C916B7C64F9B37328">
    <w:name w:val="938010EF7CFA4E1C916B7C64F9B37328"/>
    <w:rsid w:val="00C604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 Sistema de Rastreamento 19 de Março de 2014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test_cases (1).dot</Template>
  <TotalTime>1</TotalTime>
  <Pages>4</Pages>
  <Words>568</Words>
  <Characters>3071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Teste Localizar Veículo</vt:lpstr>
      <vt:lpstr>Test Cases</vt:lpstr>
    </vt:vector>
  </TitlesOfParts>
  <Company>&lt;company&gt;</Company>
  <LinksUpToDate>false</LinksUpToDate>
  <CharactersWithSpaces>3632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Teste Localizar Veículo</dc:title>
  <dc:subject>Caso de Teste Localizar Veículo</dc:subject>
  <dc:creator>Valter Vasconcelos</dc:creator>
  <dc:description>Projeto de Software II</dc:description>
  <cp:lastModifiedBy>Valter Vasconcelos</cp:lastModifiedBy>
  <cp:revision>2</cp:revision>
  <cp:lastPrinted>2003-10-06T11:49:00Z</cp:lastPrinted>
  <dcterms:created xsi:type="dcterms:W3CDTF">2014-03-26T22:24:00Z</dcterms:created>
  <dcterms:modified xsi:type="dcterms:W3CDTF">2014-03-26T22:24:00Z</dcterms:modified>
</cp:coreProperties>
</file>