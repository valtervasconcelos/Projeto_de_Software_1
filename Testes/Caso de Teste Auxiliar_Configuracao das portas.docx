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021177" w:rsidRDefault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167E26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021177">
        <w:rPr>
          <w:rFonts w:ascii="Arial" w:hAnsi="Arial"/>
          <w:b/>
          <w:sz w:val="24"/>
          <w:szCs w:val="24"/>
          <w:lang w:val="pt-BR"/>
        </w:rPr>
        <w:t xml:space="preserve">Cad. Auxiliar_configuracao das </w:t>
      </w:r>
      <w:r w:rsidR="00A133CF">
        <w:rPr>
          <w:rFonts w:ascii="Arial" w:hAnsi="Arial"/>
          <w:b/>
          <w:sz w:val="24"/>
          <w:szCs w:val="24"/>
          <w:lang w:val="pt-BR"/>
        </w:rPr>
        <w:t>portas</w:t>
      </w:r>
      <w:r w:rsidR="00913DB1">
        <w:rPr>
          <w:rFonts w:ascii="Arial" w:hAnsi="Arial"/>
          <w:b/>
          <w:sz w:val="24"/>
          <w:szCs w:val="24"/>
          <w:lang w:val="pt-BR"/>
        </w:rPr>
        <w:t xml:space="preserve"> com sucesso</w:t>
      </w:r>
      <w:r w:rsidR="00A133CF">
        <w:rPr>
          <w:rFonts w:ascii="Arial" w:hAnsi="Arial"/>
          <w:b/>
          <w:sz w:val="24"/>
          <w:szCs w:val="24"/>
          <w:lang w:val="pt-BR"/>
        </w:rPr>
        <w:t>.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4A09B5">
        <w:rPr>
          <w:rFonts w:ascii="Arial" w:hAnsi="Arial"/>
          <w:sz w:val="20"/>
          <w:lang w:val="pt-BR"/>
        </w:rPr>
        <w:t xml:space="preserve"> </w:t>
      </w:r>
      <w:r w:rsidR="00A133CF">
        <w:rPr>
          <w:rFonts w:ascii="Arial" w:hAnsi="Arial"/>
          <w:sz w:val="20"/>
          <w:lang w:val="pt-BR"/>
        </w:rPr>
        <w:t xml:space="preserve">Cad. </w:t>
      </w:r>
      <w:proofErr w:type="gramStart"/>
      <w:r w:rsidR="00131E72">
        <w:rPr>
          <w:rFonts w:ascii="Arial" w:hAnsi="Arial"/>
          <w:sz w:val="20"/>
          <w:lang w:val="pt-BR"/>
        </w:rPr>
        <w:t>Auxiliar_</w:t>
      </w:r>
      <w:r w:rsidR="00A133CF">
        <w:rPr>
          <w:rFonts w:ascii="Arial" w:hAnsi="Arial"/>
          <w:sz w:val="20"/>
          <w:lang w:val="pt-BR"/>
        </w:rPr>
        <w:t>Configuração</w:t>
      </w:r>
      <w:proofErr w:type="gramEnd"/>
      <w:r w:rsidR="00A133CF">
        <w:rPr>
          <w:rFonts w:ascii="Arial" w:hAnsi="Arial"/>
          <w:sz w:val="20"/>
          <w:lang w:val="pt-BR"/>
        </w:rPr>
        <w:t xml:space="preserve"> das portas</w:t>
      </w:r>
      <w:r w:rsidR="00131E72">
        <w:rPr>
          <w:rFonts w:ascii="Arial" w:hAnsi="Arial"/>
          <w:sz w:val="20"/>
          <w:lang w:val="pt-BR"/>
        </w:rPr>
        <w:t xml:space="preserve"> é </w:t>
      </w:r>
      <w:r w:rsidR="00A133CF">
        <w:rPr>
          <w:rFonts w:ascii="Arial" w:hAnsi="Arial"/>
          <w:sz w:val="20"/>
          <w:lang w:val="pt-BR"/>
        </w:rPr>
        <w:t xml:space="preserve">o cadastro auxiliar das portas que serão usadas no momento em que for realizado </w:t>
      </w:r>
      <w:r w:rsidR="001E1E19">
        <w:rPr>
          <w:rFonts w:ascii="Arial" w:hAnsi="Arial"/>
          <w:sz w:val="20"/>
          <w:lang w:val="pt-BR"/>
        </w:rPr>
        <w:t>o</w:t>
      </w:r>
      <w:r w:rsidR="00A133CF">
        <w:rPr>
          <w:rFonts w:ascii="Arial" w:hAnsi="Arial"/>
          <w:sz w:val="20"/>
          <w:lang w:val="pt-BR"/>
        </w:rPr>
        <w:t xml:space="preserve"> cadastro do equipamento.</w:t>
      </w:r>
    </w:p>
    <w:p w:rsidR="004F4092" w:rsidRPr="004A09B5" w:rsidRDefault="00131E72" w:rsidP="00131E72">
      <w:pPr>
        <w:pStyle w:val="bp"/>
        <w:tabs>
          <w:tab w:val="left" w:pos="7395"/>
        </w:tabs>
        <w:spacing w:before="0" w:after="0"/>
        <w:rPr>
          <w:rFonts w:ascii="Arial" w:hAnsi="Arial"/>
          <w:sz w:val="20"/>
          <w:lang w:val="pt-BR"/>
        </w:rPr>
      </w:pPr>
      <w:r>
        <w:rPr>
          <w:rFonts w:ascii="Arial" w:hAnsi="Arial"/>
          <w:sz w:val="20"/>
          <w:lang w:val="pt-BR"/>
        </w:rPr>
        <w:tab/>
      </w: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4F4092">
        <w:rPr>
          <w:rFonts w:ascii="Arial" w:hAnsi="Arial" w:cs="Arial"/>
          <w:b w:val="0"/>
          <w:sz w:val="20"/>
          <w:lang w:val="pt-BR"/>
        </w:rPr>
        <w:t>U</w:t>
      </w:r>
      <w:r w:rsidR="004A09B5">
        <w:rPr>
          <w:rFonts w:ascii="Arial" w:hAnsi="Arial" w:cs="Arial"/>
          <w:b w:val="0"/>
          <w:sz w:val="20"/>
          <w:lang w:val="pt-BR"/>
        </w:rPr>
        <w:t>suário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</w:t>
      </w:r>
      <w:r w:rsidR="00131E72">
        <w:rPr>
          <w:rFonts w:ascii="Arial" w:hAnsi="Arial" w:cs="Arial"/>
          <w:b w:val="0"/>
          <w:sz w:val="20"/>
          <w:lang w:val="pt-BR"/>
        </w:rPr>
        <w:t>Gerente logado no sistema.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2C050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133CF">
        <w:rPr>
          <w:lang w:val="pt-BR"/>
        </w:rPr>
        <w:t>Cadastro auxiliar das portas inserido com sucesso</w:t>
      </w:r>
      <w:r w:rsidR="00131E72">
        <w:rPr>
          <w:lang w:val="pt-BR"/>
        </w:rPr>
        <w:t xml:space="preserve"> na aplicação Sistema de Rastreamento</w:t>
      </w:r>
      <w:r w:rsidR="000F2C61" w:rsidRPr="004A09B5">
        <w:rPr>
          <w:rFonts w:ascii="Arial" w:hAnsi="Arial"/>
          <w:sz w:val="20"/>
          <w:lang w:val="pt-BR"/>
        </w:rPr>
        <w:t>.</w:t>
      </w: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4F409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4F4092">
        <w:rPr>
          <w:rFonts w:ascii="Arial" w:hAnsi="Arial"/>
          <w:b/>
          <w:sz w:val="20"/>
          <w:u w:val="single"/>
        </w:rPr>
        <w:t>Dados Requeridos para Execução</w:t>
      </w:r>
      <w:r w:rsidRPr="004F4092">
        <w:rPr>
          <w:rFonts w:ascii="Arial" w:hAnsi="Arial"/>
          <w:b/>
          <w:sz w:val="20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</w:rPr>
      </w:pPr>
    </w:p>
    <w:p w:rsidR="004C48D8" w:rsidRPr="000F59B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Selecionar opção incluir</w:t>
      </w:r>
      <w:r w:rsidR="00B02FC6">
        <w:rPr>
          <w:b w:val="0"/>
          <w:lang w:val="pt-BR"/>
        </w:rPr>
        <w:t>;</w:t>
      </w:r>
    </w:p>
    <w:p w:rsidR="004C48D8" w:rsidRDefault="00131E72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</w:t>
      </w:r>
      <w:r w:rsidR="009C7A07">
        <w:rPr>
          <w:b w:val="0"/>
          <w:lang w:val="pt-BR"/>
        </w:rPr>
        <w:t xml:space="preserve">os para </w:t>
      </w:r>
      <w:r w:rsidR="00C47E2A">
        <w:rPr>
          <w:b w:val="0"/>
          <w:lang w:val="pt-BR"/>
        </w:rPr>
        <w:t>“Porta Entrada” [RN010]:</w:t>
      </w:r>
    </w:p>
    <w:p w:rsidR="00131E72" w:rsidRDefault="001E1E19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131E72" w:rsidRDefault="00C47E2A" w:rsidP="00131E72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N1</w:t>
      </w:r>
      <w:r w:rsidR="00131E72">
        <w:rPr>
          <w:b w:val="0"/>
          <w:lang w:val="pt-BR"/>
        </w:rPr>
        <w:t>;</w:t>
      </w:r>
    </w:p>
    <w:p w:rsidR="00131E72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N2</w:t>
      </w:r>
      <w:r w:rsidR="001E1E19">
        <w:rPr>
          <w:b w:val="0"/>
          <w:lang w:val="pt-BR"/>
        </w:rPr>
        <w:t>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N3;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N4;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N5;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N6;</w:t>
      </w:r>
    </w:p>
    <w:p w:rsidR="00C47E2A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N7;</w:t>
      </w:r>
    </w:p>
    <w:p w:rsidR="00C47E2A" w:rsidRPr="001E1E19" w:rsidRDefault="00C47E2A" w:rsidP="001E1E19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N8.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“Porta Saída” [RN010]: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</w:t>
      </w:r>
      <w:r>
        <w:rPr>
          <w:b w:val="0"/>
        </w:rPr>
        <w:t>UT1</w:t>
      </w:r>
      <w:r w:rsidRPr="00C47E2A">
        <w:rPr>
          <w:b w:val="0"/>
        </w:rPr>
        <w:t>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OUT2;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OUT3;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OUT4;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lastRenderedPageBreak/>
        <w:t>OUT5;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OUT6;</w:t>
      </w:r>
    </w:p>
    <w:p w:rsid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OUT7;</w:t>
      </w:r>
    </w:p>
    <w:p w:rsidR="00C47E2A" w:rsidRPr="00C47E2A" w:rsidRDefault="00C47E2A" w:rsidP="00C47E2A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OUT8;</w:t>
      </w:r>
    </w:p>
    <w:p w:rsidR="003757E3" w:rsidRP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 [FA001] [FA002]</w:t>
      </w:r>
    </w:p>
    <w:p w:rsidR="004C48D8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3757E3" w:rsidRDefault="003757E3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o equipamento que foi cadastrado no sistema de Rastreamento;</w:t>
      </w:r>
    </w:p>
    <w:p w:rsidR="001E1E19" w:rsidRDefault="003757E3" w:rsidP="00913DB1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  <w:bookmarkEnd w:id="0"/>
    </w:p>
    <w:p w:rsidR="00913DB1" w:rsidRDefault="00913DB1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F972C3" w:rsidRPr="00913DB1" w:rsidRDefault="00F972C3" w:rsidP="00913DB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1E1E19" w:rsidRDefault="001E1E19" w:rsidP="00131E72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1E1E19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>
        <w:rPr>
          <w:rFonts w:ascii="Arial" w:hAnsi="Arial"/>
          <w:b/>
          <w:sz w:val="24"/>
          <w:szCs w:val="24"/>
          <w:lang w:val="pt-BR"/>
        </w:rPr>
        <w:t>Testar Auxiliar</w:t>
      </w:r>
      <w:r w:rsidR="00913DB1" w:rsidRPr="00913DB1">
        <w:rPr>
          <w:rFonts w:ascii="Arial" w:hAnsi="Arial"/>
          <w:b/>
          <w:sz w:val="24"/>
          <w:szCs w:val="24"/>
          <w:lang w:val="pt-BR"/>
        </w:rPr>
        <w:t xml:space="preserve"> </w:t>
      </w:r>
      <w:r w:rsidR="00913DB1">
        <w:rPr>
          <w:rFonts w:ascii="Arial" w:hAnsi="Arial"/>
          <w:b/>
          <w:sz w:val="24"/>
          <w:szCs w:val="24"/>
          <w:lang w:val="pt-BR"/>
        </w:rPr>
        <w:t>Cad. Auxiliar_configuracao das portas sem sucesso.</w:t>
      </w:r>
    </w:p>
    <w:p w:rsidR="001E1E19" w:rsidRPr="00DA2604" w:rsidRDefault="001E1E19" w:rsidP="001E1E19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972C3" w:rsidRPr="000F59B8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opção incluir;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“Porta Entrada” sendo algum dos dados repetidos [RN010]: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Descrição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N1;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N2;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N3;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N4;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N5;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N6;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N7;</w:t>
      </w:r>
    </w:p>
    <w:p w:rsidR="00F972C3" w:rsidRPr="001E1E19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N8.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Digitar dados necessários para “Porta Saída” [RN010]:</w:t>
      </w:r>
    </w:p>
    <w:p w:rsidR="00F972C3" w:rsidRPr="00C47E2A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lastRenderedPageBreak/>
        <w:t>O</w:t>
      </w:r>
      <w:r>
        <w:rPr>
          <w:b w:val="0"/>
        </w:rPr>
        <w:t>UT1</w:t>
      </w:r>
      <w:r w:rsidRPr="00C47E2A">
        <w:rPr>
          <w:b w:val="0"/>
        </w:rPr>
        <w:t>;</w:t>
      </w:r>
    </w:p>
    <w:p w:rsidR="00F972C3" w:rsidRPr="00C47E2A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OUT2;</w:t>
      </w:r>
    </w:p>
    <w:p w:rsidR="00F972C3" w:rsidRPr="00C47E2A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OUT3;</w:t>
      </w:r>
    </w:p>
    <w:p w:rsidR="00F972C3" w:rsidRPr="00C47E2A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OUT4;</w:t>
      </w:r>
    </w:p>
    <w:p w:rsidR="00F972C3" w:rsidRPr="00C47E2A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 w:rsidRPr="00C47E2A">
        <w:rPr>
          <w:b w:val="0"/>
        </w:rPr>
        <w:t>OUT5;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OUT6;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OUT7;</w:t>
      </w:r>
    </w:p>
    <w:p w:rsidR="00F972C3" w:rsidRPr="00C47E2A" w:rsidRDefault="00F972C3" w:rsidP="00F972C3">
      <w:pPr>
        <w:pStyle w:val="Corpodetexto"/>
        <w:keepLines/>
        <w:widowControl w:val="0"/>
        <w:numPr>
          <w:ilvl w:val="0"/>
          <w:numId w:val="36"/>
        </w:numPr>
        <w:spacing w:after="120" w:line="240" w:lineRule="atLeast"/>
        <w:rPr>
          <w:b w:val="0"/>
        </w:rPr>
      </w:pPr>
      <w:r>
        <w:rPr>
          <w:b w:val="0"/>
        </w:rPr>
        <w:t>OUT8;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 w:rsidRPr="003757E3">
        <w:rPr>
          <w:b w:val="0"/>
          <w:lang w:val="pt-BR"/>
        </w:rPr>
        <w:t>Na aba “Observação” o</w:t>
      </w:r>
      <w:r w:rsidRPr="003757E3">
        <w:rPr>
          <w:b w:val="0"/>
          <w:lang w:val="pt-BR" w:eastAsia="pt-BR"/>
        </w:rPr>
        <w:t xml:space="preserve"> ator digita os dados necessários para realizar o cadastro</w:t>
      </w:r>
      <w:r>
        <w:rPr>
          <w:b w:val="0"/>
          <w:lang w:val="pt-BR" w:eastAsia="pt-BR"/>
        </w:rPr>
        <w:t>,</w:t>
      </w:r>
    </w:p>
    <w:p w:rsidR="00F972C3" w:rsidRDefault="00F972C3" w:rsidP="00F972C3">
      <w:pPr>
        <w:pStyle w:val="Corpodetexto"/>
        <w:keepLines/>
        <w:widowControl w:val="0"/>
        <w:spacing w:after="120" w:line="240" w:lineRule="atLeast"/>
        <w:ind w:left="1080"/>
        <w:rPr>
          <w:b w:val="0"/>
          <w:lang w:val="pt-BR" w:eastAsia="pt-BR"/>
        </w:rPr>
      </w:pPr>
      <w:r>
        <w:rPr>
          <w:b w:val="0"/>
          <w:lang w:val="pt-BR" w:eastAsia="pt-BR"/>
        </w:rPr>
        <w:t xml:space="preserve"> </w:t>
      </w:r>
      <w:proofErr w:type="gramStart"/>
      <w:r>
        <w:rPr>
          <w:b w:val="0"/>
          <w:lang w:val="pt-BR" w:eastAsia="pt-BR"/>
        </w:rPr>
        <w:t>sendo</w:t>
      </w:r>
      <w:proofErr w:type="gramEnd"/>
      <w:r>
        <w:rPr>
          <w:b w:val="0"/>
          <w:lang w:val="pt-BR" w:eastAsia="pt-BR"/>
        </w:rPr>
        <w:t xml:space="preserve"> algum dos dados repetidos</w:t>
      </w:r>
      <w:r w:rsidRPr="003757E3">
        <w:rPr>
          <w:b w:val="0"/>
          <w:lang w:val="pt-BR" w:eastAsia="pt-BR"/>
        </w:rPr>
        <w:t xml:space="preserve"> [FA001] [FA002]</w:t>
      </w:r>
    </w:p>
    <w:p w:rsidR="00F972C3" w:rsidRPr="003757E3" w:rsidRDefault="00F972C3" w:rsidP="00F972C3">
      <w:pPr>
        <w:pStyle w:val="Corpodetexto"/>
        <w:keepLines/>
        <w:widowControl w:val="0"/>
        <w:spacing w:after="120" w:line="240" w:lineRule="atLeast"/>
        <w:ind w:left="1080"/>
        <w:rPr>
          <w:b w:val="0"/>
          <w:lang w:val="pt-BR"/>
        </w:rPr>
      </w:pP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Ator clica em incluir para validar os dados inseridos;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o equipamento que não foi cadastrado no sistema de Rastreamento com sucesso;</w:t>
      </w:r>
    </w:p>
    <w:p w:rsidR="00F972C3" w:rsidRDefault="00F972C3" w:rsidP="00F972C3">
      <w:pPr>
        <w:pStyle w:val="Corpodetexto"/>
        <w:keepLines/>
        <w:widowControl w:val="0"/>
        <w:numPr>
          <w:ilvl w:val="0"/>
          <w:numId w:val="38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Caso de Uso é encerrado.</w:t>
      </w:r>
    </w:p>
    <w:p w:rsidR="001E1E19" w:rsidRPr="007D4217" w:rsidRDefault="001E1E19" w:rsidP="00F972C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1E1E19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6293" w:rsidRDefault="00086293">
      <w:r>
        <w:separator/>
      </w:r>
    </w:p>
  </w:endnote>
  <w:endnote w:type="continuationSeparator" w:id="0">
    <w:p w:rsidR="00086293" w:rsidRDefault="000862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F45A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F45A7">
    <w:pPr>
      <w:jc w:val="right"/>
    </w:pPr>
    <w:r w:rsidRPr="00DF45A7">
      <w:rPr>
        <w:noProof/>
        <w:lang w:eastAsia="zh-TW"/>
      </w:rPr>
      <w:pict>
        <v:rect id="_x0000_s22533" style="position:absolute;left:0;text-align:left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lang w:val="pt-BR"/>
                  </w:rPr>
                  <w:alias w:val="Data"/>
                  <w:id w:val="77476837"/>
                  <w:placeholder>
                    <w:docPart w:val="0C0BB24C00994409974A176685A84E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441A3D" w:rsidRDefault="00441A3D" w:rsidP="00441A3D">
                    <w:pPr>
                      <w:jc w:val="right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Sistema de Rastreamento 4 de dezembro de 2013</w:t>
                    </w:r>
                  </w:p>
                </w:sdtContent>
              </w:sdt>
              <w:p w:rsidR="00441A3D" w:rsidRPr="00441A3D" w:rsidRDefault="00441A3D" w:rsidP="00441A3D">
                <w:pPr>
                  <w:rPr>
                    <w:lang w:val="pt-BR"/>
                  </w:rPr>
                </w:pPr>
              </w:p>
            </w:txbxContent>
          </v:textbox>
          <w10:wrap anchorx="margin" anchory="page"/>
        </v:rect>
      </w:pict>
    </w:r>
    <w:r w:rsidRPr="00DF45A7">
      <w:rPr>
        <w:noProof/>
        <w:lang w:eastAsia="zh-TW"/>
      </w:rPr>
      <w:pict>
        <v:group id="_x0000_s22529" style="position:absolute;left:0;text-align:left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530" type="#_x0000_t32" style="position:absolute;left:2820;top:4935;width:0;height:1320" o:connectortype="straight" strokecolor="#4f81bd [3204]"/>
          <v:shape id="_x0000_s22531" type="#_x0000_t32" style="position:absolute;left:2880;top:4935;width:0;height:1320" o:connectortype="straight" strokecolor="#4f81bd [3204]"/>
          <v:shape id="_x0000_s22532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6293" w:rsidRDefault="00086293">
      <w:r>
        <w:separator/>
      </w:r>
    </w:p>
  </w:footnote>
  <w:footnote w:type="continuationSeparator" w:id="0">
    <w:p w:rsidR="00086293" w:rsidRDefault="000862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E72" w:rsidRDefault="00167E26" w:rsidP="00131E72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021177">
      <w:rPr>
        <w:b/>
        <w:sz w:val="28"/>
        <w:lang w:val="pt-BR"/>
      </w:rPr>
      <w:t xml:space="preserve">: Cad. </w:t>
    </w:r>
    <w:r w:rsidR="00131E72">
      <w:rPr>
        <w:b/>
        <w:sz w:val="28"/>
        <w:lang w:val="pt-BR"/>
      </w:rPr>
      <w:t>Auxiliar_</w:t>
    </w:r>
    <w:r w:rsidR="00021177">
      <w:rPr>
        <w:b/>
        <w:sz w:val="28"/>
        <w:lang w:val="pt-BR"/>
      </w:rPr>
      <w:t>Configuracao das portas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EA10B4"/>
    <w:multiLevelType w:val="hybridMultilevel"/>
    <w:tmpl w:val="3696A90C"/>
    <w:lvl w:ilvl="0" w:tplc="CCE616F6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72C5C0A"/>
    <w:multiLevelType w:val="hybridMultilevel"/>
    <w:tmpl w:val="2FEAA3C6"/>
    <w:lvl w:ilvl="0" w:tplc="A02AE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B6C7ACE"/>
    <w:multiLevelType w:val="hybridMultilevel"/>
    <w:tmpl w:val="CEB21750"/>
    <w:lvl w:ilvl="0" w:tplc="F2E864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5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8"/>
  </w:num>
  <w:num w:numId="4">
    <w:abstractNumId w:val="14"/>
  </w:num>
  <w:num w:numId="5">
    <w:abstractNumId w:val="24"/>
  </w:num>
  <w:num w:numId="6">
    <w:abstractNumId w:val="21"/>
  </w:num>
  <w:num w:numId="7">
    <w:abstractNumId w:val="8"/>
  </w:num>
  <w:num w:numId="8">
    <w:abstractNumId w:val="20"/>
  </w:num>
  <w:num w:numId="9">
    <w:abstractNumId w:val="27"/>
  </w:num>
  <w:num w:numId="10">
    <w:abstractNumId w:val="1"/>
  </w:num>
  <w:num w:numId="11">
    <w:abstractNumId w:val="4"/>
  </w:num>
  <w:num w:numId="12">
    <w:abstractNumId w:val="35"/>
  </w:num>
  <w:num w:numId="13">
    <w:abstractNumId w:val="7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6"/>
  </w:num>
  <w:num w:numId="24">
    <w:abstractNumId w:val="17"/>
  </w:num>
  <w:num w:numId="25">
    <w:abstractNumId w:val="2"/>
  </w:num>
  <w:num w:numId="26">
    <w:abstractNumId w:val="25"/>
  </w:num>
  <w:num w:numId="27">
    <w:abstractNumId w:val="33"/>
  </w:num>
  <w:num w:numId="28">
    <w:abstractNumId w:val="19"/>
  </w:num>
  <w:num w:numId="29">
    <w:abstractNumId w:val="32"/>
  </w:num>
  <w:num w:numId="30">
    <w:abstractNumId w:val="11"/>
  </w:num>
  <w:num w:numId="31">
    <w:abstractNumId w:val="12"/>
  </w:num>
  <w:num w:numId="32">
    <w:abstractNumId w:val="10"/>
  </w:num>
  <w:num w:numId="33">
    <w:abstractNumId w:val="23"/>
  </w:num>
  <w:num w:numId="34">
    <w:abstractNumId w:val="34"/>
  </w:num>
  <w:num w:numId="35">
    <w:abstractNumId w:val="16"/>
  </w:num>
  <w:num w:numId="36">
    <w:abstractNumId w:val="22"/>
  </w:num>
  <w:num w:numId="37">
    <w:abstractNumId w:val="13"/>
  </w:num>
  <w:num w:numId="3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2"/>
    <o:shapelayout v:ext="edit">
      <o:idmap v:ext="edit" data="22"/>
      <o:rules v:ext="edit">
        <o:r id="V:Rule4" type="connector" idref="#_x0000_s22531"/>
        <o:r id="V:Rule5" type="connector" idref="#_x0000_s22532"/>
        <o:r id="V:Rule6" type="connector" idref="#_x0000_s2253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21177"/>
    <w:rsid w:val="00040C68"/>
    <w:rsid w:val="00063477"/>
    <w:rsid w:val="00070BD4"/>
    <w:rsid w:val="00086293"/>
    <w:rsid w:val="000A7E17"/>
    <w:rsid w:val="000F2C61"/>
    <w:rsid w:val="000F59B8"/>
    <w:rsid w:val="00131E72"/>
    <w:rsid w:val="00164020"/>
    <w:rsid w:val="00167E26"/>
    <w:rsid w:val="00180E48"/>
    <w:rsid w:val="001E0394"/>
    <w:rsid w:val="001E1E19"/>
    <w:rsid w:val="002029C9"/>
    <w:rsid w:val="002A15F4"/>
    <w:rsid w:val="002C0502"/>
    <w:rsid w:val="002E000A"/>
    <w:rsid w:val="00310DC5"/>
    <w:rsid w:val="00324286"/>
    <w:rsid w:val="00343D24"/>
    <w:rsid w:val="00346AB9"/>
    <w:rsid w:val="00361023"/>
    <w:rsid w:val="003757E3"/>
    <w:rsid w:val="00396AAC"/>
    <w:rsid w:val="0042609E"/>
    <w:rsid w:val="00441A3D"/>
    <w:rsid w:val="004A09B5"/>
    <w:rsid w:val="004C48D8"/>
    <w:rsid w:val="004F4092"/>
    <w:rsid w:val="005038F9"/>
    <w:rsid w:val="005334EE"/>
    <w:rsid w:val="00634671"/>
    <w:rsid w:val="006360A2"/>
    <w:rsid w:val="00642B1C"/>
    <w:rsid w:val="006726A7"/>
    <w:rsid w:val="00675BB3"/>
    <w:rsid w:val="006B6ED2"/>
    <w:rsid w:val="00734900"/>
    <w:rsid w:val="00784110"/>
    <w:rsid w:val="007A34B5"/>
    <w:rsid w:val="007A3FC6"/>
    <w:rsid w:val="007A6E3F"/>
    <w:rsid w:val="007D4217"/>
    <w:rsid w:val="007F526B"/>
    <w:rsid w:val="00807542"/>
    <w:rsid w:val="008B1C3E"/>
    <w:rsid w:val="008E6228"/>
    <w:rsid w:val="00913DB1"/>
    <w:rsid w:val="00950065"/>
    <w:rsid w:val="00950B59"/>
    <w:rsid w:val="00950C4B"/>
    <w:rsid w:val="009C7A07"/>
    <w:rsid w:val="009F72E7"/>
    <w:rsid w:val="00A133CF"/>
    <w:rsid w:val="00A371C4"/>
    <w:rsid w:val="00A745D1"/>
    <w:rsid w:val="00AD13FC"/>
    <w:rsid w:val="00AE2441"/>
    <w:rsid w:val="00B02FC6"/>
    <w:rsid w:val="00BF45C2"/>
    <w:rsid w:val="00C47E2A"/>
    <w:rsid w:val="00C72E81"/>
    <w:rsid w:val="00CA15B1"/>
    <w:rsid w:val="00CF6171"/>
    <w:rsid w:val="00D31E44"/>
    <w:rsid w:val="00D43847"/>
    <w:rsid w:val="00D5073C"/>
    <w:rsid w:val="00D8692D"/>
    <w:rsid w:val="00DA2604"/>
    <w:rsid w:val="00DC130B"/>
    <w:rsid w:val="00DD3C63"/>
    <w:rsid w:val="00DD40FC"/>
    <w:rsid w:val="00DF45A7"/>
    <w:rsid w:val="00EE7D32"/>
    <w:rsid w:val="00F91492"/>
    <w:rsid w:val="00F972C3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C0BB24C00994409974A176685A84E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03966E-265A-4098-B9EE-AF56573152B8}"/>
      </w:docPartPr>
      <w:docPartBody>
        <w:p w:rsidR="00A95C05" w:rsidRDefault="003F22DC" w:rsidP="003F22DC">
          <w:pPr>
            <w:pStyle w:val="0C0BB24C00994409974A176685A84ECD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F22DC"/>
    <w:rsid w:val="00362987"/>
    <w:rsid w:val="003C09A7"/>
    <w:rsid w:val="003F22DC"/>
    <w:rsid w:val="005F34AA"/>
    <w:rsid w:val="006B2F4D"/>
    <w:rsid w:val="00762236"/>
    <w:rsid w:val="00A95C05"/>
    <w:rsid w:val="00EA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C0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54413DCF90B4D15932ABA090CF789E4">
    <w:name w:val="D54413DCF90B4D15932ABA090CF789E4"/>
    <w:rsid w:val="003F22DC"/>
  </w:style>
  <w:style w:type="paragraph" w:customStyle="1" w:styleId="0C0BB24C00994409974A176685A84ECD">
    <w:name w:val="0C0BB24C00994409974A176685A84ECD"/>
    <w:rsid w:val="003F22D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Sistema de Rastreamento 4 de dezembro de 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78</TotalTime>
  <Pages>3</Pages>
  <Words>239</Words>
  <Characters>1295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Logar no Sistema</vt:lpstr>
      <vt:lpstr>Test Cases</vt:lpstr>
    </vt:vector>
  </TitlesOfParts>
  <Company>&lt;company&gt;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Logar no Sistema</dc:title>
  <dc:subject>Caso de Teste Logar no Sistema</dc:subject>
  <dc:creator>Valter Vasconcelos</dc:creator>
  <dc:description>Projeto de Software II</dc:description>
  <cp:lastModifiedBy>Júnior</cp:lastModifiedBy>
  <cp:revision>37</cp:revision>
  <cp:lastPrinted>2003-10-06T11:49:00Z</cp:lastPrinted>
  <dcterms:created xsi:type="dcterms:W3CDTF">2013-10-09T19:39:00Z</dcterms:created>
  <dcterms:modified xsi:type="dcterms:W3CDTF">2014-05-21T22:00:00Z</dcterms:modified>
</cp:coreProperties>
</file>