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1960"/>
        <w:gridCol w:w="1134"/>
        <w:gridCol w:w="2502"/>
        <w:gridCol w:w="5596"/>
        <w:gridCol w:w="714"/>
        <w:gridCol w:w="714"/>
      </w:tblGrid>
      <w:tr w:rsidR="000F379B" w:rsidRPr="005046F9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Default="006C3ED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997562" w:rsidRDefault="00997562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97562">
              <w:rPr>
                <w:sz w:val="24"/>
                <w:szCs w:val="24"/>
                <w:lang w:val="pt-BR"/>
              </w:rPr>
              <w:t>Alterar senha Gerência com sucesso</w:t>
            </w:r>
          </w:p>
        </w:tc>
      </w:tr>
      <w:tr w:rsidR="000F379B" w:rsidRPr="00335F45" w:rsidTr="00917E85">
        <w:trPr>
          <w:cantSplit/>
          <w:trHeight w:val="711"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7333" w:rsidRDefault="00425388" w:rsidP="00DE3561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</w:t>
            </w:r>
            <w:r w:rsidR="00DE3561">
              <w:rPr>
                <w:sz w:val="24"/>
                <w:szCs w:val="24"/>
                <w:lang w:val="pt-BR"/>
              </w:rPr>
              <w:t>re e esse caso de teste confere</w:t>
            </w:r>
            <w:proofErr w:type="gramStart"/>
            <w:r w:rsidR="00DE3561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a </w:t>
            </w:r>
          </w:p>
          <w:p w:rsidR="000F379B" w:rsidRPr="00335F45" w:rsidRDefault="00425388" w:rsidP="00DE3561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proofErr w:type="gramStart"/>
            <w:r>
              <w:rPr>
                <w:sz w:val="24"/>
                <w:szCs w:val="24"/>
                <w:lang w:val="pt-BR"/>
              </w:rPr>
              <w:t>funcionalidade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alterar senha.</w:t>
            </w:r>
          </w:p>
        </w:tc>
      </w:tr>
      <w:tr w:rsidR="000F379B" w:rsidRPr="00335F45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0F379B" w:rsidRPr="00335F45" w:rsidTr="00917E85">
        <w:trPr>
          <w:cantSplit/>
          <w:tblHeader/>
        </w:trPr>
        <w:tc>
          <w:tcPr>
            <w:tcW w:w="25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106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335F45" w:rsidRDefault="00335F45" w:rsidP="00335F45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altera a sua senha.</w:t>
            </w:r>
          </w:p>
        </w:tc>
      </w:tr>
      <w:tr w:rsidR="000F379B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0F379B" w:rsidRPr="00FD62C2" w:rsidTr="00917E85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379B" w:rsidRDefault="00762EA6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F379B" w:rsidRPr="001236E2" w:rsidRDefault="001236E2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0F37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379B" w:rsidRDefault="000F379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F379B" w:rsidRDefault="00762EA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0F379B" w:rsidRDefault="00762EA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F379B" w:rsidRDefault="00762EA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F379B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F379B" w:rsidRPr="008C6CF5" w:rsidRDefault="000F379B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F379B" w:rsidRPr="008C6CF5" w:rsidRDefault="00AC3550" w:rsidP="00AC3550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Clicar na opção Alterar Senha Gerência</w:t>
            </w:r>
          </w:p>
        </w:tc>
        <w:tc>
          <w:tcPr>
            <w:tcW w:w="5596" w:type="dxa"/>
          </w:tcPr>
          <w:p w:rsidR="000F379B" w:rsidRPr="008C6CF5" w:rsidRDefault="00AC3550" w:rsidP="00AC3550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0F379B" w:rsidRPr="008C6CF5" w:rsidRDefault="008C6CF5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0F379B" w:rsidRPr="008C6CF5" w:rsidRDefault="000F379B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</w:p>
        </w:tc>
        <w:tc>
          <w:tcPr>
            <w:tcW w:w="5596" w:type="dxa"/>
          </w:tcPr>
          <w:p w:rsidR="008C6CF5" w:rsidRPr="008C6CF5" w:rsidRDefault="008C6CF5" w:rsidP="00AC3550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8C6CF5" w:rsidRPr="008C6CF5" w:rsidRDefault="008C6CF5" w:rsidP="00AC3550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terceiro campo a nova senha novamente para confirmação</w:t>
            </w:r>
          </w:p>
        </w:tc>
        <w:tc>
          <w:tcPr>
            <w:tcW w:w="5596" w:type="dxa"/>
          </w:tcPr>
          <w:p w:rsidR="008C6CF5" w:rsidRPr="008C6CF5" w:rsidRDefault="008C6CF5" w:rsidP="00AC3550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8C6CF5" w:rsidRPr="008C6C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C6CF5" w:rsidRPr="008C6CF5" w:rsidRDefault="008C6CF5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C6CF5" w:rsidRPr="008C6CF5" w:rsidRDefault="008C6CF5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8C6CF5" w:rsidRPr="008C6CF5" w:rsidRDefault="008C6CF5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Sistema confirma a alteração de senha Gerência</w:t>
            </w:r>
          </w:p>
        </w:tc>
        <w:tc>
          <w:tcPr>
            <w:tcW w:w="714" w:type="dxa"/>
          </w:tcPr>
          <w:p w:rsidR="008C6CF5" w:rsidRPr="008C6CF5" w:rsidRDefault="008C6CF5" w:rsidP="008C6CF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8C6CF5" w:rsidRPr="008C6CF5" w:rsidRDefault="008C6CF5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0F379B" w:rsidRPr="008C6CF5" w:rsidRDefault="000F379B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2E5EC8" w:rsidRDefault="002E5EC8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3438A2" w:rsidRDefault="003438A2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910"/>
        <w:gridCol w:w="184"/>
        <w:gridCol w:w="2502"/>
        <w:gridCol w:w="5596"/>
        <w:gridCol w:w="714"/>
        <w:gridCol w:w="714"/>
      </w:tblGrid>
      <w:tr w:rsidR="003438A2" w:rsidRPr="005046F9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38A2" w:rsidRDefault="003438A2" w:rsidP="009211B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3438A2" w:rsidRPr="00FD62C2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38A2" w:rsidRPr="00997562" w:rsidRDefault="00E97333" w:rsidP="009211B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Alterar senha Gerência sem </w:t>
            </w:r>
            <w:r w:rsidR="003438A2" w:rsidRPr="00997562">
              <w:rPr>
                <w:sz w:val="24"/>
                <w:szCs w:val="24"/>
                <w:lang w:val="pt-BR"/>
              </w:rPr>
              <w:t>sucesso</w:t>
            </w:r>
            <w:r>
              <w:rPr>
                <w:sz w:val="24"/>
                <w:szCs w:val="24"/>
                <w:lang w:val="pt-BR"/>
              </w:rPr>
              <w:t xml:space="preserve"> com senha atual errada</w:t>
            </w:r>
          </w:p>
        </w:tc>
      </w:tr>
      <w:tr w:rsidR="003438A2" w:rsidRPr="00E97333" w:rsidTr="009211B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38A2" w:rsidRDefault="003438A2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7333" w:rsidRDefault="00E97333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software e esse caso de teste confere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</w:p>
          <w:p w:rsidR="003438A2" w:rsidRPr="00E97333" w:rsidRDefault="00E97333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funcionalidade alterar senha inserindo uma senha atual errada.</w:t>
            </w:r>
          </w:p>
        </w:tc>
      </w:tr>
      <w:tr w:rsidR="007652AD" w:rsidRPr="007652AD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335F45" w:rsidRDefault="007652AD" w:rsidP="009211BA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7652AD" w:rsidRPr="007652AD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335F45" w:rsidRDefault="007652AD" w:rsidP="009211BA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</w:t>
            </w:r>
            <w:r>
              <w:rPr>
                <w:rFonts w:ascii="Arial" w:hAnsi="Arial"/>
                <w:sz w:val="20"/>
                <w:lang w:val="pt-BR"/>
              </w:rPr>
              <w:t xml:space="preserve">não </w:t>
            </w:r>
            <w:r>
              <w:rPr>
                <w:rFonts w:ascii="Arial" w:hAnsi="Arial"/>
                <w:sz w:val="20"/>
                <w:lang w:val="pt-BR"/>
              </w:rPr>
              <w:t>altera a sua senha.</w:t>
            </w:r>
          </w:p>
        </w:tc>
      </w:tr>
      <w:tr w:rsidR="004961A9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961A9" w:rsidRDefault="004961A9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61A9" w:rsidRPr="001236E2" w:rsidRDefault="004961A9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4961A9" w:rsidRPr="00FD62C2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961A9" w:rsidRDefault="004961A9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961A9" w:rsidRPr="001236E2" w:rsidRDefault="004961A9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3438A2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438A2" w:rsidRDefault="003438A2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438A2" w:rsidRDefault="003438A2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3438A2" w:rsidRDefault="003438A2" w:rsidP="009211B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3438A2" w:rsidRDefault="003438A2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438A2" w:rsidRDefault="003438A2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38A2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3438A2" w:rsidRPr="008C6CF5" w:rsidRDefault="003438A2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3438A2" w:rsidRPr="008C6CF5" w:rsidRDefault="003438A2" w:rsidP="009211B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Clicar na opção Alterar Senha Gerência</w:t>
            </w:r>
          </w:p>
        </w:tc>
        <w:tc>
          <w:tcPr>
            <w:tcW w:w="5596" w:type="dxa"/>
          </w:tcPr>
          <w:p w:rsidR="003438A2" w:rsidRPr="008C6CF5" w:rsidRDefault="003438A2" w:rsidP="009211BA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3438A2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38A2" w:rsidRPr="008C6CF5" w:rsidRDefault="003438A2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38A2" w:rsidRPr="008C6CF5" w:rsidRDefault="003438A2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  <w:r w:rsidR="004408E3">
              <w:rPr>
                <w:rFonts w:ascii="Arial" w:hAnsi="Arial" w:cs="Arial"/>
                <w:sz w:val="20"/>
                <w:lang w:val="pt-BR"/>
              </w:rPr>
              <w:t xml:space="preserve"> errada</w:t>
            </w:r>
          </w:p>
        </w:tc>
        <w:tc>
          <w:tcPr>
            <w:tcW w:w="5596" w:type="dxa"/>
          </w:tcPr>
          <w:p w:rsidR="003438A2" w:rsidRPr="008C6CF5" w:rsidRDefault="003438A2" w:rsidP="009211BA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3438A2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38A2" w:rsidRPr="008C6CF5" w:rsidRDefault="003438A2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38A2" w:rsidRPr="008C6CF5" w:rsidRDefault="003438A2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3438A2" w:rsidRPr="008C6CF5" w:rsidRDefault="003438A2" w:rsidP="009211BA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3438A2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38A2" w:rsidRPr="008C6CF5" w:rsidRDefault="003438A2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38A2" w:rsidRPr="008C6CF5" w:rsidRDefault="003438A2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terceiro campo a nova senha novamente para confirmação</w:t>
            </w:r>
          </w:p>
        </w:tc>
        <w:tc>
          <w:tcPr>
            <w:tcW w:w="5596" w:type="dxa"/>
          </w:tcPr>
          <w:p w:rsidR="003438A2" w:rsidRPr="008C6CF5" w:rsidRDefault="003438A2" w:rsidP="009211BA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3438A2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438A2" w:rsidRPr="008C6CF5" w:rsidRDefault="003438A2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438A2" w:rsidRPr="008C6CF5" w:rsidRDefault="003438A2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3438A2" w:rsidRPr="008C6CF5" w:rsidRDefault="003438A2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Sistema </w:t>
            </w:r>
            <w:r w:rsidR="004408E3">
              <w:rPr>
                <w:rFonts w:ascii="Arial" w:hAnsi="Arial" w:cs="Arial"/>
                <w:sz w:val="20"/>
                <w:lang w:val="pt-BR"/>
              </w:rPr>
              <w:t xml:space="preserve">não </w:t>
            </w:r>
            <w:r w:rsidRPr="008C6CF5">
              <w:rPr>
                <w:rFonts w:ascii="Arial" w:hAnsi="Arial" w:cs="Arial"/>
                <w:sz w:val="20"/>
                <w:lang w:val="pt-BR"/>
              </w:rPr>
              <w:t>confirma a alteração de senha Gerência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3438A2" w:rsidRPr="008C6CF5" w:rsidRDefault="003438A2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3438A2" w:rsidRPr="008C6CF5" w:rsidRDefault="003438A2" w:rsidP="003438A2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7652AD" w:rsidRDefault="007652AD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F25D4A" w:rsidRDefault="00F25D4A">
      <w:pPr>
        <w:pStyle w:val="bp"/>
        <w:spacing w:before="0" w:after="0"/>
      </w:pPr>
    </w:p>
    <w:p w:rsidR="007652AD" w:rsidRDefault="007652AD">
      <w:pPr>
        <w:pStyle w:val="bp"/>
        <w:spacing w:before="0" w:after="0"/>
      </w:pPr>
    </w:p>
    <w:tbl>
      <w:tblPr>
        <w:tblW w:w="13178" w:type="dxa"/>
        <w:tblLayout w:type="fixed"/>
        <w:tblLook w:val="0000"/>
      </w:tblPr>
      <w:tblGrid>
        <w:gridCol w:w="558"/>
        <w:gridCol w:w="2910"/>
        <w:gridCol w:w="184"/>
        <w:gridCol w:w="2502"/>
        <w:gridCol w:w="5596"/>
        <w:gridCol w:w="714"/>
        <w:gridCol w:w="714"/>
      </w:tblGrid>
      <w:tr w:rsidR="007652AD" w:rsidRPr="005046F9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Default="007652AD" w:rsidP="009211B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Alterar Senha Gerência</w:t>
            </w:r>
          </w:p>
        </w:tc>
      </w:tr>
      <w:tr w:rsidR="007652AD" w:rsidRPr="00FD62C2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997562" w:rsidRDefault="007652AD" w:rsidP="009211B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Alterar senha Gerência sem </w:t>
            </w:r>
            <w:r w:rsidRPr="00997562">
              <w:rPr>
                <w:sz w:val="24"/>
                <w:szCs w:val="24"/>
                <w:lang w:val="pt-BR"/>
              </w:rPr>
              <w:t>sucesso</w:t>
            </w:r>
            <w:r>
              <w:rPr>
                <w:sz w:val="24"/>
                <w:szCs w:val="24"/>
                <w:lang w:val="pt-BR"/>
              </w:rPr>
              <w:t xml:space="preserve"> com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 confirmação da nova senha errada</w:t>
            </w:r>
          </w:p>
        </w:tc>
      </w:tr>
      <w:tr w:rsidR="007652AD" w:rsidRPr="00E97333" w:rsidTr="009211B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Default="007652AD" w:rsidP="009211BA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 senha Gerente é gravada apenas na liberação da licença do software e esse caso de teste confere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</w:p>
          <w:p w:rsidR="007652AD" w:rsidRPr="00E97333" w:rsidRDefault="007652AD" w:rsidP="007652A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funcionalidade alterar senha inserindo uma senha errada no campo “confirmar senha”.</w:t>
            </w:r>
          </w:p>
        </w:tc>
      </w:tr>
      <w:tr w:rsidR="00255B25" w:rsidRPr="00255B25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5B25" w:rsidRDefault="00255B25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5B25" w:rsidRPr="00335F45" w:rsidRDefault="00255B25" w:rsidP="009211BA">
            <w:pPr>
              <w:pStyle w:val="Corpodetexto"/>
              <w:rPr>
                <w:szCs w:val="24"/>
                <w:lang w:val="pt-BR"/>
              </w:rPr>
            </w:pPr>
            <w:r>
              <w:rPr>
                <w:rFonts w:ascii="Arial" w:hAnsi="Arial" w:cs="Arial"/>
                <w:b w:val="0"/>
                <w:sz w:val="20"/>
                <w:lang w:val="pt-BR"/>
              </w:rPr>
              <w:t>Usuário Gerente</w:t>
            </w:r>
            <w:r w:rsidRPr="00346AB9">
              <w:rPr>
                <w:rFonts w:ascii="Arial" w:hAnsi="Arial" w:cs="Arial"/>
                <w:b w:val="0"/>
                <w:sz w:val="20"/>
                <w:lang w:val="pt-BR"/>
              </w:rPr>
              <w:t xml:space="preserve"> previamente cadastrado</w:t>
            </w:r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e estar </w:t>
            </w:r>
            <w:proofErr w:type="spellStart"/>
            <w:r>
              <w:rPr>
                <w:rFonts w:ascii="Arial" w:hAnsi="Arial" w:cs="Arial"/>
                <w:b w:val="0"/>
                <w:sz w:val="20"/>
                <w:lang w:val="pt-BR"/>
              </w:rPr>
              <w:t>logado</w:t>
            </w:r>
            <w:proofErr w:type="spellEnd"/>
            <w:r>
              <w:rPr>
                <w:rFonts w:ascii="Arial" w:hAnsi="Arial" w:cs="Arial"/>
                <w:b w:val="0"/>
                <w:sz w:val="20"/>
                <w:lang w:val="pt-BR"/>
              </w:rPr>
              <w:t xml:space="preserve"> no sistema</w:t>
            </w:r>
          </w:p>
        </w:tc>
      </w:tr>
      <w:tr w:rsidR="00255B25" w:rsidRPr="00255B25" w:rsidTr="009211B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55B25" w:rsidRDefault="00255B25" w:rsidP="009211BA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55B25" w:rsidRPr="00335F45" w:rsidRDefault="00255B25" w:rsidP="009211BA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5248B2">
              <w:rPr>
                <w:rFonts w:ascii="Arial" w:hAnsi="Arial"/>
                <w:sz w:val="20"/>
                <w:lang w:val="pt-BR"/>
              </w:rPr>
              <w:t>O usuário</w:t>
            </w:r>
            <w:r>
              <w:rPr>
                <w:rFonts w:ascii="Arial" w:hAnsi="Arial"/>
                <w:sz w:val="20"/>
                <w:lang w:val="pt-BR"/>
              </w:rPr>
              <w:t xml:space="preserve"> Gerente não altera a sua senha.</w:t>
            </w:r>
          </w:p>
        </w:tc>
      </w:tr>
      <w:tr w:rsidR="007652AD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52AD" w:rsidRPr="001236E2" w:rsidRDefault="007652AD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Não há observações</w:t>
            </w:r>
          </w:p>
        </w:tc>
      </w:tr>
      <w:tr w:rsidR="007652AD" w:rsidRPr="00FD62C2" w:rsidTr="009211BA">
        <w:trPr>
          <w:cantSplit/>
          <w:tblHeader/>
        </w:trPr>
        <w:tc>
          <w:tcPr>
            <w:tcW w:w="365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52AD" w:rsidRDefault="007652AD" w:rsidP="009211BA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52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52AD" w:rsidRPr="001236E2" w:rsidRDefault="007652AD" w:rsidP="009211BA">
            <w:pPr>
              <w:pStyle w:val="bp"/>
              <w:rPr>
                <w:bCs/>
                <w:sz w:val="24"/>
                <w:lang w:val="pt-BR"/>
              </w:rPr>
            </w:pPr>
            <w:r w:rsidRPr="001236E2">
              <w:rPr>
                <w:bCs/>
                <w:sz w:val="24"/>
                <w:lang w:val="pt-BR"/>
              </w:rPr>
              <w:t>Passou</w:t>
            </w:r>
          </w:p>
        </w:tc>
      </w:tr>
      <w:tr w:rsidR="007652AD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652AD" w:rsidRDefault="007652AD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652AD" w:rsidRDefault="007652AD" w:rsidP="009211BA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7652AD" w:rsidRDefault="007652AD" w:rsidP="009211BA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7652AD" w:rsidRDefault="007652AD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652AD" w:rsidRDefault="007652AD" w:rsidP="009211B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652AD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652AD" w:rsidRPr="008C6CF5" w:rsidRDefault="007652AD" w:rsidP="009211BA">
            <w:pPr>
              <w:pStyle w:val="proc"/>
              <w:rPr>
                <w:rFonts w:ascii="Arial" w:hAnsi="Arial" w:cs="Arial"/>
                <w:sz w:val="20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652AD" w:rsidRPr="008C6CF5" w:rsidRDefault="007652AD" w:rsidP="009211BA">
            <w:pPr>
              <w:pStyle w:val="Corpodetexto"/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sz w:val="20"/>
                <w:lang w:val="pt-BR"/>
              </w:rPr>
              <w:t>1</w:t>
            </w:r>
            <w:proofErr w:type="gramEnd"/>
            <w:r w:rsidRPr="008C6CF5">
              <w:rPr>
                <w:rFonts w:ascii="Arial" w:hAnsi="Arial" w:cs="Arial"/>
                <w:sz w:val="20"/>
                <w:lang w:val="pt-BR"/>
              </w:rPr>
              <w:t xml:space="preserve">: </w:t>
            </w:r>
            <w:r w:rsidRPr="008C6CF5">
              <w:rPr>
                <w:rFonts w:ascii="Arial" w:hAnsi="Arial" w:cs="Arial"/>
                <w:b w:val="0"/>
                <w:sz w:val="20"/>
                <w:lang w:val="pt-BR"/>
              </w:rPr>
              <w:t>Clicar na opção Alterar Senha Gerência</w:t>
            </w:r>
          </w:p>
        </w:tc>
        <w:tc>
          <w:tcPr>
            <w:tcW w:w="5596" w:type="dxa"/>
          </w:tcPr>
          <w:p w:rsidR="007652AD" w:rsidRPr="008C6CF5" w:rsidRDefault="007652AD" w:rsidP="009211BA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pStyle w:val="RowHeadings"/>
              <w:spacing w:before="80" w:after="80"/>
              <w:jc w:val="center"/>
              <w:rPr>
                <w:rFonts w:cs="Arial"/>
                <w:sz w:val="20"/>
                <w:lang w:val="pt-BR"/>
              </w:rPr>
            </w:pPr>
            <w:r w:rsidRPr="008C6CF5">
              <w:rPr>
                <w:rFonts w:cs="Arial"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7652AD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52AD" w:rsidRPr="008C6CF5" w:rsidRDefault="007652AD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52AD" w:rsidRPr="008C6CF5" w:rsidRDefault="007652AD" w:rsidP="00EB2E70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2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primeiro campo a senha atual</w:t>
            </w:r>
            <w:r>
              <w:rPr>
                <w:rFonts w:ascii="Arial" w:hAnsi="Arial" w:cs="Arial"/>
                <w:sz w:val="20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7652AD" w:rsidRPr="008C6CF5" w:rsidRDefault="007652AD" w:rsidP="009211BA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7652AD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52AD" w:rsidRPr="008C6CF5" w:rsidRDefault="007652AD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52AD" w:rsidRPr="008C6CF5" w:rsidRDefault="007652AD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3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segundo campo a nova senha</w:t>
            </w:r>
          </w:p>
        </w:tc>
        <w:tc>
          <w:tcPr>
            <w:tcW w:w="5596" w:type="dxa"/>
          </w:tcPr>
          <w:p w:rsidR="007652AD" w:rsidRPr="008C6CF5" w:rsidRDefault="007652AD" w:rsidP="009211BA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7652AD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52AD" w:rsidRPr="008C6CF5" w:rsidRDefault="007652AD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52AD" w:rsidRPr="008C6CF5" w:rsidRDefault="007652AD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4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Digitar no tercei</w:t>
            </w:r>
            <w:r w:rsidR="00EB2E70">
              <w:rPr>
                <w:rFonts w:ascii="Arial" w:hAnsi="Arial" w:cs="Arial"/>
                <w:sz w:val="20"/>
                <w:lang w:val="pt-BR"/>
              </w:rPr>
              <w:t>ro campo a nova senha errada</w:t>
            </w:r>
            <w:r w:rsidR="00EB2E70" w:rsidRPr="008C6CF5">
              <w:rPr>
                <w:rFonts w:ascii="Arial" w:hAnsi="Arial" w:cs="Arial"/>
                <w:sz w:val="20"/>
                <w:lang w:val="pt-BR"/>
              </w:rPr>
              <w:t xml:space="preserve"> </w:t>
            </w:r>
            <w:r w:rsidRPr="008C6CF5">
              <w:rPr>
                <w:rFonts w:ascii="Arial" w:hAnsi="Arial" w:cs="Arial"/>
                <w:sz w:val="20"/>
                <w:lang w:val="pt-BR"/>
              </w:rPr>
              <w:t>para confirmação</w:t>
            </w:r>
          </w:p>
        </w:tc>
        <w:tc>
          <w:tcPr>
            <w:tcW w:w="5596" w:type="dxa"/>
          </w:tcPr>
          <w:p w:rsidR="007652AD" w:rsidRPr="008C6CF5" w:rsidRDefault="007652AD" w:rsidP="009211BA">
            <w:pPr>
              <w:pStyle w:val="bp"/>
              <w:jc w:val="center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>_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  <w:tr w:rsidR="007652AD" w:rsidRPr="008C6CF5" w:rsidTr="009211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52AD" w:rsidRPr="008C6CF5" w:rsidRDefault="007652AD" w:rsidP="009211BA">
            <w:pPr>
              <w:pStyle w:val="proc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52AD" w:rsidRPr="008C6CF5" w:rsidRDefault="007652AD" w:rsidP="009211BA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 xml:space="preserve">Passo </w:t>
            </w:r>
            <w:proofErr w:type="gramStart"/>
            <w:r w:rsidRPr="008C6CF5">
              <w:rPr>
                <w:rFonts w:ascii="Arial" w:hAnsi="Arial" w:cs="Arial"/>
                <w:b/>
                <w:sz w:val="20"/>
                <w:lang w:val="pt-BR"/>
              </w:rPr>
              <w:t>5</w:t>
            </w:r>
            <w:proofErr w:type="gramEnd"/>
            <w:r w:rsidRPr="008C6CF5">
              <w:rPr>
                <w:rFonts w:ascii="Arial" w:hAnsi="Arial" w:cs="Arial"/>
                <w:b/>
                <w:sz w:val="20"/>
                <w:lang w:val="pt-BR"/>
              </w:rPr>
              <w:t>:</w:t>
            </w:r>
            <w:r w:rsidRPr="008C6CF5">
              <w:rPr>
                <w:rFonts w:ascii="Arial" w:hAnsi="Arial" w:cs="Arial"/>
                <w:sz w:val="20"/>
                <w:lang w:val="pt-BR"/>
              </w:rPr>
              <w:t xml:space="preserve"> Clicar em alterar</w:t>
            </w:r>
          </w:p>
        </w:tc>
        <w:tc>
          <w:tcPr>
            <w:tcW w:w="5596" w:type="dxa"/>
          </w:tcPr>
          <w:p w:rsidR="007652AD" w:rsidRPr="008C6CF5" w:rsidRDefault="007652AD" w:rsidP="009211BA">
            <w:pPr>
              <w:pStyle w:val="bp"/>
              <w:rPr>
                <w:rFonts w:ascii="Arial" w:hAnsi="Arial" w:cs="Arial"/>
                <w:sz w:val="20"/>
                <w:lang w:val="pt-BR"/>
              </w:rPr>
            </w:pPr>
            <w:r w:rsidRPr="008C6CF5">
              <w:rPr>
                <w:rFonts w:ascii="Arial" w:hAnsi="Arial" w:cs="Arial"/>
                <w:sz w:val="20"/>
                <w:lang w:val="pt-BR"/>
              </w:rPr>
              <w:t xml:space="preserve">Sistema </w:t>
            </w:r>
            <w:r>
              <w:rPr>
                <w:rFonts w:ascii="Arial" w:hAnsi="Arial" w:cs="Arial"/>
                <w:sz w:val="20"/>
                <w:lang w:val="pt-BR"/>
              </w:rPr>
              <w:t xml:space="preserve">não </w:t>
            </w:r>
            <w:r w:rsidRPr="008C6CF5">
              <w:rPr>
                <w:rFonts w:ascii="Arial" w:hAnsi="Arial" w:cs="Arial"/>
                <w:sz w:val="20"/>
                <w:lang w:val="pt-BR"/>
              </w:rPr>
              <w:t>confirma a alteração de senha Gerência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6CF5">
              <w:rPr>
                <w:rFonts w:ascii="Arial" w:hAnsi="Arial" w:cs="Arial"/>
                <w:b/>
                <w:sz w:val="20"/>
                <w:lang w:val="pt-BR"/>
              </w:rPr>
              <w:t>X</w:t>
            </w:r>
          </w:p>
        </w:tc>
        <w:tc>
          <w:tcPr>
            <w:tcW w:w="714" w:type="dxa"/>
          </w:tcPr>
          <w:p w:rsidR="007652AD" w:rsidRPr="008C6CF5" w:rsidRDefault="007652AD" w:rsidP="009211BA">
            <w:pPr>
              <w:pStyle w:val="RowHeadings"/>
              <w:spacing w:before="80" w:after="80"/>
              <w:rPr>
                <w:rFonts w:cs="Arial"/>
                <w:sz w:val="20"/>
                <w:lang w:val="pt-BR"/>
              </w:rPr>
            </w:pPr>
          </w:p>
        </w:tc>
      </w:tr>
    </w:tbl>
    <w:p w:rsidR="007652AD" w:rsidRPr="008C6CF5" w:rsidRDefault="007652AD" w:rsidP="007652AD">
      <w:pPr>
        <w:pStyle w:val="bp"/>
        <w:spacing w:before="0" w:after="0"/>
        <w:rPr>
          <w:rFonts w:ascii="Arial" w:hAnsi="Arial" w:cs="Arial"/>
          <w:sz w:val="20"/>
          <w:lang w:val="pt-BR"/>
        </w:rPr>
      </w:pPr>
    </w:p>
    <w:p w:rsidR="007652AD" w:rsidRPr="00AC3550" w:rsidRDefault="007652AD" w:rsidP="007652AD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652AD" w:rsidRPr="00FD62C2" w:rsidTr="009211B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7652AD" w:rsidTr="009211B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652AD" w:rsidRDefault="007652AD" w:rsidP="009211BA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25D4A" w:rsidTr="009211B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F25D4A" w:rsidRPr="00FD62C2" w:rsidRDefault="00F25D4A" w:rsidP="009211BA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Senha Atual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r w:rsidRPr="00FD62C2">
              <w:t>5858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00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r w:rsidRPr="00FD62C2">
              <w:t>58</w:t>
            </w:r>
            <w:r>
              <w:t>58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25D4A" w:rsidRPr="00FD62C2" w:rsidRDefault="00F25D4A" w:rsidP="009211BA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25D4A" w:rsidRPr="00FD62C2" w:rsidRDefault="00F25D4A" w:rsidP="009211BA">
            <w:pPr>
              <w:pStyle w:val="bp"/>
              <w:spacing w:before="0" w:after="0"/>
            </w:pPr>
          </w:p>
        </w:tc>
      </w:tr>
      <w:tr w:rsidR="00F25D4A" w:rsidTr="009211BA">
        <w:tc>
          <w:tcPr>
            <w:tcW w:w="2448" w:type="dxa"/>
            <w:shd w:val="clear" w:color="auto" w:fill="E0E0E0"/>
          </w:tcPr>
          <w:p w:rsidR="00F25D4A" w:rsidRPr="00FD62C2" w:rsidRDefault="00F25D4A" w:rsidP="009211BA">
            <w:pPr>
              <w:pStyle w:val="bp"/>
              <w:spacing w:before="0" w:after="0"/>
              <w:jc w:val="both"/>
              <w:rPr>
                <w:lang w:val="pt-BR"/>
              </w:rPr>
            </w:pPr>
            <w:r w:rsidRPr="00FD62C2">
              <w:rPr>
                <w:lang w:val="pt-BR"/>
              </w:rPr>
              <w:t>Campo Nova Senha</w:t>
            </w:r>
          </w:p>
        </w:tc>
        <w:tc>
          <w:tcPr>
            <w:tcW w:w="1944" w:type="dxa"/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</w:pPr>
          </w:p>
        </w:tc>
      </w:tr>
      <w:tr w:rsidR="00F25D4A" w:rsidTr="009211BA">
        <w:tc>
          <w:tcPr>
            <w:tcW w:w="2448" w:type="dxa"/>
            <w:shd w:val="clear" w:color="auto" w:fill="E0E0E0"/>
          </w:tcPr>
          <w:p w:rsidR="00F25D4A" w:rsidRPr="00FD62C2" w:rsidRDefault="00F25D4A" w:rsidP="009211BA">
            <w:pPr>
              <w:pStyle w:val="bp"/>
              <w:spacing w:before="0" w:after="0"/>
              <w:jc w:val="both"/>
            </w:pPr>
            <w:r w:rsidRPr="00FD62C2">
              <w:t xml:space="preserve">Campo </w:t>
            </w:r>
            <w:proofErr w:type="spellStart"/>
            <w:r w:rsidRPr="00FD62C2">
              <w:t>Repetir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Senha</w:t>
            </w:r>
            <w:proofErr w:type="spellEnd"/>
          </w:p>
        </w:tc>
        <w:tc>
          <w:tcPr>
            <w:tcW w:w="1944" w:type="dxa"/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r w:rsidRPr="00FD62C2">
              <w:t>2222</w:t>
            </w:r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r w:rsidRPr="00FD62C2">
              <w:t>2</w:t>
            </w:r>
            <w:r>
              <w:t>211</w:t>
            </w:r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</w:pPr>
          </w:p>
        </w:tc>
      </w:tr>
      <w:tr w:rsidR="00F25D4A" w:rsidTr="009211BA">
        <w:tc>
          <w:tcPr>
            <w:tcW w:w="2448" w:type="dxa"/>
            <w:shd w:val="clear" w:color="auto" w:fill="E0E0E0"/>
          </w:tcPr>
          <w:p w:rsidR="00F25D4A" w:rsidRPr="00FD62C2" w:rsidRDefault="00F25D4A" w:rsidP="009211BA">
            <w:pPr>
              <w:pStyle w:val="bp"/>
              <w:spacing w:before="0" w:after="0"/>
              <w:jc w:val="both"/>
            </w:pPr>
            <w:proofErr w:type="spellStart"/>
            <w:r w:rsidRPr="00FD62C2">
              <w:t>Botão</w:t>
            </w:r>
            <w:proofErr w:type="spellEnd"/>
            <w:r w:rsidRPr="00FD62C2">
              <w:t xml:space="preserve"> </w:t>
            </w:r>
            <w:proofErr w:type="spellStart"/>
            <w:r w:rsidRPr="00FD62C2">
              <w:t>Alterar</w:t>
            </w:r>
            <w:proofErr w:type="spellEnd"/>
          </w:p>
        </w:tc>
        <w:tc>
          <w:tcPr>
            <w:tcW w:w="1944" w:type="dxa"/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  <w:jc w:val="center"/>
            </w:pPr>
            <w:proofErr w:type="spellStart"/>
            <w:r w:rsidRPr="00FD62C2">
              <w:t>Alterar</w:t>
            </w:r>
            <w:proofErr w:type="spellEnd"/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25D4A" w:rsidRPr="00FD62C2" w:rsidRDefault="00F25D4A" w:rsidP="009211BA">
            <w:pPr>
              <w:pStyle w:val="bp"/>
              <w:spacing w:before="0" w:after="0"/>
            </w:pPr>
          </w:p>
        </w:tc>
      </w:tr>
    </w:tbl>
    <w:p w:rsidR="007652AD" w:rsidRDefault="007652AD" w:rsidP="007652AD">
      <w:pPr>
        <w:pStyle w:val="bp"/>
        <w:spacing w:before="0" w:after="0"/>
      </w:pPr>
    </w:p>
    <w:p w:rsidR="007652AD" w:rsidRDefault="007652AD">
      <w:pPr>
        <w:pStyle w:val="bp"/>
        <w:spacing w:before="0" w:after="0"/>
      </w:pPr>
    </w:p>
    <w:sectPr w:rsidR="007652AD" w:rsidSect="000F379B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FF8" w:rsidRDefault="00260FF8">
      <w:r>
        <w:separator/>
      </w:r>
    </w:p>
  </w:endnote>
  <w:endnote w:type="continuationSeparator" w:id="0">
    <w:p w:rsidR="00260FF8" w:rsidRDefault="00260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13041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62E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79B" w:rsidRDefault="000F379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79B" w:rsidRDefault="00762EA6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 w:rsidR="00130416"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130416">
      <w:rPr>
        <w:rStyle w:val="Nmerodepgina"/>
      </w:rPr>
      <w:fldChar w:fldCharType="separate"/>
    </w:r>
    <w:r w:rsidR="001729E1">
      <w:rPr>
        <w:rStyle w:val="Nmerodepgina"/>
        <w:noProof/>
      </w:rPr>
      <w:t>1</w:t>
    </w:r>
    <w:r w:rsidR="00130416">
      <w:rPr>
        <w:rStyle w:val="Nmerodepgina"/>
      </w:rPr>
      <w:fldChar w:fldCharType="end"/>
    </w:r>
    <w:r>
      <w:rPr>
        <w:rStyle w:val="Nmerodepgina"/>
      </w:rPr>
      <w:t xml:space="preserve"> de </w:t>
    </w:r>
    <w:r w:rsidR="00130416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30416">
      <w:rPr>
        <w:rStyle w:val="Nmerodepgina"/>
      </w:rPr>
      <w:fldChar w:fldCharType="separate"/>
    </w:r>
    <w:r w:rsidR="001729E1">
      <w:rPr>
        <w:rStyle w:val="Nmerodepgina"/>
        <w:noProof/>
      </w:rPr>
      <w:t>3</w:t>
    </w:r>
    <w:r w:rsidR="00130416">
      <w:rPr>
        <w:rStyle w:val="Nmerodepgina"/>
      </w:rPr>
      <w:fldChar w:fldCharType="end"/>
    </w:r>
  </w:p>
  <w:p w:rsidR="000F379B" w:rsidRDefault="00762EA6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FF8" w:rsidRDefault="00260FF8">
      <w:r>
        <w:separator/>
      </w:r>
    </w:p>
  </w:footnote>
  <w:footnote w:type="continuationSeparator" w:id="0">
    <w:p w:rsidR="00260FF8" w:rsidRDefault="00260F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F379B">
      <w:tc>
        <w:tcPr>
          <w:tcW w:w="6379" w:type="dxa"/>
        </w:tcPr>
        <w:p w:rsidR="000F379B" w:rsidRDefault="00130416">
          <w:pPr>
            <w:rPr>
              <w:lang w:val="pt-BR"/>
            </w:rPr>
          </w:pPr>
          <w:r>
            <w:rPr>
              <w:b/>
            </w:rPr>
            <w:fldChar w:fldCharType="begin"/>
          </w:r>
          <w:r w:rsidR="00762EA6"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762EA6"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0F379B" w:rsidRDefault="00762EA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0F379B">
      <w:tc>
        <w:tcPr>
          <w:tcW w:w="6379" w:type="dxa"/>
        </w:tcPr>
        <w:p w:rsidR="000F379B" w:rsidRDefault="008E6AD1">
          <w:pPr>
            <w:rPr>
              <w:lang w:val="pt-BR"/>
            </w:rPr>
          </w:pPr>
          <w:r>
            <w:rPr>
              <w:lang w:val="pt-BR"/>
            </w:rPr>
            <w:t>Alterar Senha Gerência</w:t>
          </w:r>
        </w:p>
      </w:tc>
      <w:tc>
        <w:tcPr>
          <w:tcW w:w="3179" w:type="dxa"/>
        </w:tcPr>
        <w:p w:rsidR="005046F9" w:rsidRDefault="001729E1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>
            <w:rPr>
              <w:lang w:val="pt-BR"/>
            </w:rPr>
            <w:t>11/03</w:t>
          </w:r>
          <w:r w:rsidR="005046F9">
            <w:rPr>
              <w:lang w:val="pt-BR"/>
            </w:rPr>
            <w:t>/2014</w:t>
          </w:r>
        </w:p>
      </w:tc>
    </w:tr>
  </w:tbl>
  <w:p w:rsidR="000F379B" w:rsidRDefault="000F379B">
    <w:pPr>
      <w:pStyle w:val="Cabealho"/>
      <w:rPr>
        <w:sz w:val="28"/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762EA6"/>
    <w:rsid w:val="000F379B"/>
    <w:rsid w:val="00114F86"/>
    <w:rsid w:val="001236E2"/>
    <w:rsid w:val="00130416"/>
    <w:rsid w:val="001729E1"/>
    <w:rsid w:val="00254D76"/>
    <w:rsid w:val="00255B25"/>
    <w:rsid w:val="00260FF8"/>
    <w:rsid w:val="002A6D93"/>
    <w:rsid w:val="002B7B04"/>
    <w:rsid w:val="002E5EC8"/>
    <w:rsid w:val="00335F45"/>
    <w:rsid w:val="003438A2"/>
    <w:rsid w:val="003F2F2A"/>
    <w:rsid w:val="00425388"/>
    <w:rsid w:val="004408E3"/>
    <w:rsid w:val="004961A9"/>
    <w:rsid w:val="005046F9"/>
    <w:rsid w:val="005602CA"/>
    <w:rsid w:val="006C3ED0"/>
    <w:rsid w:val="00762EA6"/>
    <w:rsid w:val="007652AD"/>
    <w:rsid w:val="008C6CF5"/>
    <w:rsid w:val="008E6AD1"/>
    <w:rsid w:val="00917E85"/>
    <w:rsid w:val="00997562"/>
    <w:rsid w:val="00A4009C"/>
    <w:rsid w:val="00AC3550"/>
    <w:rsid w:val="00C66297"/>
    <w:rsid w:val="00DE3561"/>
    <w:rsid w:val="00DE41CF"/>
    <w:rsid w:val="00E97333"/>
    <w:rsid w:val="00EB2E70"/>
    <w:rsid w:val="00F25D4A"/>
    <w:rsid w:val="00F669D0"/>
    <w:rsid w:val="00F74DAA"/>
    <w:rsid w:val="00FD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9B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F379B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F379B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0F379B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0F379B"/>
    <w:rPr>
      <w:b/>
      <w:sz w:val="24"/>
    </w:rPr>
  </w:style>
  <w:style w:type="paragraph" w:customStyle="1" w:styleId="bp">
    <w:name w:val="bp"/>
    <w:basedOn w:val="Normal"/>
    <w:rsid w:val="000F379B"/>
    <w:pPr>
      <w:spacing w:before="80" w:after="80"/>
    </w:pPr>
  </w:style>
  <w:style w:type="paragraph" w:customStyle="1" w:styleId="bu0">
    <w:name w:val="bu"/>
    <w:basedOn w:val="Normal"/>
    <w:rsid w:val="000F379B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F379B"/>
    <w:pPr>
      <w:ind w:left="342"/>
    </w:pPr>
    <w:rPr>
      <w:i/>
    </w:rPr>
  </w:style>
  <w:style w:type="paragraph" w:customStyle="1" w:styleId="proc">
    <w:name w:val="proc"/>
    <w:basedOn w:val="Normal"/>
    <w:rsid w:val="000F379B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0F379B"/>
    <w:rPr>
      <w:sz w:val="20"/>
    </w:rPr>
  </w:style>
  <w:style w:type="paragraph" w:customStyle="1" w:styleId="head">
    <w:name w:val="head"/>
    <w:basedOn w:val="Normal"/>
    <w:rsid w:val="000F379B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F379B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0F379B"/>
    <w:rPr>
      <w:b/>
    </w:rPr>
  </w:style>
  <w:style w:type="paragraph" w:customStyle="1" w:styleId="tablefield">
    <w:name w:val="tablefield"/>
    <w:basedOn w:val="Normal"/>
    <w:rsid w:val="000F379B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F379B"/>
    <w:pPr>
      <w:numPr>
        <w:numId w:val="1"/>
      </w:numPr>
    </w:pPr>
  </w:style>
  <w:style w:type="paragraph" w:customStyle="1" w:styleId="note">
    <w:name w:val="note"/>
    <w:basedOn w:val="bp"/>
    <w:rsid w:val="000F379B"/>
    <w:pPr>
      <w:ind w:left="882" w:hanging="882"/>
    </w:pPr>
  </w:style>
  <w:style w:type="paragraph" w:customStyle="1" w:styleId="Indednt">
    <w:name w:val="Indednt"/>
    <w:basedOn w:val="bu0"/>
    <w:rsid w:val="000F379B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F379B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F379B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F379B"/>
    <w:rPr>
      <w:sz w:val="16"/>
    </w:rPr>
  </w:style>
  <w:style w:type="paragraph" w:styleId="Textodecomentrio">
    <w:name w:val="annotation text"/>
    <w:basedOn w:val="Normal"/>
    <w:semiHidden/>
    <w:rsid w:val="000F379B"/>
    <w:rPr>
      <w:sz w:val="20"/>
    </w:rPr>
  </w:style>
  <w:style w:type="character" w:styleId="Hyperlink">
    <w:name w:val="Hyperlink"/>
    <w:basedOn w:val="Fontepargpadro"/>
    <w:semiHidden/>
    <w:rsid w:val="000F379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F379B"/>
    <w:rPr>
      <w:color w:val="800080"/>
      <w:u w:val="single"/>
    </w:rPr>
  </w:style>
  <w:style w:type="character" w:customStyle="1" w:styleId="errormessage">
    <w:name w:val="errormessage"/>
    <w:basedOn w:val="Fontepargpadro"/>
    <w:rsid w:val="000F379B"/>
  </w:style>
  <w:style w:type="paragraph" w:styleId="Textodemacro">
    <w:name w:val="macro"/>
    <w:semiHidden/>
    <w:rsid w:val="000F379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0F379B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rsid w:val="000F379B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t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47</TotalTime>
  <Pages>3</Pages>
  <Words>451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Valter Vasconcelos</dc:creator>
  <cp:lastModifiedBy>Valter Vasconcelos</cp:lastModifiedBy>
  <cp:revision>23</cp:revision>
  <cp:lastPrinted>2003-10-06T11:49:00Z</cp:lastPrinted>
  <dcterms:created xsi:type="dcterms:W3CDTF">2014-02-22T19:10:00Z</dcterms:created>
  <dcterms:modified xsi:type="dcterms:W3CDTF">2014-03-12T03:47:00Z</dcterms:modified>
</cp:coreProperties>
</file>