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21177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021177">
        <w:rPr>
          <w:rFonts w:ascii="Arial" w:hAnsi="Arial"/>
          <w:b/>
          <w:sz w:val="24"/>
          <w:szCs w:val="24"/>
          <w:lang w:val="pt-BR"/>
        </w:rPr>
        <w:t xml:space="preserve">Cad. Auxiliar_configuracao das </w:t>
      </w:r>
      <w:r w:rsidR="00A133CF">
        <w:rPr>
          <w:rFonts w:ascii="Arial" w:hAnsi="Arial"/>
          <w:b/>
          <w:sz w:val="24"/>
          <w:szCs w:val="24"/>
          <w:lang w:val="pt-BR"/>
        </w:rPr>
        <w:t>portas</w:t>
      </w:r>
      <w:r w:rsidR="00913DB1">
        <w:rPr>
          <w:rFonts w:ascii="Arial" w:hAnsi="Arial"/>
          <w:b/>
          <w:sz w:val="24"/>
          <w:szCs w:val="24"/>
          <w:lang w:val="pt-BR"/>
        </w:rPr>
        <w:t xml:space="preserve"> com sucesso</w:t>
      </w:r>
      <w:r w:rsidR="00A133CF">
        <w:rPr>
          <w:rFonts w:ascii="Arial" w:hAnsi="Arial"/>
          <w:b/>
          <w:sz w:val="24"/>
          <w:szCs w:val="24"/>
          <w:lang w:val="pt-BR"/>
        </w:rPr>
        <w:t>.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A133CF">
        <w:rPr>
          <w:rFonts w:ascii="Arial" w:hAnsi="Arial"/>
          <w:sz w:val="20"/>
          <w:lang w:val="pt-BR"/>
        </w:rPr>
        <w:t xml:space="preserve">Cad. </w:t>
      </w:r>
      <w:proofErr w:type="gramStart"/>
      <w:r w:rsidR="00131E72">
        <w:rPr>
          <w:rFonts w:ascii="Arial" w:hAnsi="Arial"/>
          <w:sz w:val="20"/>
          <w:lang w:val="pt-BR"/>
        </w:rPr>
        <w:t>Auxiliar_</w:t>
      </w:r>
      <w:r w:rsidR="00A133CF">
        <w:rPr>
          <w:rFonts w:ascii="Arial" w:hAnsi="Arial"/>
          <w:sz w:val="20"/>
          <w:lang w:val="pt-BR"/>
        </w:rPr>
        <w:t>Configuração</w:t>
      </w:r>
      <w:proofErr w:type="gramEnd"/>
      <w:r w:rsidR="00A133CF">
        <w:rPr>
          <w:rFonts w:ascii="Arial" w:hAnsi="Arial"/>
          <w:sz w:val="20"/>
          <w:lang w:val="pt-BR"/>
        </w:rPr>
        <w:t xml:space="preserve"> das portas</w:t>
      </w:r>
      <w:r w:rsidR="00131E72">
        <w:rPr>
          <w:rFonts w:ascii="Arial" w:hAnsi="Arial"/>
          <w:sz w:val="20"/>
          <w:lang w:val="pt-BR"/>
        </w:rPr>
        <w:t xml:space="preserve"> é </w:t>
      </w:r>
      <w:r w:rsidR="00A133CF">
        <w:rPr>
          <w:rFonts w:ascii="Arial" w:hAnsi="Arial"/>
          <w:sz w:val="20"/>
          <w:lang w:val="pt-BR"/>
        </w:rPr>
        <w:t xml:space="preserve">o cadastro auxiliar das portas que serão usadas no momento em que for realizado </w:t>
      </w:r>
      <w:r w:rsidR="001E1E19">
        <w:rPr>
          <w:rFonts w:ascii="Arial" w:hAnsi="Arial"/>
          <w:sz w:val="20"/>
          <w:lang w:val="pt-BR"/>
        </w:rPr>
        <w:t>o</w:t>
      </w:r>
      <w:r w:rsidR="00A133CF">
        <w:rPr>
          <w:rFonts w:ascii="Arial" w:hAnsi="Arial"/>
          <w:sz w:val="20"/>
          <w:lang w:val="pt-BR"/>
        </w:rPr>
        <w:t xml:space="preserve"> cadastro do equipamento.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133CF">
        <w:rPr>
          <w:lang w:val="pt-BR"/>
        </w:rPr>
        <w:t>Cadastro auxiliar das portas inserido com sucesso</w:t>
      </w:r>
      <w:r w:rsidR="00131E72">
        <w:rPr>
          <w:lang w:val="pt-BR"/>
        </w:rPr>
        <w:t xml:space="preserve">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9C7A07">
        <w:rPr>
          <w:b w:val="0"/>
          <w:lang w:val="pt-BR"/>
        </w:rPr>
        <w:t xml:space="preserve">os para </w:t>
      </w:r>
      <w:r w:rsidR="00C47E2A">
        <w:rPr>
          <w:b w:val="0"/>
          <w:lang w:val="pt-BR"/>
        </w:rPr>
        <w:t>“Porta Entrada” [RN010]: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131E72" w:rsidRDefault="00C47E2A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N1</w:t>
      </w:r>
      <w:r w:rsidR="00131E72">
        <w:rPr>
          <w:b w:val="0"/>
          <w:lang w:val="pt-BR"/>
        </w:rPr>
        <w:t>;</w:t>
      </w:r>
    </w:p>
    <w:p w:rsidR="00131E72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N2</w:t>
      </w:r>
      <w:r w:rsidR="001E1E19">
        <w:rPr>
          <w:b w:val="0"/>
          <w:lang w:val="pt-BR"/>
        </w:rPr>
        <w:t>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N3;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N4;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N5;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N6;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N7;</w:t>
      </w:r>
    </w:p>
    <w:p w:rsidR="00C47E2A" w:rsidRPr="001E1E19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N8.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“Porta Saída” [RN010]: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</w:t>
      </w:r>
      <w:r>
        <w:rPr>
          <w:b w:val="0"/>
        </w:rPr>
        <w:t>UT1</w:t>
      </w:r>
      <w:r w:rsidRPr="00C47E2A">
        <w:rPr>
          <w:b w:val="0"/>
        </w:rPr>
        <w:t>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OUT2;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OUT3;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OUT4;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lastRenderedPageBreak/>
        <w:t>OUT5;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OUT6;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OUT7;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OUT8;</w:t>
      </w:r>
    </w:p>
    <w:p w:rsidR="003757E3" w:rsidRP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3757E3">
        <w:rPr>
          <w:b w:val="0"/>
          <w:lang w:val="pt-BR"/>
        </w:rPr>
        <w:t>Na aba “Observação” o</w:t>
      </w:r>
      <w:r w:rsidRPr="003757E3">
        <w:rPr>
          <w:b w:val="0"/>
          <w:lang w:val="pt-BR" w:eastAsia="pt-BR"/>
        </w:rPr>
        <w:t xml:space="preserve"> ator digita os dados necessários para realizar o cadastro [FA001] [FA002]</w:t>
      </w:r>
    </w:p>
    <w:p w:rsidR="004C48D8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clica em incluir para validar os dados inseridos;</w:t>
      </w:r>
    </w:p>
    <w:p w:rsid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o equipamento que foi cadastrado no sistema de Rastreamento;</w:t>
      </w:r>
    </w:p>
    <w:p w:rsidR="001E1E19" w:rsidRDefault="003757E3" w:rsidP="00913DB1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  <w:bookmarkEnd w:id="0"/>
    </w:p>
    <w:p w:rsidR="00913DB1" w:rsidRDefault="00913DB1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F972C3" w:rsidRPr="00913DB1" w:rsidRDefault="00F972C3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Testar Auxiliar</w:t>
      </w:r>
      <w:r w:rsidR="00913DB1" w:rsidRPr="00913DB1">
        <w:rPr>
          <w:rFonts w:ascii="Arial" w:hAnsi="Arial"/>
          <w:b/>
          <w:sz w:val="24"/>
          <w:szCs w:val="24"/>
          <w:lang w:val="pt-BR"/>
        </w:rPr>
        <w:t xml:space="preserve"> </w:t>
      </w:r>
      <w:r w:rsidR="00913DB1">
        <w:rPr>
          <w:rFonts w:ascii="Arial" w:hAnsi="Arial"/>
          <w:b/>
          <w:sz w:val="24"/>
          <w:szCs w:val="24"/>
          <w:lang w:val="pt-BR"/>
        </w:rPr>
        <w:t>Cad. Auxiliar_configuracao das portas sem sucesso.</w:t>
      </w:r>
    </w:p>
    <w:p w:rsidR="001E1E19" w:rsidRPr="00DA2604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972C3" w:rsidRPr="000F59B8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“Porta Entrada” sendo algum dos dados repetidos [RN010]: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N1;</w:t>
      </w:r>
    </w:p>
    <w:p w:rsidR="00F972C3" w:rsidRDefault="00F972C3" w:rsidP="00D44EE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N2</w:t>
      </w:r>
    </w:p>
    <w:p w:rsidR="00F972C3" w:rsidRPr="00D44EE9" w:rsidRDefault="00D44EE9" w:rsidP="00D44EE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aperta no botão “Voltar”.</w:t>
      </w:r>
    </w:p>
    <w:p w:rsidR="001E1E19" w:rsidRPr="00D44EE9" w:rsidRDefault="00D44EE9" w:rsidP="00D44EE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</w:p>
    <w:sectPr w:rsidR="001E1E19" w:rsidRPr="00D44EE9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5EE" w:rsidRDefault="00FC75EE">
      <w:r>
        <w:separator/>
      </w:r>
    </w:p>
  </w:endnote>
  <w:endnote w:type="continuationSeparator" w:id="0">
    <w:p w:rsidR="00FC75EE" w:rsidRDefault="00FC7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BE53E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BE53E7">
    <w:pPr>
      <w:jc w:val="right"/>
    </w:pPr>
    <w:r w:rsidRPr="00BE53E7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BE53E7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5EE" w:rsidRDefault="00FC75EE">
      <w:r>
        <w:separator/>
      </w:r>
    </w:p>
  </w:footnote>
  <w:footnote w:type="continuationSeparator" w:id="0">
    <w:p w:rsidR="00FC75EE" w:rsidRDefault="00FC75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021177">
      <w:rPr>
        <w:b/>
        <w:sz w:val="28"/>
        <w:lang w:val="pt-BR"/>
      </w:rPr>
      <w:t xml:space="preserve">: Cad. </w:t>
    </w:r>
    <w:r w:rsidR="00131E72">
      <w:rPr>
        <w:b/>
        <w:sz w:val="28"/>
        <w:lang w:val="pt-BR"/>
      </w:rPr>
      <w:t>Auxiliar_</w:t>
    </w:r>
    <w:r w:rsidR="00021177">
      <w:rPr>
        <w:b/>
        <w:sz w:val="28"/>
        <w:lang w:val="pt-BR"/>
      </w:rPr>
      <w:t>Configuracao das portas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EA10B4"/>
    <w:multiLevelType w:val="hybridMultilevel"/>
    <w:tmpl w:val="3696A90C"/>
    <w:lvl w:ilvl="0" w:tplc="CCE616F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72C5C0A"/>
    <w:multiLevelType w:val="hybridMultilevel"/>
    <w:tmpl w:val="2FEAA3C6"/>
    <w:lvl w:ilvl="0" w:tplc="A02AE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5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4"/>
  </w:num>
  <w:num w:numId="5">
    <w:abstractNumId w:val="24"/>
  </w:num>
  <w:num w:numId="6">
    <w:abstractNumId w:val="21"/>
  </w:num>
  <w:num w:numId="7">
    <w:abstractNumId w:val="8"/>
  </w:num>
  <w:num w:numId="8">
    <w:abstractNumId w:val="20"/>
  </w:num>
  <w:num w:numId="9">
    <w:abstractNumId w:val="27"/>
  </w:num>
  <w:num w:numId="10">
    <w:abstractNumId w:val="1"/>
  </w:num>
  <w:num w:numId="11">
    <w:abstractNumId w:val="4"/>
  </w:num>
  <w:num w:numId="12">
    <w:abstractNumId w:val="35"/>
  </w:num>
  <w:num w:numId="13">
    <w:abstractNumId w:val="7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7"/>
  </w:num>
  <w:num w:numId="25">
    <w:abstractNumId w:val="2"/>
  </w:num>
  <w:num w:numId="26">
    <w:abstractNumId w:val="25"/>
  </w:num>
  <w:num w:numId="27">
    <w:abstractNumId w:val="33"/>
  </w:num>
  <w:num w:numId="28">
    <w:abstractNumId w:val="19"/>
  </w:num>
  <w:num w:numId="29">
    <w:abstractNumId w:val="32"/>
  </w:num>
  <w:num w:numId="30">
    <w:abstractNumId w:val="11"/>
  </w:num>
  <w:num w:numId="31">
    <w:abstractNumId w:val="12"/>
  </w:num>
  <w:num w:numId="32">
    <w:abstractNumId w:val="10"/>
  </w:num>
  <w:num w:numId="33">
    <w:abstractNumId w:val="23"/>
  </w:num>
  <w:num w:numId="34">
    <w:abstractNumId w:val="34"/>
  </w:num>
  <w:num w:numId="35">
    <w:abstractNumId w:val="16"/>
  </w:num>
  <w:num w:numId="36">
    <w:abstractNumId w:val="22"/>
  </w:num>
  <w:num w:numId="37">
    <w:abstractNumId w:val="13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7890"/>
    <o:shapelayout v:ext="edit">
      <o:idmap v:ext="edit" data="22"/>
      <o:rules v:ext="edit">
        <o:r id="V:Rule4" type="connector" idref="#_x0000_s22530"/>
        <o:r id="V:Rule5" type="connector" idref="#_x0000_s22531"/>
        <o:r id="V:Rule6" type="connector" idref="#_x0000_s225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21177"/>
    <w:rsid w:val="00040C68"/>
    <w:rsid w:val="00063477"/>
    <w:rsid w:val="00070BD4"/>
    <w:rsid w:val="00086293"/>
    <w:rsid w:val="000A7E17"/>
    <w:rsid w:val="000F2C61"/>
    <w:rsid w:val="000F59B8"/>
    <w:rsid w:val="00131E72"/>
    <w:rsid w:val="00164020"/>
    <w:rsid w:val="00167E26"/>
    <w:rsid w:val="00180E48"/>
    <w:rsid w:val="001E0394"/>
    <w:rsid w:val="001E1E19"/>
    <w:rsid w:val="002029C9"/>
    <w:rsid w:val="002A15F4"/>
    <w:rsid w:val="002C0502"/>
    <w:rsid w:val="002E000A"/>
    <w:rsid w:val="00310DC5"/>
    <w:rsid w:val="00324286"/>
    <w:rsid w:val="00343D24"/>
    <w:rsid w:val="00346AB9"/>
    <w:rsid w:val="00361023"/>
    <w:rsid w:val="003757E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75BB3"/>
    <w:rsid w:val="006B6ED2"/>
    <w:rsid w:val="00734900"/>
    <w:rsid w:val="00784110"/>
    <w:rsid w:val="007A34B5"/>
    <w:rsid w:val="007A3FC6"/>
    <w:rsid w:val="007A6E3F"/>
    <w:rsid w:val="007D4217"/>
    <w:rsid w:val="007F526B"/>
    <w:rsid w:val="00807542"/>
    <w:rsid w:val="008B1C3E"/>
    <w:rsid w:val="008E6228"/>
    <w:rsid w:val="00913DB1"/>
    <w:rsid w:val="00950065"/>
    <w:rsid w:val="00950B59"/>
    <w:rsid w:val="00950C4B"/>
    <w:rsid w:val="009C7A07"/>
    <w:rsid w:val="009F72E7"/>
    <w:rsid w:val="00A133CF"/>
    <w:rsid w:val="00A371C4"/>
    <w:rsid w:val="00A745D1"/>
    <w:rsid w:val="00AD13FC"/>
    <w:rsid w:val="00AE2441"/>
    <w:rsid w:val="00B02FC6"/>
    <w:rsid w:val="00BE53E7"/>
    <w:rsid w:val="00BF45C2"/>
    <w:rsid w:val="00C47E2A"/>
    <w:rsid w:val="00C72E81"/>
    <w:rsid w:val="00CA15B1"/>
    <w:rsid w:val="00CF6171"/>
    <w:rsid w:val="00D31E44"/>
    <w:rsid w:val="00D43847"/>
    <w:rsid w:val="00D44EE9"/>
    <w:rsid w:val="00D5073C"/>
    <w:rsid w:val="00D8692D"/>
    <w:rsid w:val="00DA2604"/>
    <w:rsid w:val="00DC130B"/>
    <w:rsid w:val="00DD3C63"/>
    <w:rsid w:val="00DD40FC"/>
    <w:rsid w:val="00DF45A7"/>
    <w:rsid w:val="00EE7D32"/>
    <w:rsid w:val="00F91492"/>
    <w:rsid w:val="00F972C3"/>
    <w:rsid w:val="00FC75EE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C09A7"/>
    <w:rsid w:val="003F22DC"/>
    <w:rsid w:val="005F34AA"/>
    <w:rsid w:val="006B2F4D"/>
    <w:rsid w:val="00717A5E"/>
    <w:rsid w:val="00762236"/>
    <w:rsid w:val="00A95C05"/>
    <w:rsid w:val="00EA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81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38</cp:revision>
  <cp:lastPrinted>2003-10-06T11:49:00Z</cp:lastPrinted>
  <dcterms:created xsi:type="dcterms:W3CDTF">2013-10-09T19:39:00Z</dcterms:created>
  <dcterms:modified xsi:type="dcterms:W3CDTF">2014-05-28T20:46:00Z</dcterms:modified>
</cp:coreProperties>
</file>