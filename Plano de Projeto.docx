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Default="007F2627" w:rsidP="007F2627">
      <w:pPr>
        <w:pStyle w:val="Ttulo"/>
        <w:jc w:val="left"/>
      </w:pPr>
      <w:r>
        <w:tab/>
      </w:r>
      <w:r>
        <w:tab/>
      </w:r>
    </w:p>
    <w:p w:rsidR="002D49FB" w:rsidRDefault="007F2627" w:rsidP="007F2627">
      <w:pPr>
        <w:pStyle w:val="Ttulo"/>
        <w:ind w:left="2160"/>
        <w:jc w:val="left"/>
        <w:rPr>
          <w:lang w:val="pt-BR"/>
        </w:rPr>
      </w:pPr>
      <w:r>
        <w:rPr>
          <w:lang w:val="pt-BR"/>
        </w:rPr>
        <w:t xml:space="preserve">   Sistema de Rastreamento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7F2627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7450AF">
        <w:rPr>
          <w:rFonts w:ascii="Times New Roman" w:hAnsi="Times New Roman"/>
          <w:b w:val="0"/>
          <w:sz w:val="20"/>
          <w:lang w:val="pt-BR"/>
        </w:rPr>
        <w:t>s de desenvolvimento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 xml:space="preserve">  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7F2627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tbl>
      <w:tblPr>
        <w:tblW w:w="1010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843"/>
        <w:gridCol w:w="1284"/>
        <w:gridCol w:w="1250"/>
        <w:gridCol w:w="1695"/>
        <w:gridCol w:w="1106"/>
        <w:gridCol w:w="1507"/>
      </w:tblGrid>
      <w:tr w:rsidR="00607F2A" w:rsidTr="00472007">
        <w:tc>
          <w:tcPr>
            <w:tcW w:w="1418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43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0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695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07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17491D" w:rsidTr="00472007">
        <w:tc>
          <w:tcPr>
            <w:tcW w:w="1418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0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695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06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07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472007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17491D" w:rsidTr="00472007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17491D" w:rsidTr="00472007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472007">
        <w:tc>
          <w:tcPr>
            <w:tcW w:w="1418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43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à equipe o conhecimento sobre o que foi realizado e sobre os lados positivos e negativos do projeto. </w:t>
      </w:r>
      <w:proofErr w:type="gramStart"/>
      <w:r w:rsidRPr="007F2627">
        <w:rPr>
          <w:rFonts w:ascii="Arial" w:hAnsi="Arial" w:cs="Arial"/>
          <w:lang w:val="pt-BR"/>
        </w:rPr>
        <w:t>Se foi</w:t>
      </w:r>
      <w:proofErr w:type="gramEnd"/>
      <w:r w:rsidRPr="007F2627">
        <w:rPr>
          <w:rFonts w:ascii="Arial" w:hAnsi="Arial" w:cs="Arial"/>
          <w:lang w:val="pt-BR"/>
        </w:rPr>
        <w:t xml:space="preserve"> 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Pr="00B10158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856F5F" w:rsidRPr="00856F5F" w:rsidRDefault="00856F5F" w:rsidP="00856F5F">
      <w:pPr>
        <w:pStyle w:val="Corpodetexto"/>
        <w:rPr>
          <w:lang w:val="pt-BR"/>
        </w:rPr>
      </w:pPr>
    </w:p>
    <w:p w:rsidR="00D9779C" w:rsidRDefault="00677219">
      <w:pPr>
        <w:pStyle w:val="Ttulo1"/>
        <w:rPr>
          <w:lang w:val="pt-BR"/>
        </w:rPr>
      </w:pPr>
      <w:r>
        <w:rPr>
          <w:lang w:val="pt-BR"/>
        </w:rPr>
        <w:t>Objetivos e Marcos do Projeto</w:t>
      </w:r>
    </w:p>
    <w:p w:rsidR="00677219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</w:t>
      </w:r>
      <w:bookmarkEnd w:id="5"/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984"/>
        <w:gridCol w:w="2570"/>
        <w:gridCol w:w="1828"/>
        <w:gridCol w:w="1731"/>
      </w:tblGrid>
      <w:tr w:rsidR="00677219" w:rsidTr="00D9779C">
        <w:tc>
          <w:tcPr>
            <w:tcW w:w="174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0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D9779C">
        <w:tc>
          <w:tcPr>
            <w:tcW w:w="1743" w:type="dxa"/>
          </w:tcPr>
          <w:p w:rsidR="00677219" w:rsidRDefault="0048069E">
            <w:pPr>
              <w:pStyle w:val="Corpodetexto"/>
              <w:spacing w:before="60"/>
              <w:ind w:left="0"/>
            </w:pPr>
            <w:proofErr w:type="spellStart"/>
            <w:r w:rsidRPr="0048069E">
              <w:t>Especificação</w:t>
            </w:r>
            <w:proofErr w:type="spellEnd"/>
            <w:r w:rsidRPr="0048069E">
              <w:t xml:space="preserve"> de </w:t>
            </w:r>
            <w:proofErr w:type="spellStart"/>
            <w:r w:rsidRPr="0048069E">
              <w:t>Requisitos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0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77219" w:rsidRDefault="00CA19BB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 w:rsidR="00677219" w:rsidRPr="00CA19BB">
              <w:rPr>
                <w:lang w:val="pt-BR"/>
              </w:rPr>
              <w:t xml:space="preserve"> 1 </w:t>
            </w:r>
            <w:r w:rsidR="00677219" w:rsidRPr="00CA19BB">
              <w:rPr>
                <w:lang w:val="pt-BR"/>
              </w:rPr>
              <w:br/>
            </w:r>
            <w:r>
              <w:rPr>
                <w:lang w:val="pt-BR"/>
              </w:rPr>
              <w:lastRenderedPageBreak/>
              <w:t>Cenário</w:t>
            </w:r>
            <w:r w:rsidR="00677219" w:rsidRPr="00CA19BB">
              <w:rPr>
                <w:lang w:val="pt-BR"/>
              </w:rPr>
              <w:t xml:space="preserve"> </w:t>
            </w:r>
            <w:proofErr w:type="gramStart"/>
            <w:r w:rsidR="00677219" w:rsidRPr="00CA19BB">
              <w:rPr>
                <w:lang w:val="pt-BR"/>
              </w:rPr>
              <w:t>1</w:t>
            </w:r>
            <w:proofErr w:type="gramEnd"/>
          </w:p>
          <w:p w:rsidR="00677219" w:rsidRPr="00CA19BB" w:rsidRDefault="00CA19BB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3 </w:t>
            </w:r>
            <w:r>
              <w:rPr>
                <w:lang w:val="pt-BR"/>
              </w:rPr>
              <w:br/>
              <w:t>Cená</w:t>
            </w:r>
            <w:r w:rsidR="00677219" w:rsidRPr="00CA19BB">
              <w:rPr>
                <w:lang w:val="pt-BR"/>
              </w:rPr>
              <w:t xml:space="preserve">rio </w:t>
            </w:r>
            <w:proofErr w:type="gramStart"/>
            <w:r w:rsidR="00677219"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Período</w:t>
            </w:r>
            <w:proofErr w:type="spellEnd"/>
          </w:p>
          <w:p w:rsidR="00CA19BB" w:rsidRDefault="00CA19BB">
            <w:pPr>
              <w:pStyle w:val="Corpodetexto"/>
              <w:spacing w:before="60"/>
              <w:ind w:left="0"/>
            </w:pPr>
            <w:r>
              <w:t>02/09/2013 a 16/09/2013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677219" w:rsidTr="00D9779C">
        <w:tc>
          <w:tcPr>
            <w:tcW w:w="1743" w:type="dxa"/>
          </w:tcPr>
          <w:p w:rsidR="00677219" w:rsidRPr="007F2627" w:rsidRDefault="00302F2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7F2627">
              <w:rPr>
                <w:lang w:val="pt-BR"/>
              </w:rPr>
              <w:lastRenderedPageBreak/>
              <w:t>Especificação da Arquitetura do Sistema</w:t>
            </w:r>
            <w:r w:rsidR="00574862" w:rsidRPr="007F2627">
              <w:rPr>
                <w:lang w:val="pt-BR"/>
              </w:rPr>
              <w:t xml:space="preserve"> </w:t>
            </w:r>
            <w:r w:rsidR="00CB1B8E" w:rsidRPr="007F2627">
              <w:rPr>
                <w:lang w:val="pt-BR"/>
              </w:rPr>
              <w:t xml:space="preserve">Bike PE </w:t>
            </w:r>
            <w:proofErr w:type="spellStart"/>
            <w:r w:rsidR="00CB1B8E" w:rsidRPr="007F2627">
              <w:rPr>
                <w:lang w:val="pt-BR"/>
              </w:rPr>
              <w:t>Locator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0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77219" w:rsidRDefault="00CA19BB">
            <w:pPr>
              <w:pStyle w:val="Corpodetexto"/>
              <w:numPr>
                <w:ilvl w:val="0"/>
                <w:numId w:val="11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</w:t>
            </w:r>
            <w:r w:rsidR="00677219">
              <w:t>2</w:t>
            </w:r>
          </w:p>
          <w:p w:rsidR="002013C4" w:rsidRPr="002013C4" w:rsidRDefault="002013C4" w:rsidP="002013C4">
            <w:pPr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 xml:space="preserve">Especificar o Caso de Uso </w:t>
            </w:r>
            <w:proofErr w:type="gramStart"/>
            <w:r w:rsidR="00677219" w:rsidRPr="002013C4">
              <w:rPr>
                <w:lang w:val="pt-BR"/>
              </w:rPr>
              <w:t>1</w:t>
            </w:r>
            <w:proofErr w:type="gramEnd"/>
            <w:r w:rsidR="00677219" w:rsidRPr="002013C4">
              <w:rPr>
                <w:lang w:val="pt-BR"/>
              </w:rPr>
              <w:t xml:space="preserve"> </w:t>
            </w:r>
          </w:p>
          <w:p w:rsidR="00677219" w:rsidRDefault="002013C4" w:rsidP="002013C4">
            <w:pPr>
              <w:ind w:left="360"/>
            </w:pPr>
            <w:proofErr w:type="spellStart"/>
            <w:r>
              <w:t>Cená</w:t>
            </w:r>
            <w:r w:rsidR="00677219">
              <w:t>rio</w:t>
            </w:r>
            <w:proofErr w:type="spellEnd"/>
            <w:r w:rsidR="00677219">
              <w:t xml:space="preserve"> 2</w:t>
            </w:r>
          </w:p>
        </w:tc>
        <w:tc>
          <w:tcPr>
            <w:tcW w:w="1828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02F2B" w:rsidTr="00D9779C">
        <w:tc>
          <w:tcPr>
            <w:tcW w:w="1743" w:type="dxa"/>
          </w:tcPr>
          <w:p w:rsidR="00302F2B" w:rsidRPr="007F2627" w:rsidRDefault="00302F2B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Bike PE </w:t>
            </w:r>
            <w:proofErr w:type="spellStart"/>
            <w:r w:rsidRPr="007F2627">
              <w:rPr>
                <w:lang w:val="pt-BR"/>
              </w:rPr>
              <w:t>Locator</w:t>
            </w:r>
            <w:proofErr w:type="spellEnd"/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2570" w:type="dxa"/>
          </w:tcPr>
          <w:p w:rsidR="00302F2B" w:rsidRDefault="00302F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6F34EC" w:rsidP="006F34EC">
            <w:pPr>
              <w:pStyle w:val="Corpodetexto"/>
              <w:spacing w:before="60"/>
              <w:ind w:left="0"/>
            </w:pPr>
            <w:r>
              <w:t>02/10/2013 a 04/12/2013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17</w:t>
            </w:r>
          </w:p>
        </w:tc>
      </w:tr>
      <w:tr w:rsidR="00302F2B" w:rsidTr="00D9779C">
        <w:tc>
          <w:tcPr>
            <w:tcW w:w="1743" w:type="dxa"/>
          </w:tcPr>
          <w:p w:rsidR="00302F2B" w:rsidRPr="00302F2B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Teste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Sistema</w:t>
            </w:r>
            <w:proofErr w:type="spellEnd"/>
          </w:p>
        </w:tc>
        <w:tc>
          <w:tcPr>
            <w:tcW w:w="98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2570" w:type="dxa"/>
          </w:tcPr>
          <w:p w:rsidR="00302F2B" w:rsidRDefault="00302F2B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ED4E46" w:rsidP="00ED4E46">
            <w:pPr>
              <w:pStyle w:val="Corpodetexto"/>
              <w:spacing w:before="60"/>
              <w:ind w:left="0"/>
            </w:pPr>
            <w:r>
              <w:t>04</w:t>
            </w:r>
            <w:r w:rsidR="006F34EC">
              <w:t>/</w:t>
            </w:r>
            <w:r>
              <w:t>12/2013 a 18</w:t>
            </w:r>
            <w:r w:rsidR="006F34EC">
              <w:t>/</w:t>
            </w:r>
            <w:r>
              <w:t>12</w:t>
            </w:r>
            <w:r w:rsidR="006F34EC">
              <w:t>/2013</w:t>
            </w:r>
          </w:p>
        </w:tc>
        <w:tc>
          <w:tcPr>
            <w:tcW w:w="1731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tr w:rsidR="00CB1B8E" w:rsidTr="00D9779C">
        <w:tc>
          <w:tcPr>
            <w:tcW w:w="1743" w:type="dxa"/>
          </w:tcPr>
          <w:p w:rsidR="00CB1B8E" w:rsidRPr="00CB1B8E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Implantação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Sistema</w:t>
            </w:r>
            <w:proofErr w:type="spellEnd"/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2570" w:type="dxa"/>
          </w:tcPr>
          <w:p w:rsidR="00CB1B8E" w:rsidRDefault="00CB1B8E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DE34B5" w:rsidP="00DE34B5">
            <w:pPr>
              <w:pStyle w:val="Corpodetexto"/>
              <w:spacing w:before="60"/>
              <w:ind w:left="0"/>
            </w:pPr>
            <w:r>
              <w:t>18</w:t>
            </w:r>
            <w:r w:rsidR="006F34EC">
              <w:t>/</w:t>
            </w:r>
            <w:r>
              <w:t>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19</w:t>
            </w:r>
          </w:p>
        </w:tc>
      </w:tr>
      <w:tr w:rsidR="00CB1B8E" w:rsidTr="00D9779C">
        <w:tc>
          <w:tcPr>
            <w:tcW w:w="1743" w:type="dxa"/>
          </w:tcPr>
          <w:p w:rsidR="00CB1B8E" w:rsidRPr="00CB1B8E" w:rsidRDefault="00CB1B8E">
            <w:pPr>
              <w:pStyle w:val="Corpodetexto"/>
              <w:spacing w:before="60"/>
              <w:ind w:left="0"/>
            </w:pPr>
            <w:proofErr w:type="spellStart"/>
            <w:r w:rsidRPr="00CB1B8E">
              <w:t>Treinamento</w:t>
            </w:r>
            <w:proofErr w:type="spellEnd"/>
            <w:r w:rsidRPr="00CB1B8E">
              <w:t xml:space="preserve"> do </w:t>
            </w:r>
            <w:proofErr w:type="spellStart"/>
            <w:r w:rsidRPr="00CB1B8E">
              <w:t>Cliente</w:t>
            </w:r>
            <w:proofErr w:type="spellEnd"/>
          </w:p>
        </w:tc>
        <w:tc>
          <w:tcPr>
            <w:tcW w:w="984" w:type="dxa"/>
          </w:tcPr>
          <w:p w:rsidR="00CB1B8E" w:rsidRDefault="004A2279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2570" w:type="dxa"/>
          </w:tcPr>
          <w:p w:rsidR="00CB1B8E" w:rsidRDefault="00CB1B8E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B1B8E" w:rsidRDefault="00AD067C" w:rsidP="00AD067C">
            <w:pPr>
              <w:pStyle w:val="Corpodetexto"/>
              <w:spacing w:before="60"/>
              <w:ind w:left="0"/>
            </w:pPr>
            <w:r>
              <w:t>25/12/2013 a 25/12</w:t>
            </w:r>
            <w:r w:rsidR="006F34EC">
              <w:t>/2013</w:t>
            </w:r>
          </w:p>
        </w:tc>
        <w:tc>
          <w:tcPr>
            <w:tcW w:w="1731" w:type="dxa"/>
          </w:tcPr>
          <w:p w:rsidR="00CB1B8E" w:rsidRDefault="003F651F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7F2627" w:rsidRDefault="003F1E77" w:rsidP="008F2A8C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</w:p>
    <w:bookmarkEnd w:id="7"/>
    <w:p w:rsidR="00856F5F" w:rsidRPr="007F2627" w:rsidRDefault="00856F5F">
      <w:pPr>
        <w:pStyle w:val="InfoBlue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0D3DAD" w:rsidRDefault="000D3DAD">
      <w:pPr>
        <w:pStyle w:val="InfoBlue"/>
        <w:rPr>
          <w:lang w:val="pt-BR"/>
        </w:rPr>
      </w:pPr>
    </w:p>
    <w:p w:rsidR="00AA1A71" w:rsidRPr="00C53DD6" w:rsidRDefault="005A4ECE" w:rsidP="00AE6444">
      <w:pPr>
        <w:pStyle w:val="Corpodetexto"/>
        <w:ind w:left="426" w:firstLine="294"/>
        <w:rPr>
          <w:lang w:val="pt-BR"/>
        </w:rPr>
      </w:pPr>
      <w:r>
        <w:rPr>
          <w:lang w:val="pt-BR"/>
        </w:rPr>
        <w:t xml:space="preserve">No projeto, foram </w:t>
      </w:r>
      <w:r w:rsidR="00A40542">
        <w:rPr>
          <w:lang w:val="pt-BR"/>
        </w:rPr>
        <w:t>apresentadas dificuldades referentes</w:t>
      </w:r>
      <w:r>
        <w:rPr>
          <w:lang w:val="pt-BR"/>
        </w:rPr>
        <w:t xml:space="preserve"> ao </w:t>
      </w:r>
      <w:r w:rsidR="00AA1A71" w:rsidRPr="005A4ECE">
        <w:rPr>
          <w:lang w:val="pt-BR"/>
        </w:rPr>
        <w:t>Processo de Desenvolvimento e Métodos de Acompanhamento</w:t>
      </w:r>
      <w:r w:rsidR="00ED0ED5">
        <w:rPr>
          <w:lang w:val="pt-BR"/>
        </w:rPr>
        <w:t xml:space="preserve"> </w:t>
      </w:r>
      <w:r w:rsidR="00EE48D9">
        <w:rPr>
          <w:lang w:val="pt-BR"/>
        </w:rPr>
        <w:t>pelo motivo de ultrapassar o horário estabelecido</w:t>
      </w:r>
      <w:r w:rsidR="00D542EB">
        <w:rPr>
          <w:lang w:val="pt-BR"/>
        </w:rPr>
        <w:t xml:space="preserve">, gerando cansaço </w:t>
      </w:r>
      <w:r w:rsidR="003763E2">
        <w:rPr>
          <w:lang w:val="pt-BR"/>
        </w:rPr>
        <w:t>de todos os envolvidos e consequentemente atraso na produção do projeto</w:t>
      </w:r>
      <w:r w:rsidR="00AE6444">
        <w:rPr>
          <w:lang w:val="pt-BR"/>
        </w:rPr>
        <w:t xml:space="preserve">. Também </w:t>
      </w:r>
      <w:r w:rsidR="00A01646">
        <w:rPr>
          <w:lang w:val="pt-BR"/>
        </w:rPr>
        <w:t>foram</w:t>
      </w:r>
      <w:r w:rsidR="00AE6444">
        <w:rPr>
          <w:lang w:val="pt-BR"/>
        </w:rPr>
        <w:t xml:space="preserve"> </w:t>
      </w:r>
      <w:r w:rsidR="00A01646">
        <w:rPr>
          <w:lang w:val="pt-BR"/>
        </w:rPr>
        <w:t>levantados os Objetivos e Marcos do Projeto</w:t>
      </w:r>
      <w:r w:rsidR="00B94ADC">
        <w:rPr>
          <w:lang w:val="pt-BR"/>
        </w:rPr>
        <w:t xml:space="preserve"> na qual obteve dificuldades quanto o preenchimento dos períodos</w:t>
      </w:r>
      <w:r w:rsidR="00AB7D13">
        <w:rPr>
          <w:b/>
          <w:lang w:val="pt-BR"/>
        </w:rPr>
        <w:t>.</w:t>
      </w:r>
      <w:r w:rsidR="00C53DD6">
        <w:rPr>
          <w:b/>
          <w:lang w:val="pt-BR"/>
        </w:rPr>
        <w:t xml:space="preserve"> </w:t>
      </w:r>
      <w:r w:rsidR="00C53DD6">
        <w:rPr>
          <w:lang w:val="pt-BR"/>
        </w:rPr>
        <w:t xml:space="preserve">Portanto, nos próximos projetos, a equipe </w:t>
      </w:r>
      <w:r w:rsidR="00522904">
        <w:rPr>
          <w:lang w:val="pt-BR"/>
        </w:rPr>
        <w:t>estar</w:t>
      </w:r>
      <w:r w:rsidR="00EA0C13">
        <w:rPr>
          <w:lang w:val="pt-BR"/>
        </w:rPr>
        <w:t xml:space="preserve">á </w:t>
      </w:r>
      <w:r w:rsidR="00272403">
        <w:rPr>
          <w:lang w:val="pt-BR"/>
        </w:rPr>
        <w:t>preparada</w:t>
      </w:r>
      <w:r w:rsidR="00EA0C13">
        <w:rPr>
          <w:lang w:val="pt-BR"/>
        </w:rPr>
        <w:t xml:space="preserve"> </w:t>
      </w:r>
      <w:r w:rsidR="00C87C07">
        <w:rPr>
          <w:lang w:val="pt-BR"/>
        </w:rPr>
        <w:t xml:space="preserve">para evitar </w:t>
      </w:r>
      <w:r w:rsidR="00272403">
        <w:rPr>
          <w:lang w:val="pt-BR"/>
        </w:rPr>
        <w:t>os problemas apresentados.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294F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0DD" w:rsidRDefault="003D60DD">
      <w:r>
        <w:separator/>
      </w:r>
    </w:p>
  </w:endnote>
  <w:endnote w:type="continuationSeparator" w:id="0">
    <w:p w:rsidR="003D60DD" w:rsidRDefault="003D6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BA6841">
            <w:fldChar w:fldCharType="begin"/>
          </w:r>
          <w:r>
            <w:instrText xml:space="preserve"> DATE \@ "yyyy" </w:instrText>
          </w:r>
          <w:r w:rsidR="00BA6841">
            <w:fldChar w:fldCharType="separate"/>
          </w:r>
          <w:r w:rsidR="0017491D">
            <w:rPr>
              <w:noProof/>
            </w:rPr>
            <w:t>2013</w:t>
          </w:r>
          <w:r w:rsidR="00BA684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BA6841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A6841">
            <w:rPr>
              <w:rStyle w:val="Nmerodepgina"/>
            </w:rPr>
            <w:fldChar w:fldCharType="separate"/>
          </w:r>
          <w:r w:rsidR="0017491D">
            <w:rPr>
              <w:rStyle w:val="Nmerodepgina"/>
              <w:noProof/>
              <w:lang w:val="pt-BR"/>
            </w:rPr>
            <w:t>2</w:t>
          </w:r>
          <w:r w:rsidR="00BA6841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7491D" w:rsidRPr="0017491D">
              <w:rPr>
                <w:rStyle w:val="Nmerodepgina"/>
                <w:noProof/>
              </w:rPr>
              <w:t>3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0DD" w:rsidRDefault="003D60DD">
      <w:r>
        <w:separator/>
      </w:r>
    </w:p>
  </w:footnote>
  <w:footnote w:type="continuationSeparator" w:id="0">
    <w:p w:rsidR="003D60DD" w:rsidRDefault="003D6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53980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10FDB"/>
    <w:rsid w:val="00220D14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1172"/>
    <w:rsid w:val="003D60DD"/>
    <w:rsid w:val="003D61CB"/>
    <w:rsid w:val="003F1E77"/>
    <w:rsid w:val="003F651F"/>
    <w:rsid w:val="00401EEF"/>
    <w:rsid w:val="004433F0"/>
    <w:rsid w:val="004666CC"/>
    <w:rsid w:val="00472007"/>
    <w:rsid w:val="0048069E"/>
    <w:rsid w:val="00484EBF"/>
    <w:rsid w:val="004A2279"/>
    <w:rsid w:val="004A300F"/>
    <w:rsid w:val="004A55B2"/>
    <w:rsid w:val="004A6433"/>
    <w:rsid w:val="004D1A56"/>
    <w:rsid w:val="004E34E9"/>
    <w:rsid w:val="0050167C"/>
    <w:rsid w:val="00522904"/>
    <w:rsid w:val="00523E83"/>
    <w:rsid w:val="0052751B"/>
    <w:rsid w:val="00533607"/>
    <w:rsid w:val="005468A6"/>
    <w:rsid w:val="00557D87"/>
    <w:rsid w:val="00563916"/>
    <w:rsid w:val="00565898"/>
    <w:rsid w:val="00574862"/>
    <w:rsid w:val="00583E2B"/>
    <w:rsid w:val="00592DB4"/>
    <w:rsid w:val="005A4ECE"/>
    <w:rsid w:val="005B4875"/>
    <w:rsid w:val="00607F2A"/>
    <w:rsid w:val="00615BFC"/>
    <w:rsid w:val="0063420E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37C54"/>
    <w:rsid w:val="007450AF"/>
    <w:rsid w:val="007705E3"/>
    <w:rsid w:val="00782C5F"/>
    <w:rsid w:val="007854CF"/>
    <w:rsid w:val="007A7B21"/>
    <w:rsid w:val="007D59E1"/>
    <w:rsid w:val="007F2627"/>
    <w:rsid w:val="00856F5F"/>
    <w:rsid w:val="00874A1C"/>
    <w:rsid w:val="008830F9"/>
    <w:rsid w:val="00887EAD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4ADC"/>
    <w:rsid w:val="00BA6841"/>
    <w:rsid w:val="00BD1339"/>
    <w:rsid w:val="00BE4850"/>
    <w:rsid w:val="00C23E03"/>
    <w:rsid w:val="00C27E61"/>
    <w:rsid w:val="00C53DD6"/>
    <w:rsid w:val="00C711ED"/>
    <w:rsid w:val="00C87C07"/>
    <w:rsid w:val="00CA19BB"/>
    <w:rsid w:val="00CB1B8E"/>
    <w:rsid w:val="00CC2314"/>
    <w:rsid w:val="00CE4E82"/>
    <w:rsid w:val="00D542EB"/>
    <w:rsid w:val="00D6186C"/>
    <w:rsid w:val="00D9779C"/>
    <w:rsid w:val="00DA0C3E"/>
    <w:rsid w:val="00DA5274"/>
    <w:rsid w:val="00DB7CA2"/>
    <w:rsid w:val="00DE1B01"/>
    <w:rsid w:val="00DE34B5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B630F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C740-D872-4649-A9E0-3411F71E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13</TotalTime>
  <Pages>3</Pages>
  <Words>602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13</cp:revision>
  <cp:lastPrinted>2013-09-25T04:12:00Z</cp:lastPrinted>
  <dcterms:created xsi:type="dcterms:W3CDTF">2013-09-25T21:55:00Z</dcterms:created>
  <dcterms:modified xsi:type="dcterms:W3CDTF">2013-09-25T22:08:00Z</dcterms:modified>
</cp:coreProperties>
</file>