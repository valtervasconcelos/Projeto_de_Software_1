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proofErr w:type="spellStart"/>
      <w:r w:rsidR="00CE5A0A">
        <w:t>Login</w:t>
      </w:r>
      <w:proofErr w:type="spellEnd"/>
      <w:r w:rsidR="00CE5A0A">
        <w:t xml:space="preserve"> no Sistema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CE5A0A">
              <w:rPr>
                <w:rFonts w:ascii="Arial" w:hAnsi="Arial" w:cs="Arial"/>
              </w:rPr>
              <w:t xml:space="preserve"> </w:t>
            </w:r>
            <w:proofErr w:type="spellStart"/>
            <w:r w:rsidR="00CE5A0A">
              <w:rPr>
                <w:rFonts w:ascii="Arial" w:hAnsi="Arial" w:cs="Arial"/>
              </w:rPr>
              <w:t>Login</w:t>
            </w:r>
            <w:proofErr w:type="spellEnd"/>
            <w:r w:rsidR="00CE5A0A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EA592C">
              <w:t>11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CA041E">
            <w:r>
              <w:t>06/1</w:t>
            </w:r>
            <w:r w:rsidR="00EA592C">
              <w:t>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EA592C">
            <w:r>
              <w:t>08/11</w:t>
            </w:r>
            <w:r w:rsidR="000C1191">
              <w:t>/2013</w:t>
            </w:r>
          </w:p>
        </w:tc>
      </w:tr>
      <w:tr w:rsidR="00BC154F" w:rsidTr="00FF1D29">
        <w:tc>
          <w:tcPr>
            <w:tcW w:w="4885" w:type="dxa"/>
          </w:tcPr>
          <w:p w:rsidR="00BC154F" w:rsidRPr="00704151" w:rsidRDefault="00BC154F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985" w:type="dxa"/>
          </w:tcPr>
          <w:p w:rsidR="00BC154F" w:rsidRDefault="00BC154F" w:rsidP="00FF1D29">
            <w:r>
              <w:t>19/10/2013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EA592C">
            <w:r>
              <w:t>10/11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EA592C">
            <w:r>
              <w:t>12/11</w:t>
            </w:r>
            <w:r w:rsidR="000C1191">
              <w:t>/2013</w:t>
            </w:r>
          </w:p>
        </w:tc>
      </w:tr>
      <w:tr w:rsidR="005C7F1E" w:rsidTr="00082549">
        <w:tc>
          <w:tcPr>
            <w:tcW w:w="4885" w:type="dxa"/>
          </w:tcPr>
          <w:p w:rsidR="005C7F1E" w:rsidRDefault="005C7F1E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1985" w:type="dxa"/>
          </w:tcPr>
          <w:p w:rsidR="005C7F1E" w:rsidRDefault="005C7F1E"/>
        </w:tc>
      </w:tr>
      <w:tr w:rsidR="000C1191" w:rsidTr="00082549">
        <w:tc>
          <w:tcPr>
            <w:tcW w:w="4885" w:type="dxa"/>
          </w:tcPr>
          <w:p w:rsidR="000C1191" w:rsidRDefault="00F96D59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</w:t>
            </w:r>
            <w:r w:rsidR="00645644">
              <w:rPr>
                <w:rFonts w:ascii="Arial" w:hAnsi="Arial" w:cs="Arial"/>
              </w:rPr>
              <w:t xml:space="preserve"> o Documento Especificação de</w:t>
            </w:r>
            <w:r w:rsidR="000C1191">
              <w:rPr>
                <w:rFonts w:ascii="Arial" w:hAnsi="Arial" w:cs="Arial"/>
              </w:rPr>
              <w:t xml:space="preserve"> Requisito</w:t>
            </w:r>
          </w:p>
        </w:tc>
        <w:tc>
          <w:tcPr>
            <w:tcW w:w="1985" w:type="dxa"/>
          </w:tcPr>
          <w:p w:rsidR="000C1191" w:rsidRDefault="00EA592C">
            <w:r>
              <w:t>14/11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231BEB" w:rsidP="00283C1A">
            <w:r>
              <w:t>04</w:t>
            </w:r>
            <w:r w:rsidR="00F96D59">
              <w:t>/12</w:t>
            </w:r>
            <w:r w:rsidR="000C1191"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314197" w:rsidRDefault="00343FB1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 xml:space="preserve"> </w:t>
      </w:r>
      <w:r w:rsidR="00257F46">
        <w:t>Criar o plano de Iteração C1</w:t>
      </w:r>
    </w:p>
    <w:p w:rsidR="00314197" w:rsidRP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Documento de Visão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Riscos</w:t>
      </w:r>
    </w:p>
    <w:p w:rsidR="00314197" w:rsidRDefault="00314197" w:rsidP="00CD3B3C">
      <w:pPr>
        <w:pStyle w:val="Corpodetexto"/>
        <w:numPr>
          <w:ilvl w:val="0"/>
          <w:numId w:val="28"/>
        </w:numPr>
        <w:ind w:left="426" w:hanging="1"/>
        <w:jc w:val="both"/>
      </w:pPr>
      <w:r w:rsidRPr="00314197">
        <w:t>Atualizar o Documento Lista de Itens de Trabalho</w:t>
      </w:r>
    </w:p>
    <w:p w:rsidR="00DF4558" w:rsidRDefault="00DF4558" w:rsidP="00CD3B3C">
      <w:pPr>
        <w:pStyle w:val="Corpodetexto"/>
        <w:numPr>
          <w:ilvl w:val="0"/>
          <w:numId w:val="28"/>
        </w:numPr>
        <w:ind w:left="426" w:hanging="1"/>
        <w:jc w:val="both"/>
      </w:pPr>
      <w:r>
        <w:t xml:space="preserve">Especificar Caso de Uso </w:t>
      </w:r>
      <w:proofErr w:type="spellStart"/>
      <w:r>
        <w:t>Login</w:t>
      </w:r>
      <w:proofErr w:type="spellEnd"/>
      <w:r>
        <w:t xml:space="preserve"> no Sistema</w:t>
      </w:r>
    </w:p>
    <w:p w:rsidR="00314197" w:rsidRDefault="00314197" w:rsidP="00CD3B3C">
      <w:pPr>
        <w:pStyle w:val="PargrafodaLista"/>
        <w:numPr>
          <w:ilvl w:val="0"/>
          <w:numId w:val="28"/>
        </w:numPr>
        <w:spacing w:after="120"/>
        <w:ind w:left="426" w:hanging="1"/>
        <w:jc w:val="both"/>
      </w:pPr>
      <w:r w:rsidRPr="00314197">
        <w:t>Atualizar o Documento Especificação do Requisito</w:t>
      </w:r>
    </w:p>
    <w:p w:rsidR="008D59CE" w:rsidRPr="00314197" w:rsidRDefault="008D59CE" w:rsidP="00DF4558">
      <w:pPr>
        <w:pStyle w:val="Corpodetexto"/>
        <w:ind w:left="426"/>
      </w:pP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A1744A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Plano de Iteração </w:t>
            </w:r>
            <w:proofErr w:type="spellStart"/>
            <w:r w:rsidR="00C677A3">
              <w:rPr>
                <w:rFonts w:ascii="Arial" w:hAnsi="Arial" w:cs="Arial"/>
              </w:rPr>
              <w:t>Login</w:t>
            </w:r>
            <w:proofErr w:type="spellEnd"/>
            <w:r w:rsidR="00C677A3">
              <w:rPr>
                <w:rFonts w:ascii="Arial" w:hAnsi="Arial" w:cs="Arial"/>
              </w:rPr>
              <w:t xml:space="preserve"> no Sistema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165F9C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</w:t>
            </w:r>
            <w:r>
              <w:rPr>
                <w:rFonts w:ascii="Arial" w:hAnsi="Arial" w:cs="Arial"/>
              </w:rPr>
              <w:lastRenderedPageBreak/>
              <w:t>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95311D" w:rsidRPr="006C6C5C" w:rsidRDefault="00165F9C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</w:t>
              </w:r>
              <w:r w:rsidR="004613C4" w:rsidRPr="00681C0B">
                <w:rPr>
                  <w:rStyle w:val="Hyperlink"/>
                  <w:rFonts w:ascii="Arial" w:hAnsi="Arial" w:cs="Arial"/>
                </w:rPr>
                <w:lastRenderedPageBreak/>
                <w:t>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Valter </w:t>
            </w:r>
            <w:r>
              <w:rPr>
                <w:rFonts w:ascii="Arial" w:hAnsi="Arial" w:cs="Arial"/>
                <w:lang w:eastAsia="ja-JP"/>
              </w:rPr>
              <w:lastRenderedPageBreak/>
              <w:t>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2,0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677A3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C677A3" w:rsidRPr="001B1DFF" w:rsidRDefault="00C677A3" w:rsidP="00FF1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Plano de Projeto</w:t>
            </w:r>
          </w:p>
        </w:tc>
        <w:tc>
          <w:tcPr>
            <w:tcW w:w="738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C677A3" w:rsidRPr="008A0F4A" w:rsidRDefault="00165F9C" w:rsidP="00FF1D29">
            <w:pPr>
              <w:rPr>
                <w:rFonts w:ascii="Arial" w:hAnsi="Arial" w:cs="Arial"/>
              </w:rPr>
            </w:pPr>
            <w:hyperlink r:id="rId9" w:history="1">
              <w:r w:rsidR="00C677A3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677A3" w:rsidRDefault="00C677A3" w:rsidP="00FF1D2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95311D" w:rsidRPr="006C6C5C" w:rsidRDefault="00165F9C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10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completo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B1DFF" w:rsidRPr="002E36B8" w:rsidRDefault="00165F9C" w:rsidP="002E36B8">
            <w:pPr>
              <w:rPr>
                <w:rFonts w:ascii="Arial" w:hAnsi="Arial" w:cs="Arial"/>
              </w:rPr>
            </w:pPr>
            <w:hyperlink r:id="rId11" w:history="1">
              <w:r w:rsidR="004613C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CD27CF" w:rsidTr="00A1744A">
        <w:trPr>
          <w:trHeight w:val="255"/>
        </w:trPr>
        <w:tc>
          <w:tcPr>
            <w:tcW w:w="1530" w:type="dxa"/>
            <w:noWrap/>
            <w:vAlign w:val="bottom"/>
          </w:tcPr>
          <w:p w:rsidR="00CD27CF" w:rsidRDefault="00CD27CF" w:rsidP="00CD2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no Sistema</w:t>
            </w:r>
          </w:p>
          <w:p w:rsidR="00CD27CF" w:rsidRDefault="00CD27CF" w:rsidP="00CD27CF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CD27CF" w:rsidRPr="008A0F4A" w:rsidRDefault="00165F9C" w:rsidP="00CD27CF">
            <w:pPr>
              <w:rPr>
                <w:rFonts w:ascii="Arial" w:hAnsi="Arial" w:cs="Arial"/>
              </w:rPr>
            </w:pPr>
            <w:hyperlink r:id="rId12" w:history="1">
              <w:r w:rsidR="00CD27CF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D27CF" w:rsidRDefault="00CD27CF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717A8" w:rsidP="00A54679">
            <w:pPr>
              <w:pStyle w:val="Corpodetexto"/>
              <w:ind w:left="0"/>
            </w:pPr>
            <w:r>
              <w:t>Servidor apresentou problemas de conexão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2717A8" w:rsidP="00A54679">
            <w:pPr>
              <w:pStyle w:val="Corpodetexto"/>
              <w:ind w:left="0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717A8" w:rsidP="002717A8">
            <w:pPr>
              <w:pStyle w:val="Corpodetexto"/>
              <w:ind w:left="0"/>
            </w:pPr>
            <w:r>
              <w:t xml:space="preserve">Foi aberta uma O.S com o </w:t>
            </w:r>
            <w:proofErr w:type="spellStart"/>
            <w:proofErr w:type="gramStart"/>
            <w:r>
              <w:t>DataCenter</w:t>
            </w:r>
            <w:proofErr w:type="spellEnd"/>
            <w:proofErr w:type="gramEnd"/>
            <w:r>
              <w:t xml:space="preserve"> que hospeda o nosso servidor e o problema foi resolvido.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DF4558" w:rsidRDefault="00257F46">
      <w:pPr>
        <w:pStyle w:val="Ttulo2"/>
      </w:pPr>
      <w:r>
        <w:t xml:space="preserve">Plano de Iteração </w:t>
      </w:r>
      <w:r w:rsidR="00DF4558">
        <w:t>em conformidade com o Plano de Projeto.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DF4558">
        <w:t>atualizada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Pr="004613C4" w:rsidRDefault="004613C4" w:rsidP="004613C4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BB39FF" w:rsidRPr="00F8546E">
        <w:tc>
          <w:tcPr>
            <w:tcW w:w="1778" w:type="dxa"/>
          </w:tcPr>
          <w:p w:rsidR="00BB39FF" w:rsidRDefault="00BB39FF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BB39FF" w:rsidRPr="006F19C9" w:rsidRDefault="00BB39FF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BB39FF">
        <w:tc>
          <w:tcPr>
            <w:tcW w:w="1778" w:type="dxa"/>
          </w:tcPr>
          <w:p w:rsidR="00BB39FF" w:rsidRDefault="00BB39FF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BB39FF" w:rsidRDefault="00BB39FF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02/10/2013</w:t>
            </w:r>
          </w:p>
        </w:tc>
      </w:tr>
      <w:tr w:rsidR="00BB39FF">
        <w:tc>
          <w:tcPr>
            <w:tcW w:w="1778" w:type="dxa"/>
          </w:tcPr>
          <w:p w:rsidR="00BB39FF" w:rsidRDefault="00BB39FF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BB39FF" w:rsidRDefault="00BB39FF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BB39FF" w:rsidRPr="00F8546E">
        <w:tc>
          <w:tcPr>
            <w:tcW w:w="1778" w:type="dxa"/>
          </w:tcPr>
          <w:p w:rsidR="00BB39FF" w:rsidRDefault="00BB39FF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BB39FF" w:rsidRPr="00F8546E" w:rsidRDefault="00BB39FF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3"/>
      <w:footerReference w:type="default" r:id="rId14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555" w:rsidRDefault="00D66555">
      <w:r>
        <w:separator/>
      </w:r>
    </w:p>
  </w:endnote>
  <w:endnote w:type="continuationSeparator" w:id="0">
    <w:p w:rsidR="00D66555" w:rsidRDefault="00D66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165F9C">
            <w:fldChar w:fldCharType="begin"/>
          </w:r>
          <w:r>
            <w:instrText xml:space="preserve"> DATE \@ "yyyy" </w:instrText>
          </w:r>
          <w:r w:rsidR="00165F9C">
            <w:fldChar w:fldCharType="separate"/>
          </w:r>
          <w:r w:rsidR="00A524C1">
            <w:rPr>
              <w:noProof/>
            </w:rPr>
            <w:t>2013</w:t>
          </w:r>
          <w:r w:rsidR="00165F9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165F9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5F9C">
            <w:rPr>
              <w:rStyle w:val="Nmerodepgina"/>
            </w:rPr>
            <w:fldChar w:fldCharType="separate"/>
          </w:r>
          <w:r w:rsidR="00A524C1">
            <w:rPr>
              <w:rStyle w:val="Nmerodepgina"/>
              <w:noProof/>
            </w:rPr>
            <w:t>1</w:t>
          </w:r>
          <w:r w:rsidR="00165F9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A524C1" w:rsidRPr="00A524C1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555" w:rsidRDefault="00D66555">
      <w:r>
        <w:separator/>
      </w:r>
    </w:p>
  </w:footnote>
  <w:footnote w:type="continuationSeparator" w:id="0">
    <w:p w:rsidR="00D66555" w:rsidRDefault="00D66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257F46">
            <w:t xml:space="preserve"> C1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1F504E">
            <w:t>11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46252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65F9C"/>
    <w:rsid w:val="001765D9"/>
    <w:rsid w:val="001838D5"/>
    <w:rsid w:val="001B1DFF"/>
    <w:rsid w:val="001B38A2"/>
    <w:rsid w:val="001D52E5"/>
    <w:rsid w:val="001E36DF"/>
    <w:rsid w:val="001F0CB7"/>
    <w:rsid w:val="001F3052"/>
    <w:rsid w:val="001F504E"/>
    <w:rsid w:val="00201AF9"/>
    <w:rsid w:val="0022630C"/>
    <w:rsid w:val="00230C30"/>
    <w:rsid w:val="00231BEB"/>
    <w:rsid w:val="00237DFD"/>
    <w:rsid w:val="0024722C"/>
    <w:rsid w:val="00253438"/>
    <w:rsid w:val="00257F46"/>
    <w:rsid w:val="00265264"/>
    <w:rsid w:val="00267B3C"/>
    <w:rsid w:val="002717A8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14197"/>
    <w:rsid w:val="00326DBC"/>
    <w:rsid w:val="00332700"/>
    <w:rsid w:val="00336EE5"/>
    <w:rsid w:val="0034128A"/>
    <w:rsid w:val="00343FB1"/>
    <w:rsid w:val="00345FF8"/>
    <w:rsid w:val="003528FF"/>
    <w:rsid w:val="00355324"/>
    <w:rsid w:val="00360FA0"/>
    <w:rsid w:val="003618B3"/>
    <w:rsid w:val="00372742"/>
    <w:rsid w:val="00374EC5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672B2"/>
    <w:rsid w:val="00581E81"/>
    <w:rsid w:val="005914FC"/>
    <w:rsid w:val="005932CA"/>
    <w:rsid w:val="005C18C3"/>
    <w:rsid w:val="005C7F1E"/>
    <w:rsid w:val="005D3A68"/>
    <w:rsid w:val="005E24A3"/>
    <w:rsid w:val="005F1681"/>
    <w:rsid w:val="005F482B"/>
    <w:rsid w:val="0063302D"/>
    <w:rsid w:val="0064066B"/>
    <w:rsid w:val="006438D8"/>
    <w:rsid w:val="00645644"/>
    <w:rsid w:val="00651079"/>
    <w:rsid w:val="00670A05"/>
    <w:rsid w:val="00684C89"/>
    <w:rsid w:val="00693B25"/>
    <w:rsid w:val="006A279E"/>
    <w:rsid w:val="006A4DC5"/>
    <w:rsid w:val="006C4CFA"/>
    <w:rsid w:val="006C6C5C"/>
    <w:rsid w:val="006F19C9"/>
    <w:rsid w:val="006F3F7B"/>
    <w:rsid w:val="00704151"/>
    <w:rsid w:val="00721DDD"/>
    <w:rsid w:val="00750D98"/>
    <w:rsid w:val="00754A2E"/>
    <w:rsid w:val="0076496D"/>
    <w:rsid w:val="0077130D"/>
    <w:rsid w:val="007D6974"/>
    <w:rsid w:val="007E3B4F"/>
    <w:rsid w:val="007F53F8"/>
    <w:rsid w:val="007F5542"/>
    <w:rsid w:val="00804509"/>
    <w:rsid w:val="0085328A"/>
    <w:rsid w:val="008570C4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F1C81"/>
    <w:rsid w:val="008F5A5D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D4ACE"/>
    <w:rsid w:val="009E308F"/>
    <w:rsid w:val="009E7B6B"/>
    <w:rsid w:val="009F0C1C"/>
    <w:rsid w:val="009F5638"/>
    <w:rsid w:val="00A12B80"/>
    <w:rsid w:val="00A1523C"/>
    <w:rsid w:val="00A1744A"/>
    <w:rsid w:val="00A24AB6"/>
    <w:rsid w:val="00A5134B"/>
    <w:rsid w:val="00A524C1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7189"/>
    <w:rsid w:val="00B20A98"/>
    <w:rsid w:val="00B31A28"/>
    <w:rsid w:val="00B46D12"/>
    <w:rsid w:val="00B47FF2"/>
    <w:rsid w:val="00B7448B"/>
    <w:rsid w:val="00BA3E3F"/>
    <w:rsid w:val="00BA4997"/>
    <w:rsid w:val="00BB39FF"/>
    <w:rsid w:val="00BC154F"/>
    <w:rsid w:val="00BC1FC2"/>
    <w:rsid w:val="00BD19E6"/>
    <w:rsid w:val="00C01664"/>
    <w:rsid w:val="00C21148"/>
    <w:rsid w:val="00C220A3"/>
    <w:rsid w:val="00C22B8D"/>
    <w:rsid w:val="00C344D9"/>
    <w:rsid w:val="00C40D85"/>
    <w:rsid w:val="00C677A3"/>
    <w:rsid w:val="00C75F8D"/>
    <w:rsid w:val="00C77F92"/>
    <w:rsid w:val="00C92D53"/>
    <w:rsid w:val="00CC29D7"/>
    <w:rsid w:val="00CD27CF"/>
    <w:rsid w:val="00CD3B3C"/>
    <w:rsid w:val="00CE0610"/>
    <w:rsid w:val="00CE5A0A"/>
    <w:rsid w:val="00CF4B3E"/>
    <w:rsid w:val="00CF76E9"/>
    <w:rsid w:val="00D17B9B"/>
    <w:rsid w:val="00D22D11"/>
    <w:rsid w:val="00D242D5"/>
    <w:rsid w:val="00D268D4"/>
    <w:rsid w:val="00D32393"/>
    <w:rsid w:val="00D37670"/>
    <w:rsid w:val="00D541B8"/>
    <w:rsid w:val="00D62F2D"/>
    <w:rsid w:val="00D66555"/>
    <w:rsid w:val="00D821D0"/>
    <w:rsid w:val="00DC3A3B"/>
    <w:rsid w:val="00DE516D"/>
    <w:rsid w:val="00DF2C7C"/>
    <w:rsid w:val="00DF4558"/>
    <w:rsid w:val="00E91A73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C3FB4"/>
    <w:rsid w:val="00FD31BE"/>
    <w:rsid w:val="00F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footer" Target="footer1.xm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103</TotalTime>
  <Pages>3</Pages>
  <Words>460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36</cp:revision>
  <cp:lastPrinted>2013-10-02T18:09:00Z</cp:lastPrinted>
  <dcterms:created xsi:type="dcterms:W3CDTF">2013-11-17T01:56:00Z</dcterms:created>
  <dcterms:modified xsi:type="dcterms:W3CDTF">2013-12-04T12:54:00Z</dcterms:modified>
</cp:coreProperties>
</file>