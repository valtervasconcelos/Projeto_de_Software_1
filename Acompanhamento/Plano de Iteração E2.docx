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C7C" w:rsidRDefault="00DF2C7C">
      <w:pPr>
        <w:pStyle w:val="Ttulo"/>
      </w:pPr>
    </w:p>
    <w:p w:rsidR="00DF2C7C" w:rsidRDefault="00DF2C7C">
      <w:pPr>
        <w:pStyle w:val="Ttulo"/>
      </w:pPr>
    </w:p>
    <w:p w:rsidR="0095311D" w:rsidRDefault="00555530">
      <w:pPr>
        <w:pStyle w:val="Ttulo"/>
      </w:pPr>
      <w:r>
        <w:t>Sistema de Rastreamento</w:t>
      </w:r>
    </w:p>
    <w:p w:rsidR="0095311D" w:rsidRDefault="0095311D" w:rsidP="00082549">
      <w:pPr>
        <w:pStyle w:val="Ttulo"/>
      </w:pPr>
      <w:r w:rsidRPr="009310F6">
        <w:t>Plano de Iteração</w:t>
      </w:r>
      <w:r w:rsidR="00CE5A0A">
        <w:t xml:space="preserve"> </w:t>
      </w:r>
      <w:r w:rsidR="001763B8">
        <w:t>E2</w:t>
      </w:r>
    </w:p>
    <w:p w:rsidR="00082549" w:rsidRPr="00082549" w:rsidRDefault="00082549" w:rsidP="00082549"/>
    <w:p w:rsidR="0095311D" w:rsidRDefault="0095311D" w:rsidP="00082549">
      <w:pPr>
        <w:pStyle w:val="Ttulo1"/>
        <w:numPr>
          <w:ilvl w:val="0"/>
          <w:numId w:val="38"/>
        </w:numPr>
      </w:pPr>
      <w:r>
        <w:t>Principais Marcos</w:t>
      </w:r>
      <w:r w:rsidR="00684C89">
        <w:tab/>
      </w:r>
    </w:p>
    <w:p w:rsidR="00082549" w:rsidRPr="00082549" w:rsidRDefault="00082549" w:rsidP="00082549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10"/>
        <w:gridCol w:w="2410"/>
      </w:tblGrid>
      <w:tr w:rsidR="0095311D" w:rsidRPr="002463F1" w:rsidTr="001D7D54">
        <w:tc>
          <w:tcPr>
            <w:tcW w:w="53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bookmarkStart w:id="0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5311D" w:rsidRPr="002463F1" w:rsidRDefault="0095311D" w:rsidP="00705A7F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0C1191" w:rsidRPr="002463F1" w:rsidTr="001D7D54">
        <w:tc>
          <w:tcPr>
            <w:tcW w:w="5310" w:type="dxa"/>
          </w:tcPr>
          <w:p w:rsidR="000C1191" w:rsidRPr="002463F1" w:rsidRDefault="000C1191" w:rsidP="00705A7F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</w:p>
        </w:tc>
        <w:tc>
          <w:tcPr>
            <w:tcW w:w="2410" w:type="dxa"/>
          </w:tcPr>
          <w:p w:rsidR="000C1191" w:rsidRPr="002463F1" w:rsidRDefault="00364C74" w:rsidP="00705A7F">
            <w:r>
              <w:t>19/02/2014</w:t>
            </w:r>
          </w:p>
        </w:tc>
      </w:tr>
      <w:tr w:rsidR="005C7F1E" w:rsidRPr="002463F1" w:rsidTr="001D7D54">
        <w:tc>
          <w:tcPr>
            <w:tcW w:w="5310" w:type="dxa"/>
          </w:tcPr>
          <w:p w:rsidR="005C7F1E" w:rsidRPr="002463F1" w:rsidRDefault="00C171C0" w:rsidP="00BD72DD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 xml:space="preserve">Criar Tela </w:t>
            </w:r>
            <w:r w:rsidR="00BD72DD">
              <w:rPr>
                <w:rFonts w:ascii="Arial" w:hAnsi="Arial" w:cs="Arial"/>
              </w:rPr>
              <w:t>Alterar Senha</w:t>
            </w:r>
            <w:r w:rsidR="00252F85">
              <w:rPr>
                <w:rFonts w:ascii="Arial" w:hAnsi="Arial" w:cs="Arial"/>
              </w:rPr>
              <w:t xml:space="preserve"> Gerê</w:t>
            </w:r>
            <w:r w:rsidR="00BD72DD">
              <w:rPr>
                <w:rFonts w:ascii="Arial" w:hAnsi="Arial" w:cs="Arial"/>
              </w:rPr>
              <w:t>ncia</w:t>
            </w:r>
          </w:p>
        </w:tc>
        <w:tc>
          <w:tcPr>
            <w:tcW w:w="2410" w:type="dxa"/>
          </w:tcPr>
          <w:p w:rsidR="005C7F1E" w:rsidRPr="002463F1" w:rsidRDefault="008448A1" w:rsidP="00705A7F">
            <w:r>
              <w:t>24/02/2014</w:t>
            </w:r>
          </w:p>
        </w:tc>
      </w:tr>
      <w:tr w:rsidR="003B13E4" w:rsidRPr="002463F1" w:rsidTr="001D7D54">
        <w:tc>
          <w:tcPr>
            <w:tcW w:w="5310" w:type="dxa"/>
          </w:tcPr>
          <w:p w:rsidR="003B13E4" w:rsidRPr="002463F1" w:rsidRDefault="003B13E4" w:rsidP="00BD72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BD72DD">
              <w:rPr>
                <w:rFonts w:ascii="Arial" w:hAnsi="Arial" w:cs="Arial"/>
              </w:rPr>
              <w:t>Alterar Senha</w:t>
            </w:r>
            <w:r w:rsidR="00252F85">
              <w:rPr>
                <w:rFonts w:ascii="Arial" w:hAnsi="Arial" w:cs="Arial"/>
              </w:rPr>
              <w:t xml:space="preserve"> Gerê</w:t>
            </w:r>
            <w:r w:rsidR="00BD72DD">
              <w:rPr>
                <w:rFonts w:ascii="Arial" w:hAnsi="Arial" w:cs="Arial"/>
              </w:rPr>
              <w:t>ncia</w:t>
            </w:r>
          </w:p>
        </w:tc>
        <w:tc>
          <w:tcPr>
            <w:tcW w:w="2410" w:type="dxa"/>
          </w:tcPr>
          <w:p w:rsidR="003B13E4" w:rsidRPr="002463F1" w:rsidRDefault="008448A1" w:rsidP="003B13E4">
            <w:r>
              <w:t>27/02/2014</w:t>
            </w:r>
          </w:p>
        </w:tc>
      </w:tr>
      <w:tr w:rsidR="001D7D54" w:rsidRPr="002463F1" w:rsidTr="001D7D54">
        <w:tc>
          <w:tcPr>
            <w:tcW w:w="5310" w:type="dxa"/>
            <w:vAlign w:val="bottom"/>
          </w:tcPr>
          <w:p w:rsidR="001D7D54" w:rsidRDefault="001D7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2410" w:type="dxa"/>
          </w:tcPr>
          <w:p w:rsidR="001D7D54" w:rsidRDefault="00CB1C38" w:rsidP="003B13E4">
            <w:r>
              <w:t>28/02/2014</w:t>
            </w:r>
          </w:p>
        </w:tc>
      </w:tr>
      <w:tr w:rsidR="001D7D54" w:rsidRPr="002463F1" w:rsidTr="001D7D54">
        <w:tc>
          <w:tcPr>
            <w:tcW w:w="5310" w:type="dxa"/>
            <w:vAlign w:val="bottom"/>
          </w:tcPr>
          <w:p w:rsidR="001D7D54" w:rsidRDefault="001D7D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2410" w:type="dxa"/>
          </w:tcPr>
          <w:p w:rsidR="001D7D54" w:rsidRDefault="00CB1C38" w:rsidP="003B13E4">
            <w:r>
              <w:t>03/03/2014</w:t>
            </w:r>
          </w:p>
        </w:tc>
      </w:tr>
      <w:tr w:rsidR="00210A8C" w:rsidRPr="002463F1" w:rsidTr="001D7D54">
        <w:tc>
          <w:tcPr>
            <w:tcW w:w="5310" w:type="dxa"/>
          </w:tcPr>
          <w:p w:rsidR="00210A8C" w:rsidRPr="002463F1" w:rsidRDefault="00210A8C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210A8C" w:rsidRPr="002463F1" w:rsidRDefault="00CB1C38" w:rsidP="00302F6B">
            <w:r>
              <w:t>04/03/2014</w:t>
            </w:r>
          </w:p>
        </w:tc>
      </w:tr>
      <w:tr w:rsidR="00CB1C38" w:rsidRPr="002463F1" w:rsidTr="001D7D54">
        <w:tc>
          <w:tcPr>
            <w:tcW w:w="5310" w:type="dxa"/>
          </w:tcPr>
          <w:p w:rsidR="00CB1C38" w:rsidRPr="002463F1" w:rsidRDefault="00CB1C38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CB1C38" w:rsidRDefault="00CB1C38">
            <w:r w:rsidRPr="004860A5">
              <w:t>04/03/2014</w:t>
            </w:r>
          </w:p>
        </w:tc>
      </w:tr>
      <w:tr w:rsidR="00CB1C38" w:rsidRPr="002463F1" w:rsidTr="001D7D54">
        <w:tc>
          <w:tcPr>
            <w:tcW w:w="5310" w:type="dxa"/>
          </w:tcPr>
          <w:p w:rsidR="00CB1C38" w:rsidRPr="002463F1" w:rsidRDefault="00CB1C38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CB1C38" w:rsidRDefault="00CB1C38">
            <w:r w:rsidRPr="004860A5">
              <w:t>04/03/2014</w:t>
            </w:r>
          </w:p>
        </w:tc>
      </w:tr>
      <w:tr w:rsidR="00CB1C38" w:rsidRPr="002463F1" w:rsidTr="001D7D54">
        <w:tc>
          <w:tcPr>
            <w:tcW w:w="5310" w:type="dxa"/>
          </w:tcPr>
          <w:p w:rsidR="00CB1C38" w:rsidRPr="002463F1" w:rsidRDefault="00CB1C38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CB1C38" w:rsidRDefault="00CB1C38">
            <w:r w:rsidRPr="004860A5">
              <w:t>04/03/2014</w:t>
            </w:r>
          </w:p>
        </w:tc>
      </w:tr>
      <w:tr w:rsidR="00CB1C38" w:rsidRPr="002463F1" w:rsidTr="001D7D54">
        <w:tc>
          <w:tcPr>
            <w:tcW w:w="5310" w:type="dxa"/>
          </w:tcPr>
          <w:p w:rsidR="00CB1C38" w:rsidRPr="002463F1" w:rsidRDefault="00CB1C38" w:rsidP="00302F6B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CB1C38" w:rsidRDefault="00CB1C38">
            <w:r w:rsidRPr="004860A5">
              <w:t>04/03/2014</w:t>
            </w:r>
          </w:p>
        </w:tc>
      </w:tr>
      <w:tr w:rsidR="009F1A0D" w:rsidRPr="002463F1" w:rsidTr="001D7D54">
        <w:tc>
          <w:tcPr>
            <w:tcW w:w="5310" w:type="dxa"/>
          </w:tcPr>
          <w:p w:rsidR="009F1A0D" w:rsidRPr="002463F1" w:rsidRDefault="009F1A0D" w:rsidP="00302F6B">
            <w:r w:rsidRPr="002463F1">
              <w:t>Final da Iteração</w:t>
            </w:r>
          </w:p>
        </w:tc>
        <w:tc>
          <w:tcPr>
            <w:tcW w:w="2410" w:type="dxa"/>
          </w:tcPr>
          <w:p w:rsidR="009F1A0D" w:rsidRPr="002463F1" w:rsidRDefault="00C71465" w:rsidP="00302F6B">
            <w:proofErr w:type="gramStart"/>
            <w:r>
              <w:t>??????????</w:t>
            </w:r>
            <w:proofErr w:type="gramEnd"/>
          </w:p>
        </w:tc>
      </w:tr>
      <w:bookmarkEnd w:id="0"/>
    </w:tbl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210A8C" w:rsidRDefault="00210A8C">
      <w:pPr>
        <w:pStyle w:val="Corpodetexto"/>
        <w:ind w:left="0"/>
      </w:pPr>
    </w:p>
    <w:p w:rsidR="001D7D54" w:rsidRPr="002463F1" w:rsidRDefault="001D7D54">
      <w:pPr>
        <w:pStyle w:val="Corpodetexto"/>
        <w:ind w:left="0"/>
      </w:pPr>
    </w:p>
    <w:p w:rsidR="00210A8C" w:rsidRPr="002463F1" w:rsidRDefault="00210A8C">
      <w:pPr>
        <w:pStyle w:val="Corpodetexto"/>
        <w:ind w:left="0"/>
      </w:pPr>
    </w:p>
    <w:p w:rsidR="0095311D" w:rsidRPr="002463F1" w:rsidRDefault="00705A7F">
      <w:pPr>
        <w:pStyle w:val="Corpodetexto"/>
        <w:ind w:left="0"/>
      </w:pPr>
      <w:r w:rsidRPr="002463F1">
        <w:br w:type="textWrapping" w:clear="all"/>
      </w:r>
    </w:p>
    <w:p w:rsidR="00DF2C7C" w:rsidRDefault="00DF2C7C">
      <w:pPr>
        <w:pStyle w:val="Corpodetexto"/>
        <w:ind w:left="0"/>
      </w:pPr>
    </w:p>
    <w:p w:rsidR="00082549" w:rsidRDefault="0095311D" w:rsidP="00082549">
      <w:pPr>
        <w:pStyle w:val="Ttulo1"/>
        <w:numPr>
          <w:ilvl w:val="0"/>
          <w:numId w:val="38"/>
        </w:numPr>
      </w:pPr>
      <w:r>
        <w:t>Objetivos de Alto Nível</w:t>
      </w:r>
    </w:p>
    <w:p w:rsidR="00082549" w:rsidRPr="00082549" w:rsidRDefault="00082549" w:rsidP="00082549">
      <w:pPr>
        <w:pStyle w:val="PargrafodaLista"/>
      </w:pPr>
    </w:p>
    <w:p w:rsidR="00314197" w:rsidRPr="00136B42" w:rsidRDefault="00D912CF" w:rsidP="00CD3B3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730E0A" w:rsidRDefault="00314197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Cr</w:t>
      </w:r>
      <w:r w:rsidR="00D912CF" w:rsidRPr="00730E0A">
        <w:rPr>
          <w:rFonts w:ascii="Arial" w:hAnsi="Arial" w:cs="Arial"/>
        </w:rPr>
        <w:t xml:space="preserve">iar Tela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</w:p>
    <w:p w:rsidR="009A03EA" w:rsidRPr="009A03EA" w:rsidRDefault="009A03EA" w:rsidP="009A03EA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Alterar Senha Gerê</w:t>
      </w:r>
      <w:r w:rsidRPr="00730E0A">
        <w:rPr>
          <w:rFonts w:ascii="Arial" w:hAnsi="Arial" w:cs="Arial"/>
        </w:rPr>
        <w:t>ncia</w:t>
      </w:r>
    </w:p>
    <w:p w:rsidR="00C171C0" w:rsidRPr="00730E0A" w:rsidRDefault="00D912CF" w:rsidP="00CD3B3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>Testar Tel</w:t>
      </w:r>
      <w:r w:rsidR="00730E0A">
        <w:rPr>
          <w:rFonts w:ascii="Arial" w:hAnsi="Arial" w:cs="Arial"/>
        </w:rPr>
        <w:t xml:space="preserve">a </w:t>
      </w:r>
      <w:r w:rsidR="00252F85">
        <w:rPr>
          <w:rFonts w:ascii="Arial" w:hAnsi="Arial" w:cs="Arial"/>
        </w:rPr>
        <w:t>Alterar Senha Gerê</w:t>
      </w:r>
      <w:r w:rsidR="00730E0A" w:rsidRPr="00730E0A">
        <w:rPr>
          <w:rFonts w:ascii="Arial" w:hAnsi="Arial" w:cs="Arial"/>
        </w:rPr>
        <w:t>ncia</w:t>
      </w:r>
      <w:r w:rsidR="00730E0A">
        <w:rPr>
          <w:rFonts w:ascii="Arial" w:hAnsi="Arial" w:cs="Arial"/>
        </w:rPr>
        <w:t xml:space="preserve">      </w:t>
      </w:r>
    </w:p>
    <w:p w:rsidR="00C41105" w:rsidRDefault="00C41105" w:rsidP="00C41105">
      <w:pPr>
        <w:pStyle w:val="Corpodetexto"/>
        <w:ind w:left="426"/>
      </w:pPr>
    </w:p>
    <w:p w:rsidR="00C41105" w:rsidRPr="00314197" w:rsidRDefault="00C41105" w:rsidP="00C41105">
      <w:pPr>
        <w:pStyle w:val="Corpodetexto"/>
        <w:ind w:left="426"/>
      </w:pPr>
    </w:p>
    <w:p w:rsidR="006C6C5C" w:rsidRDefault="006C6C5C" w:rsidP="00082549">
      <w:pPr>
        <w:pStyle w:val="Ttulo1"/>
      </w:pPr>
    </w:p>
    <w:p w:rsidR="0095311D" w:rsidRPr="00082549" w:rsidRDefault="0095311D" w:rsidP="00082549">
      <w:pPr>
        <w:pStyle w:val="Ttulo1"/>
      </w:pPr>
      <w:r>
        <w:t xml:space="preserve">3.  </w:t>
      </w:r>
      <w:r w:rsidR="00082549">
        <w:t>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DF2C7C" w:rsidTr="00D46B62">
        <w:trPr>
          <w:trHeight w:val="728"/>
        </w:trPr>
        <w:tc>
          <w:tcPr>
            <w:tcW w:w="153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C171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D46B62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2E5A48" w:rsidP="00CD27CF">
            <w:pPr>
              <w:rPr>
                <w:rFonts w:ascii="Arial" w:hAnsi="Arial" w:cs="Arial"/>
              </w:rPr>
            </w:pPr>
            <w:hyperlink r:id="rId7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</w:t>
              </w:r>
              <w:r w:rsidR="00C41105" w:rsidRPr="008A0F4A">
                <w:rPr>
                  <w:rStyle w:val="Hyperlink"/>
                  <w:rFonts w:ascii="Arial" w:hAnsi="Arial" w:cs="Arial"/>
                </w:rPr>
                <w:lastRenderedPageBreak/>
                <w:t>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CD27CF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  <w:tc>
          <w:tcPr>
            <w:tcW w:w="709" w:type="dxa"/>
            <w:noWrap/>
            <w:vAlign w:val="bottom"/>
          </w:tcPr>
          <w:p w:rsidR="00C41105" w:rsidRDefault="003F4D3D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9</w:t>
            </w:r>
            <w:r w:rsidR="00252F85">
              <w:rPr>
                <w:rFonts w:ascii="Arial" w:hAnsi="Arial" w:cs="Arial"/>
                <w:lang w:eastAsia="ja-JP"/>
              </w:rPr>
              <w:t>.20</w:t>
            </w:r>
          </w:p>
        </w:tc>
      </w:tr>
      <w:tr w:rsidR="00C41105" w:rsidTr="00D46B62">
        <w:trPr>
          <w:trHeight w:val="255"/>
        </w:trPr>
        <w:tc>
          <w:tcPr>
            <w:tcW w:w="1530" w:type="dxa"/>
            <w:noWrap/>
            <w:vAlign w:val="bottom"/>
          </w:tcPr>
          <w:p w:rsidR="00C41105" w:rsidRDefault="00C41105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Criar Tela </w:t>
            </w:r>
            <w:r w:rsidR="00252F85">
              <w:rPr>
                <w:rFonts w:ascii="Arial" w:hAnsi="Arial" w:cs="Arial"/>
              </w:rPr>
              <w:t>Alterar Senha Gerê</w:t>
            </w:r>
            <w:r w:rsidR="00D46B62" w:rsidRPr="00730E0A">
              <w:rPr>
                <w:rFonts w:ascii="Arial" w:hAnsi="Arial" w:cs="Arial"/>
              </w:rPr>
              <w:t>ncia</w:t>
            </w:r>
          </w:p>
        </w:tc>
        <w:tc>
          <w:tcPr>
            <w:tcW w:w="880" w:type="dxa"/>
            <w:noWrap/>
            <w:vAlign w:val="bottom"/>
          </w:tcPr>
          <w:p w:rsidR="00C41105" w:rsidRDefault="00D46B6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C41105" w:rsidRDefault="00D46B6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C41105" w:rsidRPr="008A0F4A" w:rsidRDefault="002E5A48" w:rsidP="00302F6B">
            <w:pPr>
              <w:rPr>
                <w:rFonts w:ascii="Arial" w:hAnsi="Arial" w:cs="Arial"/>
              </w:rPr>
            </w:pPr>
            <w:hyperlink r:id="rId8" w:history="1">
              <w:r w:rsidR="00C41105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C41105" w:rsidRDefault="00C41105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C41105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C41105" w:rsidRDefault="00E9412B" w:rsidP="00E9412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4</w:t>
            </w:r>
            <w:proofErr w:type="gramEnd"/>
          </w:p>
        </w:tc>
      </w:tr>
      <w:tr w:rsidR="00B16422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B16422" w:rsidRDefault="00B16422" w:rsidP="0080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252F85">
              <w:rPr>
                <w:rFonts w:ascii="Arial" w:hAnsi="Arial" w:cs="Arial"/>
              </w:rPr>
              <w:t>Alterar Senha Gerê</w:t>
            </w:r>
            <w:r w:rsidRPr="00730E0A">
              <w:rPr>
                <w:rFonts w:ascii="Arial" w:hAnsi="Arial" w:cs="Arial"/>
              </w:rPr>
              <w:t>ncia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6422" w:rsidRDefault="00B16422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B16422" w:rsidRPr="008A0F4A" w:rsidRDefault="002E5A48" w:rsidP="00807ADB">
            <w:pPr>
              <w:rPr>
                <w:rFonts w:ascii="Arial" w:hAnsi="Arial" w:cs="Arial"/>
              </w:rPr>
            </w:pPr>
            <w:hyperlink r:id="rId9" w:history="1">
              <w:r w:rsidR="00B16422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B16422" w:rsidRDefault="00E9412B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B16422" w:rsidRDefault="00E9412B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3254AA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3254AA" w:rsidRDefault="003254AA" w:rsidP="0080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Planilha de Caso de Teste Alterar Senha Gerência</w:t>
            </w:r>
          </w:p>
        </w:tc>
        <w:tc>
          <w:tcPr>
            <w:tcW w:w="880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3254AA" w:rsidRDefault="003254AA" w:rsidP="00766824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254AA" w:rsidRPr="008A0F4A" w:rsidRDefault="003254AA" w:rsidP="00766824">
            <w:pPr>
              <w:rPr>
                <w:rFonts w:ascii="Arial" w:hAnsi="Arial" w:cs="Arial"/>
              </w:rPr>
            </w:pPr>
            <w:hyperlink r:id="rId10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3254AA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3254AA" w:rsidRDefault="003254AA" w:rsidP="00807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Testes na Tela Alterar Senha Gerência</w:t>
            </w:r>
          </w:p>
        </w:tc>
        <w:tc>
          <w:tcPr>
            <w:tcW w:w="880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3254AA" w:rsidRDefault="003254AA" w:rsidP="00766824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3254AA" w:rsidRPr="008A0F4A" w:rsidRDefault="003254AA" w:rsidP="00766824">
            <w:pPr>
              <w:rPr>
                <w:rFonts w:ascii="Arial" w:hAnsi="Arial" w:cs="Arial"/>
              </w:rPr>
            </w:pPr>
            <w:hyperlink r:id="rId11" w:history="1">
              <w:r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2</w:t>
            </w:r>
            <w:proofErr w:type="gramEnd"/>
          </w:p>
        </w:tc>
        <w:tc>
          <w:tcPr>
            <w:tcW w:w="709" w:type="dxa"/>
            <w:noWrap/>
            <w:vAlign w:val="bottom"/>
          </w:tcPr>
          <w:p w:rsidR="003254AA" w:rsidRDefault="003254AA" w:rsidP="00766824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gramStart"/>
            <w:r>
              <w:rPr>
                <w:rFonts w:ascii="Arial" w:hAnsi="Arial" w:cs="Arial"/>
                <w:lang w:eastAsia="ja-JP"/>
              </w:rPr>
              <w:t>1</w:t>
            </w:r>
            <w:proofErr w:type="gramEnd"/>
          </w:p>
        </w:tc>
      </w:tr>
      <w:tr w:rsidR="00B16422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B16422" w:rsidRPr="001B1DFF" w:rsidRDefault="00B1642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880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6422" w:rsidRDefault="00B16422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B16422" w:rsidRPr="006C6C5C" w:rsidRDefault="002E5A48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2" w:history="1">
              <w:r w:rsidR="00B1642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6422" w:rsidTr="00D21C5B">
        <w:trPr>
          <w:trHeight w:val="255"/>
        </w:trPr>
        <w:tc>
          <w:tcPr>
            <w:tcW w:w="1530" w:type="dxa"/>
            <w:noWrap/>
            <w:vAlign w:val="bottom"/>
          </w:tcPr>
          <w:p w:rsidR="00B16422" w:rsidRPr="001B1DFF" w:rsidRDefault="00B1642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Plano de Projeto</w:t>
            </w:r>
          </w:p>
        </w:tc>
        <w:tc>
          <w:tcPr>
            <w:tcW w:w="880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6422" w:rsidRDefault="00B16422">
            <w:r w:rsidRPr="006E560B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B16422" w:rsidRPr="008A0F4A" w:rsidRDefault="002E5A48" w:rsidP="00302F6B">
            <w:pPr>
              <w:rPr>
                <w:rFonts w:ascii="Arial" w:hAnsi="Arial" w:cs="Arial"/>
              </w:rPr>
            </w:pPr>
            <w:hyperlink r:id="rId13" w:history="1">
              <w:r w:rsidR="00B16422" w:rsidRPr="008A0F4A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B16422" w:rsidTr="00130106">
        <w:trPr>
          <w:trHeight w:val="255"/>
        </w:trPr>
        <w:tc>
          <w:tcPr>
            <w:tcW w:w="1530" w:type="dxa"/>
            <w:noWrap/>
            <w:vAlign w:val="bottom"/>
          </w:tcPr>
          <w:p w:rsidR="00B16422" w:rsidRPr="001B1DFF" w:rsidRDefault="00B1642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B16422" w:rsidRDefault="00B16422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B16422" w:rsidRDefault="00B16422">
            <w:r w:rsidRPr="004844A5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B16422" w:rsidRPr="006C6C5C" w:rsidRDefault="002E5A48" w:rsidP="00302F6B">
            <w:pPr>
              <w:rPr>
                <w:rFonts w:ascii="Arial" w:hAnsi="Arial" w:cs="Arial"/>
                <w:color w:val="4BACC6" w:themeColor="accent5"/>
              </w:rPr>
            </w:pPr>
            <w:hyperlink r:id="rId14" w:history="1">
              <w:r w:rsidR="00B16422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B16422" w:rsidRPr="006C6C5C" w:rsidRDefault="00B16422" w:rsidP="00302F6B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B16422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B16422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DA308B" w:rsidTr="00130106">
        <w:trPr>
          <w:trHeight w:val="255"/>
        </w:trPr>
        <w:tc>
          <w:tcPr>
            <w:tcW w:w="1530" w:type="dxa"/>
            <w:noWrap/>
            <w:vAlign w:val="bottom"/>
          </w:tcPr>
          <w:p w:rsidR="00DA308B" w:rsidRPr="001B1DFF" w:rsidRDefault="00B1642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 w:rsidR="00DA308B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880" w:type="dxa"/>
            <w:noWrap/>
            <w:vAlign w:val="bottom"/>
          </w:tcPr>
          <w:p w:rsidR="00DA308B" w:rsidRDefault="00B16422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DA308B" w:rsidRDefault="00DA308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DA308B" w:rsidRDefault="00DA308B">
            <w:r w:rsidRPr="004844A5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DA308B" w:rsidRPr="002E36B8" w:rsidRDefault="002E5A48" w:rsidP="00302F6B">
            <w:pPr>
              <w:rPr>
                <w:rFonts w:ascii="Arial" w:hAnsi="Arial" w:cs="Arial"/>
              </w:rPr>
            </w:pPr>
            <w:hyperlink r:id="rId15" w:history="1">
              <w:r w:rsidR="00DA308B" w:rsidRPr="00681C0B">
                <w:rPr>
                  <w:rStyle w:val="Hyperlink"/>
                  <w:rFonts w:ascii="Arial" w:hAnsi="Arial" w:cs="Arial"/>
                </w:rPr>
                <w:t>https://github.com/valtervasconcelos/Projeto_de_Software_1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DA308B" w:rsidRDefault="00DA308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A308B" w:rsidRDefault="00DA308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DA308B" w:rsidRDefault="00E9412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DA308B" w:rsidRDefault="00DA308B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  <w:r w:rsidR="00E9412B">
              <w:rPr>
                <w:rFonts w:ascii="Arial" w:hAnsi="Arial" w:cs="Arial"/>
                <w:lang w:eastAsia="ja-JP"/>
              </w:rPr>
              <w:t>.15</w:t>
            </w:r>
          </w:p>
        </w:tc>
      </w:tr>
      <w:tr w:rsidR="00D0692F" w:rsidTr="00130106">
        <w:trPr>
          <w:trHeight w:val="255"/>
        </w:trPr>
        <w:tc>
          <w:tcPr>
            <w:tcW w:w="1530" w:type="dxa"/>
            <w:noWrap/>
            <w:vAlign w:val="bottom"/>
          </w:tcPr>
          <w:p w:rsidR="00D0692F" w:rsidRDefault="00E86BB2" w:rsidP="00302F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</w:t>
            </w:r>
            <w:r w:rsidR="00D0692F">
              <w:rPr>
                <w:rFonts w:ascii="Arial" w:hAnsi="Arial" w:cs="Arial"/>
              </w:rPr>
              <w:t xml:space="preserve">specificação </w:t>
            </w:r>
            <w:r>
              <w:rPr>
                <w:rFonts w:ascii="Arial" w:hAnsi="Arial" w:cs="Arial"/>
              </w:rPr>
              <w:lastRenderedPageBreak/>
              <w:t>de R</w:t>
            </w:r>
            <w:r w:rsidR="00D0692F">
              <w:rPr>
                <w:rFonts w:ascii="Arial" w:hAnsi="Arial" w:cs="Arial"/>
              </w:rPr>
              <w:t>equisitos</w:t>
            </w:r>
          </w:p>
        </w:tc>
        <w:tc>
          <w:tcPr>
            <w:tcW w:w="880" w:type="dxa"/>
            <w:noWrap/>
            <w:vAlign w:val="bottom"/>
          </w:tcPr>
          <w:p w:rsidR="00D0692F" w:rsidRDefault="00D0692F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D0692F" w:rsidRDefault="00D0692F" w:rsidP="00302F6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D0692F" w:rsidRDefault="00D0692F" w:rsidP="00807ADB">
            <w:r w:rsidRPr="004844A5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D0692F" w:rsidRPr="002E36B8" w:rsidRDefault="002E5A48" w:rsidP="00807ADB">
            <w:pPr>
              <w:rPr>
                <w:rFonts w:ascii="Arial" w:hAnsi="Arial" w:cs="Arial"/>
              </w:rPr>
            </w:pPr>
            <w:hyperlink r:id="rId16" w:history="1">
              <w:r w:rsidR="00D0692F" w:rsidRPr="00681C0B">
                <w:rPr>
                  <w:rStyle w:val="Hyperlink"/>
                  <w:rFonts w:ascii="Arial" w:hAnsi="Arial" w:cs="Arial"/>
                </w:rPr>
                <w:t>https://github.com/valtervasconcel</w:t>
              </w:r>
              <w:r w:rsidR="00D0692F" w:rsidRPr="00681C0B">
                <w:rPr>
                  <w:rStyle w:val="Hyperlink"/>
                  <w:rFonts w:ascii="Arial" w:hAnsi="Arial" w:cs="Arial"/>
                </w:rPr>
                <w:lastRenderedPageBreak/>
                <w:t>os/Projeto_de_Software_1</w:t>
              </w:r>
            </w:hyperlink>
          </w:p>
        </w:tc>
        <w:tc>
          <w:tcPr>
            <w:tcW w:w="851" w:type="dxa"/>
            <w:noWrap/>
            <w:vAlign w:val="bottom"/>
          </w:tcPr>
          <w:p w:rsidR="00D0692F" w:rsidRDefault="00D0692F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D0692F" w:rsidRDefault="00D0692F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Valter Vasconcelos</w:t>
            </w:r>
          </w:p>
        </w:tc>
        <w:tc>
          <w:tcPr>
            <w:tcW w:w="850" w:type="dxa"/>
            <w:noWrap/>
            <w:vAlign w:val="bottom"/>
          </w:tcPr>
          <w:p w:rsidR="00E9412B" w:rsidRDefault="00E9412B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D0692F" w:rsidRDefault="00E9412B" w:rsidP="00807ADB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95311D" w:rsidRDefault="0095311D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B27FB1" w:rsidRDefault="00B27FB1">
      <w:pPr>
        <w:pStyle w:val="Corpodetexto"/>
      </w:pPr>
    </w:p>
    <w:p w:rsidR="0095311D" w:rsidRPr="00B27FB1" w:rsidRDefault="0095311D" w:rsidP="00B27FB1">
      <w:pPr>
        <w:pStyle w:val="Ttulo1"/>
        <w:numPr>
          <w:ilvl w:val="0"/>
          <w:numId w:val="38"/>
        </w:numPr>
        <w:ind w:left="360"/>
      </w:pPr>
      <w:r w:rsidRPr="00B46D12">
        <w:t>Lista de Problemas</w:t>
      </w:r>
      <w:r w:rsidR="008D59CE" w:rsidRPr="00B27FB1">
        <w:t xml:space="preserve"> 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F4474" w:rsidP="00CA21DC">
            <w:pPr>
              <w:pStyle w:val="Corpodetexto"/>
              <w:ind w:left="0"/>
            </w:pPr>
            <w:r>
              <w:t xml:space="preserve">Não houve </w:t>
            </w:r>
            <w:r w:rsidRPr="00252F85">
              <w:t>p</w:t>
            </w:r>
            <w:r w:rsidR="00CA21DC" w:rsidRPr="00252F85">
              <w:t>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134B" w:rsidRDefault="00CA21DC" w:rsidP="00A54679">
            <w:pPr>
              <w:pStyle w:val="Corpodetexto"/>
              <w:ind w:left="0"/>
            </w:pPr>
            <w:r>
              <w:t xml:space="preserve">         -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CA21DC" w:rsidP="002717A8">
            <w:pPr>
              <w:pStyle w:val="Corpodetexto"/>
              <w:ind w:left="0"/>
            </w:pPr>
            <w:r>
              <w:t>Sem observações.</w:t>
            </w:r>
          </w:p>
        </w:tc>
      </w:tr>
      <w:tr w:rsidR="00A54679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A54679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679" w:rsidRDefault="00A54679" w:rsidP="00444A6B">
            <w:pPr>
              <w:pStyle w:val="Corpodetexto"/>
              <w:ind w:left="0"/>
            </w:pPr>
          </w:p>
        </w:tc>
      </w:tr>
    </w:tbl>
    <w:p w:rsidR="0095311D" w:rsidRDefault="0095311D"/>
    <w:p w:rsidR="00670A05" w:rsidRDefault="00670A05">
      <w:pPr>
        <w:pStyle w:val="Ttulo1"/>
      </w:pPr>
    </w:p>
    <w:p w:rsidR="0095311D" w:rsidRDefault="0095311D">
      <w:pPr>
        <w:pStyle w:val="Ttulo1"/>
      </w:pPr>
      <w:r>
        <w:t>5.  Critérios de Avaliação</w:t>
      </w:r>
    </w:p>
    <w:p w:rsidR="00684C89" w:rsidRPr="00684C89" w:rsidRDefault="00684C89" w:rsidP="00684C89"/>
    <w:p w:rsidR="0092655C" w:rsidRPr="00E86094" w:rsidRDefault="00252F85" w:rsidP="00684C89">
      <w:pPr>
        <w:pStyle w:val="Ttulo2"/>
        <w:rPr>
          <w:b w:val="0"/>
        </w:rPr>
      </w:pPr>
      <w:r w:rsidRPr="00E86094">
        <w:rPr>
          <w:b w:val="0"/>
        </w:rPr>
        <w:t>Tela Alterar Senha Gerência</w:t>
      </w:r>
      <w:r w:rsidR="00104070" w:rsidRPr="00E86094">
        <w:rPr>
          <w:b w:val="0"/>
        </w:rPr>
        <w:t xml:space="preserve"> no Sistema</w:t>
      </w:r>
      <w:r w:rsidRPr="00E86094">
        <w:rPr>
          <w:b w:val="0"/>
        </w:rPr>
        <w:t xml:space="preserve"> </w:t>
      </w:r>
      <w:r w:rsidR="005932CA" w:rsidRPr="00E86094">
        <w:rPr>
          <w:b w:val="0"/>
        </w:rPr>
        <w:t>conforme</w:t>
      </w:r>
      <w:r w:rsidR="00E91A73" w:rsidRPr="00E86094">
        <w:rPr>
          <w:b w:val="0"/>
        </w:rPr>
        <w:t xml:space="preserve"> d</w:t>
      </w:r>
      <w:r w:rsidR="00A24AB6" w:rsidRPr="00E86094">
        <w:rPr>
          <w:b w:val="0"/>
        </w:rPr>
        <w:t>ocumentos de Visão e Plano de Projeto</w:t>
      </w:r>
      <w:r w:rsidR="00B27FB1" w:rsidRPr="00E86094">
        <w:rPr>
          <w:b w:val="0"/>
        </w:rPr>
        <w:t>. Todos os testes projetados</w:t>
      </w:r>
      <w:r w:rsidR="005932CA" w:rsidRPr="00E86094">
        <w:rPr>
          <w:b w:val="0"/>
        </w:rPr>
        <w:t xml:space="preserve"> </w:t>
      </w:r>
      <w:r w:rsidR="00B27FB1" w:rsidRPr="00E86094">
        <w:rPr>
          <w:b w:val="0"/>
        </w:rPr>
        <w:t xml:space="preserve">devem ser realizados </w:t>
      </w:r>
      <w:r w:rsidRPr="00E86094">
        <w:rPr>
          <w:b w:val="0"/>
        </w:rPr>
        <w:t>sem</w:t>
      </w:r>
      <w:r w:rsidR="005932CA" w:rsidRPr="00E86094">
        <w:rPr>
          <w:b w:val="0"/>
        </w:rPr>
        <w:t xml:space="preserve"> tolerância erros</w:t>
      </w:r>
      <w:r w:rsidRPr="00E86094">
        <w:rPr>
          <w:b w:val="0"/>
        </w:rPr>
        <w:t>.</w:t>
      </w:r>
    </w:p>
    <w:p w:rsidR="0095311D" w:rsidRPr="00E86094" w:rsidRDefault="00E91A73">
      <w:pPr>
        <w:pStyle w:val="Ttulo2"/>
        <w:rPr>
          <w:b w:val="0"/>
        </w:rPr>
      </w:pPr>
      <w:r w:rsidRPr="00E86094">
        <w:rPr>
          <w:b w:val="0"/>
        </w:rPr>
        <w:t>L</w:t>
      </w:r>
      <w:r w:rsidR="00684C89" w:rsidRPr="00E86094">
        <w:rPr>
          <w:b w:val="0"/>
        </w:rPr>
        <w:t>i</w:t>
      </w:r>
      <w:r w:rsidRPr="00E86094">
        <w:rPr>
          <w:b w:val="0"/>
        </w:rPr>
        <w:t xml:space="preserve">sta de riscos </w:t>
      </w:r>
      <w:r w:rsidR="00252F85" w:rsidRPr="00E86094">
        <w:rPr>
          <w:b w:val="0"/>
        </w:rPr>
        <w:t>atualizada.</w:t>
      </w:r>
    </w:p>
    <w:p w:rsidR="004613C4" w:rsidRDefault="004613C4" w:rsidP="004613C4"/>
    <w:p w:rsidR="004613C4" w:rsidRDefault="004613C4" w:rsidP="004613C4"/>
    <w:p w:rsidR="0095311D" w:rsidRDefault="0095311D">
      <w:pPr>
        <w:pStyle w:val="Ttulo1"/>
      </w:pPr>
      <w:r>
        <w:t>6.  Avaliação</w:t>
      </w:r>
    </w:p>
    <w:p w:rsidR="00345FF8" w:rsidRPr="00345FF8" w:rsidRDefault="00345FF8" w:rsidP="008D59CE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78"/>
        <w:gridCol w:w="3765"/>
      </w:tblGrid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180582" w:rsidRPr="006F19C9" w:rsidRDefault="00180582" w:rsidP="00FF1D29">
            <w:pPr>
              <w:spacing w:before="40" w:after="40"/>
              <w:rPr>
                <w:bCs/>
                <w:iCs/>
              </w:rPr>
            </w:pPr>
            <w:r>
              <w:rPr>
                <w:iCs/>
              </w:rPr>
              <w:t>A</w:t>
            </w:r>
            <w:r w:rsidRPr="006F19C9">
              <w:rPr>
                <w:iCs/>
              </w:rPr>
              <w:t>provação do</w:t>
            </w:r>
            <w:r>
              <w:rPr>
                <w:iCs/>
              </w:rPr>
              <w:t xml:space="preserve"> Patrocinador e do Gerente de Projetos.</w:t>
            </w:r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180582" w:rsidRDefault="00B552FF" w:rsidP="00FF1D29">
            <w:pPr>
              <w:spacing w:before="40" w:after="40"/>
              <w:rPr>
                <w:iCs/>
              </w:rPr>
            </w:pPr>
            <w:proofErr w:type="gramStart"/>
            <w:r>
              <w:rPr>
                <w:iCs/>
              </w:rPr>
              <w:t>?????????????</w:t>
            </w:r>
            <w:proofErr w:type="gramEnd"/>
          </w:p>
        </w:tc>
      </w:tr>
      <w:tr w:rsidR="00180582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180582" w:rsidRDefault="00180582" w:rsidP="00FF1D29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Patrocinador, Gerente e Equipe do </w:t>
            </w:r>
            <w:proofErr w:type="gramStart"/>
            <w:r>
              <w:rPr>
                <w:iCs/>
              </w:rPr>
              <w:t>Projeto</w:t>
            </w:r>
            <w:proofErr w:type="gramEnd"/>
          </w:p>
        </w:tc>
      </w:tr>
      <w:tr w:rsidR="00180582" w:rsidRPr="00F8546E">
        <w:tc>
          <w:tcPr>
            <w:tcW w:w="1778" w:type="dxa"/>
          </w:tcPr>
          <w:p w:rsidR="00180582" w:rsidRDefault="00180582" w:rsidP="00FF1D29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180582" w:rsidRPr="00F8546E" w:rsidRDefault="00180582" w:rsidP="00FF1D29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</w:rPr>
              <w:t>OK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8D59CE" w:rsidRDefault="008D59CE" w:rsidP="008D59CE">
      <w:pPr>
        <w:pStyle w:val="Ttulo2"/>
        <w:numPr>
          <w:ilvl w:val="0"/>
          <w:numId w:val="0"/>
        </w:numPr>
        <w:ind w:left="720"/>
      </w:pP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684C89" w:rsidRPr="000963F3" w:rsidRDefault="00336EE5" w:rsidP="00684C89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5311D" w:rsidRDefault="0095311D" w:rsidP="008D59CE">
      <w:pPr>
        <w:pStyle w:val="Ttulo2"/>
        <w:numPr>
          <w:ilvl w:val="0"/>
          <w:numId w:val="29"/>
        </w:numPr>
      </w:pPr>
      <w:r>
        <w:t>Avaliação X Resultados de Testes</w:t>
      </w:r>
    </w:p>
    <w:p w:rsidR="0095311D" w:rsidRDefault="0095311D">
      <w:pPr>
        <w:pStyle w:val="InfoBluelistitem"/>
      </w:pP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5E24A3" w:rsidRPr="00993DB8" w:rsidRDefault="005E24A3">
      <w:pPr>
        <w:pStyle w:val="InfoBluelistitem"/>
      </w:pPr>
    </w:p>
    <w:sectPr w:rsidR="005E24A3" w:rsidRPr="00993DB8" w:rsidSect="006C6C5C">
      <w:headerReference w:type="default" r:id="rId17"/>
      <w:footerReference w:type="default" r:id="rId18"/>
      <w:pgSz w:w="12240" w:h="15840" w:code="1"/>
      <w:pgMar w:top="1440" w:right="1041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15F8" w:rsidRDefault="000315F8">
      <w:r>
        <w:separator/>
      </w:r>
    </w:p>
  </w:endnote>
  <w:endnote w:type="continuationSeparator" w:id="0">
    <w:p w:rsidR="000315F8" w:rsidRDefault="000315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2E5A48">
            <w:fldChar w:fldCharType="begin"/>
          </w:r>
          <w:r>
            <w:instrText xml:space="preserve"> DATE \@ "yyyy" </w:instrText>
          </w:r>
          <w:r w:rsidR="002E5A48">
            <w:fldChar w:fldCharType="separate"/>
          </w:r>
          <w:r w:rsidR="001D7D54">
            <w:rPr>
              <w:noProof/>
            </w:rPr>
            <w:t>2014</w:t>
          </w:r>
          <w:r w:rsidR="002E5A4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 w:rsidR="002E5A4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E5A48">
            <w:rPr>
              <w:rStyle w:val="Nmerodepgina"/>
            </w:rPr>
            <w:fldChar w:fldCharType="separate"/>
          </w:r>
          <w:r w:rsidR="00E86BB2">
            <w:rPr>
              <w:rStyle w:val="Nmerodepgina"/>
              <w:noProof/>
            </w:rPr>
            <w:t>2</w:t>
          </w:r>
          <w:r w:rsidR="002E5A48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fldSimple w:instr=" NUMPAGES  \* MERGEFORMAT ">
            <w:r w:rsidR="00E86BB2" w:rsidRPr="00E86BB2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95311D" w:rsidRDefault="0095311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15F8" w:rsidRDefault="000315F8">
      <w:r>
        <w:separator/>
      </w:r>
    </w:p>
  </w:footnote>
  <w:footnote w:type="continuationSeparator" w:id="0">
    <w:p w:rsidR="000315F8" w:rsidRDefault="000315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5443FE" w:rsidP="005443FE">
          <w:pPr>
            <w:pStyle w:val="Cabealho"/>
            <w:tabs>
              <w:tab w:val="clear" w:pos="4320"/>
              <w:tab w:val="clear" w:pos="8640"/>
            </w:tabs>
          </w:pPr>
          <w:r>
            <w:t>Sistema de Rastreamento</w:t>
          </w:r>
          <w:bookmarkStart w:id="1" w:name="_GoBack"/>
          <w:bookmarkEnd w:id="1"/>
        </w:p>
      </w:tc>
      <w:tc>
        <w:tcPr>
          <w:tcW w:w="3179" w:type="dxa"/>
        </w:tcPr>
        <w:p w:rsidR="0095311D" w:rsidRDefault="00555530" w:rsidP="00555530">
          <w:pPr>
            <w:tabs>
              <w:tab w:val="left" w:pos="1135"/>
            </w:tabs>
            <w:spacing w:before="40"/>
            <w:ind w:right="68"/>
            <w:jc w:val="center"/>
          </w:pPr>
          <w:r w:rsidRPr="00555530">
            <w:rPr>
              <w:noProof/>
              <w:lang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5311D">
      <w:tc>
        <w:tcPr>
          <w:tcW w:w="6379" w:type="dxa"/>
        </w:tcPr>
        <w:p w:rsidR="005F1681" w:rsidRDefault="0095311D">
          <w:r>
            <w:t>Plano de Iteração</w:t>
          </w:r>
          <w:r w:rsidR="00131C57">
            <w:t xml:space="preserve"> E2</w:t>
          </w:r>
        </w:p>
      </w:tc>
      <w:tc>
        <w:tcPr>
          <w:tcW w:w="3179" w:type="dxa"/>
        </w:tcPr>
        <w:p w:rsidR="0095311D" w:rsidRDefault="00131C57" w:rsidP="001B38A2">
          <w:r>
            <w:t xml:space="preserve">  Data: 19</w:t>
          </w:r>
          <w:r w:rsidR="00201AF9">
            <w:t>/</w:t>
          </w:r>
          <w:r>
            <w:t>02/2014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1"/>
  </w:num>
  <w:num w:numId="5">
    <w:abstractNumId w:val="23"/>
  </w:num>
  <w:num w:numId="6">
    <w:abstractNumId w:val="21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0"/>
  </w:num>
  <w:num w:numId="10">
    <w:abstractNumId w:val="3"/>
  </w:num>
  <w:num w:numId="11">
    <w:abstractNumId w:val="13"/>
  </w:num>
  <w:num w:numId="12">
    <w:abstractNumId w:val="11"/>
  </w:num>
  <w:num w:numId="13">
    <w:abstractNumId w:val="29"/>
  </w:num>
  <w:num w:numId="14">
    <w:abstractNumId w:val="10"/>
  </w:num>
  <w:num w:numId="15">
    <w:abstractNumId w:val="5"/>
  </w:num>
  <w:num w:numId="16">
    <w:abstractNumId w:val="28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7"/>
  </w:num>
  <w:num w:numId="22">
    <w:abstractNumId w:val="17"/>
  </w:num>
  <w:num w:numId="23">
    <w:abstractNumId w:val="22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6"/>
  </w:num>
  <w:num w:numId="29">
    <w:abstractNumId w:val="24"/>
  </w:num>
  <w:num w:numId="30">
    <w:abstractNumId w:val="18"/>
  </w:num>
  <w:num w:numId="31">
    <w:abstractNumId w:val="20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5"/>
  </w:num>
  <w:num w:numId="38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3730"/>
  </w:hdrShapeDefaults>
  <w:footnotePr>
    <w:footnote w:id="-1"/>
    <w:footnote w:id="0"/>
  </w:footnotePr>
  <w:endnotePr>
    <w:endnote w:id="-1"/>
    <w:endnote w:id="0"/>
  </w:endnotePr>
  <w:compat/>
  <w:rsids>
    <w:rsidRoot w:val="00201AF9"/>
    <w:rsid w:val="00015827"/>
    <w:rsid w:val="000315F8"/>
    <w:rsid w:val="00046252"/>
    <w:rsid w:val="00082549"/>
    <w:rsid w:val="000901E2"/>
    <w:rsid w:val="000963F3"/>
    <w:rsid w:val="000C1191"/>
    <w:rsid w:val="000D5E3C"/>
    <w:rsid w:val="00100D5A"/>
    <w:rsid w:val="00101C01"/>
    <w:rsid w:val="00104070"/>
    <w:rsid w:val="001230C3"/>
    <w:rsid w:val="00124AE9"/>
    <w:rsid w:val="00130B9B"/>
    <w:rsid w:val="00131C57"/>
    <w:rsid w:val="00136B42"/>
    <w:rsid w:val="00153961"/>
    <w:rsid w:val="001612B0"/>
    <w:rsid w:val="001763B8"/>
    <w:rsid w:val="001765D9"/>
    <w:rsid w:val="00180582"/>
    <w:rsid w:val="001838D5"/>
    <w:rsid w:val="00187311"/>
    <w:rsid w:val="001B1DFF"/>
    <w:rsid w:val="001B314D"/>
    <w:rsid w:val="001B38A2"/>
    <w:rsid w:val="001D52E5"/>
    <w:rsid w:val="001D7D54"/>
    <w:rsid w:val="001F0CB7"/>
    <w:rsid w:val="001F3052"/>
    <w:rsid w:val="001F504E"/>
    <w:rsid w:val="00201AF9"/>
    <w:rsid w:val="00210A8C"/>
    <w:rsid w:val="0022630C"/>
    <w:rsid w:val="00230C30"/>
    <w:rsid w:val="00231BEB"/>
    <w:rsid w:val="00234642"/>
    <w:rsid w:val="00237DFD"/>
    <w:rsid w:val="002463F1"/>
    <w:rsid w:val="0024722C"/>
    <w:rsid w:val="00252F85"/>
    <w:rsid w:val="00253438"/>
    <w:rsid w:val="00265264"/>
    <w:rsid w:val="00265CF4"/>
    <w:rsid w:val="00267B3C"/>
    <w:rsid w:val="002717A8"/>
    <w:rsid w:val="00275B41"/>
    <w:rsid w:val="00280A43"/>
    <w:rsid w:val="00282ECF"/>
    <w:rsid w:val="0028349E"/>
    <w:rsid w:val="00283C1A"/>
    <w:rsid w:val="002A2B34"/>
    <w:rsid w:val="002A7CC2"/>
    <w:rsid w:val="002B3C2C"/>
    <w:rsid w:val="002B6321"/>
    <w:rsid w:val="002C45BD"/>
    <w:rsid w:val="002E36B8"/>
    <w:rsid w:val="002E5A48"/>
    <w:rsid w:val="002E79C6"/>
    <w:rsid w:val="002F60DB"/>
    <w:rsid w:val="003120FE"/>
    <w:rsid w:val="00314197"/>
    <w:rsid w:val="0031794A"/>
    <w:rsid w:val="003210B0"/>
    <w:rsid w:val="003254AA"/>
    <w:rsid w:val="00326DBC"/>
    <w:rsid w:val="00332700"/>
    <w:rsid w:val="00336EE5"/>
    <w:rsid w:val="00343FB1"/>
    <w:rsid w:val="00345FF8"/>
    <w:rsid w:val="00355324"/>
    <w:rsid w:val="00360FA0"/>
    <w:rsid w:val="003618B3"/>
    <w:rsid w:val="00364C74"/>
    <w:rsid w:val="00372742"/>
    <w:rsid w:val="00374EC5"/>
    <w:rsid w:val="00375B01"/>
    <w:rsid w:val="003B13E4"/>
    <w:rsid w:val="003D72B7"/>
    <w:rsid w:val="003D7C9E"/>
    <w:rsid w:val="003E4246"/>
    <w:rsid w:val="003F2DBB"/>
    <w:rsid w:val="003F4D3D"/>
    <w:rsid w:val="003F6B3E"/>
    <w:rsid w:val="004035CD"/>
    <w:rsid w:val="00404AF5"/>
    <w:rsid w:val="004171AC"/>
    <w:rsid w:val="00420E74"/>
    <w:rsid w:val="004363E4"/>
    <w:rsid w:val="00444A6B"/>
    <w:rsid w:val="00454FFC"/>
    <w:rsid w:val="0046098B"/>
    <w:rsid w:val="004613C4"/>
    <w:rsid w:val="004669F7"/>
    <w:rsid w:val="00467247"/>
    <w:rsid w:val="00472B82"/>
    <w:rsid w:val="0048787A"/>
    <w:rsid w:val="004901D6"/>
    <w:rsid w:val="00494C07"/>
    <w:rsid w:val="004A6514"/>
    <w:rsid w:val="004B2938"/>
    <w:rsid w:val="004C5361"/>
    <w:rsid w:val="004D17C2"/>
    <w:rsid w:val="004E5DD6"/>
    <w:rsid w:val="005053A0"/>
    <w:rsid w:val="00507114"/>
    <w:rsid w:val="0052359F"/>
    <w:rsid w:val="0052655B"/>
    <w:rsid w:val="00533F8C"/>
    <w:rsid w:val="005443FE"/>
    <w:rsid w:val="00544D9B"/>
    <w:rsid w:val="00555530"/>
    <w:rsid w:val="00560233"/>
    <w:rsid w:val="005610DB"/>
    <w:rsid w:val="00581E81"/>
    <w:rsid w:val="005914FC"/>
    <w:rsid w:val="005932CA"/>
    <w:rsid w:val="005B2AD4"/>
    <w:rsid w:val="005C18C3"/>
    <w:rsid w:val="005C7F1E"/>
    <w:rsid w:val="005D3A68"/>
    <w:rsid w:val="005E24A3"/>
    <w:rsid w:val="005F1681"/>
    <w:rsid w:val="005F482B"/>
    <w:rsid w:val="00614EDB"/>
    <w:rsid w:val="0063302D"/>
    <w:rsid w:val="006438D8"/>
    <w:rsid w:val="00645644"/>
    <w:rsid w:val="00651079"/>
    <w:rsid w:val="00670A05"/>
    <w:rsid w:val="00684C89"/>
    <w:rsid w:val="00693B25"/>
    <w:rsid w:val="006A4DC5"/>
    <w:rsid w:val="006C4CFA"/>
    <w:rsid w:val="006C6C5C"/>
    <w:rsid w:val="006F19C9"/>
    <w:rsid w:val="006F27DA"/>
    <w:rsid w:val="006F3F7B"/>
    <w:rsid w:val="00704151"/>
    <w:rsid w:val="00705576"/>
    <w:rsid w:val="00705A7F"/>
    <w:rsid w:val="00721DDD"/>
    <w:rsid w:val="00730E0A"/>
    <w:rsid w:val="00750D98"/>
    <w:rsid w:val="00754A2E"/>
    <w:rsid w:val="0076496D"/>
    <w:rsid w:val="0077130D"/>
    <w:rsid w:val="007A0D71"/>
    <w:rsid w:val="007A3545"/>
    <w:rsid w:val="007D0B45"/>
    <w:rsid w:val="007D6974"/>
    <w:rsid w:val="007E3B4F"/>
    <w:rsid w:val="007F53F8"/>
    <w:rsid w:val="007F5542"/>
    <w:rsid w:val="00804509"/>
    <w:rsid w:val="008448A1"/>
    <w:rsid w:val="0085328A"/>
    <w:rsid w:val="008570C4"/>
    <w:rsid w:val="008749DB"/>
    <w:rsid w:val="0087531D"/>
    <w:rsid w:val="008814EE"/>
    <w:rsid w:val="00886A7B"/>
    <w:rsid w:val="008978B6"/>
    <w:rsid w:val="00897A98"/>
    <w:rsid w:val="008B681F"/>
    <w:rsid w:val="008C6681"/>
    <w:rsid w:val="008D59CE"/>
    <w:rsid w:val="008E2691"/>
    <w:rsid w:val="008F1C81"/>
    <w:rsid w:val="008F5A5D"/>
    <w:rsid w:val="0090668D"/>
    <w:rsid w:val="00916FF1"/>
    <w:rsid w:val="0092627E"/>
    <w:rsid w:val="0092655C"/>
    <w:rsid w:val="00930315"/>
    <w:rsid w:val="009310F6"/>
    <w:rsid w:val="009469F5"/>
    <w:rsid w:val="0095311D"/>
    <w:rsid w:val="00960DF0"/>
    <w:rsid w:val="00962D8D"/>
    <w:rsid w:val="00965136"/>
    <w:rsid w:val="0097439B"/>
    <w:rsid w:val="00983DB6"/>
    <w:rsid w:val="00993DB8"/>
    <w:rsid w:val="009A03EA"/>
    <w:rsid w:val="009D1686"/>
    <w:rsid w:val="009E076F"/>
    <w:rsid w:val="009E308F"/>
    <w:rsid w:val="009E7B6B"/>
    <w:rsid w:val="009F0C1C"/>
    <w:rsid w:val="009F1A0D"/>
    <w:rsid w:val="009F5638"/>
    <w:rsid w:val="00A12B80"/>
    <w:rsid w:val="00A1523C"/>
    <w:rsid w:val="00A24AB6"/>
    <w:rsid w:val="00A5134B"/>
    <w:rsid w:val="00A54679"/>
    <w:rsid w:val="00A5721B"/>
    <w:rsid w:val="00A60D13"/>
    <w:rsid w:val="00A87822"/>
    <w:rsid w:val="00A93E79"/>
    <w:rsid w:val="00A95321"/>
    <w:rsid w:val="00AA27D3"/>
    <w:rsid w:val="00AB1172"/>
    <w:rsid w:val="00AB19BC"/>
    <w:rsid w:val="00AC2CB0"/>
    <w:rsid w:val="00AC526E"/>
    <w:rsid w:val="00AD23FA"/>
    <w:rsid w:val="00AD68DA"/>
    <w:rsid w:val="00B005AB"/>
    <w:rsid w:val="00B14786"/>
    <w:rsid w:val="00B16422"/>
    <w:rsid w:val="00B17189"/>
    <w:rsid w:val="00B20A98"/>
    <w:rsid w:val="00B27FB1"/>
    <w:rsid w:val="00B31A28"/>
    <w:rsid w:val="00B46D12"/>
    <w:rsid w:val="00B47EF5"/>
    <w:rsid w:val="00B47FF2"/>
    <w:rsid w:val="00B552FF"/>
    <w:rsid w:val="00B6729F"/>
    <w:rsid w:val="00B7448B"/>
    <w:rsid w:val="00B77B3C"/>
    <w:rsid w:val="00BA3E3F"/>
    <w:rsid w:val="00BA4997"/>
    <w:rsid w:val="00BC0114"/>
    <w:rsid w:val="00BC154F"/>
    <w:rsid w:val="00BC1FC2"/>
    <w:rsid w:val="00BD19E6"/>
    <w:rsid w:val="00BD72DD"/>
    <w:rsid w:val="00BF4474"/>
    <w:rsid w:val="00C01664"/>
    <w:rsid w:val="00C171C0"/>
    <w:rsid w:val="00C21148"/>
    <w:rsid w:val="00C220A3"/>
    <w:rsid w:val="00C22B8D"/>
    <w:rsid w:val="00C344D9"/>
    <w:rsid w:val="00C40D85"/>
    <w:rsid w:val="00C41105"/>
    <w:rsid w:val="00C64020"/>
    <w:rsid w:val="00C65D76"/>
    <w:rsid w:val="00C677A3"/>
    <w:rsid w:val="00C71465"/>
    <w:rsid w:val="00C75F8D"/>
    <w:rsid w:val="00C77F92"/>
    <w:rsid w:val="00C92D53"/>
    <w:rsid w:val="00CA21DC"/>
    <w:rsid w:val="00CB1C38"/>
    <w:rsid w:val="00CC29D7"/>
    <w:rsid w:val="00CD27CF"/>
    <w:rsid w:val="00CD3B3C"/>
    <w:rsid w:val="00CE0610"/>
    <w:rsid w:val="00CE5A0A"/>
    <w:rsid w:val="00CF4B3E"/>
    <w:rsid w:val="00CF76E9"/>
    <w:rsid w:val="00D0692F"/>
    <w:rsid w:val="00D17B9B"/>
    <w:rsid w:val="00D22D11"/>
    <w:rsid w:val="00D242D5"/>
    <w:rsid w:val="00D268D4"/>
    <w:rsid w:val="00D32393"/>
    <w:rsid w:val="00D36C2F"/>
    <w:rsid w:val="00D37670"/>
    <w:rsid w:val="00D46B62"/>
    <w:rsid w:val="00D541B8"/>
    <w:rsid w:val="00D62F2D"/>
    <w:rsid w:val="00D821D0"/>
    <w:rsid w:val="00D912CF"/>
    <w:rsid w:val="00DA308B"/>
    <w:rsid w:val="00DB6A6C"/>
    <w:rsid w:val="00DC3A3B"/>
    <w:rsid w:val="00DE516D"/>
    <w:rsid w:val="00DF0243"/>
    <w:rsid w:val="00DF2C7C"/>
    <w:rsid w:val="00E005E9"/>
    <w:rsid w:val="00E07303"/>
    <w:rsid w:val="00E179FF"/>
    <w:rsid w:val="00E25EF4"/>
    <w:rsid w:val="00E86094"/>
    <w:rsid w:val="00E86BB2"/>
    <w:rsid w:val="00E91A73"/>
    <w:rsid w:val="00E9412B"/>
    <w:rsid w:val="00EA592C"/>
    <w:rsid w:val="00EB3EA0"/>
    <w:rsid w:val="00EC2D18"/>
    <w:rsid w:val="00EC4F06"/>
    <w:rsid w:val="00EC7FE6"/>
    <w:rsid w:val="00ED0FF2"/>
    <w:rsid w:val="00EF25FD"/>
    <w:rsid w:val="00F15F7A"/>
    <w:rsid w:val="00F26CC7"/>
    <w:rsid w:val="00F31182"/>
    <w:rsid w:val="00F3482B"/>
    <w:rsid w:val="00F448CC"/>
    <w:rsid w:val="00F54910"/>
    <w:rsid w:val="00F8546E"/>
    <w:rsid w:val="00F96D59"/>
    <w:rsid w:val="00FA148B"/>
    <w:rsid w:val="00FC3FB4"/>
    <w:rsid w:val="00FD31BE"/>
    <w:rsid w:val="00FD4112"/>
    <w:rsid w:val="00FD5178"/>
    <w:rsid w:val="00FF0836"/>
    <w:rsid w:val="00FF2146"/>
    <w:rsid w:val="00FF6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670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D37670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37670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3767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37670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3767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3767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3767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3767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3767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37670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37670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37670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37670"/>
    <w:pPr>
      <w:ind w:left="900" w:hanging="900"/>
    </w:pPr>
  </w:style>
  <w:style w:type="paragraph" w:styleId="Sumrio1">
    <w:name w:val="toc 1"/>
    <w:basedOn w:val="Normal"/>
    <w:next w:val="Normal"/>
    <w:semiHidden/>
    <w:rsid w:val="00D37670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37670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37670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3767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3767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37670"/>
  </w:style>
  <w:style w:type="paragraph" w:customStyle="1" w:styleId="Bullet1">
    <w:name w:val="Bullet1"/>
    <w:basedOn w:val="Normal"/>
    <w:rsid w:val="00D37670"/>
    <w:pPr>
      <w:ind w:left="720" w:hanging="432"/>
    </w:pPr>
  </w:style>
  <w:style w:type="paragraph" w:customStyle="1" w:styleId="Bullet2">
    <w:name w:val="Bullet2"/>
    <w:basedOn w:val="Normal"/>
    <w:rsid w:val="00D37670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37670"/>
    <w:pPr>
      <w:keepLines/>
      <w:spacing w:after="120"/>
    </w:pPr>
  </w:style>
  <w:style w:type="paragraph" w:styleId="Corpodetexto">
    <w:name w:val="Body Text"/>
    <w:basedOn w:val="Normal"/>
    <w:semiHidden/>
    <w:rsid w:val="00D37670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37670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37670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37670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3767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37670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3767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37670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37670"/>
    <w:pPr>
      <w:ind w:left="600"/>
    </w:pPr>
  </w:style>
  <w:style w:type="paragraph" w:styleId="Sumrio5">
    <w:name w:val="toc 5"/>
    <w:basedOn w:val="Normal"/>
    <w:next w:val="Normal"/>
    <w:autoRedefine/>
    <w:semiHidden/>
    <w:rsid w:val="00D37670"/>
    <w:pPr>
      <w:ind w:left="800"/>
    </w:pPr>
  </w:style>
  <w:style w:type="paragraph" w:styleId="Sumrio6">
    <w:name w:val="toc 6"/>
    <w:basedOn w:val="Normal"/>
    <w:next w:val="Normal"/>
    <w:autoRedefine/>
    <w:semiHidden/>
    <w:rsid w:val="00D37670"/>
    <w:pPr>
      <w:ind w:left="1000"/>
    </w:pPr>
  </w:style>
  <w:style w:type="paragraph" w:styleId="Sumrio7">
    <w:name w:val="toc 7"/>
    <w:basedOn w:val="Normal"/>
    <w:next w:val="Normal"/>
    <w:autoRedefine/>
    <w:semiHidden/>
    <w:rsid w:val="00D37670"/>
    <w:pPr>
      <w:ind w:left="1200"/>
    </w:pPr>
  </w:style>
  <w:style w:type="paragraph" w:styleId="Sumrio8">
    <w:name w:val="toc 8"/>
    <w:basedOn w:val="Normal"/>
    <w:next w:val="Normal"/>
    <w:autoRedefine/>
    <w:semiHidden/>
    <w:rsid w:val="00D37670"/>
    <w:pPr>
      <w:ind w:left="1400"/>
    </w:pPr>
  </w:style>
  <w:style w:type="paragraph" w:styleId="Sumrio9">
    <w:name w:val="toc 9"/>
    <w:basedOn w:val="Normal"/>
    <w:next w:val="Normal"/>
    <w:autoRedefine/>
    <w:semiHidden/>
    <w:rsid w:val="00D37670"/>
    <w:pPr>
      <w:ind w:left="1600"/>
    </w:pPr>
  </w:style>
  <w:style w:type="paragraph" w:styleId="Corpodetexto2">
    <w:name w:val="Body Text 2"/>
    <w:basedOn w:val="Normal"/>
    <w:semiHidden/>
    <w:rsid w:val="00D37670"/>
    <w:rPr>
      <w:i/>
      <w:color w:val="0000FF"/>
    </w:rPr>
  </w:style>
  <w:style w:type="paragraph" w:styleId="Recuodecorpodetexto">
    <w:name w:val="Body Text Indent"/>
    <w:basedOn w:val="Normal"/>
    <w:semiHidden/>
    <w:rsid w:val="00D3767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3767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3767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37670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37670"/>
    <w:rPr>
      <w:color w:val="0000FF"/>
      <w:u w:val="single"/>
    </w:rPr>
  </w:style>
  <w:style w:type="paragraph" w:customStyle="1" w:styleId="infoblue0">
    <w:name w:val="infoblue"/>
    <w:basedOn w:val="Normal"/>
    <w:rsid w:val="00D37670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37670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37670"/>
    <w:rPr>
      <w:sz w:val="16"/>
      <w:szCs w:val="16"/>
    </w:rPr>
  </w:style>
  <w:style w:type="paragraph" w:styleId="Textodecomentrio">
    <w:name w:val="annotation text"/>
    <w:basedOn w:val="Normal"/>
    <w:semiHidden/>
    <w:rsid w:val="00D37670"/>
  </w:style>
  <w:style w:type="paragraph" w:customStyle="1" w:styleId="CommentSubject">
    <w:name w:val="Comment Subject"/>
    <w:basedOn w:val="Textodecomentrio"/>
    <w:next w:val="Textodecomentrio"/>
    <w:semiHidden/>
    <w:rsid w:val="00D37670"/>
    <w:rPr>
      <w:b/>
      <w:bCs/>
    </w:rPr>
  </w:style>
  <w:style w:type="paragraph" w:customStyle="1" w:styleId="InfoBluelistitem">
    <w:name w:val="InfoBlue list item"/>
    <w:basedOn w:val="InfoBlue"/>
    <w:rsid w:val="00D37670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0825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altervasconcelos/Projeto_de_Software_1" TargetMode="External"/><Relationship Id="rId13" Type="http://schemas.openxmlformats.org/officeDocument/2006/relationships/hyperlink" Target="https://github.com/valtervasconcelos/Projeto_de_Software_1" TargetMode="External"/><Relationship Id="rId18" Type="http://schemas.openxmlformats.org/officeDocument/2006/relationships/footer" Target="footer1.xml"/><Relationship Id="rId26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https://github.com/valtervasconcelos/Projeto_de_Software_1" TargetMode="External"/><Relationship Id="rId12" Type="http://schemas.openxmlformats.org/officeDocument/2006/relationships/hyperlink" Target="https://github.com/valtervasconcelos/Projeto_de_Software_1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github.com/valtervasconcelos/Projeto_de_Software_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ltervasconcelos/Projeto_de_Software_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altervasconcelos/Projeto_de_Software_1" TargetMode="External"/><Relationship Id="rId10" Type="http://schemas.openxmlformats.org/officeDocument/2006/relationships/hyperlink" Target="https://github.com/valtervasconcelos/Projeto_de_Software_1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altervasconcelos/Projeto_de_Software_1" TargetMode="External"/><Relationship Id="rId14" Type="http://schemas.openxmlformats.org/officeDocument/2006/relationships/hyperlink" Target="https://github.com/valtervasconcelos/Projeto_de_Software_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93</TotalTime>
  <Pages>3</Pages>
  <Words>603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Iteration Plan</dc:subject>
  <dc:creator>Valter Vasconcelos</dc:creator>
  <dc:description>Projeto de Software II</dc:description>
  <cp:lastModifiedBy>Valter Vasconcelos</cp:lastModifiedBy>
  <cp:revision>34</cp:revision>
  <cp:lastPrinted>2013-10-02T18:09:00Z</cp:lastPrinted>
  <dcterms:created xsi:type="dcterms:W3CDTF">2014-02-22T13:51:00Z</dcterms:created>
  <dcterms:modified xsi:type="dcterms:W3CDTF">2014-02-22T16:23:00Z</dcterms:modified>
</cp:coreProperties>
</file>