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A7A3C">
        <w:t xml:space="preserve"> Localizar Veículo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A7A3C">
              <w:rPr>
                <w:rFonts w:ascii="Arial" w:hAnsi="Arial" w:cs="Arial"/>
              </w:rPr>
              <w:t xml:space="preserve"> Localizar Veículo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0C1191">
              <w:rPr>
                <w:rFonts w:ascii="Arial" w:hAnsi="Arial" w:cs="Arial"/>
              </w:rPr>
              <w:t xml:space="preserve">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 w:rsidP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8A0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98431C" w:rsidTr="00FF1D29">
        <w:tc>
          <w:tcPr>
            <w:tcW w:w="4885" w:type="dxa"/>
          </w:tcPr>
          <w:p w:rsidR="0098431C" w:rsidRDefault="0098431C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CA7A3C">
              <w:rPr>
                <w:rFonts w:ascii="Arial" w:hAnsi="Arial" w:cs="Arial"/>
              </w:rPr>
              <w:t xml:space="preserve"> Localizar Veí</w:t>
            </w:r>
            <w:r>
              <w:rPr>
                <w:rFonts w:ascii="Arial" w:hAnsi="Arial" w:cs="Arial"/>
              </w:rPr>
              <w:t>culo</w:t>
            </w:r>
          </w:p>
        </w:tc>
        <w:tc>
          <w:tcPr>
            <w:tcW w:w="1985" w:type="dxa"/>
          </w:tcPr>
          <w:p w:rsidR="0098431C" w:rsidRDefault="0098431C" w:rsidP="00FF1D29">
            <w:r>
              <w:t>26/11/2013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6483F" w:rsidP="00283C1A">
            <w:r>
              <w:t>28/11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414F48" w:rsidRPr="00414F48" w:rsidRDefault="00414F48" w:rsidP="00414F48"/>
    <w:p w:rsidR="00414F48" w:rsidRPr="00314197" w:rsidRDefault="00414F48" w:rsidP="00414F48">
      <w:pPr>
        <w:pStyle w:val="Corpodetexto"/>
        <w:numPr>
          <w:ilvl w:val="0"/>
          <w:numId w:val="38"/>
        </w:numPr>
        <w:jc w:val="both"/>
      </w:pPr>
      <w:r>
        <w:t>Criar o plano de Iteração C2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Documento de Visão</w:t>
      </w:r>
    </w:p>
    <w:p w:rsidR="00414F48" w:rsidRPr="00314197" w:rsidRDefault="00414F48" w:rsidP="00414F48">
      <w:pPr>
        <w:pStyle w:val="Corpodetexto"/>
        <w:numPr>
          <w:ilvl w:val="0"/>
          <w:numId w:val="38"/>
        </w:numPr>
        <w:jc w:val="both"/>
      </w:pPr>
      <w:r>
        <w:t>Atualizar o Plano de Projeto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o Documento Lista de Riscos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 w:rsidRPr="00314197">
        <w:t>Atualizar o Documento Lista de Itens de Trabalho</w:t>
      </w:r>
    </w:p>
    <w:p w:rsidR="00414F48" w:rsidRDefault="00414F48" w:rsidP="00414F48">
      <w:pPr>
        <w:pStyle w:val="Corpodetexto"/>
        <w:numPr>
          <w:ilvl w:val="0"/>
          <w:numId w:val="38"/>
        </w:numPr>
        <w:jc w:val="both"/>
      </w:pPr>
      <w:r>
        <w:t>Especificar Caso de Uso Localizar Veículo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8485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E84854" w:rsidRPr="001B1DFF" w:rsidRDefault="00E8485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r w:rsidR="00CA7A3C">
              <w:rPr>
                <w:rFonts w:ascii="Arial" w:hAnsi="Arial" w:cs="Arial"/>
              </w:rPr>
              <w:t>Localizar veículo</w:t>
            </w:r>
          </w:p>
        </w:tc>
        <w:tc>
          <w:tcPr>
            <w:tcW w:w="738" w:type="dxa"/>
            <w:noWrap/>
            <w:vAlign w:val="bottom"/>
          </w:tcPr>
          <w:p w:rsidR="00E84854" w:rsidRDefault="00E84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E84854" w:rsidRDefault="00E8485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E84854" w:rsidRDefault="00E8485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E84854" w:rsidRPr="008A0F4A" w:rsidRDefault="006E08FC" w:rsidP="002E36B8">
            <w:pPr>
              <w:rPr>
                <w:rFonts w:ascii="Arial" w:hAnsi="Arial" w:cs="Arial"/>
                <w:color w:val="17365D" w:themeColor="text2" w:themeShade="BF"/>
              </w:rPr>
            </w:pPr>
            <w:hyperlink r:id="rId7" w:history="1">
              <w:r w:rsidR="00E84854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E84854" w:rsidRPr="006C6C5C" w:rsidRDefault="00E84854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E84854" w:rsidRDefault="00E8485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8A0F4A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8A0F4A" w:rsidRPr="001B1DFF" w:rsidRDefault="00914844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8A0F4A">
              <w:rPr>
                <w:rFonts w:ascii="Arial" w:hAnsi="Arial" w:cs="Arial"/>
              </w:rPr>
              <w:t xml:space="preserve"> o Documento de Visão</w:t>
            </w:r>
          </w:p>
        </w:tc>
        <w:tc>
          <w:tcPr>
            <w:tcW w:w="738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8A0F4A" w:rsidRPr="008A0F4A" w:rsidRDefault="006E08FC" w:rsidP="00FF1D29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8A0F4A" w:rsidRPr="008A0F4A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8A0F4A" w:rsidRPr="008A0F4A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8A0F4A" w:rsidRPr="006C6C5C" w:rsidRDefault="008A0F4A" w:rsidP="00FF1D29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8A0F4A" w:rsidRDefault="008A0F4A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Atualizar </w:t>
            </w:r>
            <w:r w:rsidR="001B1DFF">
              <w:rPr>
                <w:rFonts w:ascii="Arial" w:hAnsi="Arial" w:cs="Arial"/>
              </w:rPr>
              <w:t>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6E08FC" w:rsidP="002E36B8">
            <w:pPr>
              <w:rPr>
                <w:rFonts w:ascii="Arial" w:hAnsi="Arial" w:cs="Arial"/>
              </w:rPr>
            </w:pPr>
            <w:hyperlink r:id="rId9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1B1DFF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6E08FC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91484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1B1DFF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8A0F4A" w:rsidRDefault="006E08FC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FD79F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FD79F4" w:rsidRDefault="00FD79F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</w:t>
            </w:r>
            <w:r w:rsidR="00BA167A">
              <w:rPr>
                <w:rFonts w:ascii="Arial" w:hAnsi="Arial" w:cs="Arial"/>
              </w:rPr>
              <w:t>icar o caso de uso Localizar Veí</w:t>
            </w:r>
            <w:r>
              <w:rPr>
                <w:rFonts w:ascii="Arial" w:hAnsi="Arial" w:cs="Arial"/>
              </w:rPr>
              <w:t>culo</w:t>
            </w:r>
          </w:p>
          <w:p w:rsidR="00FD79F4" w:rsidRDefault="00FD79F4" w:rsidP="001B1DFF">
            <w:pPr>
              <w:rPr>
                <w:rFonts w:ascii="Arial" w:hAnsi="Arial" w:cs="Arial"/>
              </w:rPr>
            </w:pPr>
          </w:p>
          <w:p w:rsidR="00FD79F4" w:rsidRDefault="00FD79F4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FD79F4" w:rsidRPr="008A0F4A" w:rsidRDefault="006E08FC" w:rsidP="00FF1D29">
            <w:pPr>
              <w:rPr>
                <w:rFonts w:ascii="Arial" w:hAnsi="Arial" w:cs="Arial"/>
              </w:rPr>
            </w:pPr>
            <w:hyperlink r:id="rId12" w:history="1">
              <w:r w:rsidR="00FD79F4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FD79F4" w:rsidRDefault="00FD79F4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414F48" w:rsidRDefault="00414F48" w:rsidP="00A54679">
            <w:pPr>
              <w:pStyle w:val="Corpodetexto"/>
              <w:ind w:left="0"/>
            </w:pPr>
            <w:r w:rsidRPr="00414F48">
              <w:t>Não houve 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414F48" w:rsidP="00414F48">
            <w:pPr>
              <w:pStyle w:val="Corpodetexto"/>
              <w:ind w:left="0"/>
              <w:jc w:val="center"/>
            </w:pPr>
            <w:r>
              <w:t>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414F48" w:rsidP="00684C89">
            <w:pPr>
              <w:pStyle w:val="Corpodetexto"/>
              <w:ind w:left="0"/>
            </w:pPr>
            <w:r>
              <w:t>Sem observação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414F48" w:rsidRDefault="00414F48" w:rsidP="00414F48">
      <w:pPr>
        <w:pStyle w:val="Ttulo2"/>
      </w:pPr>
      <w:r>
        <w:t>Plano de Iteração em conformidade com o Plano de Projeto.</w:t>
      </w:r>
    </w:p>
    <w:p w:rsidR="00414F48" w:rsidRDefault="00414F48" w:rsidP="00414F48">
      <w:pPr>
        <w:pStyle w:val="Ttulo2"/>
      </w:pPr>
      <w:r>
        <w:t>Lista de riscos atualizada e aprovada por toda a equipe do projeto.</w:t>
      </w:r>
    </w:p>
    <w:p w:rsidR="00551A7F" w:rsidRDefault="00551A7F" w:rsidP="00551A7F"/>
    <w:p w:rsidR="00551A7F" w:rsidRDefault="00551A7F" w:rsidP="00551A7F"/>
    <w:p w:rsidR="00551A7F" w:rsidRDefault="00551A7F" w:rsidP="00551A7F"/>
    <w:p w:rsidR="00551A7F" w:rsidRDefault="00551A7F" w:rsidP="00551A7F"/>
    <w:p w:rsidR="00551A7F" w:rsidRPr="00551A7F" w:rsidRDefault="00551A7F" w:rsidP="00551A7F"/>
    <w:p w:rsidR="00414F48" w:rsidRDefault="00414F48" w:rsidP="00414F48"/>
    <w:p w:rsidR="0095311D" w:rsidRDefault="0095311D">
      <w:pPr>
        <w:pStyle w:val="Ttulo1"/>
      </w:pPr>
      <w:r>
        <w:lastRenderedPageBreak/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3"/>
      <w:footerReference w:type="default" r:id="rId14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472" w:rsidRDefault="00381472">
      <w:r>
        <w:separator/>
      </w:r>
    </w:p>
  </w:endnote>
  <w:endnote w:type="continuationSeparator" w:id="0">
    <w:p w:rsidR="00381472" w:rsidRDefault="00381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6E08FC">
            <w:fldChar w:fldCharType="begin"/>
          </w:r>
          <w:r>
            <w:instrText xml:space="preserve"> DATE \@ "yyyy" </w:instrText>
          </w:r>
          <w:r w:rsidR="006E08FC">
            <w:fldChar w:fldCharType="separate"/>
          </w:r>
          <w:r w:rsidR="00535A04">
            <w:rPr>
              <w:noProof/>
            </w:rPr>
            <w:t>2013</w:t>
          </w:r>
          <w:r w:rsidR="006E08F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E08F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E08FC">
            <w:rPr>
              <w:rStyle w:val="Nmerodepgina"/>
            </w:rPr>
            <w:fldChar w:fldCharType="separate"/>
          </w:r>
          <w:r w:rsidR="00535A04">
            <w:rPr>
              <w:rStyle w:val="Nmerodepgina"/>
              <w:noProof/>
            </w:rPr>
            <w:t>3</w:t>
          </w:r>
          <w:r w:rsidR="006E08F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35A04" w:rsidRPr="00535A0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472" w:rsidRDefault="00381472">
      <w:r>
        <w:separator/>
      </w:r>
    </w:p>
  </w:footnote>
  <w:footnote w:type="continuationSeparator" w:id="0">
    <w:p w:rsidR="00381472" w:rsidRDefault="00381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414F48">
            <w:t xml:space="preserve"> C2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342BD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0E6C"/>
    <w:rsid w:val="002A2B34"/>
    <w:rsid w:val="002A7CC2"/>
    <w:rsid w:val="002B3C2C"/>
    <w:rsid w:val="002B6321"/>
    <w:rsid w:val="002C45BD"/>
    <w:rsid w:val="002E36B8"/>
    <w:rsid w:val="002E79C6"/>
    <w:rsid w:val="002F60DB"/>
    <w:rsid w:val="003102A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81472"/>
    <w:rsid w:val="003D72B7"/>
    <w:rsid w:val="003D7C9E"/>
    <w:rsid w:val="003E4246"/>
    <w:rsid w:val="003F2DBB"/>
    <w:rsid w:val="003F6B3E"/>
    <w:rsid w:val="004035CD"/>
    <w:rsid w:val="00404AF5"/>
    <w:rsid w:val="00414F48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35A04"/>
    <w:rsid w:val="005443FE"/>
    <w:rsid w:val="00544D9B"/>
    <w:rsid w:val="00551A7F"/>
    <w:rsid w:val="00555530"/>
    <w:rsid w:val="00581E81"/>
    <w:rsid w:val="005D3A68"/>
    <w:rsid w:val="005E24A3"/>
    <w:rsid w:val="005F482B"/>
    <w:rsid w:val="0063302D"/>
    <w:rsid w:val="006438D8"/>
    <w:rsid w:val="00651079"/>
    <w:rsid w:val="0066483F"/>
    <w:rsid w:val="00670A05"/>
    <w:rsid w:val="00684C89"/>
    <w:rsid w:val="00686141"/>
    <w:rsid w:val="00693B25"/>
    <w:rsid w:val="006A4DC5"/>
    <w:rsid w:val="006C3AEE"/>
    <w:rsid w:val="006C6C5C"/>
    <w:rsid w:val="006E08FC"/>
    <w:rsid w:val="006F19C9"/>
    <w:rsid w:val="00704151"/>
    <w:rsid w:val="00721DDD"/>
    <w:rsid w:val="00743C48"/>
    <w:rsid w:val="00754A2E"/>
    <w:rsid w:val="0076496D"/>
    <w:rsid w:val="0077130D"/>
    <w:rsid w:val="007D6974"/>
    <w:rsid w:val="007E3B4F"/>
    <w:rsid w:val="007F53F8"/>
    <w:rsid w:val="007F5542"/>
    <w:rsid w:val="0083589D"/>
    <w:rsid w:val="0085328A"/>
    <w:rsid w:val="008570C4"/>
    <w:rsid w:val="008749DB"/>
    <w:rsid w:val="0087531D"/>
    <w:rsid w:val="008814EE"/>
    <w:rsid w:val="0089643B"/>
    <w:rsid w:val="008A0F4A"/>
    <w:rsid w:val="008B681F"/>
    <w:rsid w:val="008C6681"/>
    <w:rsid w:val="008D59CE"/>
    <w:rsid w:val="008F1C81"/>
    <w:rsid w:val="0090668D"/>
    <w:rsid w:val="00914844"/>
    <w:rsid w:val="0092627E"/>
    <w:rsid w:val="0092655C"/>
    <w:rsid w:val="00930315"/>
    <w:rsid w:val="009310F6"/>
    <w:rsid w:val="009469F5"/>
    <w:rsid w:val="0095311D"/>
    <w:rsid w:val="00965136"/>
    <w:rsid w:val="009736A4"/>
    <w:rsid w:val="0097439B"/>
    <w:rsid w:val="0098431C"/>
    <w:rsid w:val="00993DB8"/>
    <w:rsid w:val="009A03F4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C7429"/>
    <w:rsid w:val="00AD23FA"/>
    <w:rsid w:val="00AD68DA"/>
    <w:rsid w:val="00B005AB"/>
    <w:rsid w:val="00B1418D"/>
    <w:rsid w:val="00B20A98"/>
    <w:rsid w:val="00B377F7"/>
    <w:rsid w:val="00B46D12"/>
    <w:rsid w:val="00B47FF2"/>
    <w:rsid w:val="00B7448B"/>
    <w:rsid w:val="00BA167A"/>
    <w:rsid w:val="00BA3E3F"/>
    <w:rsid w:val="00BA4997"/>
    <w:rsid w:val="00BC1FC2"/>
    <w:rsid w:val="00BD19E6"/>
    <w:rsid w:val="00C01664"/>
    <w:rsid w:val="00C21148"/>
    <w:rsid w:val="00C220A3"/>
    <w:rsid w:val="00C22B8D"/>
    <w:rsid w:val="00C4444D"/>
    <w:rsid w:val="00C75F8D"/>
    <w:rsid w:val="00C77F92"/>
    <w:rsid w:val="00C92D53"/>
    <w:rsid w:val="00CA7A3C"/>
    <w:rsid w:val="00CC29D7"/>
    <w:rsid w:val="00CE0610"/>
    <w:rsid w:val="00CF4B3E"/>
    <w:rsid w:val="00CF76E9"/>
    <w:rsid w:val="00D13488"/>
    <w:rsid w:val="00D17B9B"/>
    <w:rsid w:val="00D242D5"/>
    <w:rsid w:val="00D268D4"/>
    <w:rsid w:val="00D32393"/>
    <w:rsid w:val="00D37670"/>
    <w:rsid w:val="00D47C79"/>
    <w:rsid w:val="00D541B8"/>
    <w:rsid w:val="00D62F2D"/>
    <w:rsid w:val="00D821D0"/>
    <w:rsid w:val="00DE516D"/>
    <w:rsid w:val="00DF2C7C"/>
    <w:rsid w:val="00E84854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C6165"/>
    <w:rsid w:val="00FD31BE"/>
    <w:rsid w:val="00FD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26</TotalTime>
  <Pages>3</Pages>
  <Words>431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17</cp:revision>
  <cp:lastPrinted>2013-10-02T18:09:00Z</cp:lastPrinted>
  <dcterms:created xsi:type="dcterms:W3CDTF">2013-12-04T10:50:00Z</dcterms:created>
  <dcterms:modified xsi:type="dcterms:W3CDTF">2013-12-04T12:55:00Z</dcterms:modified>
</cp:coreProperties>
</file>