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5C6B4E">
        <w:t>E3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proofErr w:type="gramStart"/>
      <w:r>
        <w:t>Principais Marcos</w:t>
      </w:r>
      <w:proofErr w:type="gramEnd"/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814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62"/>
        <w:gridCol w:w="1183"/>
      </w:tblGrid>
      <w:tr w:rsidR="0095311D" w:rsidRPr="002463F1" w:rsidTr="006F05BD">
        <w:tc>
          <w:tcPr>
            <w:tcW w:w="6962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1183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6F05BD">
        <w:tc>
          <w:tcPr>
            <w:tcW w:w="6962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1183" w:type="dxa"/>
          </w:tcPr>
          <w:p w:rsidR="000C1191" w:rsidRPr="002463F1" w:rsidRDefault="003C01A8" w:rsidP="00705A7F">
            <w:r>
              <w:t>05</w:t>
            </w:r>
            <w:r w:rsidR="003071B3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3071B3" w:rsidRPr="002463F1" w:rsidTr="006F05BD">
        <w:tc>
          <w:tcPr>
            <w:tcW w:w="6962" w:type="dxa"/>
          </w:tcPr>
          <w:p w:rsidR="003071B3" w:rsidRPr="002463F1" w:rsidRDefault="003071B3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1183" w:type="dxa"/>
          </w:tcPr>
          <w:p w:rsidR="003071B3" w:rsidRDefault="003C01A8">
            <w:r>
              <w:t>05</w:t>
            </w:r>
            <w:r w:rsidR="003071B3" w:rsidRPr="00A0383D">
              <w:t>//05/2014</w:t>
            </w:r>
          </w:p>
        </w:tc>
      </w:tr>
      <w:tr w:rsidR="00CF4A81" w:rsidRPr="002463F1" w:rsidTr="006F05BD">
        <w:tc>
          <w:tcPr>
            <w:tcW w:w="6962" w:type="dxa"/>
          </w:tcPr>
          <w:p w:rsidR="00CF4A81" w:rsidRPr="002463F1" w:rsidRDefault="00CF4A81" w:rsidP="003071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</w:t>
            </w:r>
            <w:r w:rsidR="000A071E">
              <w:rPr>
                <w:rFonts w:ascii="Arial" w:hAnsi="Arial" w:cs="Arial"/>
              </w:rPr>
              <w:t xml:space="preserve"> Cad. Auxiliar_</w:t>
            </w:r>
            <w:r w:rsidR="003071B3">
              <w:rPr>
                <w:rFonts w:ascii="Arial" w:hAnsi="Arial" w:cs="Arial"/>
              </w:rPr>
              <w:t xml:space="preserve"> </w:t>
            </w:r>
            <w:proofErr w:type="gramStart"/>
            <w:r w:rsidR="003071B3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CF4A81" w:rsidRPr="002463F1" w:rsidRDefault="003C01A8" w:rsidP="00CF4A81">
            <w:r>
              <w:t>06/05/2014</w:t>
            </w:r>
          </w:p>
        </w:tc>
      </w:tr>
      <w:tr w:rsidR="00B115A3" w:rsidRPr="002463F1" w:rsidTr="006F05BD">
        <w:tc>
          <w:tcPr>
            <w:tcW w:w="6962" w:type="dxa"/>
          </w:tcPr>
          <w:p w:rsidR="00B115A3" w:rsidRDefault="00B115A3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0A071E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0A071E">
              <w:rPr>
                <w:rFonts w:ascii="Arial" w:hAnsi="Arial" w:cs="Arial"/>
              </w:rPr>
              <w:t>Auxiliar_</w:t>
            </w:r>
            <w:r w:rsidR="003071B3">
              <w:rPr>
                <w:rFonts w:ascii="Arial" w:hAnsi="Arial" w:cs="Arial"/>
              </w:rPr>
              <w:t>Tipo</w:t>
            </w:r>
            <w:proofErr w:type="spellEnd"/>
            <w:proofErr w:type="gramEnd"/>
            <w:r w:rsidR="003071B3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B115A3" w:rsidRDefault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3C01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3C01A8" w:rsidRPr="002463F1" w:rsidRDefault="003C01A8" w:rsidP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3C01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3C01A8" w:rsidRDefault="003C01A8" w:rsidP="003C01A8">
            <w:r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3C01A8" w:rsidRDefault="003C01A8">
            <w:r w:rsidRPr="0050265F">
              <w:t>06/05/2014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3C01A8" w:rsidRDefault="003C01A8">
            <w:r w:rsidRPr="0057638A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3C01A8" w:rsidRDefault="003C01A8">
            <w:r w:rsidRPr="0057638A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 w:rsidP="000A07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3C01A8" w:rsidRPr="002463F1" w:rsidTr="006F05BD">
        <w:tc>
          <w:tcPr>
            <w:tcW w:w="6962" w:type="dxa"/>
          </w:tcPr>
          <w:p w:rsidR="003C01A8" w:rsidRDefault="003C01A8">
            <w:r w:rsidRPr="00A756E6"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3C01A8" w:rsidRDefault="003C01A8">
            <w:r w:rsidRPr="00910BB3">
              <w:t>07/05/2014</w:t>
            </w:r>
          </w:p>
        </w:tc>
      </w:tr>
      <w:tr w:rsidR="00184EDC" w:rsidRPr="002463F1" w:rsidTr="006F05BD">
        <w:tc>
          <w:tcPr>
            <w:tcW w:w="6962" w:type="dxa"/>
          </w:tcPr>
          <w:p w:rsidR="00184EDC" w:rsidRPr="002463F1" w:rsidRDefault="00184EDC" w:rsidP="00840EB0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 w:rsidR="002810EF">
              <w:rPr>
                <w:rFonts w:ascii="Arial" w:hAnsi="Arial" w:cs="Arial"/>
              </w:rPr>
              <w:t xml:space="preserve">Cad. Auxiliar_ </w:t>
            </w:r>
            <w:proofErr w:type="gramStart"/>
            <w:r w:rsidR="002810EF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184EDC" w:rsidRDefault="00175D6A" w:rsidP="00184EDC">
            <w:r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F73605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175D6A" w:rsidRDefault="00175D6A">
            <w:r w:rsidRPr="009A1E1D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175D6A" w:rsidRDefault="00175D6A">
            <w:r w:rsidRPr="009A1E1D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175D6A" w:rsidRDefault="00175D6A">
            <w:r w:rsidRPr="009A1E1D">
              <w:t>08/05/2014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175D6A" w:rsidRDefault="00175D6A">
            <w:r w:rsidRPr="00F07A4E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175D6A" w:rsidRDefault="00175D6A">
            <w:r w:rsidRPr="00F07A4E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175D6A" w:rsidRDefault="00175D6A">
            <w:r w:rsidRPr="00F07A4E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2E0C80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175D6A" w:rsidRDefault="00175D6A">
            <w:r w:rsidRPr="002E0C80">
              <w:t>09/05/2014</w:t>
            </w:r>
          </w:p>
        </w:tc>
      </w:tr>
      <w:tr w:rsidR="00175D6A" w:rsidRPr="002463F1" w:rsidTr="006F05BD">
        <w:tc>
          <w:tcPr>
            <w:tcW w:w="6962" w:type="dxa"/>
          </w:tcPr>
          <w:p w:rsidR="00175D6A" w:rsidRDefault="00175D6A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175D6A" w:rsidRDefault="00175D6A">
            <w:r w:rsidRPr="002E0C80">
              <w:t>09/05/2014</w:t>
            </w:r>
          </w:p>
        </w:tc>
      </w:tr>
      <w:tr w:rsidR="00CF4A81" w:rsidRPr="002463F1" w:rsidTr="006F05BD">
        <w:tc>
          <w:tcPr>
            <w:tcW w:w="6962" w:type="dxa"/>
            <w:vAlign w:val="bottom"/>
          </w:tcPr>
          <w:p w:rsidR="00CF4A81" w:rsidRDefault="00CF4A81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="006F05BD">
              <w:rPr>
                <w:rFonts w:ascii="Arial" w:hAnsi="Arial" w:cs="Arial"/>
              </w:rPr>
              <w:t xml:space="preserve">Cad. Auxiliar_ </w:t>
            </w:r>
            <w:proofErr w:type="gramStart"/>
            <w:r w:rsidR="006F05BD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CF4A81" w:rsidRPr="002D0D7F" w:rsidRDefault="00502E88" w:rsidP="00CF4A81">
            <w:r>
              <w:t>10/09/2014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502E88" w:rsidRDefault="00502E88">
            <w:r w:rsidRPr="006230FE">
              <w:t>10/09/2014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502E88" w:rsidRDefault="00502E88">
            <w:r w:rsidRPr="006230FE">
              <w:t>10/09/2014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502E88" w:rsidRDefault="00502E88">
            <w:r>
              <w:t>12</w:t>
            </w:r>
            <w:r w:rsidRPr="006230FE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F805FE">
              <w:t>12/09/2014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502E88" w:rsidRDefault="00502E88">
            <w:r w:rsidRPr="00F805FE">
              <w:t>12/09/2014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502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502E88" w:rsidRDefault="00502E88">
            <w:r w:rsidRPr="003570A6">
              <w:t>1</w:t>
            </w:r>
            <w:r>
              <w:t>3</w:t>
            </w:r>
            <w:r w:rsidRPr="003570A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502E88" w:rsidRDefault="00502E88">
            <w:r w:rsidRPr="003570A6">
              <w:t>1</w:t>
            </w:r>
            <w:r>
              <w:t>3</w:t>
            </w:r>
            <w:r w:rsidRPr="003570A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502E88" w:rsidRDefault="00502E88">
            <w:r w:rsidRPr="003570A6">
              <w:t>1</w:t>
            </w:r>
            <w:r>
              <w:t>3</w:t>
            </w:r>
            <w:r w:rsidRPr="003570A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502E88" w:rsidRDefault="00502E88">
            <w:r w:rsidRPr="001E5F13">
              <w:t>1</w:t>
            </w:r>
            <w:r>
              <w:t>4</w:t>
            </w:r>
            <w:r w:rsidRPr="001E5F13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502E88" w:rsidRDefault="00502E88">
            <w:r w:rsidRPr="001E5F13">
              <w:t>1</w:t>
            </w:r>
            <w:r>
              <w:t>4</w:t>
            </w:r>
            <w:r w:rsidRPr="001E5F13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Pr="00A756E6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1E5F13">
              <w:t>1</w:t>
            </w:r>
            <w:r>
              <w:t>4</w:t>
            </w:r>
            <w:r w:rsidRPr="001E5F13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Pr="00A756E6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7A6E96">
              <w:t>1</w:t>
            </w:r>
            <w:r>
              <w:t>5</w:t>
            </w:r>
            <w:r w:rsidRPr="007A6E96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Pr="00A756E6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502E88" w:rsidRDefault="00502E88">
            <w:r w:rsidRPr="007A6E96">
              <w:t>1</w:t>
            </w:r>
            <w:r>
              <w:t>5</w:t>
            </w:r>
            <w:r w:rsidRPr="007A6E96">
              <w:t>/09/2014</w:t>
            </w:r>
          </w:p>
        </w:tc>
      </w:tr>
      <w:tr w:rsidR="0099136C" w:rsidRPr="002463F1" w:rsidTr="006F05BD">
        <w:tc>
          <w:tcPr>
            <w:tcW w:w="6962" w:type="dxa"/>
            <w:vAlign w:val="bottom"/>
          </w:tcPr>
          <w:p w:rsidR="0099136C" w:rsidRDefault="0099136C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8B18A7">
              <w:rPr>
                <w:rFonts w:ascii="Arial" w:hAnsi="Arial" w:cs="Arial"/>
              </w:rPr>
              <w:t xml:space="preserve">Cad. Auxiliar_ </w:t>
            </w:r>
            <w:proofErr w:type="gramStart"/>
            <w:r w:rsidR="008B18A7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1183" w:type="dxa"/>
          </w:tcPr>
          <w:p w:rsidR="0099136C" w:rsidRPr="002D0D7F" w:rsidRDefault="00502E88" w:rsidP="0099136C">
            <w:r>
              <w:t>16/09/2014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1183" w:type="dxa"/>
          </w:tcPr>
          <w:p w:rsidR="00502E88" w:rsidRDefault="00502E88">
            <w:r w:rsidRPr="005A16EC">
              <w:t>16/09/2014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1183" w:type="dxa"/>
          </w:tcPr>
          <w:p w:rsidR="00502E88" w:rsidRDefault="00502E88">
            <w:r w:rsidRPr="005A16EC">
              <w:t>16/09/2014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1183" w:type="dxa"/>
          </w:tcPr>
          <w:p w:rsidR="00502E88" w:rsidRDefault="00502E88">
            <w:r>
              <w:t>17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1183" w:type="dxa"/>
          </w:tcPr>
          <w:p w:rsidR="00502E88" w:rsidRDefault="00502E88">
            <w:r>
              <w:t>19</w:t>
            </w:r>
            <w:r w:rsidRPr="005A16EC">
              <w:t>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1183" w:type="dxa"/>
          </w:tcPr>
          <w:p w:rsidR="00502E88" w:rsidRDefault="00502E88">
            <w:r>
              <w:t>19</w:t>
            </w:r>
            <w:r w:rsidRPr="005A16EC">
              <w:t>/09/2014</w:t>
            </w:r>
          </w:p>
        </w:tc>
      </w:tr>
      <w:tr w:rsidR="00E637BB" w:rsidRPr="002463F1" w:rsidTr="006F05BD">
        <w:tc>
          <w:tcPr>
            <w:tcW w:w="6962" w:type="dxa"/>
            <w:vAlign w:val="bottom"/>
          </w:tcPr>
          <w:p w:rsidR="00E637BB" w:rsidRDefault="008B18A7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1183" w:type="dxa"/>
          </w:tcPr>
          <w:p w:rsidR="00E637BB" w:rsidRDefault="00502E88" w:rsidP="00184EDC">
            <w:r>
              <w:t>19/09/2014</w:t>
            </w:r>
          </w:p>
        </w:tc>
      </w:tr>
      <w:tr w:rsidR="00E637BB" w:rsidRPr="002463F1" w:rsidTr="006F05BD">
        <w:tc>
          <w:tcPr>
            <w:tcW w:w="6962" w:type="dxa"/>
            <w:vAlign w:val="bottom"/>
          </w:tcPr>
          <w:p w:rsidR="00E637BB" w:rsidRDefault="008B18A7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1183" w:type="dxa"/>
          </w:tcPr>
          <w:p w:rsidR="00E637BB" w:rsidRDefault="00502E88" w:rsidP="00184EDC">
            <w:r>
              <w:t>20/09/2014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</w:t>
            </w:r>
            <w:r w:rsidRPr="00A756E6">
              <w:rPr>
                <w:rFonts w:ascii="Arial" w:hAnsi="Arial" w:cs="Arial"/>
              </w:rPr>
              <w:t xml:space="preserve"> 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CE1DBC">
              <w:t>20/09/2014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1183" w:type="dxa"/>
          </w:tcPr>
          <w:p w:rsidR="00502E88" w:rsidRDefault="00502E88">
            <w:r w:rsidRPr="00CE1DBC">
              <w:t>20/09/2014</w:t>
            </w:r>
          </w:p>
        </w:tc>
      </w:tr>
      <w:tr w:rsidR="00502E88" w:rsidRPr="002463F1" w:rsidTr="006F05BD">
        <w:tc>
          <w:tcPr>
            <w:tcW w:w="6962" w:type="dxa"/>
            <w:vAlign w:val="bottom"/>
          </w:tcPr>
          <w:p w:rsidR="00502E88" w:rsidRDefault="00502E88" w:rsidP="0084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1183" w:type="dxa"/>
          </w:tcPr>
          <w:p w:rsidR="00502E88" w:rsidRDefault="00502E88">
            <w:r w:rsidRPr="00CE1DBC">
              <w:t>20/09/2014</w:t>
            </w:r>
          </w:p>
        </w:tc>
      </w:tr>
      <w:tr w:rsidR="00CF4A81" w:rsidRPr="002463F1" w:rsidTr="006F05BD">
        <w:tc>
          <w:tcPr>
            <w:tcW w:w="6962" w:type="dxa"/>
          </w:tcPr>
          <w:p w:rsidR="00CF4A81" w:rsidRPr="002463F1" w:rsidRDefault="00CF4A81" w:rsidP="00CF4A81">
            <w:r w:rsidRPr="002463F1">
              <w:t>Final da Iteração</w:t>
            </w:r>
          </w:p>
        </w:tc>
        <w:tc>
          <w:tcPr>
            <w:tcW w:w="1183" w:type="dxa"/>
          </w:tcPr>
          <w:p w:rsidR="00CF4A81" w:rsidRPr="002463F1" w:rsidRDefault="00CF4A81" w:rsidP="00CF4A81"/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3071B3" w:rsidRDefault="003071B3">
      <w:pPr>
        <w:pStyle w:val="Corpodetexto"/>
        <w:ind w:left="0"/>
      </w:pPr>
    </w:p>
    <w:p w:rsidR="003071B3" w:rsidRPr="002463F1" w:rsidRDefault="003071B3">
      <w:pPr>
        <w:pStyle w:val="Corpodetexto"/>
        <w:ind w:left="0"/>
      </w:pPr>
    </w:p>
    <w:p w:rsidR="003259D9" w:rsidRDefault="003259D9">
      <w:pPr>
        <w:pStyle w:val="Corpodetexto"/>
        <w:ind w:left="0"/>
      </w:pPr>
    </w:p>
    <w:p w:rsidR="00DF2C7C" w:rsidRDefault="00705A7F">
      <w:pPr>
        <w:pStyle w:val="Corpodetexto"/>
        <w:ind w:left="0"/>
      </w:pPr>
      <w:r w:rsidRPr="002463F1">
        <w:br w:type="textWrapping" w:clear="all"/>
      </w: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1C581A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E3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</w:t>
      </w:r>
      <w:r w:rsidR="00502E88">
        <w:rPr>
          <w:rFonts w:ascii="Arial" w:hAnsi="Arial" w:cs="Arial"/>
        </w:rPr>
        <w:t xml:space="preserve">todos os </w:t>
      </w:r>
      <w:r w:rsidRPr="00136B42">
        <w:rPr>
          <w:rFonts w:ascii="Arial" w:hAnsi="Arial" w:cs="Arial"/>
        </w:rPr>
        <w:t>Caso</w:t>
      </w:r>
      <w:r w:rsidR="00502E88">
        <w:rPr>
          <w:rFonts w:ascii="Arial" w:hAnsi="Arial" w:cs="Arial"/>
        </w:rPr>
        <w:t>s</w:t>
      </w:r>
      <w:r w:rsidRPr="00136B42">
        <w:rPr>
          <w:rFonts w:ascii="Arial" w:hAnsi="Arial" w:cs="Arial"/>
        </w:rPr>
        <w:t xml:space="preserve"> de Uso </w:t>
      </w:r>
      <w:r w:rsidR="00502E88">
        <w:rPr>
          <w:rFonts w:ascii="Arial" w:hAnsi="Arial" w:cs="Arial"/>
        </w:rPr>
        <w:t>do cadastro auxiliar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Cr</w:t>
      </w:r>
      <w:r w:rsidR="00D912CF" w:rsidRPr="00730E0A">
        <w:rPr>
          <w:rFonts w:ascii="Arial" w:hAnsi="Arial" w:cs="Arial"/>
        </w:rPr>
        <w:t xml:space="preserve">iar </w:t>
      </w:r>
      <w:r w:rsidR="00502E88">
        <w:rPr>
          <w:rFonts w:ascii="Arial" w:hAnsi="Arial" w:cs="Arial"/>
        </w:rPr>
        <w:t>todas as t</w:t>
      </w:r>
      <w:r w:rsidR="00D912CF" w:rsidRPr="00730E0A">
        <w:rPr>
          <w:rFonts w:ascii="Arial" w:hAnsi="Arial" w:cs="Arial"/>
        </w:rPr>
        <w:t>ela</w:t>
      </w:r>
      <w:r w:rsidR="00502E88">
        <w:rPr>
          <w:rFonts w:ascii="Arial" w:hAnsi="Arial" w:cs="Arial"/>
        </w:rPr>
        <w:t>s</w:t>
      </w:r>
      <w:r w:rsidR="00D912CF" w:rsidRPr="00730E0A">
        <w:rPr>
          <w:rFonts w:ascii="Arial" w:hAnsi="Arial" w:cs="Arial"/>
        </w:rPr>
        <w:t xml:space="preserve"> </w:t>
      </w:r>
      <w:r w:rsidR="00502E88">
        <w:rPr>
          <w:rFonts w:ascii="Arial" w:hAnsi="Arial" w:cs="Arial"/>
        </w:rPr>
        <w:t>do cadastro auxiliar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Testar </w:t>
      </w:r>
      <w:r w:rsidR="00CD723A">
        <w:rPr>
          <w:rFonts w:ascii="Arial" w:hAnsi="Arial" w:cs="Arial"/>
        </w:rPr>
        <w:t xml:space="preserve">todas as </w:t>
      </w:r>
      <w:r w:rsidRPr="00730E0A">
        <w:rPr>
          <w:rFonts w:ascii="Arial" w:hAnsi="Arial" w:cs="Arial"/>
        </w:rPr>
        <w:t>Tel</w:t>
      </w:r>
      <w:r w:rsidR="00730E0A">
        <w:rPr>
          <w:rFonts w:ascii="Arial" w:hAnsi="Arial" w:cs="Arial"/>
        </w:rPr>
        <w:t>a</w:t>
      </w:r>
      <w:r w:rsidR="001C581A">
        <w:rPr>
          <w:rFonts w:ascii="Arial" w:hAnsi="Arial" w:cs="Arial"/>
        </w:rPr>
        <w:t>s criadas na E3</w:t>
      </w:r>
      <w:r w:rsidR="00730E0A">
        <w:rPr>
          <w:rFonts w:ascii="Arial" w:hAnsi="Arial" w:cs="Arial"/>
        </w:rPr>
        <w:t xml:space="preserve">      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69"/>
        <w:gridCol w:w="992"/>
        <w:gridCol w:w="821"/>
        <w:gridCol w:w="1276"/>
        <w:gridCol w:w="1276"/>
        <w:gridCol w:w="738"/>
        <w:gridCol w:w="1134"/>
        <w:gridCol w:w="850"/>
        <w:gridCol w:w="993"/>
      </w:tblGrid>
      <w:tr w:rsidR="00DF2C7C" w:rsidTr="00CB4982">
        <w:trPr>
          <w:trHeight w:val="728"/>
        </w:trPr>
        <w:tc>
          <w:tcPr>
            <w:tcW w:w="226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2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2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3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99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C41105" w:rsidRDefault="00C41105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992" w:type="dxa"/>
            <w:noWrap/>
            <w:vAlign w:val="center"/>
          </w:tcPr>
          <w:p w:rsidR="00C41105" w:rsidRDefault="00C41105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21" w:type="dxa"/>
            <w:noWrap/>
            <w:vAlign w:val="center"/>
          </w:tcPr>
          <w:p w:rsidR="00C41105" w:rsidRDefault="00C41105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C41105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</w:t>
            </w:r>
            <w:r w:rsidR="001C581A">
              <w:rPr>
                <w:rFonts w:ascii="Arial" w:hAnsi="Arial" w:cs="Arial"/>
                <w:lang w:eastAsia="ja-JP"/>
              </w:rPr>
              <w:t>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6D29E5" w:rsidP="00CD27CF">
            <w:pPr>
              <w:rPr>
                <w:rFonts w:ascii="Arial" w:hAnsi="Arial" w:cs="Arial"/>
              </w:rPr>
            </w:pPr>
            <w:hyperlink r:id="rId8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C41105" w:rsidRDefault="00C41105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C41105" w:rsidRDefault="00262BF3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C41105" w:rsidRDefault="00CB4982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127.5</w:t>
            </w:r>
          </w:p>
        </w:tc>
      </w:tr>
      <w:tr w:rsidR="001C581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1C581A" w:rsidRDefault="001C581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992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1C581A" w:rsidRDefault="001C581A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6D29E5" w:rsidP="00026975">
            <w:pPr>
              <w:rPr>
                <w:rFonts w:ascii="Arial" w:hAnsi="Arial" w:cs="Arial"/>
              </w:rPr>
            </w:pPr>
            <w:hyperlink r:id="rId9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1C581A" w:rsidRDefault="001C581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1C581A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1C581A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02E88" w:rsidRDefault="00502E8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o Documento </w:t>
            </w:r>
            <w:r>
              <w:rPr>
                <w:rFonts w:ascii="Arial" w:hAnsi="Arial" w:cs="Arial"/>
              </w:rPr>
              <w:lastRenderedPageBreak/>
              <w:t>de Visão</w:t>
            </w:r>
          </w:p>
          <w:p w:rsidR="00502E88" w:rsidRDefault="00502E88" w:rsidP="00DA4215">
            <w:pPr>
              <w:jc w:val="center"/>
              <w:rPr>
                <w:rFonts w:ascii="Arial" w:hAnsi="Arial" w:cs="Arial"/>
              </w:rPr>
            </w:pPr>
          </w:p>
          <w:p w:rsidR="00502E88" w:rsidRPr="001B1DFF" w:rsidRDefault="00502E88" w:rsidP="00DA421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821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02E88" w:rsidRDefault="00502E88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8A0F4A" w:rsidRDefault="006D29E5" w:rsidP="00026975">
            <w:pPr>
              <w:rPr>
                <w:rFonts w:ascii="Arial" w:hAnsi="Arial" w:cs="Arial"/>
              </w:rPr>
            </w:pPr>
            <w:hyperlink r:id="rId10" w:history="1">
              <w:r w:rsidR="00502E88" w:rsidRPr="008A0F4A">
                <w:rPr>
                  <w:rStyle w:val="Hyperlink"/>
                  <w:rFonts w:ascii="Arial" w:hAnsi="Arial" w:cs="Arial"/>
                </w:rPr>
                <w:t>https://githu</w:t>
              </w:r>
              <w:r w:rsidR="00502E88" w:rsidRPr="008A0F4A">
                <w:rPr>
                  <w:rStyle w:val="Hyperlink"/>
                  <w:rFonts w:ascii="Arial" w:hAnsi="Arial" w:cs="Arial"/>
                </w:rPr>
                <w:lastRenderedPageBreak/>
                <w:t>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02E88" w:rsidRDefault="00502E8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 xml:space="preserve">Valter </w:t>
            </w:r>
            <w:r w:rsidRPr="00136B71">
              <w:rPr>
                <w:rFonts w:ascii="Arial" w:hAnsi="Arial" w:cs="Arial"/>
                <w:lang w:eastAsia="ja-JP"/>
              </w:rPr>
              <w:lastRenderedPageBreak/>
              <w:t>Vasconcelos</w:t>
            </w:r>
          </w:p>
        </w:tc>
        <w:tc>
          <w:tcPr>
            <w:tcW w:w="850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0.30</w:t>
            </w:r>
          </w:p>
        </w:tc>
        <w:tc>
          <w:tcPr>
            <w:tcW w:w="993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02E88" w:rsidRDefault="00502E8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Plano de Projeto</w:t>
            </w:r>
          </w:p>
          <w:p w:rsidR="00502E88" w:rsidRPr="001B1DFF" w:rsidRDefault="00502E88" w:rsidP="00DA421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02E88" w:rsidRDefault="00502E88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8A0F4A" w:rsidRDefault="006D29E5" w:rsidP="00026975">
            <w:pPr>
              <w:rPr>
                <w:rFonts w:ascii="Arial" w:hAnsi="Arial" w:cs="Arial"/>
              </w:rPr>
            </w:pPr>
            <w:hyperlink r:id="rId11" w:history="1">
              <w:r w:rsidR="00502E8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02E88" w:rsidRDefault="00502E8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02E88" w:rsidRPr="001B1DFF" w:rsidRDefault="00502E8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992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02E88" w:rsidRDefault="00502E88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8A0F4A" w:rsidRDefault="006D29E5" w:rsidP="00026975">
            <w:pPr>
              <w:rPr>
                <w:rFonts w:ascii="Arial" w:hAnsi="Arial" w:cs="Arial"/>
              </w:rPr>
            </w:pPr>
            <w:hyperlink r:id="rId12" w:history="1">
              <w:r w:rsidR="00502E8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02E88" w:rsidRDefault="00502E8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502E8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02E88" w:rsidRDefault="00502E8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Itens de Trabalho</w:t>
            </w:r>
          </w:p>
        </w:tc>
        <w:tc>
          <w:tcPr>
            <w:tcW w:w="992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02E88" w:rsidRDefault="00502E8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02E88" w:rsidRDefault="00502E88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502E88" w:rsidRPr="006C6C5C" w:rsidRDefault="006D29E5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13" w:history="1">
              <w:r w:rsidR="00502E8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02E88" w:rsidRDefault="00502E8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02E88" w:rsidRDefault="00502E8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502E88" w:rsidRDefault="00502E8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</w:tr>
      <w:tr w:rsidR="001C581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1C581A" w:rsidRDefault="001C581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342811">
              <w:rPr>
                <w:rFonts w:ascii="Arial" w:hAnsi="Arial" w:cs="Arial"/>
              </w:rPr>
              <w:t xml:space="preserve">Cad. Auxiliar_ </w:t>
            </w:r>
            <w:proofErr w:type="gramStart"/>
            <w:r w:rsidR="00342811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1C581A" w:rsidRDefault="001C581A" w:rsidP="00DA4215">
            <w:pPr>
              <w:jc w:val="center"/>
            </w:pPr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6D29E5" w:rsidP="00026975">
            <w:pPr>
              <w:rPr>
                <w:rFonts w:ascii="Arial" w:hAnsi="Arial" w:cs="Arial"/>
              </w:rPr>
            </w:pPr>
            <w:hyperlink r:id="rId14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1C581A" w:rsidRDefault="001C581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1C581A" w:rsidRDefault="00342811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1C581A" w:rsidRDefault="00342811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1C581A" w:rsidTr="006E1169">
        <w:trPr>
          <w:trHeight w:val="255"/>
        </w:trPr>
        <w:tc>
          <w:tcPr>
            <w:tcW w:w="2269" w:type="dxa"/>
            <w:noWrap/>
            <w:vAlign w:val="center"/>
          </w:tcPr>
          <w:p w:rsidR="001C581A" w:rsidRDefault="001C581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7B2C5B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="007B2C5B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="007B2C5B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1C581A" w:rsidRDefault="001C581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1C581A" w:rsidRDefault="00EE2B7E" w:rsidP="00DA4215">
            <w:pPr>
              <w:jc w:val="center"/>
            </w:pPr>
            <w:r>
              <w:rPr>
                <w:rFonts w:ascii="Arial" w:hAnsi="Arial" w:cs="Arial"/>
                <w:lang w:eastAsia="ja-JP"/>
              </w:rPr>
              <w:t>I</w:t>
            </w:r>
            <w:r w:rsidR="00040192">
              <w:rPr>
                <w:rFonts w:ascii="Arial" w:hAnsi="Arial" w:cs="Arial"/>
                <w:lang w:eastAsia="ja-JP"/>
              </w:rPr>
              <w:t>n</w:t>
            </w: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1C581A" w:rsidRPr="008A0F4A" w:rsidRDefault="006D29E5" w:rsidP="00026975">
            <w:pPr>
              <w:rPr>
                <w:rFonts w:ascii="Arial" w:hAnsi="Arial" w:cs="Arial"/>
              </w:rPr>
            </w:pPr>
            <w:hyperlink r:id="rId15" w:history="1">
              <w:r w:rsidR="001C581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1C581A" w:rsidRDefault="001C581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1C581A" w:rsidRDefault="001C581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1C581A" w:rsidRDefault="00262BF3" w:rsidP="006E1169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0.30</w:t>
            </w:r>
          </w:p>
        </w:tc>
        <w:tc>
          <w:tcPr>
            <w:tcW w:w="993" w:type="dxa"/>
            <w:noWrap/>
            <w:vAlign w:val="center"/>
          </w:tcPr>
          <w:p w:rsidR="001C581A" w:rsidRDefault="002C6EE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2C6EE8" w:rsidTr="006E1169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</w:p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das</w:t>
            </w:r>
            <w:proofErr w:type="gramEnd"/>
            <w:r>
              <w:rPr>
                <w:rFonts w:ascii="Arial" w:hAnsi="Arial" w:cs="Arial"/>
              </w:rPr>
              <w:t xml:space="preserve"> portas</w:t>
            </w:r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2C6EE8" w:rsidRPr="008A0F4A" w:rsidRDefault="006D29E5" w:rsidP="00026975">
            <w:pPr>
              <w:rPr>
                <w:rFonts w:ascii="Arial" w:hAnsi="Arial" w:cs="Arial"/>
              </w:rPr>
            </w:pPr>
            <w:hyperlink r:id="rId16" w:history="1">
              <w:r w:rsidR="002C6EE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6E1169">
            <w:pPr>
              <w:jc w:val="center"/>
            </w:pPr>
            <w:r w:rsidRPr="00845126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93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3E0CC5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2C6EE8" w:rsidTr="006E1169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2C6EE8" w:rsidRPr="008A0F4A" w:rsidRDefault="006D29E5" w:rsidP="00026975">
            <w:pPr>
              <w:rPr>
                <w:rFonts w:ascii="Arial" w:hAnsi="Arial" w:cs="Arial"/>
              </w:rPr>
            </w:pPr>
            <w:hyperlink r:id="rId17" w:history="1">
              <w:r w:rsidR="002C6EE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6E1169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3E0CC5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2C6EE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2C6EE8" w:rsidRPr="008A0F4A" w:rsidRDefault="006D29E5" w:rsidP="00026975">
            <w:pPr>
              <w:rPr>
                <w:rFonts w:ascii="Arial" w:hAnsi="Arial" w:cs="Arial"/>
              </w:rPr>
            </w:pPr>
            <w:hyperlink r:id="rId18" w:history="1">
              <w:r w:rsidR="002C6EE8" w:rsidRPr="008A0F4A">
                <w:rPr>
                  <w:rStyle w:val="Hyperlink"/>
                  <w:rFonts w:ascii="Arial" w:hAnsi="Arial" w:cs="Arial"/>
                </w:rPr>
                <w:t>https://github.com/valtervasconcelos/Projeto_de_Softwar</w:t>
              </w:r>
              <w:r w:rsidR="002C6EE8" w:rsidRPr="008A0F4A">
                <w:rPr>
                  <w:rStyle w:val="Hyperlink"/>
                  <w:rFonts w:ascii="Arial" w:hAnsi="Arial" w:cs="Arial"/>
                </w:rPr>
                <w:lastRenderedPageBreak/>
                <w:t>e_1</w:t>
              </w:r>
            </w:hyperlink>
          </w:p>
        </w:tc>
        <w:tc>
          <w:tcPr>
            <w:tcW w:w="738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3E0CC5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2C6EE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2C6EE8" w:rsidRPr="008A0F4A" w:rsidRDefault="006D29E5" w:rsidP="00026975">
            <w:pPr>
              <w:rPr>
                <w:rFonts w:ascii="Arial" w:hAnsi="Arial" w:cs="Arial"/>
              </w:rPr>
            </w:pPr>
            <w:hyperlink r:id="rId19" w:history="1">
              <w:r w:rsidR="002C6EE8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3E0CC5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6D29E5" w:rsidP="003C7806">
            <w:pPr>
              <w:rPr>
                <w:rFonts w:ascii="Arial" w:hAnsi="Arial" w:cs="Arial"/>
              </w:rPr>
            </w:pPr>
            <w:hyperlink r:id="rId20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0C3294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6D29E5" w:rsidP="003C7806">
            <w:pPr>
              <w:rPr>
                <w:rFonts w:ascii="Arial" w:hAnsi="Arial" w:cs="Arial"/>
              </w:rPr>
            </w:pPr>
            <w:hyperlink r:id="rId21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0C3294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6D29E5" w:rsidP="003C7806">
            <w:pPr>
              <w:rPr>
                <w:rFonts w:ascii="Arial" w:hAnsi="Arial" w:cs="Arial"/>
              </w:rPr>
            </w:pPr>
            <w:hyperlink r:id="rId22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0C3294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Cad. </w:t>
            </w:r>
            <w:proofErr w:type="spellStart"/>
            <w:proofErr w:type="gramStart"/>
            <w:r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6D29E5" w:rsidP="003C7806">
            <w:pPr>
              <w:rPr>
                <w:rFonts w:ascii="Arial" w:hAnsi="Arial" w:cs="Arial"/>
              </w:rPr>
            </w:pPr>
            <w:hyperlink r:id="rId23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0C3294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Ícone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6D29E5" w:rsidP="003C7806">
            <w:pPr>
              <w:rPr>
                <w:rFonts w:ascii="Arial" w:hAnsi="Arial" w:cs="Arial"/>
              </w:rPr>
            </w:pPr>
            <w:hyperlink r:id="rId24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0C3294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Agenda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6D29E5" w:rsidP="003C7806">
            <w:pPr>
              <w:rPr>
                <w:rFonts w:ascii="Arial" w:hAnsi="Arial" w:cs="Arial"/>
              </w:rPr>
            </w:pPr>
            <w:hyperlink r:id="rId25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0C3294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Informativo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6D29E5" w:rsidP="003C7806">
            <w:pPr>
              <w:rPr>
                <w:rFonts w:ascii="Arial" w:hAnsi="Arial" w:cs="Arial"/>
              </w:rPr>
            </w:pPr>
            <w:hyperlink r:id="rId26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C788E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Pr="00A756E6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Pr="00A756E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756E6">
              <w:rPr>
                <w:rFonts w:ascii="Arial" w:hAnsi="Arial" w:cs="Arial"/>
              </w:rPr>
              <w:t>Auxiliar_</w:t>
            </w:r>
            <w:r>
              <w:rPr>
                <w:rFonts w:ascii="Arial" w:hAnsi="Arial" w:cs="Arial"/>
              </w:rPr>
              <w:t>Tipo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8A0F4A" w:rsidRDefault="006D29E5" w:rsidP="003C7806">
            <w:pPr>
              <w:rPr>
                <w:rFonts w:ascii="Arial" w:hAnsi="Arial" w:cs="Arial"/>
              </w:rPr>
            </w:pPr>
            <w:hyperlink r:id="rId27" w:history="1">
              <w:r w:rsidR="0004725A" w:rsidRPr="008A0F4A">
                <w:rPr>
                  <w:rStyle w:val="Hyperlink"/>
                  <w:rFonts w:ascii="Arial" w:hAnsi="Arial" w:cs="Arial"/>
                </w:rPr>
                <w:t>https://github.com/valtervasconcel</w:t>
              </w:r>
              <w:r w:rsidR="0004725A" w:rsidRPr="008A0F4A">
                <w:rPr>
                  <w:rStyle w:val="Hyperlink"/>
                  <w:rFonts w:ascii="Arial" w:hAnsi="Arial" w:cs="Arial"/>
                </w:rPr>
                <w:lastRenderedPageBreak/>
                <w:t>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Default="0004725A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C788E"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Tela Cad. Auxiliar_ </w:t>
            </w:r>
            <w:proofErr w:type="gramStart"/>
            <w:r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6C6C5C" w:rsidRDefault="006D29E5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8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6C6C5C" w:rsidRDefault="006D29E5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29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6C6C5C" w:rsidRDefault="006D29E5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30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6C6C5C" w:rsidRDefault="006D29E5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31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136B71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6C6C5C" w:rsidRDefault="006D29E5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32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4725A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4725A" w:rsidRDefault="0004725A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992" w:type="dxa"/>
            <w:noWrap/>
            <w:vAlign w:val="center"/>
          </w:tcPr>
          <w:p w:rsidR="0004725A" w:rsidRDefault="0004725A" w:rsidP="0004725A">
            <w:pPr>
              <w:jc w:val="center"/>
            </w:pPr>
            <w:r w:rsidRPr="00D41963"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4725A" w:rsidRDefault="0004725A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4725A" w:rsidRDefault="0004725A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4725A" w:rsidRPr="006C6C5C" w:rsidRDefault="006D29E5" w:rsidP="00026975">
            <w:pPr>
              <w:rPr>
                <w:rFonts w:ascii="Arial" w:hAnsi="Arial" w:cs="Arial"/>
                <w:color w:val="4BACC6" w:themeColor="accent5"/>
              </w:rPr>
            </w:pPr>
            <w:hyperlink r:id="rId33" w:history="1">
              <w:r w:rsidR="0004725A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4725A" w:rsidRPr="006C6C5C" w:rsidRDefault="0004725A" w:rsidP="0002697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4725A" w:rsidRDefault="0004725A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4725A" w:rsidRDefault="0004725A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6D29E5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4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6D29E5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5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lastRenderedPageBreak/>
              <w:t>Auxiliar_Veículo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6D29E5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6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</w:t>
              </w:r>
              <w:r w:rsidR="003C7806" w:rsidRPr="00681C0B">
                <w:rPr>
                  <w:rStyle w:val="Hyperlink"/>
                  <w:rFonts w:ascii="Arial" w:hAnsi="Arial" w:cs="Arial"/>
                </w:rPr>
                <w:lastRenderedPageBreak/>
                <w:t>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 xml:space="preserve">Valter </w:t>
            </w:r>
            <w:r w:rsidRPr="00AF66E2">
              <w:rPr>
                <w:rFonts w:ascii="Arial" w:hAnsi="Arial" w:cs="Arial"/>
                <w:lang w:eastAsia="ja-JP"/>
              </w:rPr>
              <w:lastRenderedPageBreak/>
              <w:t>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lastRenderedPageBreak/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Tela </w:t>
            </w:r>
            <w:r w:rsidRPr="007803D5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7803D5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7803D5"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6D29E5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7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Auxiliar_Ícone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6D29E5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8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Auxiliar_Agenda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6D29E5" w:rsidP="007803D5">
            <w:pPr>
              <w:rPr>
                <w:rFonts w:ascii="Arial" w:hAnsi="Arial" w:cs="Arial"/>
                <w:color w:val="4BACC6" w:themeColor="accent5"/>
              </w:rPr>
            </w:pPr>
            <w:hyperlink r:id="rId39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7803D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Auxiliar_Informativo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6D29E5" w:rsidP="003C7806">
            <w:pPr>
              <w:rPr>
                <w:rFonts w:ascii="Arial" w:hAnsi="Arial" w:cs="Arial"/>
                <w:color w:val="4BACC6" w:themeColor="accent5"/>
              </w:rPr>
            </w:pPr>
            <w:hyperlink r:id="rId40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3C7806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6C6C5C" w:rsidRDefault="006D29E5" w:rsidP="003C7806">
            <w:pPr>
              <w:rPr>
                <w:rFonts w:ascii="Arial" w:hAnsi="Arial" w:cs="Arial"/>
                <w:color w:val="4BACC6" w:themeColor="accent5"/>
              </w:rPr>
            </w:pPr>
            <w:hyperlink r:id="rId41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Pr="006C6C5C" w:rsidRDefault="003C7806" w:rsidP="003C7806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AF66E2"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706B52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Auxiliar_ </w:t>
            </w:r>
            <w:proofErr w:type="gramStart"/>
            <w:r w:rsidRPr="00862C73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6D29E5" w:rsidP="00026975">
            <w:pPr>
              <w:rPr>
                <w:rFonts w:ascii="Arial" w:hAnsi="Arial" w:cs="Arial"/>
              </w:rPr>
            </w:pPr>
            <w:hyperlink r:id="rId42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6D29E5" w:rsidP="00026975">
            <w:pPr>
              <w:rPr>
                <w:rFonts w:ascii="Arial" w:hAnsi="Arial" w:cs="Arial"/>
              </w:rPr>
            </w:pPr>
            <w:hyperlink r:id="rId43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A63A49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6D29E5" w:rsidP="00026975">
            <w:pPr>
              <w:rPr>
                <w:rFonts w:ascii="Arial" w:hAnsi="Arial" w:cs="Arial"/>
              </w:rPr>
            </w:pPr>
            <w:hyperlink r:id="rId44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</w:t>
              </w:r>
              <w:r w:rsidR="003C7806" w:rsidRPr="00681C0B">
                <w:rPr>
                  <w:rStyle w:val="Hyperlink"/>
                  <w:rFonts w:ascii="Arial" w:hAnsi="Arial" w:cs="Arial"/>
                </w:rPr>
                <w:lastRenderedPageBreak/>
                <w:t>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A63A49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6D29E5" w:rsidP="00026975">
            <w:pPr>
              <w:rPr>
                <w:rFonts w:ascii="Arial" w:hAnsi="Arial" w:cs="Arial"/>
              </w:rPr>
            </w:pPr>
            <w:hyperlink r:id="rId45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6D29E5" w:rsidP="00026975">
            <w:pPr>
              <w:rPr>
                <w:rFonts w:ascii="Arial" w:hAnsi="Arial" w:cs="Arial"/>
              </w:rPr>
            </w:pPr>
            <w:hyperlink r:id="rId46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6D29E5" w:rsidP="00026975">
            <w:pPr>
              <w:rPr>
                <w:rFonts w:ascii="Arial" w:hAnsi="Arial" w:cs="Arial"/>
              </w:rPr>
            </w:pPr>
            <w:hyperlink r:id="rId47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862C73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862C73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862C73"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6D29E5" w:rsidP="003C7806">
            <w:pPr>
              <w:rPr>
                <w:rFonts w:ascii="Arial" w:hAnsi="Arial" w:cs="Arial"/>
              </w:rPr>
            </w:pPr>
            <w:hyperlink r:id="rId48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6D29E5" w:rsidP="003C7806">
            <w:pPr>
              <w:rPr>
                <w:rFonts w:ascii="Arial" w:hAnsi="Arial" w:cs="Arial"/>
              </w:rPr>
            </w:pPr>
            <w:hyperlink r:id="rId49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6D29E5" w:rsidP="003C7806">
            <w:pPr>
              <w:rPr>
                <w:rFonts w:ascii="Arial" w:hAnsi="Arial" w:cs="Arial"/>
              </w:rPr>
            </w:pPr>
            <w:hyperlink r:id="rId50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3C7806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3C7806" w:rsidRDefault="003C7806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992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3C7806" w:rsidRDefault="003C7806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3C7806" w:rsidRDefault="003C7806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C7806" w:rsidRPr="002E36B8" w:rsidRDefault="006D29E5" w:rsidP="003C7806">
            <w:pPr>
              <w:rPr>
                <w:rFonts w:ascii="Arial" w:hAnsi="Arial" w:cs="Arial"/>
              </w:rPr>
            </w:pPr>
            <w:hyperlink r:id="rId51" w:history="1">
              <w:r w:rsidR="003C7806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3C7806" w:rsidRDefault="003C780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3C7806" w:rsidRDefault="003C7806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3C7806" w:rsidRDefault="003C7806" w:rsidP="008461F0">
            <w:pPr>
              <w:jc w:val="center"/>
            </w:pPr>
            <w:proofErr w:type="gramStart"/>
            <w:r w:rsidRPr="00375267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02049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20498" w:rsidRDefault="0002049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Auxiliar_Ícone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992" w:type="dxa"/>
            <w:noWrap/>
            <w:vAlign w:val="center"/>
          </w:tcPr>
          <w:p w:rsidR="00020498" w:rsidRDefault="0002049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20498" w:rsidRDefault="0002049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20498" w:rsidRDefault="0002049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20498" w:rsidRPr="002E36B8" w:rsidRDefault="006D29E5" w:rsidP="003C7806">
            <w:pPr>
              <w:rPr>
                <w:rFonts w:ascii="Arial" w:hAnsi="Arial" w:cs="Arial"/>
              </w:rPr>
            </w:pPr>
            <w:hyperlink r:id="rId52" w:history="1">
              <w:r w:rsidR="0002049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20498" w:rsidRDefault="00020498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20498" w:rsidRDefault="00020498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020498" w:rsidRDefault="0002049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20498" w:rsidRDefault="00020498" w:rsidP="008461F0">
            <w:pPr>
              <w:jc w:val="center"/>
            </w:pPr>
            <w:proofErr w:type="gramStart"/>
            <w:r w:rsidRPr="009E133E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02049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20498" w:rsidRDefault="0002049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Auxiliar_Agenda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020498" w:rsidRDefault="0002049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20498" w:rsidRDefault="0002049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20498" w:rsidRDefault="0002049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20498" w:rsidRPr="002E36B8" w:rsidRDefault="006D29E5" w:rsidP="003C7806">
            <w:pPr>
              <w:rPr>
                <w:rFonts w:ascii="Arial" w:hAnsi="Arial" w:cs="Arial"/>
              </w:rPr>
            </w:pPr>
            <w:hyperlink r:id="rId53" w:history="1">
              <w:r w:rsidR="00020498" w:rsidRPr="00681C0B">
                <w:rPr>
                  <w:rStyle w:val="Hyperlink"/>
                  <w:rFonts w:ascii="Arial" w:hAnsi="Arial" w:cs="Arial"/>
                </w:rPr>
                <w:t>https://github.com/valtervasconcel</w:t>
              </w:r>
              <w:r w:rsidR="00020498" w:rsidRPr="00681C0B">
                <w:rPr>
                  <w:rStyle w:val="Hyperlink"/>
                  <w:rFonts w:ascii="Arial" w:hAnsi="Arial" w:cs="Arial"/>
                </w:rPr>
                <w:lastRenderedPageBreak/>
                <w:t>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20498" w:rsidRDefault="00020498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20498" w:rsidRDefault="00020498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020498" w:rsidRDefault="0002049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20498" w:rsidRDefault="00020498" w:rsidP="008461F0">
            <w:pPr>
              <w:jc w:val="center"/>
            </w:pPr>
            <w:proofErr w:type="gramStart"/>
            <w:r w:rsidRPr="009E133E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02049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020498" w:rsidRDefault="0002049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Auxiliar_Informativo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020498" w:rsidRDefault="0002049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020498" w:rsidRDefault="0002049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020498" w:rsidRDefault="0002049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020498" w:rsidRPr="002E36B8" w:rsidRDefault="006D29E5" w:rsidP="003C7806">
            <w:pPr>
              <w:rPr>
                <w:rFonts w:ascii="Arial" w:hAnsi="Arial" w:cs="Arial"/>
              </w:rPr>
            </w:pPr>
            <w:hyperlink r:id="rId54" w:history="1">
              <w:r w:rsidR="0002049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020498" w:rsidRDefault="00020498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020498" w:rsidRDefault="00020498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020498" w:rsidRDefault="0002049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020498" w:rsidRDefault="00020498" w:rsidP="008461F0">
            <w:pPr>
              <w:jc w:val="center"/>
            </w:pPr>
            <w:proofErr w:type="gramStart"/>
            <w:r w:rsidRPr="009E133E"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</w:tr>
      <w:tr w:rsidR="002C6EE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Pr="00366BF1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366BF1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366BF1"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2C6EE8" w:rsidRPr="002E36B8" w:rsidRDefault="006D29E5" w:rsidP="003C7806">
            <w:pPr>
              <w:rPr>
                <w:rFonts w:ascii="Arial" w:hAnsi="Arial" w:cs="Arial"/>
              </w:rPr>
            </w:pPr>
            <w:hyperlink r:id="rId55" w:history="1">
              <w:r w:rsidR="002C6EE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2C6EE8" w:rsidRDefault="002C6EE8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020498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2C6EE8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2C6EE8" w:rsidRDefault="002C6EE8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Auxiliar_ </w:t>
            </w:r>
            <w:proofErr w:type="gramStart"/>
            <w:r w:rsidRPr="00AD4E48">
              <w:rPr>
                <w:rFonts w:ascii="Arial" w:hAnsi="Arial" w:cs="Arial"/>
              </w:rPr>
              <w:t>Equipamento</w:t>
            </w:r>
            <w:proofErr w:type="gramEnd"/>
          </w:p>
        </w:tc>
        <w:tc>
          <w:tcPr>
            <w:tcW w:w="992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2C6EE8" w:rsidRDefault="002C6EE8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2C6EE8" w:rsidRDefault="002C6EE8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2C6EE8" w:rsidRPr="002E36B8" w:rsidRDefault="006D29E5" w:rsidP="00026975">
            <w:pPr>
              <w:rPr>
                <w:rFonts w:ascii="Arial" w:hAnsi="Arial" w:cs="Arial"/>
              </w:rPr>
            </w:pPr>
            <w:hyperlink r:id="rId56" w:history="1">
              <w:r w:rsidR="002C6EE8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2C6EE8" w:rsidRDefault="002C6EE8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2C6EE8" w:rsidRDefault="002C6EE8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2C6EE8" w:rsidRDefault="002C6EE8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2C6EE8" w:rsidRDefault="005E1114" w:rsidP="008461F0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AD4E48">
              <w:rPr>
                <w:rFonts w:ascii="Arial" w:hAnsi="Arial" w:cs="Arial"/>
              </w:rPr>
              <w:t xml:space="preserve"> do equipamento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026975">
            <w:pPr>
              <w:rPr>
                <w:rFonts w:ascii="Arial" w:hAnsi="Arial" w:cs="Arial"/>
              </w:rPr>
            </w:pPr>
            <w:hyperlink r:id="rId57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Auxiliar_Configuração</w:t>
            </w:r>
            <w:proofErr w:type="spellEnd"/>
            <w:proofErr w:type="gramEnd"/>
            <w:r w:rsidRPr="00AD4E48">
              <w:rPr>
                <w:rFonts w:ascii="Arial" w:hAnsi="Arial" w:cs="Arial"/>
              </w:rPr>
              <w:t xml:space="preserve"> das portas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026975">
            <w:pPr>
              <w:rPr>
                <w:rFonts w:ascii="Arial" w:hAnsi="Arial" w:cs="Arial"/>
              </w:rPr>
            </w:pPr>
            <w:hyperlink r:id="rId58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Auxiliar_Chip</w:t>
            </w:r>
            <w:proofErr w:type="spellEnd"/>
            <w:proofErr w:type="gramEnd"/>
            <w:r w:rsidRPr="00AD4E48">
              <w:rPr>
                <w:rFonts w:ascii="Arial" w:hAnsi="Arial" w:cs="Arial"/>
              </w:rPr>
              <w:t xml:space="preserve"> GSM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026975">
            <w:pPr>
              <w:rPr>
                <w:rFonts w:ascii="Arial" w:hAnsi="Arial" w:cs="Arial"/>
              </w:rPr>
            </w:pPr>
            <w:hyperlink r:id="rId59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AD4E48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AD4E48">
              <w:rPr>
                <w:rFonts w:ascii="Arial" w:hAnsi="Arial" w:cs="Arial"/>
              </w:rPr>
              <w:t>Auxiliar_Operadora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026975">
            <w:pPr>
              <w:rPr>
                <w:rFonts w:ascii="Arial" w:hAnsi="Arial" w:cs="Arial"/>
              </w:rPr>
            </w:pPr>
            <w:hyperlink r:id="rId60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Auxiliar_Plano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do Chip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026975">
            <w:pPr>
              <w:rPr>
                <w:rFonts w:ascii="Arial" w:hAnsi="Arial" w:cs="Arial"/>
              </w:rPr>
            </w:pPr>
            <w:hyperlink r:id="rId61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02697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</w:t>
            </w:r>
            <w:r>
              <w:rPr>
                <w:rFonts w:ascii="Arial" w:hAnsi="Arial" w:cs="Arial"/>
              </w:rPr>
              <w:lastRenderedPageBreak/>
              <w:t xml:space="preserve">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Marca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3C7806">
            <w:pPr>
              <w:rPr>
                <w:rFonts w:ascii="Arial" w:hAnsi="Arial" w:cs="Arial"/>
              </w:rPr>
            </w:pPr>
            <w:hyperlink r:id="rId62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</w:t>
              </w:r>
              <w:r w:rsidR="005E1114" w:rsidRPr="00681C0B">
                <w:rPr>
                  <w:rStyle w:val="Hyperlink"/>
                  <w:rFonts w:ascii="Arial" w:hAnsi="Arial" w:cs="Arial"/>
                </w:rPr>
                <w:lastRenderedPageBreak/>
                <w:t>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 xml:space="preserve">Edson </w:t>
            </w:r>
            <w:r w:rsidRPr="00631E91">
              <w:rPr>
                <w:rFonts w:ascii="Arial" w:hAnsi="Arial" w:cs="Arial"/>
                <w:lang w:eastAsia="ja-JP"/>
              </w:rPr>
              <w:lastRenderedPageBreak/>
              <w:t>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lastRenderedPageBreak/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Modelo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3C7806">
            <w:pPr>
              <w:rPr>
                <w:rFonts w:ascii="Arial" w:hAnsi="Arial" w:cs="Arial"/>
              </w:rPr>
            </w:pPr>
            <w:hyperlink r:id="rId63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Cor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3C7806">
            <w:pPr>
              <w:rPr>
                <w:rFonts w:ascii="Arial" w:hAnsi="Arial" w:cs="Arial"/>
              </w:rPr>
            </w:pPr>
            <w:hyperlink r:id="rId64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Auxiliar_Veículo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 Ícone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3C7806">
            <w:pPr>
              <w:rPr>
                <w:rFonts w:ascii="Arial" w:hAnsi="Arial" w:cs="Arial"/>
              </w:rPr>
            </w:pPr>
            <w:hyperlink r:id="rId65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Auxiliar_Ícone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do Ponto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3C7806">
            <w:pPr>
              <w:rPr>
                <w:rFonts w:ascii="Arial" w:hAnsi="Arial" w:cs="Arial"/>
              </w:rPr>
            </w:pPr>
            <w:hyperlink r:id="rId66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Auxiliar_Agenda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3C7806">
            <w:pPr>
              <w:rPr>
                <w:rFonts w:ascii="Arial" w:hAnsi="Arial" w:cs="Arial"/>
              </w:rPr>
            </w:pPr>
            <w:hyperlink r:id="rId67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Auxiliar_Informativo</w:t>
            </w:r>
            <w:proofErr w:type="spellEnd"/>
            <w:proofErr w:type="gramEnd"/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3C7806">
            <w:pPr>
              <w:rPr>
                <w:rFonts w:ascii="Arial" w:hAnsi="Arial" w:cs="Arial"/>
              </w:rPr>
            </w:pPr>
            <w:hyperlink r:id="rId68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5E1114" w:rsidTr="00CB4982">
        <w:trPr>
          <w:trHeight w:val="255"/>
        </w:trPr>
        <w:tc>
          <w:tcPr>
            <w:tcW w:w="2269" w:type="dxa"/>
            <w:noWrap/>
            <w:vAlign w:val="center"/>
          </w:tcPr>
          <w:p w:rsidR="005E1114" w:rsidRDefault="005E1114" w:rsidP="00DA42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Pr="000952C6">
              <w:rPr>
                <w:rFonts w:ascii="Arial" w:hAnsi="Arial" w:cs="Arial"/>
              </w:rPr>
              <w:t xml:space="preserve">Cad. </w:t>
            </w:r>
            <w:proofErr w:type="spellStart"/>
            <w:proofErr w:type="gramStart"/>
            <w:r w:rsidRPr="000952C6">
              <w:rPr>
                <w:rFonts w:ascii="Arial" w:hAnsi="Arial" w:cs="Arial"/>
              </w:rPr>
              <w:t>Auxiliar_Tipo</w:t>
            </w:r>
            <w:proofErr w:type="spellEnd"/>
            <w:proofErr w:type="gramEnd"/>
            <w:r w:rsidRPr="000952C6">
              <w:rPr>
                <w:rFonts w:ascii="Arial" w:hAnsi="Arial" w:cs="Arial"/>
              </w:rPr>
              <w:t xml:space="preserve"> de Manutenção</w:t>
            </w:r>
          </w:p>
        </w:tc>
        <w:tc>
          <w:tcPr>
            <w:tcW w:w="992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821" w:type="dxa"/>
            <w:noWrap/>
            <w:vAlign w:val="center"/>
          </w:tcPr>
          <w:p w:rsidR="005E1114" w:rsidRDefault="005E1114" w:rsidP="00DA421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center"/>
          </w:tcPr>
          <w:p w:rsidR="005E1114" w:rsidRDefault="005E1114" w:rsidP="00DA4215">
            <w:pPr>
              <w:jc w:val="center"/>
            </w:pPr>
            <w:r w:rsidRPr="00D04607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5E1114" w:rsidRPr="002E36B8" w:rsidRDefault="006D29E5" w:rsidP="003C7806">
            <w:pPr>
              <w:rPr>
                <w:rFonts w:ascii="Arial" w:hAnsi="Arial" w:cs="Arial"/>
              </w:rPr>
            </w:pPr>
            <w:hyperlink r:id="rId69" w:history="1">
              <w:r w:rsidR="005E1114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38" w:type="dxa"/>
            <w:noWrap/>
            <w:vAlign w:val="bottom"/>
          </w:tcPr>
          <w:p w:rsidR="005E1114" w:rsidRDefault="005E1114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center"/>
          </w:tcPr>
          <w:p w:rsidR="005E1114" w:rsidRDefault="005E1114" w:rsidP="008461F0">
            <w:pPr>
              <w:jc w:val="center"/>
            </w:pPr>
            <w:r w:rsidRPr="00631E91">
              <w:rPr>
                <w:rFonts w:ascii="Arial" w:hAnsi="Arial" w:cs="Arial"/>
                <w:lang w:eastAsia="ja-JP"/>
              </w:rPr>
              <w:t>Edson Dias</w:t>
            </w:r>
          </w:p>
        </w:tc>
        <w:tc>
          <w:tcPr>
            <w:tcW w:w="850" w:type="dxa"/>
            <w:noWrap/>
            <w:vAlign w:val="center"/>
          </w:tcPr>
          <w:p w:rsidR="005E1114" w:rsidRDefault="005E1114" w:rsidP="008461F0">
            <w:pPr>
              <w:jc w:val="center"/>
            </w:pPr>
            <w:proofErr w:type="gramStart"/>
            <w:r w:rsidRPr="00455D03"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  <w:tc>
          <w:tcPr>
            <w:tcW w:w="993" w:type="dxa"/>
            <w:noWrap/>
            <w:vAlign w:val="center"/>
          </w:tcPr>
          <w:p w:rsidR="005E1114" w:rsidRDefault="005E1114" w:rsidP="005E1114">
            <w:pPr>
              <w:jc w:val="center"/>
            </w:pPr>
            <w:proofErr w:type="gramStart"/>
            <w:r w:rsidRPr="00391933"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0952C6" w:rsidTr="00CB4982">
        <w:trPr>
          <w:trHeight w:val="255"/>
        </w:trPr>
        <w:tc>
          <w:tcPr>
            <w:tcW w:w="2269" w:type="dxa"/>
            <w:noWrap/>
            <w:vAlign w:val="bottom"/>
          </w:tcPr>
          <w:p w:rsidR="000952C6" w:rsidRDefault="000952C6" w:rsidP="003C7806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bottom"/>
          </w:tcPr>
          <w:p w:rsidR="000952C6" w:rsidRDefault="000952C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21" w:type="dxa"/>
            <w:noWrap/>
            <w:vAlign w:val="bottom"/>
          </w:tcPr>
          <w:p w:rsidR="000952C6" w:rsidRDefault="000952C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0952C6" w:rsidRPr="00D04607" w:rsidRDefault="000952C6" w:rsidP="003C7806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0952C6" w:rsidRDefault="000952C6" w:rsidP="003C7806"/>
        </w:tc>
        <w:tc>
          <w:tcPr>
            <w:tcW w:w="738" w:type="dxa"/>
            <w:noWrap/>
            <w:vAlign w:val="bottom"/>
          </w:tcPr>
          <w:p w:rsidR="000952C6" w:rsidRDefault="000952C6" w:rsidP="003C78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0952C6" w:rsidRPr="00AF66E2" w:rsidRDefault="000952C6" w:rsidP="003C7806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0952C6" w:rsidRDefault="000952C6" w:rsidP="003C780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0952C6" w:rsidRDefault="000952C6" w:rsidP="003C7806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lastRenderedPageBreak/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9E6B26" w:rsidP="00684C89">
      <w:pPr>
        <w:pStyle w:val="Ttulo2"/>
        <w:rPr>
          <w:b w:val="0"/>
        </w:rPr>
      </w:pPr>
      <w:proofErr w:type="gramStart"/>
      <w:r>
        <w:rPr>
          <w:b w:val="0"/>
        </w:rPr>
        <w:t>Implem</w:t>
      </w:r>
      <w:r w:rsidR="00A75492">
        <w:rPr>
          <w:b w:val="0"/>
        </w:rPr>
        <w:t>e</w:t>
      </w:r>
      <w:r>
        <w:rPr>
          <w:b w:val="0"/>
        </w:rPr>
        <w:t>n</w:t>
      </w:r>
      <w:r w:rsidR="00A75492">
        <w:rPr>
          <w:b w:val="0"/>
        </w:rPr>
        <w:t>tação</w:t>
      </w:r>
      <w:proofErr w:type="gramEnd"/>
      <w:r w:rsidR="00A75492">
        <w:rPr>
          <w:b w:val="0"/>
        </w:rPr>
        <w:t xml:space="preserve"> de todas as t</w:t>
      </w:r>
      <w:r w:rsidR="00871534">
        <w:rPr>
          <w:b w:val="0"/>
        </w:rPr>
        <w:t>ela</w:t>
      </w:r>
      <w:r w:rsidR="00A75492">
        <w:rPr>
          <w:b w:val="0"/>
        </w:rPr>
        <w:t xml:space="preserve">s da iteração E3 e todos os testes </w:t>
      </w:r>
      <w:r w:rsidR="00B27FB1" w:rsidRPr="00E86094">
        <w:rPr>
          <w:b w:val="0"/>
        </w:rPr>
        <w:t>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="00252F85"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="00252F85"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02697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Pr="0099136C" w:rsidRDefault="00CE5395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>xx/xx/xxxx</w:t>
            </w:r>
          </w:p>
        </w:tc>
      </w:tr>
      <w:tr w:rsidR="00180582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026975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026975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026975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proofErr w:type="gramStart"/>
      <w:r>
        <w:t>Avaliação X Resultados de Testes</w:t>
      </w:r>
      <w:proofErr w:type="gramEnd"/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70"/>
      <w:footerReference w:type="default" r:id="rId71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03C" w:rsidRDefault="0010303C">
      <w:r>
        <w:separator/>
      </w:r>
    </w:p>
  </w:endnote>
  <w:endnote w:type="continuationSeparator" w:id="0">
    <w:p w:rsidR="0010303C" w:rsidRDefault="00103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C78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7806" w:rsidRDefault="003C7806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7806" w:rsidRDefault="003C7806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fldSimple w:instr=" DATE \@ &quot;yyyy&quot; ">
            <w:r w:rsidR="00262BF3">
              <w:rPr>
                <w:noProof/>
              </w:rPr>
              <w:t>2014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C7806" w:rsidRDefault="003C7806" w:rsidP="009E308F">
          <w:pPr>
            <w:jc w:val="right"/>
          </w:pPr>
          <w:r>
            <w:t xml:space="preserve">Página </w:t>
          </w:r>
          <w:r w:rsidR="006D29E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D29E5">
            <w:rPr>
              <w:rStyle w:val="Nmerodepgina"/>
            </w:rPr>
            <w:fldChar w:fldCharType="separate"/>
          </w:r>
          <w:r w:rsidR="006E1169">
            <w:rPr>
              <w:rStyle w:val="Nmerodepgina"/>
              <w:noProof/>
            </w:rPr>
            <w:t>3</w:t>
          </w:r>
          <w:r w:rsidR="006D29E5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6E1169" w:rsidRPr="006E1169">
              <w:rPr>
                <w:rStyle w:val="Nmerodepgina"/>
                <w:noProof/>
                <w:lang w:val="en-US"/>
              </w:rPr>
              <w:t>10</w:t>
            </w:r>
          </w:fldSimple>
        </w:p>
      </w:tc>
    </w:tr>
  </w:tbl>
  <w:p w:rsidR="003C7806" w:rsidRDefault="003C780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03C" w:rsidRDefault="0010303C">
      <w:r>
        <w:separator/>
      </w:r>
    </w:p>
  </w:footnote>
  <w:footnote w:type="continuationSeparator" w:id="0">
    <w:p w:rsidR="0010303C" w:rsidRDefault="00103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C7806">
      <w:tc>
        <w:tcPr>
          <w:tcW w:w="6379" w:type="dxa"/>
        </w:tcPr>
        <w:p w:rsidR="003C7806" w:rsidRPr="00201AF9" w:rsidRDefault="003C7806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3C7806" w:rsidRDefault="003C7806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C7806">
      <w:tc>
        <w:tcPr>
          <w:tcW w:w="6379" w:type="dxa"/>
        </w:tcPr>
        <w:p w:rsidR="003C7806" w:rsidRDefault="003C7806">
          <w:r>
            <w:t>Plano de Iteração E3</w:t>
          </w:r>
        </w:p>
      </w:tc>
      <w:tc>
        <w:tcPr>
          <w:tcW w:w="3179" w:type="dxa"/>
        </w:tcPr>
        <w:p w:rsidR="003C7806" w:rsidRDefault="003C7806" w:rsidP="001B38A2">
          <w:r>
            <w:t xml:space="preserve">  Data: 03/05/2014</w:t>
          </w:r>
        </w:p>
      </w:tc>
    </w:tr>
  </w:tbl>
  <w:p w:rsidR="003C7806" w:rsidRDefault="003C780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9026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20498"/>
    <w:rsid w:val="0002260A"/>
    <w:rsid w:val="00026975"/>
    <w:rsid w:val="000315F8"/>
    <w:rsid w:val="00040192"/>
    <w:rsid w:val="00046252"/>
    <w:rsid w:val="0004725A"/>
    <w:rsid w:val="0005551B"/>
    <w:rsid w:val="000608FB"/>
    <w:rsid w:val="00082549"/>
    <w:rsid w:val="000901E2"/>
    <w:rsid w:val="000952C6"/>
    <w:rsid w:val="000963F3"/>
    <w:rsid w:val="000A071E"/>
    <w:rsid w:val="000B493A"/>
    <w:rsid w:val="000C1191"/>
    <w:rsid w:val="000D5E3C"/>
    <w:rsid w:val="000F5721"/>
    <w:rsid w:val="00100D5A"/>
    <w:rsid w:val="00101C01"/>
    <w:rsid w:val="0010303C"/>
    <w:rsid w:val="00104070"/>
    <w:rsid w:val="001230C3"/>
    <w:rsid w:val="00124AE9"/>
    <w:rsid w:val="00130B9B"/>
    <w:rsid w:val="00131C57"/>
    <w:rsid w:val="00136B42"/>
    <w:rsid w:val="00153961"/>
    <w:rsid w:val="001612B0"/>
    <w:rsid w:val="00163528"/>
    <w:rsid w:val="00173821"/>
    <w:rsid w:val="00175D6A"/>
    <w:rsid w:val="001763B8"/>
    <w:rsid w:val="001765D9"/>
    <w:rsid w:val="00180582"/>
    <w:rsid w:val="001838D5"/>
    <w:rsid w:val="00184EDC"/>
    <w:rsid w:val="00187311"/>
    <w:rsid w:val="0018763C"/>
    <w:rsid w:val="001B1DFF"/>
    <w:rsid w:val="001B314D"/>
    <w:rsid w:val="001B38A2"/>
    <w:rsid w:val="001C581A"/>
    <w:rsid w:val="001D52E5"/>
    <w:rsid w:val="001D7D54"/>
    <w:rsid w:val="001E5B35"/>
    <w:rsid w:val="001F0CB7"/>
    <w:rsid w:val="001F3052"/>
    <w:rsid w:val="001F504E"/>
    <w:rsid w:val="00201AF9"/>
    <w:rsid w:val="00207B7D"/>
    <w:rsid w:val="00210A8C"/>
    <w:rsid w:val="0022630C"/>
    <w:rsid w:val="00230C30"/>
    <w:rsid w:val="00231BEB"/>
    <w:rsid w:val="00234642"/>
    <w:rsid w:val="00237DFD"/>
    <w:rsid w:val="0024507C"/>
    <w:rsid w:val="002463F1"/>
    <w:rsid w:val="0024722C"/>
    <w:rsid w:val="00252F85"/>
    <w:rsid w:val="00253438"/>
    <w:rsid w:val="00262BF3"/>
    <w:rsid w:val="00265264"/>
    <w:rsid w:val="00265CF4"/>
    <w:rsid w:val="00267B3C"/>
    <w:rsid w:val="002702E6"/>
    <w:rsid w:val="002717A8"/>
    <w:rsid w:val="00275B41"/>
    <w:rsid w:val="00280A43"/>
    <w:rsid w:val="002810EF"/>
    <w:rsid w:val="00282ECF"/>
    <w:rsid w:val="0028349E"/>
    <w:rsid w:val="00283C1A"/>
    <w:rsid w:val="002A2B34"/>
    <w:rsid w:val="002A7CC2"/>
    <w:rsid w:val="002B3C2C"/>
    <w:rsid w:val="002B4B1C"/>
    <w:rsid w:val="002B6321"/>
    <w:rsid w:val="002C2D43"/>
    <w:rsid w:val="002C45BD"/>
    <w:rsid w:val="002C6EE8"/>
    <w:rsid w:val="002D0D7F"/>
    <w:rsid w:val="002E36B8"/>
    <w:rsid w:val="002E5A48"/>
    <w:rsid w:val="002E79C6"/>
    <w:rsid w:val="002F232F"/>
    <w:rsid w:val="002F60DB"/>
    <w:rsid w:val="003071B3"/>
    <w:rsid w:val="003120FE"/>
    <w:rsid w:val="00314197"/>
    <w:rsid w:val="0031794A"/>
    <w:rsid w:val="003210B0"/>
    <w:rsid w:val="003254AA"/>
    <w:rsid w:val="003259D9"/>
    <w:rsid w:val="00326DBC"/>
    <w:rsid w:val="00332700"/>
    <w:rsid w:val="00336EE5"/>
    <w:rsid w:val="003408DB"/>
    <w:rsid w:val="00342811"/>
    <w:rsid w:val="00343FB1"/>
    <w:rsid w:val="00345FF8"/>
    <w:rsid w:val="0035401C"/>
    <w:rsid w:val="00355324"/>
    <w:rsid w:val="00356C8A"/>
    <w:rsid w:val="00360FA0"/>
    <w:rsid w:val="003618B3"/>
    <w:rsid w:val="00364C74"/>
    <w:rsid w:val="00366BF1"/>
    <w:rsid w:val="0037259C"/>
    <w:rsid w:val="00372742"/>
    <w:rsid w:val="00374EC5"/>
    <w:rsid w:val="00375B01"/>
    <w:rsid w:val="003B13E4"/>
    <w:rsid w:val="003B173C"/>
    <w:rsid w:val="003C01A8"/>
    <w:rsid w:val="003C4ECA"/>
    <w:rsid w:val="003C7806"/>
    <w:rsid w:val="003D72B7"/>
    <w:rsid w:val="003D7C9E"/>
    <w:rsid w:val="003E4246"/>
    <w:rsid w:val="003E6CD3"/>
    <w:rsid w:val="003F2DBB"/>
    <w:rsid w:val="003F4D3D"/>
    <w:rsid w:val="003F6B3E"/>
    <w:rsid w:val="004035CD"/>
    <w:rsid w:val="00404AF5"/>
    <w:rsid w:val="004171AC"/>
    <w:rsid w:val="00420E74"/>
    <w:rsid w:val="004363E4"/>
    <w:rsid w:val="00440578"/>
    <w:rsid w:val="0044461A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16A0"/>
    <w:rsid w:val="004C5361"/>
    <w:rsid w:val="004D17C2"/>
    <w:rsid w:val="004E5DD6"/>
    <w:rsid w:val="004F0F63"/>
    <w:rsid w:val="00502E88"/>
    <w:rsid w:val="005053A0"/>
    <w:rsid w:val="00507114"/>
    <w:rsid w:val="00520BFC"/>
    <w:rsid w:val="0052359F"/>
    <w:rsid w:val="0052655B"/>
    <w:rsid w:val="00533F8C"/>
    <w:rsid w:val="00540501"/>
    <w:rsid w:val="005443FE"/>
    <w:rsid w:val="00544D9B"/>
    <w:rsid w:val="00555530"/>
    <w:rsid w:val="00560233"/>
    <w:rsid w:val="005610DB"/>
    <w:rsid w:val="00564E6B"/>
    <w:rsid w:val="00581E81"/>
    <w:rsid w:val="005914FC"/>
    <w:rsid w:val="005932CA"/>
    <w:rsid w:val="005B2AD4"/>
    <w:rsid w:val="005B3007"/>
    <w:rsid w:val="005C18C3"/>
    <w:rsid w:val="005C6B4E"/>
    <w:rsid w:val="005C7F1E"/>
    <w:rsid w:val="005D3A68"/>
    <w:rsid w:val="005E1114"/>
    <w:rsid w:val="005E24A3"/>
    <w:rsid w:val="005F1681"/>
    <w:rsid w:val="005F482B"/>
    <w:rsid w:val="005F5C4E"/>
    <w:rsid w:val="00614EDB"/>
    <w:rsid w:val="0063302D"/>
    <w:rsid w:val="006438D8"/>
    <w:rsid w:val="00645644"/>
    <w:rsid w:val="00651079"/>
    <w:rsid w:val="00670A05"/>
    <w:rsid w:val="00683190"/>
    <w:rsid w:val="00684C89"/>
    <w:rsid w:val="00693B25"/>
    <w:rsid w:val="006A4DC5"/>
    <w:rsid w:val="006C4CFA"/>
    <w:rsid w:val="006C6C5C"/>
    <w:rsid w:val="006D29E5"/>
    <w:rsid w:val="006E1169"/>
    <w:rsid w:val="006E655A"/>
    <w:rsid w:val="006F05BD"/>
    <w:rsid w:val="006F19C9"/>
    <w:rsid w:val="006F27DA"/>
    <w:rsid w:val="006F3F7B"/>
    <w:rsid w:val="00704151"/>
    <w:rsid w:val="00705576"/>
    <w:rsid w:val="00705A7F"/>
    <w:rsid w:val="00721DDD"/>
    <w:rsid w:val="00730E0A"/>
    <w:rsid w:val="0073359F"/>
    <w:rsid w:val="00750D98"/>
    <w:rsid w:val="00754A2E"/>
    <w:rsid w:val="0076496D"/>
    <w:rsid w:val="0076518C"/>
    <w:rsid w:val="0077130D"/>
    <w:rsid w:val="007803D5"/>
    <w:rsid w:val="007A0D71"/>
    <w:rsid w:val="007A3545"/>
    <w:rsid w:val="007B2C5B"/>
    <w:rsid w:val="007D0B45"/>
    <w:rsid w:val="007D6974"/>
    <w:rsid w:val="007E3B4F"/>
    <w:rsid w:val="007E4CC9"/>
    <w:rsid w:val="007F53F8"/>
    <w:rsid w:val="007F5542"/>
    <w:rsid w:val="00800515"/>
    <w:rsid w:val="00804509"/>
    <w:rsid w:val="00817930"/>
    <w:rsid w:val="00830CD6"/>
    <w:rsid w:val="00837E42"/>
    <w:rsid w:val="00840EB0"/>
    <w:rsid w:val="008448A1"/>
    <w:rsid w:val="008461F0"/>
    <w:rsid w:val="0085328A"/>
    <w:rsid w:val="008570C4"/>
    <w:rsid w:val="00862C73"/>
    <w:rsid w:val="00871534"/>
    <w:rsid w:val="008749DB"/>
    <w:rsid w:val="0087531D"/>
    <w:rsid w:val="008814EE"/>
    <w:rsid w:val="008829BE"/>
    <w:rsid w:val="00886A7B"/>
    <w:rsid w:val="008871FF"/>
    <w:rsid w:val="008978B6"/>
    <w:rsid w:val="00897A98"/>
    <w:rsid w:val="008B18A7"/>
    <w:rsid w:val="008B681F"/>
    <w:rsid w:val="008C5048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073F"/>
    <w:rsid w:val="00983DB6"/>
    <w:rsid w:val="0099073E"/>
    <w:rsid w:val="0099136C"/>
    <w:rsid w:val="00993DB8"/>
    <w:rsid w:val="009A03EA"/>
    <w:rsid w:val="009D1686"/>
    <w:rsid w:val="009D40BD"/>
    <w:rsid w:val="009E076F"/>
    <w:rsid w:val="009E308F"/>
    <w:rsid w:val="009E5630"/>
    <w:rsid w:val="009E6B26"/>
    <w:rsid w:val="009E7B6B"/>
    <w:rsid w:val="009F0C1C"/>
    <w:rsid w:val="009F1A0D"/>
    <w:rsid w:val="009F5638"/>
    <w:rsid w:val="00A014A5"/>
    <w:rsid w:val="00A01A9D"/>
    <w:rsid w:val="00A02180"/>
    <w:rsid w:val="00A12B80"/>
    <w:rsid w:val="00A1523C"/>
    <w:rsid w:val="00A15E62"/>
    <w:rsid w:val="00A24AB6"/>
    <w:rsid w:val="00A45361"/>
    <w:rsid w:val="00A5134B"/>
    <w:rsid w:val="00A54679"/>
    <w:rsid w:val="00A5721B"/>
    <w:rsid w:val="00A60D13"/>
    <w:rsid w:val="00A75492"/>
    <w:rsid w:val="00A7564F"/>
    <w:rsid w:val="00A87822"/>
    <w:rsid w:val="00A93E79"/>
    <w:rsid w:val="00A95321"/>
    <w:rsid w:val="00AA27D3"/>
    <w:rsid w:val="00AA4719"/>
    <w:rsid w:val="00AB1172"/>
    <w:rsid w:val="00AB19BC"/>
    <w:rsid w:val="00AC2CB0"/>
    <w:rsid w:val="00AC526E"/>
    <w:rsid w:val="00AD0338"/>
    <w:rsid w:val="00AD0B09"/>
    <w:rsid w:val="00AD23FA"/>
    <w:rsid w:val="00AD4E48"/>
    <w:rsid w:val="00AD68DA"/>
    <w:rsid w:val="00B005AB"/>
    <w:rsid w:val="00B115A3"/>
    <w:rsid w:val="00B14786"/>
    <w:rsid w:val="00B16422"/>
    <w:rsid w:val="00B17189"/>
    <w:rsid w:val="00B1734C"/>
    <w:rsid w:val="00B20A98"/>
    <w:rsid w:val="00B24A49"/>
    <w:rsid w:val="00B27FB1"/>
    <w:rsid w:val="00B31A28"/>
    <w:rsid w:val="00B46D12"/>
    <w:rsid w:val="00B47EF5"/>
    <w:rsid w:val="00B47FF2"/>
    <w:rsid w:val="00B552FF"/>
    <w:rsid w:val="00B557B1"/>
    <w:rsid w:val="00B6729F"/>
    <w:rsid w:val="00B7448B"/>
    <w:rsid w:val="00B77B3C"/>
    <w:rsid w:val="00B81618"/>
    <w:rsid w:val="00BA3E3F"/>
    <w:rsid w:val="00BA4997"/>
    <w:rsid w:val="00BC0114"/>
    <w:rsid w:val="00BC154F"/>
    <w:rsid w:val="00BC1FC2"/>
    <w:rsid w:val="00BD19E6"/>
    <w:rsid w:val="00BD72DD"/>
    <w:rsid w:val="00BE524A"/>
    <w:rsid w:val="00BF4474"/>
    <w:rsid w:val="00C01664"/>
    <w:rsid w:val="00C171C0"/>
    <w:rsid w:val="00C21148"/>
    <w:rsid w:val="00C220A3"/>
    <w:rsid w:val="00C22B8D"/>
    <w:rsid w:val="00C241FD"/>
    <w:rsid w:val="00C344D9"/>
    <w:rsid w:val="00C40D85"/>
    <w:rsid w:val="00C41105"/>
    <w:rsid w:val="00C5505F"/>
    <w:rsid w:val="00C61B14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B4982"/>
    <w:rsid w:val="00CC29D7"/>
    <w:rsid w:val="00CD27CF"/>
    <w:rsid w:val="00CD3B3C"/>
    <w:rsid w:val="00CD583B"/>
    <w:rsid w:val="00CD723A"/>
    <w:rsid w:val="00CE0610"/>
    <w:rsid w:val="00CE5395"/>
    <w:rsid w:val="00CE5A0A"/>
    <w:rsid w:val="00CE7990"/>
    <w:rsid w:val="00CF4A81"/>
    <w:rsid w:val="00CF4B3E"/>
    <w:rsid w:val="00CF76E9"/>
    <w:rsid w:val="00D0692F"/>
    <w:rsid w:val="00D15D20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64537"/>
    <w:rsid w:val="00D821D0"/>
    <w:rsid w:val="00D912CF"/>
    <w:rsid w:val="00D945ED"/>
    <w:rsid w:val="00DA308B"/>
    <w:rsid w:val="00DA4215"/>
    <w:rsid w:val="00DB67B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454C1"/>
    <w:rsid w:val="00E637BB"/>
    <w:rsid w:val="00E86094"/>
    <w:rsid w:val="00E86BB2"/>
    <w:rsid w:val="00E91A73"/>
    <w:rsid w:val="00E9412B"/>
    <w:rsid w:val="00EA592C"/>
    <w:rsid w:val="00EB2CF5"/>
    <w:rsid w:val="00EB3EA0"/>
    <w:rsid w:val="00EB639F"/>
    <w:rsid w:val="00EC0F2B"/>
    <w:rsid w:val="00EC2D18"/>
    <w:rsid w:val="00EC4F06"/>
    <w:rsid w:val="00EC7FE6"/>
    <w:rsid w:val="00ED0FF2"/>
    <w:rsid w:val="00EE2B7E"/>
    <w:rsid w:val="00EF25FD"/>
    <w:rsid w:val="00F131AA"/>
    <w:rsid w:val="00F15F7A"/>
    <w:rsid w:val="00F26CC7"/>
    <w:rsid w:val="00F31182"/>
    <w:rsid w:val="00F3482B"/>
    <w:rsid w:val="00F35582"/>
    <w:rsid w:val="00F40766"/>
    <w:rsid w:val="00F448CC"/>
    <w:rsid w:val="00F54910"/>
    <w:rsid w:val="00F55C3D"/>
    <w:rsid w:val="00F75CFA"/>
    <w:rsid w:val="00F81DDF"/>
    <w:rsid w:val="00F8546E"/>
    <w:rsid w:val="00F91DF9"/>
    <w:rsid w:val="00F96D59"/>
    <w:rsid w:val="00F9760A"/>
    <w:rsid w:val="00F97952"/>
    <w:rsid w:val="00FA12CE"/>
    <w:rsid w:val="00FA148B"/>
    <w:rsid w:val="00FC2FC8"/>
    <w:rsid w:val="00FC3FB4"/>
    <w:rsid w:val="00FD2A68"/>
    <w:rsid w:val="00FD31BE"/>
    <w:rsid w:val="00FD4112"/>
    <w:rsid w:val="00FD5178"/>
    <w:rsid w:val="00FE5A9A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yperlink" Target="https://github.com/valtervasconcelos/Projeto_de_Software_1" TargetMode="External"/><Relationship Id="rId26" Type="http://schemas.openxmlformats.org/officeDocument/2006/relationships/hyperlink" Target="https://github.com/valtervasconcelos/Projeto_de_Software_1" TargetMode="External"/><Relationship Id="rId39" Type="http://schemas.openxmlformats.org/officeDocument/2006/relationships/hyperlink" Target="https://github.com/valtervasconcelos/Projeto_de_Software_1" TargetMode="External"/><Relationship Id="rId21" Type="http://schemas.openxmlformats.org/officeDocument/2006/relationships/hyperlink" Target="https://github.com/valtervasconcelos/Projeto_de_Software_1" TargetMode="External"/><Relationship Id="rId34" Type="http://schemas.openxmlformats.org/officeDocument/2006/relationships/hyperlink" Target="https://github.com/valtervasconcelos/Projeto_de_Software_1" TargetMode="External"/><Relationship Id="rId42" Type="http://schemas.openxmlformats.org/officeDocument/2006/relationships/hyperlink" Target="https://github.com/valtervasconcelos/Projeto_de_Software_1" TargetMode="External"/><Relationship Id="rId47" Type="http://schemas.openxmlformats.org/officeDocument/2006/relationships/hyperlink" Target="https://github.com/valtervasconcelos/Projeto_de_Software_1" TargetMode="External"/><Relationship Id="rId50" Type="http://schemas.openxmlformats.org/officeDocument/2006/relationships/hyperlink" Target="https://github.com/valtervasconcelos/Projeto_de_Software_1" TargetMode="External"/><Relationship Id="rId55" Type="http://schemas.openxmlformats.org/officeDocument/2006/relationships/hyperlink" Target="https://github.com/valtervasconcelos/Projeto_de_Software_1" TargetMode="External"/><Relationship Id="rId63" Type="http://schemas.openxmlformats.org/officeDocument/2006/relationships/hyperlink" Target="https://github.com/valtervasconcelos/Projeto_de_Software_1" TargetMode="External"/><Relationship Id="rId68" Type="http://schemas.openxmlformats.org/officeDocument/2006/relationships/hyperlink" Target="https://github.com/valtervasconcelos/Projeto_de_Software_1" TargetMode="Externa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valtervasconcelos/Projeto_de_Software_1" TargetMode="External"/><Relationship Id="rId29" Type="http://schemas.openxmlformats.org/officeDocument/2006/relationships/hyperlink" Target="https://github.com/valtervasconcelos/Projeto_de_Software_1" TargetMode="External"/><Relationship Id="rId11" Type="http://schemas.openxmlformats.org/officeDocument/2006/relationships/hyperlink" Target="https://github.com/valtervasconcelos/Projeto_de_Software_1" TargetMode="External"/><Relationship Id="rId24" Type="http://schemas.openxmlformats.org/officeDocument/2006/relationships/hyperlink" Target="https://github.com/valtervasconcelos/Projeto_de_Software_1" TargetMode="External"/><Relationship Id="rId32" Type="http://schemas.openxmlformats.org/officeDocument/2006/relationships/hyperlink" Target="https://github.com/valtervasconcelos/Projeto_de_Software_1" TargetMode="External"/><Relationship Id="rId37" Type="http://schemas.openxmlformats.org/officeDocument/2006/relationships/hyperlink" Target="https://github.com/valtervasconcelos/Projeto_de_Software_1" TargetMode="External"/><Relationship Id="rId40" Type="http://schemas.openxmlformats.org/officeDocument/2006/relationships/hyperlink" Target="https://github.com/valtervasconcelos/Projeto_de_Software_1" TargetMode="External"/><Relationship Id="rId45" Type="http://schemas.openxmlformats.org/officeDocument/2006/relationships/hyperlink" Target="https://github.com/valtervasconcelos/Projeto_de_Software_1" TargetMode="External"/><Relationship Id="rId53" Type="http://schemas.openxmlformats.org/officeDocument/2006/relationships/hyperlink" Target="https://github.com/valtervasconcelos/Projeto_de_Software_1" TargetMode="External"/><Relationship Id="rId58" Type="http://schemas.openxmlformats.org/officeDocument/2006/relationships/hyperlink" Target="https://github.com/valtervasconcelos/Projeto_de_Software_1" TargetMode="External"/><Relationship Id="rId66" Type="http://schemas.openxmlformats.org/officeDocument/2006/relationships/hyperlink" Target="https://github.com/valtervasconcelos/Projeto_de_Software_1" TargetMode="External"/><Relationship Id="rId7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ltervasconcelos/Projeto_de_Software_1" TargetMode="External"/><Relationship Id="rId23" Type="http://schemas.openxmlformats.org/officeDocument/2006/relationships/hyperlink" Target="https://github.com/valtervasconcelos/Projeto_de_Software_1" TargetMode="External"/><Relationship Id="rId28" Type="http://schemas.openxmlformats.org/officeDocument/2006/relationships/hyperlink" Target="https://github.com/valtervasconcelos/Projeto_de_Software_1" TargetMode="External"/><Relationship Id="rId36" Type="http://schemas.openxmlformats.org/officeDocument/2006/relationships/hyperlink" Target="https://github.com/valtervasconcelos/Projeto_de_Software_1" TargetMode="External"/><Relationship Id="rId49" Type="http://schemas.openxmlformats.org/officeDocument/2006/relationships/hyperlink" Target="https://github.com/valtervasconcelos/Projeto_de_Software_1" TargetMode="External"/><Relationship Id="rId57" Type="http://schemas.openxmlformats.org/officeDocument/2006/relationships/hyperlink" Target="https://github.com/valtervasconcelos/Projeto_de_Software_1" TargetMode="External"/><Relationship Id="rId61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hyperlink" Target="https://github.com/valtervasconcelos/Projeto_de_Software_1" TargetMode="External"/><Relationship Id="rId31" Type="http://schemas.openxmlformats.org/officeDocument/2006/relationships/hyperlink" Target="https://github.com/valtervasconcelos/Projeto_de_Software_1" TargetMode="External"/><Relationship Id="rId44" Type="http://schemas.openxmlformats.org/officeDocument/2006/relationships/hyperlink" Target="https://github.com/valtervasconcelos/Projeto_de_Software_1" TargetMode="External"/><Relationship Id="rId52" Type="http://schemas.openxmlformats.org/officeDocument/2006/relationships/hyperlink" Target="https://github.com/valtervasconcelos/Projeto_de_Software_1" TargetMode="External"/><Relationship Id="rId60" Type="http://schemas.openxmlformats.org/officeDocument/2006/relationships/hyperlink" Target="https://github.com/valtervasconcelos/Projeto_de_Software_1" TargetMode="External"/><Relationship Id="rId65" Type="http://schemas.openxmlformats.org/officeDocument/2006/relationships/hyperlink" Target="https://github.com/valtervasconcelos/Projeto_de_Software_1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openxmlformats.org/officeDocument/2006/relationships/hyperlink" Target="https://github.com/valtervasconcelos/Projeto_de_Software_1" TargetMode="External"/><Relationship Id="rId27" Type="http://schemas.openxmlformats.org/officeDocument/2006/relationships/hyperlink" Target="https://github.com/valtervasconcelos/Projeto_de_Software_1" TargetMode="External"/><Relationship Id="rId30" Type="http://schemas.openxmlformats.org/officeDocument/2006/relationships/hyperlink" Target="https://github.com/valtervasconcelos/Projeto_de_Software_1" TargetMode="External"/><Relationship Id="rId35" Type="http://schemas.openxmlformats.org/officeDocument/2006/relationships/hyperlink" Target="https://github.com/valtervasconcelos/Projeto_de_Software_1" TargetMode="External"/><Relationship Id="rId43" Type="http://schemas.openxmlformats.org/officeDocument/2006/relationships/hyperlink" Target="https://github.com/valtervasconcelos/Projeto_de_Software_1" TargetMode="External"/><Relationship Id="rId48" Type="http://schemas.openxmlformats.org/officeDocument/2006/relationships/hyperlink" Target="https://github.com/valtervasconcelos/Projeto_de_Software_1" TargetMode="External"/><Relationship Id="rId56" Type="http://schemas.openxmlformats.org/officeDocument/2006/relationships/hyperlink" Target="https://github.com/valtervasconcelos/Projeto_de_Software_1" TargetMode="External"/><Relationship Id="rId64" Type="http://schemas.openxmlformats.org/officeDocument/2006/relationships/hyperlink" Target="https://github.com/valtervasconcelos/Projeto_de_Software_1" TargetMode="External"/><Relationship Id="rId69" Type="http://schemas.openxmlformats.org/officeDocument/2006/relationships/hyperlink" Target="https://github.com/valtervasconcelos/Projeto_de_Software_1" TargetMode="External"/><Relationship Id="rId8" Type="http://schemas.openxmlformats.org/officeDocument/2006/relationships/hyperlink" Target="https://github.com/valtervasconcelos/Projeto_de_Software_1" TargetMode="External"/><Relationship Id="rId51" Type="http://schemas.openxmlformats.org/officeDocument/2006/relationships/hyperlink" Target="https://github.com/valtervasconcelos/Projeto_de_Software_1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5" Type="http://schemas.openxmlformats.org/officeDocument/2006/relationships/hyperlink" Target="https://github.com/valtervasconcelos/Projeto_de_Software_1" TargetMode="External"/><Relationship Id="rId33" Type="http://schemas.openxmlformats.org/officeDocument/2006/relationships/hyperlink" Target="https://github.com/valtervasconcelos/Projeto_de_Software_1" TargetMode="External"/><Relationship Id="rId38" Type="http://schemas.openxmlformats.org/officeDocument/2006/relationships/hyperlink" Target="https://github.com/valtervasconcelos/Projeto_de_Software_1" TargetMode="External"/><Relationship Id="rId46" Type="http://schemas.openxmlformats.org/officeDocument/2006/relationships/hyperlink" Target="https://github.com/valtervasconcelos/Projeto_de_Software_1" TargetMode="External"/><Relationship Id="rId59" Type="http://schemas.openxmlformats.org/officeDocument/2006/relationships/hyperlink" Target="https://github.com/valtervasconcelos/Projeto_de_Software_1" TargetMode="External"/><Relationship Id="rId67" Type="http://schemas.openxmlformats.org/officeDocument/2006/relationships/hyperlink" Target="https://github.com/valtervasconcelos/Projeto_de_Software_1" TargetMode="External"/><Relationship Id="rId20" Type="http://schemas.openxmlformats.org/officeDocument/2006/relationships/hyperlink" Target="https://github.com/valtervasconcelos/Projeto_de_Software_1" TargetMode="External"/><Relationship Id="rId41" Type="http://schemas.openxmlformats.org/officeDocument/2006/relationships/hyperlink" Target="https://github.com/valtervasconcelos/Projeto_de_Software_1" TargetMode="External"/><Relationship Id="rId54" Type="http://schemas.openxmlformats.org/officeDocument/2006/relationships/hyperlink" Target="https://github.com/valtervasconcelos/Projeto_de_Software_1" TargetMode="External"/><Relationship Id="rId62" Type="http://schemas.openxmlformats.org/officeDocument/2006/relationships/hyperlink" Target="https://github.com/valtervasconcelos/Projeto_de_Software_1" TargetMode="External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78F7C-2777-4E38-9ADC-A597D0B3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186</TotalTime>
  <Pages>10</Pages>
  <Words>2923</Words>
  <Characters>15790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18676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48</cp:revision>
  <cp:lastPrinted>2013-10-02T18:09:00Z</cp:lastPrinted>
  <dcterms:created xsi:type="dcterms:W3CDTF">2014-05-04T02:22:00Z</dcterms:created>
  <dcterms:modified xsi:type="dcterms:W3CDTF">2014-05-08T03:19:00Z</dcterms:modified>
</cp:coreProperties>
</file>