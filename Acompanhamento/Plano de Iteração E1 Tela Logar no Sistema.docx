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234642">
        <w:t xml:space="preserve">Tela </w:t>
      </w:r>
      <w:proofErr w:type="spellStart"/>
      <w:r w:rsidR="00DB6A6C">
        <w:t>Logar</w:t>
      </w:r>
      <w:proofErr w:type="spellEnd"/>
      <w:r w:rsidR="00DB6A6C">
        <w:t xml:space="preserve"> no Sistema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705A7F">
        <w:tc>
          <w:tcPr>
            <w:tcW w:w="48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705A7F">
        <w:tc>
          <w:tcPr>
            <w:tcW w:w="4885" w:type="dxa"/>
          </w:tcPr>
          <w:p w:rsidR="000C1191" w:rsidRPr="00704151" w:rsidRDefault="000C1191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E5A0A">
              <w:rPr>
                <w:rFonts w:ascii="Arial" w:hAnsi="Arial" w:cs="Arial"/>
              </w:rPr>
              <w:t xml:space="preserve"> </w:t>
            </w:r>
            <w:r w:rsidR="00234642">
              <w:rPr>
                <w:rFonts w:ascii="Arial" w:hAnsi="Arial" w:cs="Arial"/>
              </w:rPr>
              <w:t xml:space="preserve">Tela </w:t>
            </w:r>
            <w:proofErr w:type="spellStart"/>
            <w:r w:rsidR="00CE5A0A">
              <w:rPr>
                <w:rFonts w:ascii="Arial" w:hAnsi="Arial" w:cs="Arial"/>
              </w:rPr>
              <w:t>Lo</w:t>
            </w:r>
            <w:r w:rsidR="00B47EF5">
              <w:rPr>
                <w:rFonts w:ascii="Arial" w:hAnsi="Arial" w:cs="Arial"/>
              </w:rPr>
              <w:t>gar</w:t>
            </w:r>
            <w:proofErr w:type="spellEnd"/>
            <w:r w:rsidR="00B47EF5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Default="00B14786" w:rsidP="00705A7F">
            <w:r>
              <w:t>21</w:t>
            </w:r>
            <w:r w:rsidR="000C1191">
              <w:t>/</w:t>
            </w:r>
            <w:r w:rsidR="00EA592C">
              <w:t>11</w:t>
            </w:r>
            <w:r w:rsidR="000C1191"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Início da Iteração</w:t>
            </w:r>
          </w:p>
        </w:tc>
        <w:tc>
          <w:tcPr>
            <w:tcW w:w="1985" w:type="dxa"/>
          </w:tcPr>
          <w:p w:rsidR="000C1191" w:rsidRDefault="00B14786" w:rsidP="00705A7F">
            <w:r>
              <w:t>22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5C7F1E" w:rsidTr="00705A7F">
        <w:tc>
          <w:tcPr>
            <w:tcW w:w="4885" w:type="dxa"/>
          </w:tcPr>
          <w:p w:rsidR="005C7F1E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5C7F1E">
              <w:rPr>
                <w:rFonts w:ascii="Arial" w:hAnsi="Arial" w:cs="Arial"/>
              </w:rPr>
              <w:t>L</w:t>
            </w:r>
            <w:r w:rsidR="006F27DA">
              <w:rPr>
                <w:rFonts w:ascii="Arial" w:hAnsi="Arial" w:cs="Arial"/>
              </w:rPr>
              <w:t>o</w:t>
            </w:r>
            <w:r w:rsidR="00B47EF5">
              <w:rPr>
                <w:rFonts w:ascii="Arial" w:hAnsi="Arial" w:cs="Arial"/>
              </w:rPr>
              <w:t>gar</w:t>
            </w:r>
            <w:proofErr w:type="spellEnd"/>
            <w:r w:rsidR="00B47EF5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5C7F1E" w:rsidRDefault="00B14786" w:rsidP="00705A7F">
            <w:r>
              <w:t>23/11/2013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 Tela </w:t>
            </w:r>
            <w:proofErr w:type="spellStart"/>
            <w:r>
              <w:rPr>
                <w:rFonts w:ascii="Arial" w:hAnsi="Arial" w:cs="Arial"/>
              </w:rPr>
              <w:t>Lo</w:t>
            </w:r>
            <w:r w:rsidR="00B47EF5">
              <w:rPr>
                <w:rFonts w:ascii="Arial" w:hAnsi="Arial" w:cs="Arial"/>
              </w:rPr>
              <w:t>gar</w:t>
            </w:r>
            <w:proofErr w:type="spellEnd"/>
            <w:r w:rsidR="00B47EF5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Default="00B14786" w:rsidP="00705A7F">
            <w:r>
              <w:t>24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Final da Iteração</w:t>
            </w:r>
          </w:p>
        </w:tc>
        <w:tc>
          <w:tcPr>
            <w:tcW w:w="1985" w:type="dxa"/>
          </w:tcPr>
          <w:p w:rsidR="000C1191" w:rsidRDefault="00B14786" w:rsidP="00705A7F">
            <w:r>
              <w:t>25/11</w:t>
            </w:r>
            <w:r w:rsidR="000C1191">
              <w:t>/2013</w:t>
            </w:r>
          </w:p>
        </w:tc>
      </w:tr>
    </w:tbl>
    <w:bookmarkEnd w:id="0"/>
    <w:p w:rsidR="0095311D" w:rsidRDefault="00705A7F">
      <w:pPr>
        <w:pStyle w:val="Corpodetexto"/>
        <w:ind w:left="0"/>
      </w:pPr>
      <w:r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705A7F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>Criar o plano de Iteração E1</w:t>
      </w:r>
    </w:p>
    <w:p w:rsidR="008D59CE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</w:t>
      </w:r>
      <w:r w:rsidR="000901E2">
        <w:t xml:space="preserve">iar Tela </w:t>
      </w:r>
      <w:proofErr w:type="spellStart"/>
      <w:r w:rsidR="000901E2">
        <w:t>Logar</w:t>
      </w:r>
      <w:proofErr w:type="spellEnd"/>
      <w:r w:rsidR="000901E2">
        <w:t xml:space="preserve"> no Sistema</w:t>
      </w:r>
    </w:p>
    <w:p w:rsidR="00C171C0" w:rsidRPr="00314197" w:rsidRDefault="000901E2" w:rsidP="00CD3B3C">
      <w:pPr>
        <w:pStyle w:val="Corpodetexto"/>
        <w:numPr>
          <w:ilvl w:val="0"/>
          <w:numId w:val="28"/>
        </w:numPr>
        <w:ind w:left="426" w:hanging="1"/>
      </w:pPr>
      <w:r>
        <w:t xml:space="preserve">Testar Tela </w:t>
      </w:r>
      <w:proofErr w:type="spellStart"/>
      <w:r>
        <w:t>Logar</w:t>
      </w:r>
      <w:proofErr w:type="spellEnd"/>
      <w:r>
        <w:t xml:space="preserve"> no Sistema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r w:rsidR="00C171C0">
              <w:rPr>
                <w:rFonts w:ascii="Arial" w:hAnsi="Arial" w:cs="Arial"/>
              </w:rPr>
              <w:t xml:space="preserve">Tela </w:t>
            </w:r>
            <w:proofErr w:type="spellStart"/>
            <w:r w:rsidR="00C677A3">
              <w:rPr>
                <w:rFonts w:ascii="Arial" w:hAnsi="Arial" w:cs="Arial"/>
              </w:rPr>
              <w:t>Lo</w:t>
            </w:r>
            <w:r w:rsidR="000901E2">
              <w:rPr>
                <w:rFonts w:ascii="Arial" w:hAnsi="Arial" w:cs="Arial"/>
              </w:rPr>
              <w:t>gar</w:t>
            </w:r>
            <w:proofErr w:type="spellEnd"/>
            <w:r w:rsidR="000901E2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5311D" w:rsidRPr="006C6C5C" w:rsidRDefault="00FF2146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D27CF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D27CF" w:rsidRDefault="00C171C0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Lo</w:t>
            </w:r>
            <w:r w:rsidR="000901E2">
              <w:rPr>
                <w:rFonts w:ascii="Arial" w:hAnsi="Arial" w:cs="Arial"/>
              </w:rPr>
              <w:t>gar</w:t>
            </w:r>
            <w:proofErr w:type="spellEnd"/>
            <w:r w:rsidR="000901E2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D27CF" w:rsidRPr="008A0F4A" w:rsidRDefault="00FF2146" w:rsidP="00CD27CF">
            <w:pPr>
              <w:rPr>
                <w:rFonts w:ascii="Arial" w:hAnsi="Arial" w:cs="Arial"/>
              </w:rPr>
            </w:pPr>
            <w:hyperlink r:id="rId8" w:history="1">
              <w:r w:rsidR="00CD27CF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 Tela </w:t>
            </w:r>
            <w:proofErr w:type="spellStart"/>
            <w:r>
              <w:rPr>
                <w:rFonts w:ascii="Arial" w:hAnsi="Arial" w:cs="Arial"/>
              </w:rPr>
              <w:t>Lo</w:t>
            </w:r>
            <w:r w:rsidR="000901E2">
              <w:rPr>
                <w:rFonts w:ascii="Arial" w:hAnsi="Arial" w:cs="Arial"/>
              </w:rPr>
              <w:t>gar</w:t>
            </w:r>
            <w:proofErr w:type="spellEnd"/>
            <w:r w:rsidR="000901E2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FF2146" w:rsidP="00FF1D29">
            <w:pPr>
              <w:rPr>
                <w:rFonts w:ascii="Arial" w:hAnsi="Arial" w:cs="Arial"/>
              </w:rPr>
            </w:pPr>
            <w:hyperlink r:id="rId9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3210B0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CA21DC">
            <w:pPr>
              <w:pStyle w:val="Corpodetexto"/>
              <w:ind w:left="0"/>
            </w:pPr>
            <w:r>
              <w:t>Não houve 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104070" w:rsidP="00684C89">
      <w:pPr>
        <w:pStyle w:val="Ttulo2"/>
      </w:pPr>
      <w:r>
        <w:t xml:space="preserve">Tela </w:t>
      </w:r>
      <w:proofErr w:type="spellStart"/>
      <w:r>
        <w:t>Logar</w:t>
      </w:r>
      <w:proofErr w:type="spellEnd"/>
      <w:r>
        <w:t xml:space="preserve"> no Sistema</w:t>
      </w:r>
      <w:r w:rsidR="005932CA">
        <w:t xml:space="preserve"> funcionando conforme</w:t>
      </w:r>
      <w:r w:rsidR="00E91A73">
        <w:t xml:space="preserve"> d</w:t>
      </w:r>
      <w:r w:rsidR="00A24AB6" w:rsidRPr="00684C89">
        <w:t>ocumentos de Visão e Plano de Projeto</w:t>
      </w:r>
      <w:r w:rsidR="005932CA"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B6729F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25/11</w:t>
            </w:r>
            <w:r w:rsidR="00180582">
              <w:rPr>
                <w:iCs/>
              </w:rPr>
              <w:t>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0"/>
      <w:footerReference w:type="default" r:id="rId1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DF0" w:rsidRDefault="00960DF0">
      <w:r>
        <w:separator/>
      </w:r>
    </w:p>
  </w:endnote>
  <w:endnote w:type="continuationSeparator" w:id="0">
    <w:p w:rsidR="00960DF0" w:rsidRDefault="00960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FF2146">
            <w:fldChar w:fldCharType="begin"/>
          </w:r>
          <w:r>
            <w:instrText xml:space="preserve"> DATE \@ "yyyy" </w:instrText>
          </w:r>
          <w:r w:rsidR="00FF2146">
            <w:fldChar w:fldCharType="separate"/>
          </w:r>
          <w:r w:rsidR="00B47EF5">
            <w:rPr>
              <w:noProof/>
            </w:rPr>
            <w:t>2013</w:t>
          </w:r>
          <w:r w:rsidR="00FF214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FF214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F2146">
            <w:rPr>
              <w:rStyle w:val="Nmerodepgina"/>
            </w:rPr>
            <w:fldChar w:fldCharType="separate"/>
          </w:r>
          <w:r w:rsidR="00104070">
            <w:rPr>
              <w:rStyle w:val="Nmerodepgina"/>
              <w:noProof/>
            </w:rPr>
            <w:t>2</w:t>
          </w:r>
          <w:r w:rsidR="00FF214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104070" w:rsidRPr="00104070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DF0" w:rsidRDefault="00960DF0">
      <w:r>
        <w:separator/>
      </w:r>
    </w:p>
  </w:footnote>
  <w:footnote w:type="continuationSeparator" w:id="0">
    <w:p w:rsidR="00960DF0" w:rsidRDefault="00960D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705A7F">
            <w:t xml:space="preserve"> E1</w:t>
          </w:r>
        </w:p>
      </w:tc>
      <w:tc>
        <w:tcPr>
          <w:tcW w:w="3179" w:type="dxa"/>
        </w:tcPr>
        <w:p w:rsidR="0095311D" w:rsidRDefault="00B14786" w:rsidP="001B38A2">
          <w:r>
            <w:t xml:space="preserve">  Data: 21</w:t>
          </w:r>
          <w:r w:rsidR="00201AF9">
            <w:t>/</w:t>
          </w:r>
          <w:r w:rsidR="001F504E">
            <w:t>11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01E2"/>
    <w:rsid w:val="000963F3"/>
    <w:rsid w:val="000C1191"/>
    <w:rsid w:val="00100D5A"/>
    <w:rsid w:val="00101C01"/>
    <w:rsid w:val="00104070"/>
    <w:rsid w:val="001230C3"/>
    <w:rsid w:val="00124AE9"/>
    <w:rsid w:val="00130B9B"/>
    <w:rsid w:val="00153961"/>
    <w:rsid w:val="001612B0"/>
    <w:rsid w:val="001765D9"/>
    <w:rsid w:val="00180582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1BEB"/>
    <w:rsid w:val="00234642"/>
    <w:rsid w:val="00237DFD"/>
    <w:rsid w:val="0024722C"/>
    <w:rsid w:val="00253438"/>
    <w:rsid w:val="00265264"/>
    <w:rsid w:val="00267B3C"/>
    <w:rsid w:val="002717A8"/>
    <w:rsid w:val="00275B41"/>
    <w:rsid w:val="00280A43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10B0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60233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A7F"/>
    <w:rsid w:val="00721DDD"/>
    <w:rsid w:val="00750D98"/>
    <w:rsid w:val="00754A2E"/>
    <w:rsid w:val="0076496D"/>
    <w:rsid w:val="0077130D"/>
    <w:rsid w:val="007A0D71"/>
    <w:rsid w:val="007A3545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0DF0"/>
    <w:rsid w:val="00965136"/>
    <w:rsid w:val="0097439B"/>
    <w:rsid w:val="00983DB6"/>
    <w:rsid w:val="00993DB8"/>
    <w:rsid w:val="009D1686"/>
    <w:rsid w:val="009E308F"/>
    <w:rsid w:val="009E7B6B"/>
    <w:rsid w:val="009F0C1C"/>
    <w:rsid w:val="009F5638"/>
    <w:rsid w:val="00A12B80"/>
    <w:rsid w:val="00A1523C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786"/>
    <w:rsid w:val="00B17189"/>
    <w:rsid w:val="00B20A98"/>
    <w:rsid w:val="00B31A28"/>
    <w:rsid w:val="00B46D12"/>
    <w:rsid w:val="00B47EF5"/>
    <w:rsid w:val="00B47FF2"/>
    <w:rsid w:val="00B6729F"/>
    <w:rsid w:val="00B7448B"/>
    <w:rsid w:val="00BA3E3F"/>
    <w:rsid w:val="00BA4997"/>
    <w:rsid w:val="00BC0114"/>
    <w:rsid w:val="00BC154F"/>
    <w:rsid w:val="00BC1FC2"/>
    <w:rsid w:val="00BD19E6"/>
    <w:rsid w:val="00C01664"/>
    <w:rsid w:val="00C171C0"/>
    <w:rsid w:val="00C21148"/>
    <w:rsid w:val="00C220A3"/>
    <w:rsid w:val="00C22B8D"/>
    <w:rsid w:val="00C344D9"/>
    <w:rsid w:val="00C40D85"/>
    <w:rsid w:val="00C64020"/>
    <w:rsid w:val="00C677A3"/>
    <w:rsid w:val="00C75F8D"/>
    <w:rsid w:val="00C77F92"/>
    <w:rsid w:val="00C92D5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B6A6C"/>
    <w:rsid w:val="00DC3A3B"/>
    <w:rsid w:val="00DE516D"/>
    <w:rsid w:val="00DF0243"/>
    <w:rsid w:val="00DF2C7C"/>
    <w:rsid w:val="00E179FF"/>
    <w:rsid w:val="00E25EF4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4112"/>
    <w:rsid w:val="00FD5178"/>
    <w:rsid w:val="00FF0836"/>
    <w:rsid w:val="00FF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25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19</cp:revision>
  <cp:lastPrinted>2013-10-02T18:09:00Z</cp:lastPrinted>
  <dcterms:created xsi:type="dcterms:W3CDTF">2013-12-04T11:57:00Z</dcterms:created>
  <dcterms:modified xsi:type="dcterms:W3CDTF">2013-12-04T14:46:00Z</dcterms:modified>
</cp:coreProperties>
</file>