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CA0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  <w:r w:rsidR="006F3F7B">
              <w:rPr>
                <w:rFonts w:ascii="Arial" w:hAnsi="Arial" w:cs="Arial"/>
              </w:rPr>
              <w:t xml:space="preserve"> E</w:t>
            </w:r>
            <w:r w:rsidR="00253438"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</w:tcPr>
          <w:p w:rsidR="000C1191" w:rsidRDefault="000C1191" w:rsidP="00CA041E">
            <w:r>
              <w:t>04/</w:t>
            </w:r>
            <w:r w:rsidR="00EA592C">
              <w:t>11</w:t>
            </w:r>
            <w:r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CA041E">
            <w:r>
              <w:t>Início da Iteração</w:t>
            </w:r>
          </w:p>
        </w:tc>
        <w:tc>
          <w:tcPr>
            <w:tcW w:w="1985" w:type="dxa"/>
          </w:tcPr>
          <w:p w:rsidR="000C1191" w:rsidRDefault="006F3F7B" w:rsidP="00CA041E">
            <w:r>
              <w:t>06/1</w:t>
            </w:r>
            <w:r w:rsidR="00EA592C">
              <w:t>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de Visão</w:t>
            </w:r>
          </w:p>
        </w:tc>
        <w:tc>
          <w:tcPr>
            <w:tcW w:w="1985" w:type="dxa"/>
          </w:tcPr>
          <w:p w:rsidR="000C1191" w:rsidRDefault="00EA592C">
            <w:r>
              <w:t>08/11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Riscos</w:t>
            </w:r>
          </w:p>
        </w:tc>
        <w:tc>
          <w:tcPr>
            <w:tcW w:w="1985" w:type="dxa"/>
          </w:tcPr>
          <w:p w:rsidR="000C1191" w:rsidRDefault="00EA592C">
            <w:r>
              <w:t>10/11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 w:rsidP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Itens de Trabalho</w:t>
            </w:r>
          </w:p>
        </w:tc>
        <w:tc>
          <w:tcPr>
            <w:tcW w:w="1985" w:type="dxa"/>
          </w:tcPr>
          <w:p w:rsidR="000C1191" w:rsidRDefault="00EA592C">
            <w:r>
              <w:t>12/11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F96D59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</w:t>
            </w:r>
            <w:r w:rsidR="000C1191">
              <w:rPr>
                <w:rFonts w:ascii="Arial" w:hAnsi="Arial" w:cs="Arial"/>
              </w:rPr>
              <w:t xml:space="preserve"> o Documento Especificação do Requisito</w:t>
            </w:r>
          </w:p>
        </w:tc>
        <w:tc>
          <w:tcPr>
            <w:tcW w:w="1985" w:type="dxa"/>
          </w:tcPr>
          <w:p w:rsidR="000C1191" w:rsidRDefault="00EA592C">
            <w:r>
              <w:t>14/11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</w:t>
            </w:r>
            <w:r w:rsidR="004613C4">
              <w:rPr>
                <w:rFonts w:ascii="Arial" w:hAnsi="Arial" w:cs="Arial"/>
              </w:rPr>
              <w:t xml:space="preserve">Tela </w:t>
            </w:r>
            <w:r>
              <w:rPr>
                <w:rFonts w:ascii="Arial" w:hAnsi="Arial" w:cs="Arial"/>
              </w:rPr>
              <w:t>Localização de veículos</w:t>
            </w:r>
          </w:p>
        </w:tc>
        <w:tc>
          <w:tcPr>
            <w:tcW w:w="1985" w:type="dxa"/>
          </w:tcPr>
          <w:p w:rsidR="000C1191" w:rsidRDefault="00804509">
            <w:r>
              <w:t>1</w:t>
            </w:r>
            <w:r w:rsidR="00F96D59">
              <w:t>7</w:t>
            </w:r>
            <w:r w:rsidR="00EA592C">
              <w:t>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>
            <w:r>
              <w:t>Final da Iteração</w:t>
            </w:r>
          </w:p>
        </w:tc>
        <w:tc>
          <w:tcPr>
            <w:tcW w:w="1985" w:type="dxa"/>
          </w:tcPr>
          <w:p w:rsidR="000C1191" w:rsidRDefault="00231BEB" w:rsidP="00283C1A">
            <w:r>
              <w:t>04</w:t>
            </w:r>
            <w:r w:rsidR="00F96D59">
              <w:t>/12</w:t>
            </w:r>
            <w:r w:rsidR="000C1191">
              <w:t>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Pr="00314197" w:rsidRDefault="00343FB1" w:rsidP="00CD3B3C">
      <w:pPr>
        <w:pStyle w:val="Corpodetexto"/>
        <w:numPr>
          <w:ilvl w:val="0"/>
          <w:numId w:val="28"/>
        </w:numPr>
        <w:ind w:left="426" w:hanging="1"/>
        <w:jc w:val="both"/>
      </w:pPr>
      <w:r>
        <w:t xml:space="preserve"> </w:t>
      </w:r>
      <w:r w:rsidR="00314197" w:rsidRPr="00314197">
        <w:t>Criar o plano de Iteração E1</w:t>
      </w:r>
    </w:p>
    <w:p w:rsidR="00314197" w:rsidRPr="00314197" w:rsidRDefault="00314197" w:rsidP="00CD3B3C">
      <w:pPr>
        <w:pStyle w:val="Corpodetexto"/>
        <w:numPr>
          <w:ilvl w:val="0"/>
          <w:numId w:val="28"/>
        </w:numPr>
        <w:ind w:left="426" w:hanging="1"/>
        <w:jc w:val="both"/>
      </w:pPr>
      <w:r w:rsidRPr="00314197">
        <w:t>Atualizar Documento de Visão</w:t>
      </w:r>
    </w:p>
    <w:p w:rsidR="00314197" w:rsidRDefault="00314197" w:rsidP="00CD3B3C">
      <w:pPr>
        <w:pStyle w:val="Corpodetexto"/>
        <w:numPr>
          <w:ilvl w:val="0"/>
          <w:numId w:val="28"/>
        </w:numPr>
        <w:ind w:left="426" w:hanging="1"/>
        <w:jc w:val="both"/>
      </w:pPr>
      <w:r w:rsidRPr="00314197">
        <w:t>Atualizar o Documento Lista de Riscos</w:t>
      </w:r>
    </w:p>
    <w:p w:rsidR="00314197" w:rsidRDefault="00314197" w:rsidP="00CD3B3C">
      <w:pPr>
        <w:pStyle w:val="Corpodetexto"/>
        <w:numPr>
          <w:ilvl w:val="0"/>
          <w:numId w:val="28"/>
        </w:numPr>
        <w:ind w:left="426" w:hanging="1"/>
        <w:jc w:val="both"/>
      </w:pPr>
      <w:r w:rsidRPr="00314197">
        <w:t>Atualizar o Documento Lista de Itens de Trabalho</w:t>
      </w:r>
    </w:p>
    <w:p w:rsidR="00314197" w:rsidRDefault="00314197" w:rsidP="00CD3B3C">
      <w:pPr>
        <w:pStyle w:val="PargrafodaLista"/>
        <w:numPr>
          <w:ilvl w:val="0"/>
          <w:numId w:val="28"/>
        </w:numPr>
        <w:spacing w:after="120"/>
        <w:ind w:left="426" w:hanging="1"/>
        <w:jc w:val="both"/>
      </w:pPr>
      <w:r w:rsidRPr="00314197">
        <w:t>Atualizar o Documento Especificação do Requisito</w:t>
      </w:r>
    </w:p>
    <w:p w:rsidR="008D59CE" w:rsidRPr="00314197" w:rsidRDefault="00314197" w:rsidP="00CD3B3C">
      <w:pPr>
        <w:pStyle w:val="Corpodetexto"/>
        <w:numPr>
          <w:ilvl w:val="0"/>
          <w:numId w:val="28"/>
        </w:numPr>
        <w:ind w:left="426" w:hanging="1"/>
      </w:pPr>
      <w:r w:rsidRPr="00314197">
        <w:t>Criar Tela Localização de veículos</w:t>
      </w: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709"/>
        <w:gridCol w:w="1276"/>
        <w:gridCol w:w="1417"/>
        <w:gridCol w:w="709"/>
        <w:gridCol w:w="1418"/>
        <w:gridCol w:w="850"/>
        <w:gridCol w:w="709"/>
      </w:tblGrid>
      <w:tr w:rsidR="00DF2C7C" w:rsidTr="004613C4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7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41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 E</w:t>
            </w:r>
            <w:r w:rsidR="00D22D11">
              <w:rPr>
                <w:rFonts w:ascii="Arial" w:hAnsi="Arial" w:cs="Arial"/>
              </w:rPr>
              <w:t>1</w:t>
            </w:r>
          </w:p>
        </w:tc>
        <w:tc>
          <w:tcPr>
            <w:tcW w:w="738" w:type="dxa"/>
            <w:noWrap/>
            <w:vAlign w:val="bottom"/>
          </w:tcPr>
          <w:p w:rsidR="00267B3C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C344D9" w:rsidP="006C6C5C">
            <w:pPr>
              <w:rPr>
                <w:rFonts w:ascii="Arial" w:hAnsi="Arial" w:cs="Arial"/>
                <w:color w:val="4BACC6" w:themeColor="accent5"/>
              </w:rPr>
            </w:pPr>
            <w:hyperlink r:id="rId7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73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C344D9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8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</w:t>
              </w:r>
              <w:r w:rsidR="004613C4" w:rsidRPr="00681C0B">
                <w:rPr>
                  <w:rStyle w:val="Hyperlink"/>
                  <w:rFonts w:ascii="Arial" w:hAnsi="Arial" w:cs="Arial"/>
                </w:rPr>
                <w:lastRenderedPageBreak/>
                <w:t>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2,0</w:t>
            </w:r>
          </w:p>
        </w:tc>
        <w:tc>
          <w:tcPr>
            <w:tcW w:w="709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Documento Lista de Riscos</w:t>
            </w:r>
          </w:p>
        </w:tc>
        <w:tc>
          <w:tcPr>
            <w:tcW w:w="73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C344D9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9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Pr="006C6C5C" w:rsidRDefault="0095311D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73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C344D9" w:rsidP="002E36B8">
            <w:pPr>
              <w:rPr>
                <w:rFonts w:ascii="Arial" w:hAnsi="Arial" w:cs="Arial"/>
              </w:rPr>
            </w:pPr>
            <w:hyperlink r:id="rId10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2717A8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</w:t>
            </w:r>
            <w:r w:rsidR="004613C4">
              <w:rPr>
                <w:rFonts w:ascii="Arial" w:hAnsi="Arial" w:cs="Arial"/>
              </w:rPr>
              <w:t xml:space="preserve"> Documento Especificação do Requisito</w:t>
            </w:r>
          </w:p>
        </w:tc>
        <w:tc>
          <w:tcPr>
            <w:tcW w:w="738" w:type="dxa"/>
            <w:noWrap/>
            <w:vAlign w:val="bottom"/>
          </w:tcPr>
          <w:p w:rsidR="004613C4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C344D9" w:rsidP="002E36B8">
            <w:pPr>
              <w:rPr>
                <w:rFonts w:ascii="Arial" w:hAnsi="Arial" w:cs="Arial"/>
              </w:rPr>
            </w:pPr>
            <w:hyperlink r:id="rId11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Localização de veículos</w:t>
            </w:r>
          </w:p>
        </w:tc>
        <w:tc>
          <w:tcPr>
            <w:tcW w:w="73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C344D9" w:rsidP="002E36B8">
            <w:pPr>
              <w:rPr>
                <w:rFonts w:ascii="Arial" w:hAnsi="Arial" w:cs="Arial"/>
              </w:rPr>
            </w:pPr>
            <w:hyperlink r:id="rId12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95311D" w:rsidRDefault="0095311D">
      <w:pPr>
        <w:pStyle w:val="Corpodetexto"/>
      </w:pPr>
    </w:p>
    <w:p w:rsidR="0095311D" w:rsidRDefault="0095311D" w:rsidP="006C6C5C">
      <w:pPr>
        <w:pStyle w:val="Ttulo1"/>
        <w:numPr>
          <w:ilvl w:val="0"/>
          <w:numId w:val="38"/>
        </w:numPr>
      </w:pPr>
      <w:r w:rsidRPr="00B46D12">
        <w:t>Lista de Problemas</w:t>
      </w:r>
    </w:p>
    <w:p w:rsidR="006C6C5C" w:rsidRPr="006C6C5C" w:rsidRDefault="006C6C5C" w:rsidP="00670A05">
      <w:pPr>
        <w:ind w:left="360"/>
      </w:pP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2717A8" w:rsidP="00A54679">
            <w:pPr>
              <w:pStyle w:val="Corpodetexto"/>
              <w:ind w:left="0"/>
            </w:pPr>
            <w:r>
              <w:t>Servidor apresentou problemas de conexão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2717A8" w:rsidP="00A54679">
            <w:pPr>
              <w:pStyle w:val="Corpodetexto"/>
              <w:ind w:left="0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2717A8" w:rsidP="002717A8">
            <w:pPr>
              <w:pStyle w:val="Corpodetexto"/>
              <w:ind w:left="0"/>
            </w:pPr>
            <w:r>
              <w:t xml:space="preserve">Foi aberta uma O.S com o </w:t>
            </w:r>
            <w:proofErr w:type="spellStart"/>
            <w:proofErr w:type="gramStart"/>
            <w:r>
              <w:t>DataCenter</w:t>
            </w:r>
            <w:proofErr w:type="spellEnd"/>
            <w:proofErr w:type="gramEnd"/>
            <w:r>
              <w:t xml:space="preserve"> que hospeda o nosso servidor e o problema foi resolvido.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5932CA" w:rsidP="00684C89">
      <w:pPr>
        <w:pStyle w:val="Ttulo2"/>
      </w:pPr>
      <w:r>
        <w:t>Tela de localização de veículos funcionando conforme</w:t>
      </w:r>
      <w:r w:rsidR="00E91A73">
        <w:t xml:space="preserve"> d</w:t>
      </w:r>
      <w:r w:rsidR="00A24AB6" w:rsidRPr="00684C89">
        <w:t>ocumentos de Visão e Plano de Projeto</w:t>
      </w:r>
      <w:r>
        <w:t xml:space="preserve"> e realizado todos os testes previstos com tolerância máxima de erros de 10%.</w:t>
      </w:r>
    </w:p>
    <w:p w:rsidR="0095311D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684C89">
        <w:t>preenchida</w:t>
      </w:r>
      <w:r>
        <w:t xml:space="preserve"> e aprovada por toda a equipe do projeto</w:t>
      </w:r>
      <w:r w:rsidR="003D72B7">
        <w:t>.</w:t>
      </w:r>
    </w:p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Pr="004613C4" w:rsidRDefault="004613C4" w:rsidP="004613C4"/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95311D">
            <w:pPr>
              <w:spacing w:before="40" w:after="40"/>
              <w:rPr>
                <w:bCs/>
              </w:rPr>
            </w:pPr>
          </w:p>
        </w:tc>
        <w:tc>
          <w:tcPr>
            <w:tcW w:w="3765" w:type="dxa"/>
          </w:tcPr>
          <w:p w:rsidR="0095311D" w:rsidRPr="006F19C9" w:rsidRDefault="0095311D" w:rsidP="00670A05">
            <w:pPr>
              <w:spacing w:before="40" w:after="40"/>
              <w:rPr>
                <w:bCs/>
                <w:iCs/>
              </w:rPr>
            </w:pPr>
          </w:p>
        </w:tc>
      </w:tr>
      <w:tr w:rsidR="0095311D">
        <w:tc>
          <w:tcPr>
            <w:tcW w:w="1778" w:type="dxa"/>
          </w:tcPr>
          <w:p w:rsidR="0095311D" w:rsidRDefault="0095311D">
            <w:pPr>
              <w:spacing w:before="40" w:after="40"/>
            </w:pPr>
          </w:p>
        </w:tc>
        <w:tc>
          <w:tcPr>
            <w:tcW w:w="3765" w:type="dxa"/>
          </w:tcPr>
          <w:p w:rsidR="0095311D" w:rsidRDefault="0095311D" w:rsidP="00684C89">
            <w:pPr>
              <w:spacing w:before="40" w:after="40"/>
              <w:rPr>
                <w:iCs/>
              </w:rPr>
            </w:pPr>
          </w:p>
        </w:tc>
      </w:tr>
      <w:tr w:rsidR="0095311D">
        <w:tc>
          <w:tcPr>
            <w:tcW w:w="1778" w:type="dxa"/>
          </w:tcPr>
          <w:p w:rsidR="0095311D" w:rsidRDefault="0095311D">
            <w:pPr>
              <w:spacing w:before="40" w:after="40"/>
            </w:pPr>
          </w:p>
        </w:tc>
        <w:tc>
          <w:tcPr>
            <w:tcW w:w="3765" w:type="dxa"/>
          </w:tcPr>
          <w:p w:rsidR="0095311D" w:rsidRDefault="0095311D">
            <w:pPr>
              <w:spacing w:before="40" w:after="40"/>
              <w:rPr>
                <w:iCs/>
              </w:rPr>
            </w:pPr>
          </w:p>
        </w:tc>
      </w:tr>
      <w:tr w:rsidR="0095311D" w:rsidRPr="00F8546E">
        <w:tc>
          <w:tcPr>
            <w:tcW w:w="1778" w:type="dxa"/>
          </w:tcPr>
          <w:p w:rsidR="0095311D" w:rsidRDefault="0095311D">
            <w:pPr>
              <w:spacing w:before="40" w:after="40"/>
            </w:pPr>
          </w:p>
        </w:tc>
        <w:tc>
          <w:tcPr>
            <w:tcW w:w="3765" w:type="dxa"/>
          </w:tcPr>
          <w:p w:rsidR="0095311D" w:rsidRPr="00F8546E" w:rsidRDefault="0095311D" w:rsidP="00C01664">
            <w:pPr>
              <w:spacing w:before="40" w:after="40"/>
              <w:rPr>
                <w:iCs/>
              </w:rPr>
            </w:pP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EC5" w:rsidRDefault="00374EC5">
      <w:r>
        <w:separator/>
      </w:r>
    </w:p>
  </w:endnote>
  <w:endnote w:type="continuationSeparator" w:id="0">
    <w:p w:rsidR="00374EC5" w:rsidRDefault="00374E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4E" w:rsidRDefault="001F504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C344D9">
            <w:fldChar w:fldCharType="begin"/>
          </w:r>
          <w:r>
            <w:instrText xml:space="preserve"> DATE \@ "yyyy" </w:instrText>
          </w:r>
          <w:r w:rsidR="00C344D9">
            <w:fldChar w:fldCharType="separate"/>
          </w:r>
          <w:r w:rsidR="00231BEB">
            <w:rPr>
              <w:noProof/>
            </w:rPr>
            <w:t>2013</w:t>
          </w:r>
          <w:r w:rsidR="00C344D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C344D9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C344D9">
            <w:rPr>
              <w:rStyle w:val="Nmerodepgina"/>
            </w:rPr>
            <w:fldChar w:fldCharType="separate"/>
          </w:r>
          <w:r w:rsidR="00804509">
            <w:rPr>
              <w:rStyle w:val="Nmerodepgina"/>
              <w:noProof/>
            </w:rPr>
            <w:t>1</w:t>
          </w:r>
          <w:r w:rsidR="00C344D9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804509" w:rsidRPr="00804509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4E" w:rsidRDefault="001F504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EC5" w:rsidRDefault="00374EC5">
      <w:r>
        <w:separator/>
      </w:r>
    </w:p>
  </w:footnote>
  <w:footnote w:type="continuationSeparator" w:id="0">
    <w:p w:rsidR="00374EC5" w:rsidRDefault="00374E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4E" w:rsidRDefault="001F504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5F1681" w:rsidRDefault="0095311D">
          <w:r>
            <w:t>Plano de Iteração</w:t>
          </w:r>
          <w:r w:rsidR="005F1681">
            <w:t xml:space="preserve"> E2</w:t>
          </w:r>
        </w:p>
      </w:tc>
      <w:tc>
        <w:tcPr>
          <w:tcW w:w="3179" w:type="dxa"/>
        </w:tcPr>
        <w:p w:rsidR="0095311D" w:rsidRDefault="00201AF9" w:rsidP="001B38A2">
          <w:r>
            <w:t xml:space="preserve">  Data: 0</w:t>
          </w:r>
          <w:r w:rsidR="001B38A2">
            <w:t>4</w:t>
          </w:r>
          <w:r>
            <w:t>/</w:t>
          </w:r>
          <w:r w:rsidR="001F504E">
            <w:t>11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04E" w:rsidRDefault="001F504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82549"/>
    <w:rsid w:val="000963F3"/>
    <w:rsid w:val="000C1191"/>
    <w:rsid w:val="00100D5A"/>
    <w:rsid w:val="00101C01"/>
    <w:rsid w:val="001230C3"/>
    <w:rsid w:val="00124AE9"/>
    <w:rsid w:val="00130B9B"/>
    <w:rsid w:val="00153961"/>
    <w:rsid w:val="001612B0"/>
    <w:rsid w:val="001765D9"/>
    <w:rsid w:val="001838D5"/>
    <w:rsid w:val="001B1DFF"/>
    <w:rsid w:val="001B38A2"/>
    <w:rsid w:val="001D52E5"/>
    <w:rsid w:val="001F0CB7"/>
    <w:rsid w:val="001F3052"/>
    <w:rsid w:val="001F504E"/>
    <w:rsid w:val="00201AF9"/>
    <w:rsid w:val="0022630C"/>
    <w:rsid w:val="00230C30"/>
    <w:rsid w:val="00231BEB"/>
    <w:rsid w:val="00237DFD"/>
    <w:rsid w:val="0024722C"/>
    <w:rsid w:val="00253438"/>
    <w:rsid w:val="00265264"/>
    <w:rsid w:val="00267B3C"/>
    <w:rsid w:val="002717A8"/>
    <w:rsid w:val="00275B41"/>
    <w:rsid w:val="00280A43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3120FE"/>
    <w:rsid w:val="00314197"/>
    <w:rsid w:val="00326DBC"/>
    <w:rsid w:val="00332700"/>
    <w:rsid w:val="00336EE5"/>
    <w:rsid w:val="00343FB1"/>
    <w:rsid w:val="00345FF8"/>
    <w:rsid w:val="00355324"/>
    <w:rsid w:val="00360FA0"/>
    <w:rsid w:val="003618B3"/>
    <w:rsid w:val="00372742"/>
    <w:rsid w:val="00374EC5"/>
    <w:rsid w:val="00375B01"/>
    <w:rsid w:val="003D72B7"/>
    <w:rsid w:val="003D7C9E"/>
    <w:rsid w:val="003E4246"/>
    <w:rsid w:val="003F2DBB"/>
    <w:rsid w:val="003F6B3E"/>
    <w:rsid w:val="004035CD"/>
    <w:rsid w:val="00404AF5"/>
    <w:rsid w:val="004171AC"/>
    <w:rsid w:val="00420E74"/>
    <w:rsid w:val="004363E4"/>
    <w:rsid w:val="00444A6B"/>
    <w:rsid w:val="00454FFC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5361"/>
    <w:rsid w:val="005053A0"/>
    <w:rsid w:val="00507114"/>
    <w:rsid w:val="0052359F"/>
    <w:rsid w:val="00533F8C"/>
    <w:rsid w:val="005443FE"/>
    <w:rsid w:val="00544D9B"/>
    <w:rsid w:val="00555530"/>
    <w:rsid w:val="00581E81"/>
    <w:rsid w:val="005932CA"/>
    <w:rsid w:val="005D3A68"/>
    <w:rsid w:val="005E24A3"/>
    <w:rsid w:val="005F1681"/>
    <w:rsid w:val="005F482B"/>
    <w:rsid w:val="0063302D"/>
    <w:rsid w:val="006438D8"/>
    <w:rsid w:val="00651079"/>
    <w:rsid w:val="00670A05"/>
    <w:rsid w:val="00684C89"/>
    <w:rsid w:val="00693B25"/>
    <w:rsid w:val="006A4DC5"/>
    <w:rsid w:val="006C4CFA"/>
    <w:rsid w:val="006C6C5C"/>
    <w:rsid w:val="006F19C9"/>
    <w:rsid w:val="006F3F7B"/>
    <w:rsid w:val="00704151"/>
    <w:rsid w:val="00721DDD"/>
    <w:rsid w:val="00750D98"/>
    <w:rsid w:val="00754A2E"/>
    <w:rsid w:val="0076496D"/>
    <w:rsid w:val="0077130D"/>
    <w:rsid w:val="007D6974"/>
    <w:rsid w:val="007E3B4F"/>
    <w:rsid w:val="007F53F8"/>
    <w:rsid w:val="007F5542"/>
    <w:rsid w:val="00804509"/>
    <w:rsid w:val="0085328A"/>
    <w:rsid w:val="008570C4"/>
    <w:rsid w:val="008749DB"/>
    <w:rsid w:val="0087531D"/>
    <w:rsid w:val="008814EE"/>
    <w:rsid w:val="00886A7B"/>
    <w:rsid w:val="008978B6"/>
    <w:rsid w:val="008B681F"/>
    <w:rsid w:val="008C6681"/>
    <w:rsid w:val="008D59CE"/>
    <w:rsid w:val="008F1C81"/>
    <w:rsid w:val="0090668D"/>
    <w:rsid w:val="00916FF1"/>
    <w:rsid w:val="0092627E"/>
    <w:rsid w:val="0092655C"/>
    <w:rsid w:val="00930315"/>
    <w:rsid w:val="009310F6"/>
    <w:rsid w:val="009469F5"/>
    <w:rsid w:val="0095311D"/>
    <w:rsid w:val="00965136"/>
    <w:rsid w:val="0097439B"/>
    <w:rsid w:val="00993DB8"/>
    <w:rsid w:val="009D1686"/>
    <w:rsid w:val="009E308F"/>
    <w:rsid w:val="009E7B6B"/>
    <w:rsid w:val="009F0C1C"/>
    <w:rsid w:val="009F5638"/>
    <w:rsid w:val="00A12B80"/>
    <w:rsid w:val="00A24AB6"/>
    <w:rsid w:val="00A5134B"/>
    <w:rsid w:val="00A54679"/>
    <w:rsid w:val="00A60D13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B005AB"/>
    <w:rsid w:val="00B17189"/>
    <w:rsid w:val="00B20A98"/>
    <w:rsid w:val="00B46D12"/>
    <w:rsid w:val="00B47FF2"/>
    <w:rsid w:val="00B7448B"/>
    <w:rsid w:val="00BA3E3F"/>
    <w:rsid w:val="00BA4997"/>
    <w:rsid w:val="00BC1FC2"/>
    <w:rsid w:val="00BD19E6"/>
    <w:rsid w:val="00C01664"/>
    <w:rsid w:val="00C21148"/>
    <w:rsid w:val="00C220A3"/>
    <w:rsid w:val="00C22B8D"/>
    <w:rsid w:val="00C344D9"/>
    <w:rsid w:val="00C40D85"/>
    <w:rsid w:val="00C75F8D"/>
    <w:rsid w:val="00C77F92"/>
    <w:rsid w:val="00C92D53"/>
    <w:rsid w:val="00CC29D7"/>
    <w:rsid w:val="00CD3B3C"/>
    <w:rsid w:val="00CE0610"/>
    <w:rsid w:val="00CF4B3E"/>
    <w:rsid w:val="00CF76E9"/>
    <w:rsid w:val="00D17B9B"/>
    <w:rsid w:val="00D22D11"/>
    <w:rsid w:val="00D242D5"/>
    <w:rsid w:val="00D268D4"/>
    <w:rsid w:val="00D32393"/>
    <w:rsid w:val="00D37670"/>
    <w:rsid w:val="00D541B8"/>
    <w:rsid w:val="00D62F2D"/>
    <w:rsid w:val="00D821D0"/>
    <w:rsid w:val="00DE516D"/>
    <w:rsid w:val="00DF2C7C"/>
    <w:rsid w:val="00E91A73"/>
    <w:rsid w:val="00EA592C"/>
    <w:rsid w:val="00EB3EA0"/>
    <w:rsid w:val="00EC2D18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96D59"/>
    <w:rsid w:val="00FC3FB4"/>
    <w:rsid w:val="00FD31BE"/>
    <w:rsid w:val="00FD5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eader" Target="header2.xml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83</TotalTime>
  <Pages>3</Pages>
  <Words>438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Valter Vasconcelos</cp:lastModifiedBy>
  <cp:revision>20</cp:revision>
  <cp:lastPrinted>2013-10-02T18:09:00Z</cp:lastPrinted>
  <dcterms:created xsi:type="dcterms:W3CDTF">2013-11-17T01:56:00Z</dcterms:created>
  <dcterms:modified xsi:type="dcterms:W3CDTF">2013-12-02T00:09:00Z</dcterms:modified>
</cp:coreProperties>
</file>