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234642">
        <w:t xml:space="preserve">Tela </w:t>
      </w:r>
      <w:r w:rsidR="006F27DA">
        <w:t>Localizar Veículo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705A7F">
        <w:tc>
          <w:tcPr>
            <w:tcW w:w="4885" w:type="dxa"/>
          </w:tcPr>
          <w:p w:rsidR="0095311D" w:rsidRDefault="0095311D" w:rsidP="00705A7F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 w:rsidP="00705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705A7F">
        <w:tc>
          <w:tcPr>
            <w:tcW w:w="4885" w:type="dxa"/>
          </w:tcPr>
          <w:p w:rsidR="000C1191" w:rsidRPr="00704151" w:rsidRDefault="000C1191" w:rsidP="00705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CE5A0A">
              <w:rPr>
                <w:rFonts w:ascii="Arial" w:hAnsi="Arial" w:cs="Arial"/>
              </w:rPr>
              <w:t xml:space="preserve"> </w:t>
            </w:r>
            <w:r w:rsidR="00234642">
              <w:rPr>
                <w:rFonts w:ascii="Arial" w:hAnsi="Arial" w:cs="Arial"/>
              </w:rPr>
              <w:t xml:space="preserve">Tela </w:t>
            </w:r>
            <w:r w:rsidR="00CE5A0A">
              <w:rPr>
                <w:rFonts w:ascii="Arial" w:hAnsi="Arial" w:cs="Arial"/>
              </w:rPr>
              <w:t>Lo</w:t>
            </w:r>
            <w:r w:rsidR="006F27DA">
              <w:rPr>
                <w:rFonts w:ascii="Arial" w:hAnsi="Arial" w:cs="Arial"/>
              </w:rPr>
              <w:t>calizar Veículo</w:t>
            </w:r>
          </w:p>
        </w:tc>
        <w:tc>
          <w:tcPr>
            <w:tcW w:w="1985" w:type="dxa"/>
          </w:tcPr>
          <w:p w:rsidR="000C1191" w:rsidRDefault="000C1191" w:rsidP="00705A7F">
            <w:r>
              <w:t>04/</w:t>
            </w:r>
            <w:r w:rsidR="00EA592C">
              <w:t>11</w:t>
            </w:r>
            <w:r>
              <w:t>/2013</w:t>
            </w:r>
          </w:p>
        </w:tc>
      </w:tr>
      <w:tr w:rsidR="000C1191" w:rsidTr="00705A7F">
        <w:tc>
          <w:tcPr>
            <w:tcW w:w="4885" w:type="dxa"/>
          </w:tcPr>
          <w:p w:rsidR="000C1191" w:rsidRDefault="000C1191" w:rsidP="00705A7F">
            <w:r>
              <w:t>Início da Iteração</w:t>
            </w:r>
          </w:p>
        </w:tc>
        <w:tc>
          <w:tcPr>
            <w:tcW w:w="1985" w:type="dxa"/>
          </w:tcPr>
          <w:p w:rsidR="000C1191" w:rsidRDefault="006F3F7B" w:rsidP="00705A7F">
            <w:r>
              <w:t>06/1</w:t>
            </w:r>
            <w:r w:rsidR="00EA592C">
              <w:t>1</w:t>
            </w:r>
            <w:r w:rsidR="000C1191">
              <w:t>/2013</w:t>
            </w:r>
          </w:p>
        </w:tc>
      </w:tr>
      <w:tr w:rsidR="005C7F1E" w:rsidTr="00705A7F">
        <w:tc>
          <w:tcPr>
            <w:tcW w:w="4885" w:type="dxa"/>
          </w:tcPr>
          <w:p w:rsidR="005C7F1E" w:rsidRDefault="00C171C0" w:rsidP="00705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5C7F1E">
              <w:rPr>
                <w:rFonts w:ascii="Arial" w:hAnsi="Arial" w:cs="Arial"/>
              </w:rPr>
              <w:t>L</w:t>
            </w:r>
            <w:r w:rsidR="006F27DA">
              <w:rPr>
                <w:rFonts w:ascii="Arial" w:hAnsi="Arial" w:cs="Arial"/>
              </w:rPr>
              <w:t>ocalizar Veículo</w:t>
            </w:r>
          </w:p>
        </w:tc>
        <w:tc>
          <w:tcPr>
            <w:tcW w:w="1985" w:type="dxa"/>
          </w:tcPr>
          <w:p w:rsidR="005C7F1E" w:rsidRDefault="005C7F1E" w:rsidP="00705A7F"/>
        </w:tc>
      </w:tr>
      <w:tr w:rsidR="000C1191" w:rsidTr="00705A7F">
        <w:tc>
          <w:tcPr>
            <w:tcW w:w="4885" w:type="dxa"/>
          </w:tcPr>
          <w:p w:rsidR="000C1191" w:rsidRDefault="00C171C0" w:rsidP="00705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Tela Lo</w:t>
            </w:r>
            <w:r w:rsidR="006F27DA">
              <w:rPr>
                <w:rFonts w:ascii="Arial" w:hAnsi="Arial" w:cs="Arial"/>
              </w:rPr>
              <w:t>calizar Veículo</w:t>
            </w:r>
          </w:p>
        </w:tc>
        <w:tc>
          <w:tcPr>
            <w:tcW w:w="1985" w:type="dxa"/>
          </w:tcPr>
          <w:p w:rsidR="000C1191" w:rsidRDefault="00EA592C" w:rsidP="00705A7F">
            <w:r>
              <w:t>14/11</w:t>
            </w:r>
            <w:r w:rsidR="000C1191">
              <w:t>/2013</w:t>
            </w:r>
          </w:p>
        </w:tc>
      </w:tr>
      <w:tr w:rsidR="000C1191" w:rsidTr="00705A7F">
        <w:tc>
          <w:tcPr>
            <w:tcW w:w="4885" w:type="dxa"/>
          </w:tcPr>
          <w:p w:rsidR="000C1191" w:rsidRDefault="000C1191" w:rsidP="00705A7F">
            <w:r>
              <w:t>Final da Iteração</w:t>
            </w:r>
          </w:p>
        </w:tc>
        <w:tc>
          <w:tcPr>
            <w:tcW w:w="1985" w:type="dxa"/>
          </w:tcPr>
          <w:p w:rsidR="000C1191" w:rsidRDefault="00231BEB" w:rsidP="00705A7F">
            <w:r>
              <w:t>04</w:t>
            </w:r>
            <w:r w:rsidR="00F96D59">
              <w:t>/12</w:t>
            </w:r>
            <w:r w:rsidR="000C1191">
              <w:t>/2013</w:t>
            </w:r>
          </w:p>
        </w:tc>
      </w:tr>
    </w:tbl>
    <w:bookmarkEnd w:id="0"/>
    <w:p w:rsidR="0095311D" w:rsidRDefault="00705A7F">
      <w:pPr>
        <w:pStyle w:val="Corpodetexto"/>
        <w:ind w:left="0"/>
      </w:pPr>
      <w:r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314197" w:rsidRDefault="00705A7F" w:rsidP="00CD3B3C">
      <w:pPr>
        <w:pStyle w:val="Corpodetexto"/>
        <w:numPr>
          <w:ilvl w:val="0"/>
          <w:numId w:val="28"/>
        </w:numPr>
        <w:ind w:left="426" w:hanging="1"/>
        <w:jc w:val="both"/>
      </w:pPr>
      <w:r>
        <w:t>Criar o plano de Iteração E1</w:t>
      </w:r>
    </w:p>
    <w:p w:rsidR="008D59CE" w:rsidRDefault="00314197" w:rsidP="00CD3B3C">
      <w:pPr>
        <w:pStyle w:val="Corpodetexto"/>
        <w:numPr>
          <w:ilvl w:val="0"/>
          <w:numId w:val="28"/>
        </w:numPr>
        <w:ind w:left="426" w:hanging="1"/>
      </w:pPr>
      <w:r w:rsidRPr="00314197">
        <w:t>Cr</w:t>
      </w:r>
      <w:r w:rsidR="006F27DA">
        <w:t>iar Tela Localizar Veículo</w:t>
      </w:r>
    </w:p>
    <w:p w:rsidR="00C171C0" w:rsidRPr="00314197" w:rsidRDefault="006F27DA" w:rsidP="00CD3B3C">
      <w:pPr>
        <w:pStyle w:val="Corpodetexto"/>
        <w:numPr>
          <w:ilvl w:val="0"/>
          <w:numId w:val="28"/>
        </w:numPr>
        <w:ind w:left="426" w:hanging="1"/>
      </w:pPr>
      <w:r>
        <w:t>Testar Tela Localizar Veículo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1134"/>
        <w:gridCol w:w="1134"/>
        <w:gridCol w:w="1276"/>
        <w:gridCol w:w="851"/>
        <w:gridCol w:w="1134"/>
        <w:gridCol w:w="850"/>
        <w:gridCol w:w="709"/>
      </w:tblGrid>
      <w:tr w:rsidR="00DF2C7C" w:rsidTr="00705A7F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Iteração </w:t>
            </w:r>
            <w:r w:rsidR="00C171C0">
              <w:rPr>
                <w:rFonts w:ascii="Arial" w:hAnsi="Arial" w:cs="Arial"/>
              </w:rPr>
              <w:t xml:space="preserve">Tela </w:t>
            </w:r>
            <w:r w:rsidR="00C677A3">
              <w:rPr>
                <w:rFonts w:ascii="Arial" w:hAnsi="Arial" w:cs="Arial"/>
              </w:rPr>
              <w:t>Lo</w:t>
            </w:r>
            <w:r w:rsidR="006F27DA">
              <w:rPr>
                <w:rFonts w:ascii="Arial" w:hAnsi="Arial" w:cs="Arial"/>
              </w:rPr>
              <w:t>calizar Veículo</w:t>
            </w:r>
          </w:p>
        </w:tc>
        <w:tc>
          <w:tcPr>
            <w:tcW w:w="738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5311D" w:rsidRPr="006C6C5C" w:rsidRDefault="00C64020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CD27CF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CD27CF" w:rsidRDefault="00C171C0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</w:t>
            </w:r>
            <w:r w:rsidR="006F27DA">
              <w:rPr>
                <w:rFonts w:ascii="Arial" w:hAnsi="Arial" w:cs="Arial"/>
              </w:rPr>
              <w:t>calizar Veículo</w:t>
            </w:r>
          </w:p>
        </w:tc>
        <w:tc>
          <w:tcPr>
            <w:tcW w:w="738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D27CF" w:rsidRPr="008A0F4A" w:rsidRDefault="00C64020" w:rsidP="00CD27CF">
            <w:pPr>
              <w:rPr>
                <w:rFonts w:ascii="Arial" w:hAnsi="Arial" w:cs="Arial"/>
              </w:rPr>
            </w:pPr>
            <w:hyperlink r:id="rId8" w:history="1">
              <w:r w:rsidR="00CD27CF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3210B0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3210B0" w:rsidRDefault="006F27DA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Tela Localizar Veículo</w:t>
            </w:r>
          </w:p>
        </w:tc>
        <w:tc>
          <w:tcPr>
            <w:tcW w:w="738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3210B0" w:rsidRPr="008A0F4A" w:rsidRDefault="00C64020" w:rsidP="00FF1D29">
            <w:pPr>
              <w:rPr>
                <w:rFonts w:ascii="Arial" w:hAnsi="Arial" w:cs="Arial"/>
              </w:rPr>
            </w:pPr>
            <w:hyperlink r:id="rId9" w:history="1">
              <w:r w:rsidR="003210B0" w:rsidRPr="008A0F4A">
                <w:rPr>
                  <w:rStyle w:val="Hyperlink"/>
                  <w:rFonts w:ascii="Arial" w:hAnsi="Arial" w:cs="Arial"/>
                </w:rPr>
                <w:t>https://github.com/valtervasconcelos/Projeto_</w:t>
              </w:r>
              <w:r w:rsidR="003210B0" w:rsidRPr="008A0F4A">
                <w:rPr>
                  <w:rStyle w:val="Hyperlink"/>
                  <w:rFonts w:ascii="Arial" w:hAnsi="Arial" w:cs="Arial"/>
                </w:rPr>
                <w:lastRenderedPageBreak/>
                <w:t>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CA21DC">
            <w:pPr>
              <w:pStyle w:val="Corpodetexto"/>
              <w:ind w:left="0"/>
            </w:pPr>
            <w:r>
              <w:t>Não houve 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6F27DA" w:rsidP="00684C89">
      <w:pPr>
        <w:pStyle w:val="Ttulo2"/>
      </w:pPr>
      <w:r>
        <w:t>Tela Localizar Veículo</w:t>
      </w:r>
      <w:r w:rsidR="005932CA">
        <w:t xml:space="preserve"> funcionando conforme</w:t>
      </w:r>
      <w:r w:rsidR="00E91A73">
        <w:t xml:space="preserve"> d</w:t>
      </w:r>
      <w:r w:rsidR="00A24AB6" w:rsidRPr="00684C89">
        <w:t>ocumentos de Visão e Plano de Projeto</w:t>
      </w:r>
      <w:r w:rsidR="005932CA">
        <w:t xml:space="preserve"> e realizado todos os testes previstos com tolerância máxima de erros de 10%.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02/10/2013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0"/>
      <w:footerReference w:type="default" r:id="rId11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545" w:rsidRDefault="007A3545">
      <w:r>
        <w:separator/>
      </w:r>
    </w:p>
  </w:endnote>
  <w:endnote w:type="continuationSeparator" w:id="0">
    <w:p w:rsidR="007A3545" w:rsidRDefault="007A3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C64020">
            <w:fldChar w:fldCharType="begin"/>
          </w:r>
          <w:r>
            <w:instrText xml:space="preserve"> DATE \@ "yyyy" </w:instrText>
          </w:r>
          <w:r w:rsidR="00C64020">
            <w:fldChar w:fldCharType="separate"/>
          </w:r>
          <w:r w:rsidR="007A0D71">
            <w:rPr>
              <w:noProof/>
            </w:rPr>
            <w:t>2013</w:t>
          </w:r>
          <w:r w:rsidR="00C6402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C6402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64020">
            <w:rPr>
              <w:rStyle w:val="Nmerodepgina"/>
            </w:rPr>
            <w:fldChar w:fldCharType="separate"/>
          </w:r>
          <w:r w:rsidR="007A0D71">
            <w:rPr>
              <w:rStyle w:val="Nmerodepgina"/>
              <w:noProof/>
            </w:rPr>
            <w:t>1</w:t>
          </w:r>
          <w:r w:rsidR="00C64020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7A0D71" w:rsidRPr="007A0D71">
              <w:rPr>
                <w:rStyle w:val="Nmerodepgina"/>
                <w:noProof/>
                <w:lang w:val="en-US"/>
              </w:rPr>
              <w:t>2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545" w:rsidRDefault="007A3545">
      <w:r>
        <w:separator/>
      </w:r>
    </w:p>
  </w:footnote>
  <w:footnote w:type="continuationSeparator" w:id="0">
    <w:p w:rsidR="007A3545" w:rsidRDefault="007A35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705A7F">
            <w:t xml:space="preserve"> E1</w:t>
          </w:r>
        </w:p>
      </w:tc>
      <w:tc>
        <w:tcPr>
          <w:tcW w:w="3179" w:type="dxa"/>
        </w:tcPr>
        <w:p w:rsidR="0095311D" w:rsidRDefault="00201AF9" w:rsidP="001B38A2">
          <w:r>
            <w:t xml:space="preserve">  Data: 0</w:t>
          </w:r>
          <w:r w:rsidR="001B38A2">
            <w:t>4</w:t>
          </w:r>
          <w:r>
            <w:t>/</w:t>
          </w:r>
          <w:r w:rsidR="001F504E">
            <w:t>11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46252"/>
    <w:rsid w:val="00082549"/>
    <w:rsid w:val="000963F3"/>
    <w:rsid w:val="000C1191"/>
    <w:rsid w:val="00100D5A"/>
    <w:rsid w:val="00101C01"/>
    <w:rsid w:val="001230C3"/>
    <w:rsid w:val="00124AE9"/>
    <w:rsid w:val="00130B9B"/>
    <w:rsid w:val="00153961"/>
    <w:rsid w:val="001612B0"/>
    <w:rsid w:val="001765D9"/>
    <w:rsid w:val="00180582"/>
    <w:rsid w:val="001838D5"/>
    <w:rsid w:val="001B1DFF"/>
    <w:rsid w:val="001B38A2"/>
    <w:rsid w:val="001D52E5"/>
    <w:rsid w:val="001F0CB7"/>
    <w:rsid w:val="001F3052"/>
    <w:rsid w:val="001F504E"/>
    <w:rsid w:val="00201AF9"/>
    <w:rsid w:val="0022630C"/>
    <w:rsid w:val="00230C30"/>
    <w:rsid w:val="00231BEB"/>
    <w:rsid w:val="00234642"/>
    <w:rsid w:val="00237DFD"/>
    <w:rsid w:val="0024722C"/>
    <w:rsid w:val="00253438"/>
    <w:rsid w:val="00265264"/>
    <w:rsid w:val="00267B3C"/>
    <w:rsid w:val="002717A8"/>
    <w:rsid w:val="00275B41"/>
    <w:rsid w:val="00280A43"/>
    <w:rsid w:val="0028349E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210B0"/>
    <w:rsid w:val="00326DBC"/>
    <w:rsid w:val="00332700"/>
    <w:rsid w:val="00336EE5"/>
    <w:rsid w:val="00343FB1"/>
    <w:rsid w:val="00345FF8"/>
    <w:rsid w:val="00355324"/>
    <w:rsid w:val="00360FA0"/>
    <w:rsid w:val="003618B3"/>
    <w:rsid w:val="00372742"/>
    <w:rsid w:val="00374EC5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60233"/>
    <w:rsid w:val="00581E81"/>
    <w:rsid w:val="005914FC"/>
    <w:rsid w:val="005932CA"/>
    <w:rsid w:val="005C18C3"/>
    <w:rsid w:val="005C7F1E"/>
    <w:rsid w:val="005D3A68"/>
    <w:rsid w:val="005E24A3"/>
    <w:rsid w:val="005F1681"/>
    <w:rsid w:val="005F482B"/>
    <w:rsid w:val="0063302D"/>
    <w:rsid w:val="006438D8"/>
    <w:rsid w:val="00645644"/>
    <w:rsid w:val="00651079"/>
    <w:rsid w:val="00670A05"/>
    <w:rsid w:val="00684C89"/>
    <w:rsid w:val="00693B25"/>
    <w:rsid w:val="006A4DC5"/>
    <w:rsid w:val="006C4CFA"/>
    <w:rsid w:val="006C6C5C"/>
    <w:rsid w:val="006F19C9"/>
    <w:rsid w:val="006F27DA"/>
    <w:rsid w:val="006F3F7B"/>
    <w:rsid w:val="00704151"/>
    <w:rsid w:val="00705A7F"/>
    <w:rsid w:val="00721DDD"/>
    <w:rsid w:val="00750D98"/>
    <w:rsid w:val="00754A2E"/>
    <w:rsid w:val="0076496D"/>
    <w:rsid w:val="0077130D"/>
    <w:rsid w:val="007A0D71"/>
    <w:rsid w:val="007A3545"/>
    <w:rsid w:val="007D6974"/>
    <w:rsid w:val="007E3B4F"/>
    <w:rsid w:val="007F53F8"/>
    <w:rsid w:val="007F5542"/>
    <w:rsid w:val="00804509"/>
    <w:rsid w:val="0085328A"/>
    <w:rsid w:val="008570C4"/>
    <w:rsid w:val="008749DB"/>
    <w:rsid w:val="0087531D"/>
    <w:rsid w:val="008814EE"/>
    <w:rsid w:val="00886A7B"/>
    <w:rsid w:val="008978B6"/>
    <w:rsid w:val="00897A98"/>
    <w:rsid w:val="008B681F"/>
    <w:rsid w:val="008C6681"/>
    <w:rsid w:val="008D59CE"/>
    <w:rsid w:val="008E2691"/>
    <w:rsid w:val="008F1C81"/>
    <w:rsid w:val="008F5A5D"/>
    <w:rsid w:val="0090668D"/>
    <w:rsid w:val="00916FF1"/>
    <w:rsid w:val="0092627E"/>
    <w:rsid w:val="0092655C"/>
    <w:rsid w:val="00930315"/>
    <w:rsid w:val="009310F6"/>
    <w:rsid w:val="009469F5"/>
    <w:rsid w:val="0095311D"/>
    <w:rsid w:val="00965136"/>
    <w:rsid w:val="0097439B"/>
    <w:rsid w:val="00983DB6"/>
    <w:rsid w:val="00993DB8"/>
    <w:rsid w:val="009D1686"/>
    <w:rsid w:val="009E308F"/>
    <w:rsid w:val="009E7B6B"/>
    <w:rsid w:val="009F0C1C"/>
    <w:rsid w:val="009F5638"/>
    <w:rsid w:val="00A12B80"/>
    <w:rsid w:val="00A1523C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7189"/>
    <w:rsid w:val="00B20A98"/>
    <w:rsid w:val="00B31A28"/>
    <w:rsid w:val="00B46D12"/>
    <w:rsid w:val="00B47FF2"/>
    <w:rsid w:val="00B7448B"/>
    <w:rsid w:val="00BA3E3F"/>
    <w:rsid w:val="00BA4997"/>
    <w:rsid w:val="00BC154F"/>
    <w:rsid w:val="00BC1FC2"/>
    <w:rsid w:val="00BD19E6"/>
    <w:rsid w:val="00C01664"/>
    <w:rsid w:val="00C171C0"/>
    <w:rsid w:val="00C21148"/>
    <w:rsid w:val="00C220A3"/>
    <w:rsid w:val="00C22B8D"/>
    <w:rsid w:val="00C344D9"/>
    <w:rsid w:val="00C40D85"/>
    <w:rsid w:val="00C64020"/>
    <w:rsid w:val="00C677A3"/>
    <w:rsid w:val="00C75F8D"/>
    <w:rsid w:val="00C77F92"/>
    <w:rsid w:val="00C92D53"/>
    <w:rsid w:val="00CA21DC"/>
    <w:rsid w:val="00CC29D7"/>
    <w:rsid w:val="00CD27CF"/>
    <w:rsid w:val="00CD3B3C"/>
    <w:rsid w:val="00CE0610"/>
    <w:rsid w:val="00CE5A0A"/>
    <w:rsid w:val="00CF4B3E"/>
    <w:rsid w:val="00CF76E9"/>
    <w:rsid w:val="00D17B9B"/>
    <w:rsid w:val="00D22D11"/>
    <w:rsid w:val="00D242D5"/>
    <w:rsid w:val="00D268D4"/>
    <w:rsid w:val="00D32393"/>
    <w:rsid w:val="00D37670"/>
    <w:rsid w:val="00D541B8"/>
    <w:rsid w:val="00D62F2D"/>
    <w:rsid w:val="00D821D0"/>
    <w:rsid w:val="00DC3A3B"/>
    <w:rsid w:val="00DE516D"/>
    <w:rsid w:val="00DF2C7C"/>
    <w:rsid w:val="00E179FF"/>
    <w:rsid w:val="00E91A73"/>
    <w:rsid w:val="00EA592C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A148B"/>
    <w:rsid w:val="00FC3FB4"/>
    <w:rsid w:val="00FD31BE"/>
    <w:rsid w:val="00FD5178"/>
    <w:rsid w:val="00FF0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21</TotalTime>
  <Pages>2</Pages>
  <Words>300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12</cp:revision>
  <cp:lastPrinted>2013-10-02T18:09:00Z</cp:lastPrinted>
  <dcterms:created xsi:type="dcterms:W3CDTF">2013-12-04T11:57:00Z</dcterms:created>
  <dcterms:modified xsi:type="dcterms:W3CDTF">2013-12-04T12:51:00Z</dcterms:modified>
</cp:coreProperties>
</file>