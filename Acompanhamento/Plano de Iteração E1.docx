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B77B3C">
        <w:t>E1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705A7F">
        <w:tc>
          <w:tcPr>
            <w:tcW w:w="4885" w:type="dxa"/>
          </w:tcPr>
          <w:p w:rsidR="0095311D" w:rsidRDefault="0095311D" w:rsidP="00705A7F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 w:rsidP="00705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705A7F">
        <w:tc>
          <w:tcPr>
            <w:tcW w:w="4885" w:type="dxa"/>
          </w:tcPr>
          <w:p w:rsidR="000C1191" w:rsidRPr="000D5E3C" w:rsidRDefault="000C1191" w:rsidP="00705A7F">
            <w:pPr>
              <w:rPr>
                <w:rFonts w:ascii="Arial" w:hAnsi="Arial" w:cs="Arial"/>
              </w:rPr>
            </w:pPr>
            <w:r w:rsidRPr="000D5E3C">
              <w:rPr>
                <w:rFonts w:ascii="Arial" w:hAnsi="Arial" w:cs="Arial"/>
              </w:rPr>
              <w:t>Início da Iteração</w:t>
            </w:r>
          </w:p>
        </w:tc>
        <w:tc>
          <w:tcPr>
            <w:tcW w:w="1985" w:type="dxa"/>
          </w:tcPr>
          <w:p w:rsidR="000C1191" w:rsidRDefault="00B14786" w:rsidP="00705A7F">
            <w:r>
              <w:t>22</w:t>
            </w:r>
            <w:r w:rsidR="006F3F7B">
              <w:t>/1</w:t>
            </w:r>
            <w:r w:rsidR="00EA592C">
              <w:t>1</w:t>
            </w:r>
            <w:r w:rsidR="000C1191">
              <w:t>/2013</w:t>
            </w:r>
          </w:p>
        </w:tc>
      </w:tr>
      <w:tr w:rsidR="005C7F1E" w:rsidRPr="000D5E3C" w:rsidTr="00705A7F">
        <w:tc>
          <w:tcPr>
            <w:tcW w:w="4885" w:type="dxa"/>
          </w:tcPr>
          <w:p w:rsidR="005C7F1E" w:rsidRPr="000D5E3C" w:rsidRDefault="00C171C0" w:rsidP="00705A7F">
            <w:pPr>
              <w:rPr>
                <w:rFonts w:ascii="Arial" w:hAnsi="Arial" w:cs="Arial"/>
                <w:b/>
              </w:rPr>
            </w:pPr>
            <w:r w:rsidRPr="000D5E3C">
              <w:rPr>
                <w:rFonts w:ascii="Arial" w:hAnsi="Arial" w:cs="Arial"/>
                <w:b/>
              </w:rPr>
              <w:t xml:space="preserve">Criar Tela </w:t>
            </w:r>
            <w:proofErr w:type="spellStart"/>
            <w:r w:rsidR="005C7F1E" w:rsidRPr="000D5E3C">
              <w:rPr>
                <w:rFonts w:ascii="Arial" w:hAnsi="Arial" w:cs="Arial"/>
                <w:b/>
              </w:rPr>
              <w:t>L</w:t>
            </w:r>
            <w:r w:rsidR="006F27DA" w:rsidRPr="000D5E3C">
              <w:rPr>
                <w:rFonts w:ascii="Arial" w:hAnsi="Arial" w:cs="Arial"/>
                <w:b/>
              </w:rPr>
              <w:t>o</w:t>
            </w:r>
            <w:r w:rsidR="00B47EF5" w:rsidRPr="000D5E3C">
              <w:rPr>
                <w:rFonts w:ascii="Arial" w:hAnsi="Arial" w:cs="Arial"/>
                <w:b/>
              </w:rPr>
              <w:t>gar</w:t>
            </w:r>
            <w:proofErr w:type="spellEnd"/>
            <w:r w:rsidR="00B47EF5" w:rsidRPr="000D5E3C">
              <w:rPr>
                <w:rFonts w:ascii="Arial" w:hAnsi="Arial" w:cs="Arial"/>
                <w:b/>
              </w:rPr>
              <w:t xml:space="preserve"> no Sistema</w:t>
            </w:r>
          </w:p>
        </w:tc>
        <w:tc>
          <w:tcPr>
            <w:tcW w:w="1985" w:type="dxa"/>
          </w:tcPr>
          <w:p w:rsidR="005C7F1E" w:rsidRPr="000D5E3C" w:rsidRDefault="00B14786" w:rsidP="00705A7F">
            <w:pPr>
              <w:rPr>
                <w:b/>
              </w:rPr>
            </w:pPr>
            <w:r w:rsidRPr="000D5E3C">
              <w:rPr>
                <w:b/>
              </w:rPr>
              <w:t>23/11/2013</w:t>
            </w:r>
          </w:p>
        </w:tc>
      </w:tr>
      <w:tr w:rsidR="000C1191" w:rsidRPr="000D5E3C" w:rsidTr="00705A7F">
        <w:tc>
          <w:tcPr>
            <w:tcW w:w="4885" w:type="dxa"/>
          </w:tcPr>
          <w:p w:rsidR="000C1191" w:rsidRPr="000D5E3C" w:rsidRDefault="00C171C0" w:rsidP="00705A7F">
            <w:pPr>
              <w:rPr>
                <w:rFonts w:ascii="Arial" w:hAnsi="Arial" w:cs="Arial"/>
                <w:b/>
              </w:rPr>
            </w:pPr>
            <w:r w:rsidRPr="000D5E3C">
              <w:rPr>
                <w:rFonts w:ascii="Arial" w:hAnsi="Arial" w:cs="Arial"/>
                <w:b/>
              </w:rPr>
              <w:t xml:space="preserve">Testar Tela </w:t>
            </w:r>
            <w:proofErr w:type="spellStart"/>
            <w:r w:rsidRPr="000D5E3C">
              <w:rPr>
                <w:rFonts w:ascii="Arial" w:hAnsi="Arial" w:cs="Arial"/>
                <w:b/>
              </w:rPr>
              <w:t>Lo</w:t>
            </w:r>
            <w:r w:rsidR="00B47EF5" w:rsidRPr="000D5E3C">
              <w:rPr>
                <w:rFonts w:ascii="Arial" w:hAnsi="Arial" w:cs="Arial"/>
                <w:b/>
              </w:rPr>
              <w:t>gar</w:t>
            </w:r>
            <w:proofErr w:type="spellEnd"/>
            <w:r w:rsidR="00B47EF5" w:rsidRPr="000D5E3C">
              <w:rPr>
                <w:rFonts w:ascii="Arial" w:hAnsi="Arial" w:cs="Arial"/>
                <w:b/>
              </w:rPr>
              <w:t xml:space="preserve"> no Sistema</w:t>
            </w:r>
          </w:p>
        </w:tc>
        <w:tc>
          <w:tcPr>
            <w:tcW w:w="1985" w:type="dxa"/>
          </w:tcPr>
          <w:p w:rsidR="000C1191" w:rsidRPr="000D5E3C" w:rsidRDefault="00B14786" w:rsidP="00705A7F">
            <w:pPr>
              <w:rPr>
                <w:b/>
              </w:rPr>
            </w:pPr>
            <w:r w:rsidRPr="000D5E3C">
              <w:rPr>
                <w:b/>
              </w:rPr>
              <w:t>24</w:t>
            </w:r>
            <w:r w:rsidR="00EA592C" w:rsidRPr="000D5E3C">
              <w:rPr>
                <w:b/>
              </w:rPr>
              <w:t>/11</w:t>
            </w:r>
            <w:r w:rsidR="000C1191" w:rsidRPr="000D5E3C">
              <w:rPr>
                <w:b/>
              </w:rPr>
              <w:t>/2013</w:t>
            </w:r>
          </w:p>
        </w:tc>
      </w:tr>
      <w:tr w:rsidR="00210A8C" w:rsidRPr="000D5E3C" w:rsidTr="00705A7F">
        <w:tc>
          <w:tcPr>
            <w:tcW w:w="4885" w:type="dxa"/>
          </w:tcPr>
          <w:p w:rsidR="00210A8C" w:rsidRPr="000D5E3C" w:rsidRDefault="00210A8C" w:rsidP="00210A8C">
            <w:pPr>
              <w:rPr>
                <w:rFonts w:ascii="Arial" w:hAnsi="Arial" w:cs="Arial"/>
                <w:b/>
              </w:rPr>
            </w:pPr>
            <w:r w:rsidRPr="000D5E3C">
              <w:rPr>
                <w:rFonts w:ascii="Arial" w:hAnsi="Arial" w:cs="Arial"/>
                <w:b/>
              </w:rPr>
              <w:t>Criar Tela Localizar Veículo</w:t>
            </w:r>
          </w:p>
        </w:tc>
        <w:tc>
          <w:tcPr>
            <w:tcW w:w="1985" w:type="dxa"/>
          </w:tcPr>
          <w:p w:rsidR="00210A8C" w:rsidRPr="000D5E3C" w:rsidRDefault="00210A8C" w:rsidP="00210A8C">
            <w:pPr>
              <w:rPr>
                <w:b/>
              </w:rPr>
            </w:pPr>
            <w:r w:rsidRPr="000D5E3C">
              <w:rPr>
                <w:b/>
              </w:rPr>
              <w:t>28/11/2013</w:t>
            </w:r>
          </w:p>
        </w:tc>
      </w:tr>
      <w:tr w:rsidR="00210A8C" w:rsidRPr="000D5E3C" w:rsidTr="00705A7F">
        <w:tc>
          <w:tcPr>
            <w:tcW w:w="4885" w:type="dxa"/>
          </w:tcPr>
          <w:p w:rsidR="00210A8C" w:rsidRPr="000D5E3C" w:rsidRDefault="00210A8C" w:rsidP="00210A8C">
            <w:pPr>
              <w:rPr>
                <w:rFonts w:ascii="Arial" w:hAnsi="Arial" w:cs="Arial"/>
                <w:b/>
              </w:rPr>
            </w:pPr>
            <w:r w:rsidRPr="000D5E3C">
              <w:rPr>
                <w:rFonts w:ascii="Arial" w:hAnsi="Arial" w:cs="Arial"/>
                <w:b/>
              </w:rPr>
              <w:t>Testar Tela Localizar Veículo</w:t>
            </w:r>
          </w:p>
        </w:tc>
        <w:tc>
          <w:tcPr>
            <w:tcW w:w="1985" w:type="dxa"/>
          </w:tcPr>
          <w:p w:rsidR="00210A8C" w:rsidRPr="000D5E3C" w:rsidRDefault="00210A8C" w:rsidP="00210A8C">
            <w:pPr>
              <w:rPr>
                <w:b/>
              </w:rPr>
            </w:pPr>
            <w:r w:rsidRPr="000D5E3C">
              <w:rPr>
                <w:b/>
              </w:rPr>
              <w:t>01/12/2013</w:t>
            </w:r>
          </w:p>
        </w:tc>
      </w:tr>
      <w:tr w:rsidR="00210A8C" w:rsidTr="00705A7F">
        <w:tc>
          <w:tcPr>
            <w:tcW w:w="4885" w:type="dxa"/>
          </w:tcPr>
          <w:p w:rsidR="00210A8C" w:rsidRPr="00704151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1985" w:type="dxa"/>
          </w:tcPr>
          <w:p w:rsidR="00210A8C" w:rsidRDefault="00210A8C" w:rsidP="00302F6B">
            <w:r>
              <w:t>02</w:t>
            </w:r>
            <w:r w:rsidR="007D0B45">
              <w:t>/12</w:t>
            </w:r>
            <w:r>
              <w:t>/2013</w:t>
            </w:r>
          </w:p>
        </w:tc>
      </w:tr>
      <w:tr w:rsidR="00210A8C" w:rsidTr="00705A7F">
        <w:tc>
          <w:tcPr>
            <w:tcW w:w="4885" w:type="dxa"/>
          </w:tcPr>
          <w:p w:rsidR="00210A8C" w:rsidRPr="00704151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985" w:type="dxa"/>
          </w:tcPr>
          <w:p w:rsidR="00210A8C" w:rsidRDefault="007D0B45" w:rsidP="00302F6B">
            <w:r>
              <w:t>03/12</w:t>
            </w:r>
            <w:r w:rsidR="00210A8C">
              <w:t>/2013</w:t>
            </w:r>
          </w:p>
        </w:tc>
      </w:tr>
      <w:tr w:rsidR="00210A8C" w:rsidTr="00705A7F">
        <w:tc>
          <w:tcPr>
            <w:tcW w:w="4885" w:type="dxa"/>
          </w:tcPr>
          <w:p w:rsidR="00210A8C" w:rsidRPr="00704151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1985" w:type="dxa"/>
          </w:tcPr>
          <w:p w:rsidR="00210A8C" w:rsidRDefault="00210A8C" w:rsidP="00302F6B">
            <w:r>
              <w:t>04</w:t>
            </w:r>
            <w:r w:rsidR="007D0B45">
              <w:t>/12</w:t>
            </w:r>
            <w:r>
              <w:t>/2013</w:t>
            </w:r>
          </w:p>
        </w:tc>
      </w:tr>
      <w:tr w:rsidR="00210A8C" w:rsidTr="00705A7F">
        <w:tc>
          <w:tcPr>
            <w:tcW w:w="4885" w:type="dxa"/>
          </w:tcPr>
          <w:p w:rsidR="00210A8C" w:rsidRPr="00704151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1985" w:type="dxa"/>
          </w:tcPr>
          <w:p w:rsidR="00210A8C" w:rsidRDefault="00210A8C" w:rsidP="00302F6B">
            <w:r>
              <w:t>06</w:t>
            </w:r>
            <w:r w:rsidR="007D0B45">
              <w:t>/12</w:t>
            </w:r>
            <w:r>
              <w:t>/2013</w:t>
            </w:r>
          </w:p>
        </w:tc>
      </w:tr>
      <w:tr w:rsidR="00210A8C" w:rsidRPr="000D5E3C" w:rsidTr="00705A7F">
        <w:tc>
          <w:tcPr>
            <w:tcW w:w="4885" w:type="dxa"/>
          </w:tcPr>
          <w:p w:rsidR="00210A8C" w:rsidRPr="000D5E3C" w:rsidRDefault="00210A8C" w:rsidP="00302F6B">
            <w:pPr>
              <w:rPr>
                <w:rFonts w:ascii="Arial" w:hAnsi="Arial" w:cs="Arial"/>
                <w:b/>
              </w:rPr>
            </w:pPr>
            <w:r w:rsidRPr="000D5E3C">
              <w:rPr>
                <w:rFonts w:ascii="Arial" w:hAnsi="Arial" w:cs="Arial"/>
                <w:b/>
              </w:rPr>
              <w:t xml:space="preserve">Especificar o caso de uso </w:t>
            </w:r>
            <w:proofErr w:type="spellStart"/>
            <w:r w:rsidRPr="000D5E3C">
              <w:rPr>
                <w:rFonts w:ascii="Arial" w:hAnsi="Arial" w:cs="Arial"/>
                <w:b/>
              </w:rPr>
              <w:t>Logar</w:t>
            </w:r>
            <w:proofErr w:type="spellEnd"/>
            <w:r w:rsidRPr="000D5E3C">
              <w:rPr>
                <w:rFonts w:ascii="Arial" w:hAnsi="Arial" w:cs="Arial"/>
                <w:b/>
              </w:rPr>
              <w:t xml:space="preserve"> no Sistema</w:t>
            </w:r>
          </w:p>
        </w:tc>
        <w:tc>
          <w:tcPr>
            <w:tcW w:w="1985" w:type="dxa"/>
          </w:tcPr>
          <w:p w:rsidR="00210A8C" w:rsidRPr="000D5E3C" w:rsidRDefault="00210A8C" w:rsidP="00302F6B">
            <w:pPr>
              <w:rPr>
                <w:b/>
              </w:rPr>
            </w:pPr>
            <w:r w:rsidRPr="000D5E3C">
              <w:rPr>
                <w:b/>
              </w:rPr>
              <w:t>07</w:t>
            </w:r>
            <w:r w:rsidR="007D0B45">
              <w:rPr>
                <w:b/>
              </w:rPr>
              <w:t>/12</w:t>
            </w:r>
            <w:r w:rsidRPr="000D5E3C">
              <w:rPr>
                <w:b/>
              </w:rPr>
              <w:t>/2013</w:t>
            </w:r>
          </w:p>
        </w:tc>
      </w:tr>
      <w:tr w:rsidR="00210A8C" w:rsidTr="00705A7F">
        <w:tc>
          <w:tcPr>
            <w:tcW w:w="4885" w:type="dxa"/>
          </w:tcPr>
          <w:p w:rsidR="00210A8C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1985" w:type="dxa"/>
          </w:tcPr>
          <w:p w:rsidR="00210A8C" w:rsidRDefault="00210A8C" w:rsidP="00302F6B">
            <w:r>
              <w:t>09</w:t>
            </w:r>
            <w:r w:rsidR="007D0B45">
              <w:t>/12</w:t>
            </w:r>
            <w:r>
              <w:t>/2013</w:t>
            </w:r>
          </w:p>
        </w:tc>
      </w:tr>
      <w:tr w:rsidR="009F1A0D" w:rsidTr="00705A7F">
        <w:tc>
          <w:tcPr>
            <w:tcW w:w="4885" w:type="dxa"/>
          </w:tcPr>
          <w:p w:rsidR="009F1A0D" w:rsidRPr="00704151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1985" w:type="dxa"/>
          </w:tcPr>
          <w:p w:rsidR="009F1A0D" w:rsidRDefault="007D0B45" w:rsidP="00302F6B">
            <w:r>
              <w:t>13/12</w:t>
            </w:r>
            <w:r w:rsidR="009F1A0D">
              <w:t>/2013</w:t>
            </w:r>
          </w:p>
        </w:tc>
      </w:tr>
      <w:tr w:rsidR="009F1A0D" w:rsidTr="00705A7F">
        <w:tc>
          <w:tcPr>
            <w:tcW w:w="4885" w:type="dxa"/>
          </w:tcPr>
          <w:p w:rsidR="009F1A0D" w:rsidRPr="00704151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985" w:type="dxa"/>
          </w:tcPr>
          <w:p w:rsidR="009F1A0D" w:rsidRDefault="007D0B45" w:rsidP="00302F6B">
            <w:r>
              <w:t>15/12</w:t>
            </w:r>
            <w:r w:rsidR="009F1A0D">
              <w:t>/2013</w:t>
            </w:r>
          </w:p>
        </w:tc>
      </w:tr>
      <w:tr w:rsidR="009F1A0D" w:rsidTr="00705A7F">
        <w:tc>
          <w:tcPr>
            <w:tcW w:w="4885" w:type="dxa"/>
          </w:tcPr>
          <w:p w:rsidR="009F1A0D" w:rsidRPr="00704151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1985" w:type="dxa"/>
          </w:tcPr>
          <w:p w:rsidR="009F1A0D" w:rsidRDefault="009F1A0D" w:rsidP="00302F6B">
            <w:r>
              <w:t>16/1</w:t>
            </w:r>
            <w:r w:rsidR="007D0B45">
              <w:t>2</w:t>
            </w:r>
            <w:r>
              <w:t>/2013</w:t>
            </w:r>
          </w:p>
        </w:tc>
      </w:tr>
      <w:tr w:rsidR="009F1A0D" w:rsidTr="00705A7F">
        <w:tc>
          <w:tcPr>
            <w:tcW w:w="4885" w:type="dxa"/>
          </w:tcPr>
          <w:p w:rsidR="009F1A0D" w:rsidRPr="00704151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1985" w:type="dxa"/>
          </w:tcPr>
          <w:p w:rsidR="009F1A0D" w:rsidRDefault="007D0B45" w:rsidP="00302F6B">
            <w:r>
              <w:t>18/12</w:t>
            </w:r>
            <w:r w:rsidR="009F1A0D">
              <w:t>/2013</w:t>
            </w:r>
          </w:p>
        </w:tc>
      </w:tr>
      <w:tr w:rsidR="009F1A0D" w:rsidRPr="000D5E3C" w:rsidTr="00705A7F">
        <w:tc>
          <w:tcPr>
            <w:tcW w:w="4885" w:type="dxa"/>
          </w:tcPr>
          <w:p w:rsidR="009F1A0D" w:rsidRPr="000D5E3C" w:rsidRDefault="009F1A0D" w:rsidP="00302F6B">
            <w:pPr>
              <w:rPr>
                <w:rFonts w:ascii="Arial" w:hAnsi="Arial" w:cs="Arial"/>
                <w:b/>
              </w:rPr>
            </w:pPr>
            <w:r w:rsidRPr="000D5E3C">
              <w:rPr>
                <w:rFonts w:ascii="Arial" w:hAnsi="Arial" w:cs="Arial"/>
                <w:b/>
              </w:rPr>
              <w:t>Especificar o caso de uso Localizar Veículo</w:t>
            </w:r>
          </w:p>
        </w:tc>
        <w:tc>
          <w:tcPr>
            <w:tcW w:w="1985" w:type="dxa"/>
          </w:tcPr>
          <w:p w:rsidR="009F1A0D" w:rsidRPr="000D5E3C" w:rsidRDefault="009F1A0D" w:rsidP="00302F6B">
            <w:pPr>
              <w:rPr>
                <w:b/>
              </w:rPr>
            </w:pPr>
            <w:r w:rsidRPr="000D5E3C">
              <w:rPr>
                <w:b/>
              </w:rPr>
              <w:t>19</w:t>
            </w:r>
            <w:r w:rsidR="007D0B45">
              <w:rPr>
                <w:b/>
              </w:rPr>
              <w:t>/12</w:t>
            </w:r>
            <w:r w:rsidRPr="000D5E3C">
              <w:rPr>
                <w:b/>
              </w:rPr>
              <w:t>/2013</w:t>
            </w:r>
          </w:p>
        </w:tc>
      </w:tr>
      <w:tr w:rsidR="009F1A0D" w:rsidTr="00705A7F">
        <w:tc>
          <w:tcPr>
            <w:tcW w:w="4885" w:type="dxa"/>
          </w:tcPr>
          <w:p w:rsidR="009F1A0D" w:rsidRDefault="009F1A0D" w:rsidP="00302F6B">
            <w:r>
              <w:t>Final da Iteração</w:t>
            </w:r>
          </w:p>
        </w:tc>
        <w:tc>
          <w:tcPr>
            <w:tcW w:w="1985" w:type="dxa"/>
          </w:tcPr>
          <w:p w:rsidR="009F1A0D" w:rsidRDefault="009F1A0D" w:rsidP="00302F6B">
            <w:r>
              <w:t>20</w:t>
            </w:r>
            <w:r w:rsidR="007D0B45">
              <w:t>/12</w:t>
            </w:r>
            <w:r>
              <w:t>/2013</w:t>
            </w:r>
          </w:p>
        </w:tc>
      </w:tr>
      <w:bookmarkEnd w:id="0"/>
    </w:tbl>
    <w:p w:rsidR="00210A8C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95311D" w:rsidRDefault="00705A7F">
      <w:pPr>
        <w:pStyle w:val="Corpodetexto"/>
        <w:ind w:left="0"/>
      </w:pPr>
      <w:r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314197" w:rsidRDefault="00705A7F" w:rsidP="00CD3B3C">
      <w:pPr>
        <w:pStyle w:val="Corpodetexto"/>
        <w:numPr>
          <w:ilvl w:val="0"/>
          <w:numId w:val="28"/>
        </w:numPr>
        <w:ind w:left="426" w:hanging="1"/>
        <w:jc w:val="both"/>
      </w:pPr>
      <w:r>
        <w:t>Criar o plano de Iteração E1</w:t>
      </w:r>
    </w:p>
    <w:p w:rsidR="008D59CE" w:rsidRDefault="00314197" w:rsidP="00CD3B3C">
      <w:pPr>
        <w:pStyle w:val="Corpodetexto"/>
        <w:numPr>
          <w:ilvl w:val="0"/>
          <w:numId w:val="28"/>
        </w:numPr>
        <w:ind w:left="426" w:hanging="1"/>
      </w:pPr>
      <w:r w:rsidRPr="00314197">
        <w:t>Cr</w:t>
      </w:r>
      <w:r w:rsidR="000901E2">
        <w:t xml:space="preserve">iar Tela </w:t>
      </w:r>
      <w:proofErr w:type="spellStart"/>
      <w:r w:rsidR="000901E2">
        <w:t>Logar</w:t>
      </w:r>
      <w:proofErr w:type="spellEnd"/>
      <w:r w:rsidR="000901E2">
        <w:t xml:space="preserve"> no Sistema</w:t>
      </w:r>
    </w:p>
    <w:p w:rsidR="00C171C0" w:rsidRDefault="000901E2" w:rsidP="00CD3B3C">
      <w:pPr>
        <w:pStyle w:val="Corpodetexto"/>
        <w:numPr>
          <w:ilvl w:val="0"/>
          <w:numId w:val="28"/>
        </w:numPr>
        <w:ind w:left="426" w:hanging="1"/>
      </w:pPr>
      <w:r>
        <w:t xml:space="preserve">Testar Tela </w:t>
      </w:r>
      <w:proofErr w:type="spellStart"/>
      <w:r>
        <w:t>Logar</w:t>
      </w:r>
      <w:proofErr w:type="spellEnd"/>
      <w:r>
        <w:t xml:space="preserve"> no Sistema</w:t>
      </w:r>
    </w:p>
    <w:p w:rsidR="00282ECF" w:rsidRDefault="00282ECF" w:rsidP="00CD3B3C">
      <w:pPr>
        <w:pStyle w:val="Corpodetexto"/>
        <w:numPr>
          <w:ilvl w:val="0"/>
          <w:numId w:val="28"/>
        </w:numPr>
        <w:ind w:left="426" w:hanging="1"/>
      </w:pPr>
      <w:r>
        <w:t xml:space="preserve">Especificar Caso de Uso </w:t>
      </w:r>
      <w:proofErr w:type="spellStart"/>
      <w:r>
        <w:t>Logar</w:t>
      </w:r>
      <w:proofErr w:type="spellEnd"/>
      <w:r>
        <w:t xml:space="preserve"> no Sistema</w:t>
      </w:r>
    </w:p>
    <w:p w:rsidR="00282ECF" w:rsidRDefault="0052655B" w:rsidP="00CD3B3C">
      <w:pPr>
        <w:pStyle w:val="Corpodetexto"/>
        <w:numPr>
          <w:ilvl w:val="0"/>
          <w:numId w:val="28"/>
        </w:numPr>
        <w:ind w:left="426" w:hanging="1"/>
      </w:pPr>
      <w:r>
        <w:t>Especificar Caso de Uso Localizar Veículo</w:t>
      </w:r>
    </w:p>
    <w:p w:rsidR="00C41105" w:rsidRDefault="00C41105" w:rsidP="00C41105">
      <w:pPr>
        <w:pStyle w:val="Corpodetexto"/>
        <w:ind w:left="426"/>
      </w:pPr>
    </w:p>
    <w:p w:rsidR="00C41105" w:rsidRDefault="00C41105" w:rsidP="00C41105">
      <w:pPr>
        <w:pStyle w:val="Corpodetexto"/>
        <w:ind w:left="426"/>
      </w:pPr>
    </w:p>
    <w:p w:rsidR="00C41105" w:rsidRDefault="00C41105" w:rsidP="00C41105">
      <w:pPr>
        <w:pStyle w:val="Corpodetexto"/>
        <w:ind w:left="426"/>
      </w:pPr>
    </w:p>
    <w:p w:rsidR="00C41105" w:rsidRPr="00314197" w:rsidRDefault="00C41105" w:rsidP="00C41105">
      <w:pPr>
        <w:pStyle w:val="Corpodetexto"/>
        <w:ind w:left="426"/>
      </w:pP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1134"/>
        <w:gridCol w:w="1134"/>
        <w:gridCol w:w="1276"/>
        <w:gridCol w:w="851"/>
        <w:gridCol w:w="1134"/>
        <w:gridCol w:w="850"/>
        <w:gridCol w:w="709"/>
      </w:tblGrid>
      <w:tr w:rsidR="00DF2C7C" w:rsidTr="00705A7F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738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265CF4" w:rsidP="00CD27CF">
            <w:pPr>
              <w:rPr>
                <w:rFonts w:ascii="Arial" w:hAnsi="Arial" w:cs="Arial"/>
              </w:rPr>
            </w:pPr>
            <w:hyperlink r:id="rId7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35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C41105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738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265CF4" w:rsidP="00302F6B">
            <w:pPr>
              <w:rPr>
                <w:rFonts w:ascii="Arial" w:hAnsi="Arial" w:cs="Arial"/>
              </w:rPr>
            </w:pPr>
            <w:hyperlink r:id="rId8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3210B0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3210B0" w:rsidRDefault="006F27DA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Testar Tela </w:t>
            </w:r>
            <w:proofErr w:type="spellStart"/>
            <w:r>
              <w:rPr>
                <w:rFonts w:ascii="Arial" w:hAnsi="Arial" w:cs="Arial"/>
              </w:rPr>
              <w:t>Lo</w:t>
            </w:r>
            <w:r w:rsidR="000901E2">
              <w:rPr>
                <w:rFonts w:ascii="Arial" w:hAnsi="Arial" w:cs="Arial"/>
              </w:rPr>
              <w:t>gar</w:t>
            </w:r>
            <w:proofErr w:type="spellEnd"/>
            <w:r w:rsidR="000901E2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738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3210B0" w:rsidRPr="008A0F4A" w:rsidRDefault="00265CF4" w:rsidP="00FF1D29">
            <w:pPr>
              <w:rPr>
                <w:rFonts w:ascii="Arial" w:hAnsi="Arial" w:cs="Arial"/>
              </w:rPr>
            </w:pPr>
            <w:hyperlink r:id="rId9" w:history="1">
              <w:r w:rsidR="003210B0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Localizar Veículo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210A8C" w:rsidRPr="008A0F4A" w:rsidRDefault="00265CF4" w:rsidP="00302F6B">
            <w:pPr>
              <w:rPr>
                <w:rFonts w:ascii="Arial" w:hAnsi="Arial" w:cs="Arial"/>
              </w:rPr>
            </w:pPr>
            <w:hyperlink r:id="rId10" w:history="1">
              <w:r w:rsidR="00210A8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Localizar Veículo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210A8C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210A8C" w:rsidRDefault="00A5721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Tela Localizar Veículo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210A8C" w:rsidRPr="008A0F4A" w:rsidRDefault="00265CF4" w:rsidP="00302F6B">
            <w:pPr>
              <w:rPr>
                <w:rFonts w:ascii="Arial" w:hAnsi="Arial" w:cs="Arial"/>
              </w:rPr>
            </w:pPr>
            <w:hyperlink r:id="rId11" w:history="1">
              <w:r w:rsidR="00210A8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Tela Localizar Veículo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210A8C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210A8C" w:rsidRDefault="00A5721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Pr="001B1DFF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210A8C" w:rsidRPr="006C6C5C" w:rsidRDefault="00265CF4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2" w:history="1">
              <w:r w:rsidR="00210A8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2,0</w:t>
            </w:r>
          </w:p>
        </w:tc>
        <w:tc>
          <w:tcPr>
            <w:tcW w:w="709" w:type="dxa"/>
            <w:noWrap/>
            <w:vAlign w:val="bottom"/>
          </w:tcPr>
          <w:p w:rsidR="00210A8C" w:rsidRDefault="00A5721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Pr="001B1DFF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Plano de Projeto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210A8C" w:rsidRPr="008A0F4A" w:rsidRDefault="00265CF4" w:rsidP="00302F6B">
            <w:pPr>
              <w:rPr>
                <w:rFonts w:ascii="Arial" w:hAnsi="Arial" w:cs="Arial"/>
              </w:rPr>
            </w:pPr>
            <w:hyperlink r:id="rId13" w:history="1">
              <w:r w:rsidR="00210A8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Pr="001B1DFF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o </w:t>
            </w:r>
            <w:r>
              <w:rPr>
                <w:rFonts w:ascii="Arial" w:hAnsi="Arial" w:cs="Arial"/>
              </w:rPr>
              <w:lastRenderedPageBreak/>
              <w:t>Documento Lista de Riscos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210A8C" w:rsidRPr="006C6C5C" w:rsidRDefault="00265CF4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4" w:history="1">
              <w:r w:rsidR="00210A8C" w:rsidRPr="00681C0B">
                <w:rPr>
                  <w:rStyle w:val="Hyperlink"/>
                  <w:rFonts w:ascii="Arial" w:hAnsi="Arial" w:cs="Arial"/>
                </w:rPr>
                <w:t>https://githu</w:t>
              </w:r>
              <w:r w:rsidR="00210A8C" w:rsidRPr="00681C0B">
                <w:rPr>
                  <w:rStyle w:val="Hyperlink"/>
                  <w:rFonts w:ascii="Arial" w:hAnsi="Arial" w:cs="Arial"/>
                </w:rPr>
                <w:lastRenderedPageBreak/>
                <w:t>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Pr="006C6C5C" w:rsidRDefault="00210A8C" w:rsidP="00302F6B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Valter </w:t>
            </w:r>
            <w:r>
              <w:rPr>
                <w:rFonts w:ascii="Arial" w:hAnsi="Arial" w:cs="Arial"/>
                <w:lang w:eastAsia="ja-JP"/>
              </w:rPr>
              <w:lastRenderedPageBreak/>
              <w:t>Vasconcelos</w:t>
            </w:r>
          </w:p>
        </w:tc>
        <w:tc>
          <w:tcPr>
            <w:tcW w:w="850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1,5</w:t>
            </w:r>
          </w:p>
        </w:tc>
        <w:tc>
          <w:tcPr>
            <w:tcW w:w="709" w:type="dxa"/>
            <w:noWrap/>
            <w:vAlign w:val="bottom"/>
          </w:tcPr>
          <w:p w:rsidR="00210A8C" w:rsidRDefault="00A5721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Pr="001B1DFF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210A8C" w:rsidRPr="002E36B8" w:rsidRDefault="00265CF4" w:rsidP="00302F6B">
            <w:pPr>
              <w:rPr>
                <w:rFonts w:ascii="Arial" w:hAnsi="Arial" w:cs="Arial"/>
              </w:rPr>
            </w:pPr>
            <w:hyperlink r:id="rId15" w:history="1">
              <w:r w:rsidR="00210A8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210A8C" w:rsidRDefault="00A5721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210A8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210A8C" w:rsidRDefault="00210A8C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>
              <w:rPr>
                <w:rFonts w:ascii="Arial" w:hAnsi="Arial" w:cs="Arial"/>
              </w:rPr>
              <w:t xml:space="preserve"> no Sistema</w:t>
            </w:r>
          </w:p>
          <w:p w:rsidR="00210A8C" w:rsidRDefault="00210A8C" w:rsidP="00302F6B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210A8C" w:rsidRPr="008A0F4A" w:rsidRDefault="00265CF4" w:rsidP="00302F6B">
            <w:pPr>
              <w:rPr>
                <w:rFonts w:ascii="Arial" w:hAnsi="Arial" w:cs="Arial"/>
              </w:rPr>
            </w:pPr>
            <w:hyperlink r:id="rId16" w:history="1">
              <w:r w:rsidR="00210A8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210A8C" w:rsidRDefault="00210A8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Pr="001B1DFF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265CF4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7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Pr="006C6C5C" w:rsidRDefault="009F1A0D" w:rsidP="00302F6B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Pr="001B1DFF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Plano de Projeto</w:t>
            </w: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265CF4" w:rsidP="00302F6B">
            <w:pPr>
              <w:rPr>
                <w:rFonts w:ascii="Arial" w:hAnsi="Arial" w:cs="Arial"/>
              </w:rPr>
            </w:pPr>
            <w:hyperlink r:id="rId18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Pr="001B1DFF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265CF4" w:rsidP="00302F6B">
            <w:pPr>
              <w:rPr>
                <w:rFonts w:ascii="Arial" w:hAnsi="Arial" w:cs="Arial"/>
              </w:rPr>
            </w:pPr>
            <w:hyperlink r:id="rId19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1B314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Pr="001B1DFF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265CF4" w:rsidP="00302F6B">
            <w:pPr>
              <w:rPr>
                <w:rFonts w:ascii="Arial" w:hAnsi="Arial" w:cs="Arial"/>
              </w:rPr>
            </w:pPr>
            <w:hyperlink r:id="rId20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F1A0D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F1A0D" w:rsidRDefault="009F1A0D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Localizar Veículo</w:t>
            </w:r>
          </w:p>
          <w:p w:rsidR="009F1A0D" w:rsidRDefault="009F1A0D" w:rsidP="00302F6B">
            <w:pPr>
              <w:rPr>
                <w:rFonts w:ascii="Arial" w:hAnsi="Arial" w:cs="Arial"/>
              </w:rPr>
            </w:pPr>
          </w:p>
          <w:p w:rsidR="009F1A0D" w:rsidRDefault="009F1A0D" w:rsidP="00302F6B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F1A0D" w:rsidRPr="008A0F4A" w:rsidRDefault="00265CF4" w:rsidP="00302F6B">
            <w:pPr>
              <w:rPr>
                <w:rFonts w:ascii="Arial" w:hAnsi="Arial" w:cs="Arial"/>
              </w:rPr>
            </w:pPr>
            <w:hyperlink r:id="rId21" w:history="1">
              <w:r w:rsidR="009F1A0D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F1A0D" w:rsidRDefault="009F1A0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BF4474">
              <w:rPr>
                <w:u w:val="single"/>
              </w:rPr>
              <w:t>p</w:t>
            </w:r>
            <w:r w:rsidR="00CA21DC" w:rsidRPr="00BF4474">
              <w:rPr>
                <w:u w:val="single"/>
              </w:rPr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104070" w:rsidP="00684C89">
      <w:pPr>
        <w:pStyle w:val="Ttulo2"/>
      </w:pPr>
      <w:r>
        <w:t xml:space="preserve">Tela </w:t>
      </w:r>
      <w:proofErr w:type="spellStart"/>
      <w:r>
        <w:t>Logar</w:t>
      </w:r>
      <w:proofErr w:type="spellEnd"/>
      <w:r>
        <w:t xml:space="preserve"> no Sistema</w:t>
      </w:r>
      <w:r w:rsidR="005932CA">
        <w:t xml:space="preserve"> </w:t>
      </w:r>
      <w:r w:rsidR="00B27FB1">
        <w:t xml:space="preserve">e Localizar veículo </w:t>
      </w:r>
      <w:r w:rsidR="005932CA">
        <w:t>funcionando conforme</w:t>
      </w:r>
      <w:r w:rsidR="00E91A73">
        <w:t xml:space="preserve"> d</w:t>
      </w:r>
      <w:r w:rsidR="00A24AB6" w:rsidRPr="00684C89">
        <w:t>ocumentos de Visão e Plano de Projeto</w:t>
      </w:r>
      <w:r w:rsidR="005932CA">
        <w:t xml:space="preserve"> e realizado</w:t>
      </w:r>
      <w:r w:rsidR="00B27FB1">
        <w:t>. Todos os testes projetados</w:t>
      </w:r>
      <w:r w:rsidR="005932CA">
        <w:t xml:space="preserve"> </w:t>
      </w:r>
      <w:r w:rsidR="00B27FB1">
        <w:t xml:space="preserve">devem ser realizados </w:t>
      </w:r>
      <w:r w:rsidR="005932CA">
        <w:t>com tolerância máxima de erros de 10%.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Default="00FF6A6E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>20/12</w:t>
            </w:r>
            <w:r w:rsidR="00180582">
              <w:rPr>
                <w:iCs/>
              </w:rPr>
              <w:t>/2013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22"/>
      <w:footerReference w:type="default" r:id="rId23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94A" w:rsidRDefault="0031794A">
      <w:r>
        <w:separator/>
      </w:r>
    </w:p>
  </w:endnote>
  <w:endnote w:type="continuationSeparator" w:id="0">
    <w:p w:rsidR="0031794A" w:rsidRDefault="00317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265CF4">
            <w:fldChar w:fldCharType="begin"/>
          </w:r>
          <w:r>
            <w:instrText xml:space="preserve"> DATE \@ "yyyy" </w:instrText>
          </w:r>
          <w:r w:rsidR="00265CF4">
            <w:fldChar w:fldCharType="separate"/>
          </w:r>
          <w:r w:rsidR="00BF4474">
            <w:rPr>
              <w:noProof/>
            </w:rPr>
            <w:t>2014</w:t>
          </w:r>
          <w:r w:rsidR="00265CF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265CF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65CF4">
            <w:rPr>
              <w:rStyle w:val="Nmerodepgina"/>
            </w:rPr>
            <w:fldChar w:fldCharType="separate"/>
          </w:r>
          <w:r w:rsidR="00BF4474">
            <w:rPr>
              <w:rStyle w:val="Nmerodepgina"/>
              <w:noProof/>
            </w:rPr>
            <w:t>4</w:t>
          </w:r>
          <w:r w:rsidR="00265CF4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BF4474" w:rsidRPr="00BF4474">
              <w:rPr>
                <w:rStyle w:val="Nmerodepgina"/>
                <w:noProof/>
                <w:lang w:val="en-US"/>
              </w:rPr>
              <w:t>4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94A" w:rsidRDefault="0031794A">
      <w:r>
        <w:separator/>
      </w:r>
    </w:p>
  </w:footnote>
  <w:footnote w:type="continuationSeparator" w:id="0">
    <w:p w:rsidR="0031794A" w:rsidRDefault="003179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705A7F">
            <w:t xml:space="preserve"> E1</w:t>
          </w:r>
        </w:p>
      </w:tc>
      <w:tc>
        <w:tcPr>
          <w:tcW w:w="3179" w:type="dxa"/>
        </w:tcPr>
        <w:p w:rsidR="0095311D" w:rsidRDefault="00B14786" w:rsidP="001B38A2">
          <w:r>
            <w:t xml:space="preserve">  Data: 21</w:t>
          </w:r>
          <w:r w:rsidR="00201AF9">
            <w:t>/</w:t>
          </w:r>
          <w:r w:rsidR="001F504E">
            <w:t>11</w:t>
          </w:r>
          <w:r w:rsidR="00201AF9"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46252"/>
    <w:rsid w:val="00082549"/>
    <w:rsid w:val="000901E2"/>
    <w:rsid w:val="000963F3"/>
    <w:rsid w:val="000C1191"/>
    <w:rsid w:val="000D5E3C"/>
    <w:rsid w:val="00100D5A"/>
    <w:rsid w:val="00101C01"/>
    <w:rsid w:val="00104070"/>
    <w:rsid w:val="001230C3"/>
    <w:rsid w:val="00124AE9"/>
    <w:rsid w:val="00130B9B"/>
    <w:rsid w:val="00153961"/>
    <w:rsid w:val="001612B0"/>
    <w:rsid w:val="001765D9"/>
    <w:rsid w:val="00180582"/>
    <w:rsid w:val="001838D5"/>
    <w:rsid w:val="00187311"/>
    <w:rsid w:val="001B1DFF"/>
    <w:rsid w:val="001B314D"/>
    <w:rsid w:val="001B38A2"/>
    <w:rsid w:val="001D52E5"/>
    <w:rsid w:val="001F0CB7"/>
    <w:rsid w:val="001F3052"/>
    <w:rsid w:val="001F504E"/>
    <w:rsid w:val="00201AF9"/>
    <w:rsid w:val="00210A8C"/>
    <w:rsid w:val="0022630C"/>
    <w:rsid w:val="00230C30"/>
    <w:rsid w:val="00231BEB"/>
    <w:rsid w:val="00234642"/>
    <w:rsid w:val="00237DFD"/>
    <w:rsid w:val="0024722C"/>
    <w:rsid w:val="00253438"/>
    <w:rsid w:val="00265264"/>
    <w:rsid w:val="00265CF4"/>
    <w:rsid w:val="00267B3C"/>
    <w:rsid w:val="002717A8"/>
    <w:rsid w:val="00275B41"/>
    <w:rsid w:val="00280A43"/>
    <w:rsid w:val="00282ECF"/>
    <w:rsid w:val="0028349E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1794A"/>
    <w:rsid w:val="003210B0"/>
    <w:rsid w:val="00326DBC"/>
    <w:rsid w:val="00332700"/>
    <w:rsid w:val="00336EE5"/>
    <w:rsid w:val="00343FB1"/>
    <w:rsid w:val="00345FF8"/>
    <w:rsid w:val="00355324"/>
    <w:rsid w:val="00360FA0"/>
    <w:rsid w:val="003618B3"/>
    <w:rsid w:val="00372742"/>
    <w:rsid w:val="00374EC5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2655B"/>
    <w:rsid w:val="00533F8C"/>
    <w:rsid w:val="005443FE"/>
    <w:rsid w:val="00544D9B"/>
    <w:rsid w:val="00555530"/>
    <w:rsid w:val="00560233"/>
    <w:rsid w:val="00581E81"/>
    <w:rsid w:val="005914FC"/>
    <w:rsid w:val="005932CA"/>
    <w:rsid w:val="005C18C3"/>
    <w:rsid w:val="005C7F1E"/>
    <w:rsid w:val="005D3A68"/>
    <w:rsid w:val="005E24A3"/>
    <w:rsid w:val="005F1681"/>
    <w:rsid w:val="005F482B"/>
    <w:rsid w:val="0063302D"/>
    <w:rsid w:val="006438D8"/>
    <w:rsid w:val="00645644"/>
    <w:rsid w:val="00651079"/>
    <w:rsid w:val="00670A05"/>
    <w:rsid w:val="00684C89"/>
    <w:rsid w:val="00693B25"/>
    <w:rsid w:val="006A4DC5"/>
    <w:rsid w:val="006C4CFA"/>
    <w:rsid w:val="006C6C5C"/>
    <w:rsid w:val="006F19C9"/>
    <w:rsid w:val="006F27DA"/>
    <w:rsid w:val="006F3F7B"/>
    <w:rsid w:val="00704151"/>
    <w:rsid w:val="00705A7F"/>
    <w:rsid w:val="00721DDD"/>
    <w:rsid w:val="00750D98"/>
    <w:rsid w:val="00754A2E"/>
    <w:rsid w:val="0076496D"/>
    <w:rsid w:val="0077130D"/>
    <w:rsid w:val="007A0D71"/>
    <w:rsid w:val="007A3545"/>
    <w:rsid w:val="007D0B45"/>
    <w:rsid w:val="007D6974"/>
    <w:rsid w:val="007E3B4F"/>
    <w:rsid w:val="007F53F8"/>
    <w:rsid w:val="007F5542"/>
    <w:rsid w:val="00804509"/>
    <w:rsid w:val="0085328A"/>
    <w:rsid w:val="008570C4"/>
    <w:rsid w:val="008749DB"/>
    <w:rsid w:val="0087531D"/>
    <w:rsid w:val="008814EE"/>
    <w:rsid w:val="00886A7B"/>
    <w:rsid w:val="008978B6"/>
    <w:rsid w:val="00897A98"/>
    <w:rsid w:val="008B681F"/>
    <w:rsid w:val="008C6681"/>
    <w:rsid w:val="008D59CE"/>
    <w:rsid w:val="008E2691"/>
    <w:rsid w:val="008F1C81"/>
    <w:rsid w:val="008F5A5D"/>
    <w:rsid w:val="0090668D"/>
    <w:rsid w:val="00916FF1"/>
    <w:rsid w:val="0092627E"/>
    <w:rsid w:val="0092655C"/>
    <w:rsid w:val="00930315"/>
    <w:rsid w:val="009310F6"/>
    <w:rsid w:val="009469F5"/>
    <w:rsid w:val="0095311D"/>
    <w:rsid w:val="00960DF0"/>
    <w:rsid w:val="00965136"/>
    <w:rsid w:val="0097439B"/>
    <w:rsid w:val="00983DB6"/>
    <w:rsid w:val="00993DB8"/>
    <w:rsid w:val="009D1686"/>
    <w:rsid w:val="009E076F"/>
    <w:rsid w:val="009E308F"/>
    <w:rsid w:val="009E7B6B"/>
    <w:rsid w:val="009F0C1C"/>
    <w:rsid w:val="009F1A0D"/>
    <w:rsid w:val="009F5638"/>
    <w:rsid w:val="00A12B80"/>
    <w:rsid w:val="00A1523C"/>
    <w:rsid w:val="00A24AB6"/>
    <w:rsid w:val="00A5134B"/>
    <w:rsid w:val="00A54679"/>
    <w:rsid w:val="00A5721B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4786"/>
    <w:rsid w:val="00B17189"/>
    <w:rsid w:val="00B20A98"/>
    <w:rsid w:val="00B27FB1"/>
    <w:rsid w:val="00B31A28"/>
    <w:rsid w:val="00B46D12"/>
    <w:rsid w:val="00B47EF5"/>
    <w:rsid w:val="00B47FF2"/>
    <w:rsid w:val="00B6729F"/>
    <w:rsid w:val="00B7448B"/>
    <w:rsid w:val="00B77B3C"/>
    <w:rsid w:val="00BA3E3F"/>
    <w:rsid w:val="00BA4997"/>
    <w:rsid w:val="00BC0114"/>
    <w:rsid w:val="00BC154F"/>
    <w:rsid w:val="00BC1FC2"/>
    <w:rsid w:val="00BD19E6"/>
    <w:rsid w:val="00BF4474"/>
    <w:rsid w:val="00C01664"/>
    <w:rsid w:val="00C171C0"/>
    <w:rsid w:val="00C21148"/>
    <w:rsid w:val="00C220A3"/>
    <w:rsid w:val="00C22B8D"/>
    <w:rsid w:val="00C344D9"/>
    <w:rsid w:val="00C40D85"/>
    <w:rsid w:val="00C41105"/>
    <w:rsid w:val="00C64020"/>
    <w:rsid w:val="00C677A3"/>
    <w:rsid w:val="00C75F8D"/>
    <w:rsid w:val="00C77F92"/>
    <w:rsid w:val="00C92D53"/>
    <w:rsid w:val="00CA21DC"/>
    <w:rsid w:val="00CC29D7"/>
    <w:rsid w:val="00CD27CF"/>
    <w:rsid w:val="00CD3B3C"/>
    <w:rsid w:val="00CE0610"/>
    <w:rsid w:val="00CE5A0A"/>
    <w:rsid w:val="00CF4B3E"/>
    <w:rsid w:val="00CF76E9"/>
    <w:rsid w:val="00D17B9B"/>
    <w:rsid w:val="00D22D11"/>
    <w:rsid w:val="00D242D5"/>
    <w:rsid w:val="00D268D4"/>
    <w:rsid w:val="00D32393"/>
    <w:rsid w:val="00D36C2F"/>
    <w:rsid w:val="00D37670"/>
    <w:rsid w:val="00D541B8"/>
    <w:rsid w:val="00D62F2D"/>
    <w:rsid w:val="00D821D0"/>
    <w:rsid w:val="00DB6A6C"/>
    <w:rsid w:val="00DC3A3B"/>
    <w:rsid w:val="00DE516D"/>
    <w:rsid w:val="00DF0243"/>
    <w:rsid w:val="00DF2C7C"/>
    <w:rsid w:val="00E179FF"/>
    <w:rsid w:val="00E25EF4"/>
    <w:rsid w:val="00E91A73"/>
    <w:rsid w:val="00EA592C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A148B"/>
    <w:rsid w:val="00FC3FB4"/>
    <w:rsid w:val="00FD31BE"/>
    <w:rsid w:val="00FD4112"/>
    <w:rsid w:val="00FD5178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yperlink" Target="https://github.com/valtervasconcelos/Projeto_de_Software_1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s://github.com/valtervasconcelos/Projeto_de_Software_1" TargetMode="Externa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hyperlink" Target="https://github.com/valtervasconcelos/Projeto_de_Software_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50</TotalTime>
  <Pages>4</Pages>
  <Words>805</Words>
  <Characters>4351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30</cp:revision>
  <cp:lastPrinted>2013-10-02T18:09:00Z</cp:lastPrinted>
  <dcterms:created xsi:type="dcterms:W3CDTF">2013-12-04T11:57:00Z</dcterms:created>
  <dcterms:modified xsi:type="dcterms:W3CDTF">2014-02-07T23:39:00Z</dcterms:modified>
</cp:coreProperties>
</file>