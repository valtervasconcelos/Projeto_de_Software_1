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C" w:rsidRPr="00162E3D" w:rsidRDefault="00687C7C" w:rsidP="00687C7C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t>Sistema de Rastreamento</w:t>
      </w:r>
      <w:r w:rsidRPr="00162E3D">
        <w:rPr>
          <w:sz w:val="28"/>
          <w:szCs w:val="28"/>
          <w:lang w:val="pt-BR"/>
        </w:rPr>
        <w:br/>
        <w:t xml:space="preserve">Caso de Uso: </w:t>
      </w:r>
      <w:proofErr w:type="spellStart"/>
      <w:r w:rsidRPr="00162E3D">
        <w:rPr>
          <w:sz w:val="28"/>
          <w:szCs w:val="28"/>
          <w:lang w:val="pt-BR"/>
        </w:rPr>
        <w:t>Logar</w:t>
      </w:r>
      <w:proofErr w:type="spellEnd"/>
      <w:r w:rsidRPr="00162E3D">
        <w:rPr>
          <w:sz w:val="28"/>
          <w:szCs w:val="28"/>
          <w:lang w:val="pt-BR"/>
        </w:rPr>
        <w:t xml:space="preserve"> no Sistema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87C7C" w:rsidRPr="003C6BB0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no Sistema autentica o usuário que terá acesso às funcionalidades do sistema através de uma verificação de Login e Senha.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87C7C" w:rsidRPr="00360E06" w:rsidRDefault="00687C7C" w:rsidP="00687C7C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687C7C" w:rsidRDefault="00687C7C" w:rsidP="00687C7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previamente cadastrado e na tela de Login do Sistema de Rastreamento.</w:t>
      </w:r>
    </w:p>
    <w:p w:rsid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687C7C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4.1</w:t>
      </w:r>
      <w:r>
        <w:rPr>
          <w:lang w:val="pt-BR"/>
        </w:rPr>
        <w:tab/>
        <w:t>O usuário digita o Login [RA002];</w:t>
      </w:r>
    </w:p>
    <w:p w:rsidR="00C17297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  <w:t xml:space="preserve"> </w:t>
      </w:r>
      <w:r w:rsidR="00C17297">
        <w:rPr>
          <w:lang w:val="pt-BR"/>
        </w:rPr>
        <w:t>O usuário digita a</w:t>
      </w:r>
      <w:r>
        <w:rPr>
          <w:lang w:val="pt-BR"/>
        </w:rPr>
        <w:t xml:space="preserve"> senha</w:t>
      </w:r>
      <w:r w:rsidR="00C17297">
        <w:rPr>
          <w:lang w:val="pt-BR"/>
        </w:rPr>
        <w:t xml:space="preserve"> [RA002];</w:t>
      </w:r>
    </w:p>
    <w:p w:rsidR="00687C7C" w:rsidRPr="00BC139B" w:rsidRDefault="00C17297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Clica </w:t>
      </w:r>
      <w:r w:rsidR="00687C7C">
        <w:rPr>
          <w:lang w:val="pt-BR"/>
        </w:rPr>
        <w:t>no botão “Entrar</w:t>
      </w:r>
      <w:proofErr w:type="gramStart"/>
      <w:r w:rsidR="00687C7C">
        <w:rPr>
          <w:lang w:val="pt-BR"/>
        </w:rPr>
        <w:t>”</w:t>
      </w:r>
      <w:r>
        <w:rPr>
          <w:lang w:val="pt-BR"/>
        </w:rPr>
        <w:t>[</w:t>
      </w:r>
      <w:proofErr w:type="gramEnd"/>
      <w:r>
        <w:rPr>
          <w:lang w:val="pt-BR"/>
        </w:rPr>
        <w:t>RN004];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>
        <w:rPr>
          <w:lang w:val="pt-BR"/>
        </w:rPr>
        <w:tab/>
        <w:t xml:space="preserve">Sistema verificar a base de dados do sistema para autenticar o </w:t>
      </w:r>
      <w:proofErr w:type="gramStart"/>
      <w:r>
        <w:rPr>
          <w:lang w:val="pt-BR"/>
        </w:rPr>
        <w:t>usuário[</w:t>
      </w:r>
      <w:proofErr w:type="gramEnd"/>
      <w:r>
        <w:rPr>
          <w:lang w:val="pt-BR"/>
        </w:rPr>
        <w:t>FA001]</w:t>
      </w:r>
      <w:r w:rsidR="00C17297">
        <w:rPr>
          <w:lang w:val="pt-BR"/>
        </w:rPr>
        <w:t>;</w:t>
      </w:r>
    </w:p>
    <w:p w:rsidR="00687C7C" w:rsidRPr="00687C7C" w:rsidRDefault="00687C7C" w:rsidP="00687C7C">
      <w:pPr>
        <w:pStyle w:val="Corpodetexto"/>
        <w:ind w:left="1080"/>
        <w:rPr>
          <w:lang w:val="pt-BR"/>
        </w:rPr>
      </w:pPr>
      <w:r w:rsidRPr="00687C7C">
        <w:rPr>
          <w:lang w:val="pt-BR"/>
        </w:rPr>
        <w:t>4</w:t>
      </w:r>
      <w:r>
        <w:rPr>
          <w:lang w:val="pt-BR"/>
        </w:rPr>
        <w:t>.4</w:t>
      </w:r>
      <w:r w:rsidRPr="00687C7C">
        <w:rPr>
          <w:lang w:val="pt-BR"/>
        </w:rPr>
        <w:tab/>
        <w:t>Usuário logado com sucesso</w:t>
      </w:r>
      <w:r w:rsidR="00C17297">
        <w:rPr>
          <w:lang w:val="pt-BR"/>
        </w:rPr>
        <w:t>;</w:t>
      </w:r>
    </w:p>
    <w:p w:rsidR="00687C7C" w:rsidRPr="003C6BB0" w:rsidRDefault="00687C7C" w:rsidP="00687C7C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>
        <w:rPr>
          <w:lang w:val="pt-BR"/>
        </w:rPr>
        <w:tab/>
      </w:r>
      <w:r w:rsidRPr="003C6BB0">
        <w:rPr>
          <w:lang w:val="pt-BR"/>
        </w:rPr>
        <w:t>O caso de uso é encerrado.</w:t>
      </w:r>
    </w:p>
    <w:p w:rsidR="00687C7C" w:rsidRPr="00687C7C" w:rsidRDefault="00687C7C" w:rsidP="00687C7C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Fluxos Alternativos</w:t>
      </w:r>
    </w:p>
    <w:p w:rsidR="00687C7C" w:rsidRPr="00687C7C" w:rsidRDefault="00687C7C" w:rsidP="00687C7C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687C7C">
        <w:rPr>
          <w:lang w:val="pt-BR"/>
        </w:rPr>
        <w:t>Fluxo Alternativo [FA001]</w:t>
      </w:r>
    </w:p>
    <w:p w:rsidR="00687C7C" w:rsidRDefault="00687C7C" w:rsidP="00C33D83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>
        <w:rPr>
          <w:lang w:val="pt-BR"/>
        </w:rPr>
        <w:t>2</w:t>
      </w:r>
      <w:proofErr w:type="gramEnd"/>
      <w:r w:rsidRPr="009245B8">
        <w:rPr>
          <w:lang w:val="pt-BR"/>
        </w:rPr>
        <w:t xml:space="preserve"> do Fluxo Principal o sistema não </w:t>
      </w:r>
      <w:r>
        <w:rPr>
          <w:lang w:val="pt-BR"/>
        </w:rPr>
        <w:t>confirmar Login e senha do usuário</w:t>
      </w:r>
      <w:r w:rsidR="00C33D83">
        <w:rPr>
          <w:lang w:val="pt-BR"/>
        </w:rPr>
        <w:t xml:space="preserve">. </w:t>
      </w:r>
      <w:r>
        <w:rPr>
          <w:lang w:val="pt-BR"/>
        </w:rPr>
        <w:t>O sistema apresenta uma tela informando: “</w:t>
      </w:r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r>
        <w:rPr>
          <w:lang w:val="pt-BR"/>
        </w:rPr>
        <w:t>”</w:t>
      </w:r>
      <w:r w:rsidR="00C33D83">
        <w:rPr>
          <w:lang w:val="pt-BR"/>
        </w:rPr>
        <w:t xml:space="preserve"> e após clicar em </w:t>
      </w:r>
      <w:r>
        <w:rPr>
          <w:lang w:val="pt-BR"/>
        </w:rPr>
        <w:t xml:space="preserve">“OK” o caso de uso retorna para o passo </w:t>
      </w:r>
      <w:proofErr w:type="gramStart"/>
      <w:r>
        <w:rPr>
          <w:lang w:val="pt-BR"/>
        </w:rPr>
        <w:t>4.1</w:t>
      </w:r>
      <w:proofErr w:type="gramEnd"/>
    </w:p>
    <w:p w:rsidR="00687C7C" w:rsidRDefault="00687C7C" w:rsidP="00B30CBE">
      <w:pPr>
        <w:pStyle w:val="Ttulo1"/>
        <w:numPr>
          <w:ilvl w:val="0"/>
          <w:numId w:val="1"/>
        </w:numPr>
        <w:ind w:left="720" w:hanging="720"/>
      </w:pPr>
      <w:proofErr w:type="spellStart"/>
      <w:r>
        <w:t>Subfluxos</w:t>
      </w:r>
      <w:proofErr w:type="spellEnd"/>
      <w:r>
        <w:t xml:space="preserve"> </w:t>
      </w:r>
    </w:p>
    <w:p w:rsidR="00687C7C" w:rsidRDefault="00454E16" w:rsidP="00454E16">
      <w:pPr>
        <w:pStyle w:val="Corpodetexto"/>
        <w:ind w:left="1080"/>
      </w:pPr>
      <w:r>
        <w:t xml:space="preserve">6.1 </w:t>
      </w:r>
      <w:r w:rsidR="00687C7C">
        <w:t>NÃO EXISTE</w:t>
      </w:r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30CBE" w:rsidRPr="00186021" w:rsidRDefault="00454E16" w:rsidP="00454E16">
      <w:pPr>
        <w:pStyle w:val="Corpodetexto"/>
        <w:ind w:left="1080"/>
        <w:rPr>
          <w:lang w:val="pt-BR"/>
        </w:rPr>
      </w:pPr>
      <w:proofErr w:type="gramStart"/>
      <w:r>
        <w:t xml:space="preserve">7.1  </w:t>
      </w:r>
      <w:proofErr w:type="spellStart"/>
      <w:r>
        <w:t>Usuário</w:t>
      </w:r>
      <w:proofErr w:type="spellEnd"/>
      <w:proofErr w:type="gramEnd"/>
      <w:r>
        <w:t xml:space="preserve"> logado com </w:t>
      </w:r>
      <w:proofErr w:type="spellStart"/>
      <w:r>
        <w:t>sucesso</w:t>
      </w:r>
      <w:proofErr w:type="spellEnd"/>
    </w:p>
    <w:p w:rsidR="00B30CBE" w:rsidRDefault="00B30CBE" w:rsidP="00B30C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30CBE" w:rsidRPr="005A6115" w:rsidRDefault="00454E16" w:rsidP="00454E16">
      <w:pPr>
        <w:pStyle w:val="Corpodetexto"/>
        <w:ind w:left="1080"/>
        <w:rPr>
          <w:lang w:val="pt-BR"/>
        </w:rPr>
      </w:pPr>
      <w:r w:rsidRPr="00454E16">
        <w:rPr>
          <w:lang w:val="pt-BR"/>
        </w:rPr>
        <w:t>7.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B30CBE" w:rsidRPr="00454E16">
        <w:rPr>
          <w:lang w:val="pt-BR"/>
        </w:rPr>
        <w:t xml:space="preserve"> </w:t>
      </w:r>
      <w:proofErr w:type="gramEnd"/>
      <w:r w:rsidR="00B30CBE" w:rsidRPr="00454E16">
        <w:rPr>
          <w:lang w:val="pt-BR"/>
        </w:rPr>
        <w:t>NÃO EXISTE</w:t>
      </w:r>
    </w:p>
    <w:p w:rsidR="00B30CBE" w:rsidRPr="00454E16" w:rsidRDefault="00B30CBE" w:rsidP="00B30CBE">
      <w:pPr>
        <w:pStyle w:val="Corpodetexto"/>
        <w:ind w:left="1440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687C7C" w:rsidRDefault="00687C7C">
      <w:pPr>
        <w:pStyle w:val="Ttulo"/>
        <w:rPr>
          <w:lang w:val="pt-BR"/>
        </w:rPr>
      </w:pPr>
    </w:p>
    <w:p w:rsidR="00162E3D" w:rsidRDefault="00162E3D">
      <w:pPr>
        <w:pStyle w:val="Ttulo"/>
        <w:rPr>
          <w:lang w:val="pt-BR"/>
        </w:rPr>
      </w:pPr>
    </w:p>
    <w:p w:rsidR="001F7A49" w:rsidRPr="00162E3D" w:rsidRDefault="001F7A49" w:rsidP="001F7A49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Pr="00162E3D">
        <w:rPr>
          <w:sz w:val="28"/>
          <w:szCs w:val="28"/>
          <w:lang w:val="pt-BR"/>
        </w:rPr>
        <w:br/>
        <w:t>Caso de Uso: Localizar Veículo</w:t>
      </w:r>
    </w:p>
    <w:p w:rsidR="001F7A49" w:rsidRPr="002D5DC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1F7A49" w:rsidRPr="002D5DC6">
        <w:rPr>
          <w:lang w:val="pt-BR"/>
        </w:rPr>
        <w:t>Descrição Resumida</w:t>
      </w:r>
    </w:p>
    <w:p w:rsidR="001F7A49" w:rsidRPr="003C6BB0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O caso de uso Localizar Veículo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usuário a informação de localização do seu veículo, através de coordenadas de latitude e longitude apresentadas em um mapa do Google.</w:t>
      </w:r>
    </w:p>
    <w:p w:rsidR="001F7A49" w:rsidRDefault="001F7A49" w:rsidP="002D5DC6">
      <w:pPr>
        <w:pStyle w:val="Ttulo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F7A49" w:rsidRPr="00360E06" w:rsidRDefault="001F7A49" w:rsidP="001F7A4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1F7A49" w:rsidRDefault="001F7A49" w:rsidP="001F7A4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 de Rastreamento.</w:t>
      </w: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1F7A49" w:rsidRDefault="0028651C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4.1 </w:t>
      </w:r>
      <w:r w:rsidR="001F7A49">
        <w:rPr>
          <w:lang w:val="pt-BR"/>
        </w:rPr>
        <w:t xml:space="preserve">O caso de uso inicia quando o </w:t>
      </w:r>
      <w:r w:rsidR="001D5F26">
        <w:rPr>
          <w:lang w:val="pt-BR"/>
        </w:rPr>
        <w:t>usuário clica no campo “Filtrar”</w:t>
      </w:r>
      <w:r w:rsidR="001F7A49">
        <w:rPr>
          <w:lang w:val="pt-BR"/>
        </w:rPr>
        <w:t>;</w:t>
      </w:r>
    </w:p>
    <w:p w:rsidR="001D5F26" w:rsidRDefault="001D5F26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4.2 </w:t>
      </w:r>
      <w:r w:rsidRPr="004C0C0D">
        <w:rPr>
          <w:lang w:val="pt-BR"/>
        </w:rPr>
        <w:t>O sistema exibe uma tela para preenchimento dos dados do veículo;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4.3</w:t>
      </w:r>
      <w:r w:rsidR="0028651C">
        <w:rPr>
          <w:lang w:val="pt-BR"/>
        </w:rPr>
        <w:t xml:space="preserve"> </w:t>
      </w:r>
      <w:r w:rsidR="001D5F26">
        <w:rPr>
          <w:lang w:val="pt-BR"/>
        </w:rPr>
        <w:t>No Campo “Descrição”</w:t>
      </w:r>
      <w:proofErr w:type="gramEnd"/>
      <w:r w:rsidR="001D5F26">
        <w:rPr>
          <w:lang w:val="pt-BR"/>
        </w:rPr>
        <w:t xml:space="preserve"> digite a placa do </w:t>
      </w:r>
      <w:r w:rsidR="001F7A49">
        <w:rPr>
          <w:lang w:val="pt-BR"/>
        </w:rPr>
        <w:t>veículo</w:t>
      </w:r>
      <w:r w:rsidR="001D5F26">
        <w:rPr>
          <w:lang w:val="pt-BR"/>
        </w:rPr>
        <w:t xml:space="preserve"> </w:t>
      </w:r>
      <w:r w:rsidR="001F7A49">
        <w:rPr>
          <w:lang w:val="pt-BR"/>
        </w:rPr>
        <w:t>[RA003];</w:t>
      </w:r>
    </w:p>
    <w:p w:rsidR="006F5563" w:rsidRPr="00186021" w:rsidRDefault="006F5563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4.4</w:t>
      </w:r>
      <w:r w:rsidRPr="006F5563">
        <w:rPr>
          <w:lang w:val="pt-BR"/>
        </w:rPr>
        <w:t xml:space="preserve"> </w:t>
      </w:r>
      <w:r w:rsidRPr="00BC2467">
        <w:rPr>
          <w:lang w:val="pt-BR"/>
        </w:rPr>
        <w:t>Clique</w:t>
      </w:r>
      <w:proofErr w:type="gramEnd"/>
      <w:r w:rsidRPr="00BC2467">
        <w:rPr>
          <w:lang w:val="pt-BR"/>
        </w:rPr>
        <w:t xml:space="preserve"> no botão “Filtrar” localizado no canto inferior desta tela;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4.5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Sistema</w:t>
      </w:r>
      <w:proofErr w:type="gramEnd"/>
      <w:r w:rsidR="001F7A49">
        <w:rPr>
          <w:lang w:val="pt-BR"/>
        </w:rPr>
        <w:t xml:space="preserve"> </w:t>
      </w:r>
      <w:r w:rsidR="002D5DC6">
        <w:rPr>
          <w:lang w:val="pt-BR"/>
        </w:rPr>
        <w:t>realiza uma consulta no banco de dados e retorna o resultado na tela[FA0</w:t>
      </w:r>
      <w:r w:rsidR="0099753A">
        <w:rPr>
          <w:lang w:val="pt-BR"/>
        </w:rPr>
        <w:t>01</w:t>
      </w:r>
      <w:r w:rsidR="002D5DC6">
        <w:rPr>
          <w:lang w:val="pt-BR"/>
        </w:rPr>
        <w:t>]</w:t>
      </w:r>
      <w:r w:rsidR="001F7A49">
        <w:rPr>
          <w:lang w:val="pt-BR"/>
        </w:rPr>
        <w:t>;</w:t>
      </w:r>
    </w:p>
    <w:p w:rsidR="001F7A49" w:rsidRPr="00186021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4.6</w:t>
      </w:r>
      <w:r w:rsidR="0028651C">
        <w:rPr>
          <w:lang w:val="pt-BR"/>
        </w:rPr>
        <w:t xml:space="preserve"> </w:t>
      </w:r>
      <w:r w:rsidR="001F7A49">
        <w:rPr>
          <w:lang w:val="pt-BR"/>
        </w:rPr>
        <w:t>O usuário c</w:t>
      </w:r>
      <w:r w:rsidR="001F7A49" w:rsidRPr="00186021">
        <w:rPr>
          <w:lang w:val="pt-BR"/>
        </w:rPr>
        <w:t>lica no resultado da tabela para abrir o mapa com a localizaç</w:t>
      </w:r>
      <w:r w:rsidR="001F7A49">
        <w:rPr>
          <w:lang w:val="pt-BR"/>
        </w:rPr>
        <w:t>ão do veículo</w:t>
      </w:r>
    </w:p>
    <w:p w:rsidR="001F7A49" w:rsidRDefault="0034452E" w:rsidP="0028651C">
      <w:pPr>
        <w:pStyle w:val="Corpodetexto"/>
        <w:ind w:left="1080"/>
        <w:rPr>
          <w:lang w:val="pt-BR"/>
        </w:rPr>
      </w:pPr>
      <w:r>
        <w:rPr>
          <w:lang w:val="pt-BR"/>
        </w:rPr>
        <w:t>4.7</w:t>
      </w:r>
      <w:r w:rsidR="0028651C">
        <w:rPr>
          <w:lang w:val="pt-BR"/>
        </w:rPr>
        <w:t xml:space="preserve"> </w:t>
      </w:r>
      <w:r w:rsidR="001F7A49" w:rsidRPr="003C6BB0">
        <w:rPr>
          <w:lang w:val="pt-BR"/>
        </w:rPr>
        <w:t>O caso de uso é encerrado.</w:t>
      </w:r>
    </w:p>
    <w:p w:rsidR="001F7A49" w:rsidRPr="003C6BB0" w:rsidRDefault="001F7A49" w:rsidP="001F7A49">
      <w:pPr>
        <w:pStyle w:val="Corpodetexto"/>
        <w:ind w:left="1440"/>
        <w:rPr>
          <w:lang w:val="pt-BR"/>
        </w:rPr>
      </w:pPr>
    </w:p>
    <w:p w:rsidR="001F7A49" w:rsidRDefault="001F7A49" w:rsidP="001F7A4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1F7A49" w:rsidRDefault="001F7A49" w:rsidP="001F7A4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1F7A49" w:rsidRPr="009245B8" w:rsidRDefault="001F7A49" w:rsidP="001F7A4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34452E">
        <w:rPr>
          <w:lang w:val="pt-BR"/>
        </w:rPr>
        <w:t>4.5</w:t>
      </w:r>
      <w:r w:rsidR="0099753A">
        <w:rPr>
          <w:lang w:val="pt-BR"/>
        </w:rPr>
        <w:t xml:space="preserve"> do Fluxo Principal a placa do veículo consultada não for localizada no banco de dados, o sistema permanecerá aguardando uma nova consulta no passo 4.2.</w:t>
      </w:r>
    </w:p>
    <w:p w:rsidR="001F7A49" w:rsidRPr="00186021" w:rsidRDefault="001F7A49" w:rsidP="001F7A49">
      <w:pPr>
        <w:pStyle w:val="Corpodetexto"/>
        <w:ind w:left="1440"/>
        <w:rPr>
          <w:lang w:val="pt-BR"/>
        </w:rPr>
      </w:pPr>
    </w:p>
    <w:p w:rsidR="001F7A49" w:rsidRPr="00B74F5E" w:rsidRDefault="001F7A49" w:rsidP="00B74F5E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 w:rsidRPr="0099753A">
        <w:rPr>
          <w:lang w:val="pt-BR"/>
        </w:rPr>
        <w:t xml:space="preserve">Subfluxos </w:t>
      </w:r>
    </w:p>
    <w:p w:rsidR="001F7A49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="001F7A49" w:rsidRPr="0099753A">
        <w:rPr>
          <w:lang w:val="pt-BR"/>
        </w:rPr>
        <w:t xml:space="preserve">NÃO </w:t>
      </w:r>
      <w:proofErr w:type="gramStart"/>
      <w:r w:rsidR="001F7A49" w:rsidRPr="0099753A">
        <w:rPr>
          <w:lang w:val="pt-BR"/>
        </w:rPr>
        <w:t>EXISTE</w:t>
      </w:r>
      <w:proofErr w:type="gramEnd"/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74F5E" w:rsidRPr="00186021" w:rsidRDefault="001415D8" w:rsidP="001415D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localizado no sistema</w:t>
      </w:r>
    </w:p>
    <w:p w:rsidR="00B74F5E" w:rsidRDefault="00B74F5E" w:rsidP="00B74F5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74F5E" w:rsidRPr="005A6115" w:rsidRDefault="001415D8" w:rsidP="001415D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="00B74F5E" w:rsidRPr="0034452E">
        <w:rPr>
          <w:lang w:val="pt-BR"/>
        </w:rPr>
        <w:t xml:space="preserve">NÃO </w:t>
      </w:r>
      <w:proofErr w:type="gramStart"/>
      <w:r w:rsidR="00B74F5E" w:rsidRPr="0034452E">
        <w:rPr>
          <w:lang w:val="pt-BR"/>
        </w:rPr>
        <w:t>EXISTE</w:t>
      </w:r>
      <w:proofErr w:type="gramEnd"/>
    </w:p>
    <w:p w:rsidR="00B74F5E" w:rsidRPr="0034452E" w:rsidRDefault="00B74F5E" w:rsidP="00B74F5E">
      <w:pPr>
        <w:pStyle w:val="Corpodetexto"/>
        <w:ind w:left="1440"/>
        <w:rPr>
          <w:lang w:val="pt-BR"/>
        </w:rPr>
      </w:pPr>
    </w:p>
    <w:p w:rsidR="00B74F5E" w:rsidRPr="0099753A" w:rsidRDefault="00B74F5E" w:rsidP="00B74F5E">
      <w:pPr>
        <w:pStyle w:val="Corpodetexto"/>
        <w:ind w:left="1440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1F7A49" w:rsidRDefault="001F7A49">
      <w:pPr>
        <w:pStyle w:val="Ttulo"/>
        <w:rPr>
          <w:lang w:val="pt-BR"/>
        </w:rPr>
      </w:pPr>
    </w:p>
    <w:p w:rsidR="00285ED7" w:rsidRPr="00162E3D" w:rsidRDefault="00297AE7">
      <w:pPr>
        <w:pStyle w:val="Ttulo"/>
        <w:rPr>
          <w:sz w:val="28"/>
          <w:szCs w:val="28"/>
          <w:lang w:val="pt-BR"/>
        </w:rPr>
      </w:pPr>
      <w:r w:rsidRPr="00162E3D">
        <w:rPr>
          <w:sz w:val="28"/>
          <w:szCs w:val="28"/>
          <w:lang w:val="pt-BR"/>
        </w:rPr>
        <w:lastRenderedPageBreak/>
        <w:t>Sistema de Rastreamento</w:t>
      </w:r>
      <w:r w:rsidR="00285ED7" w:rsidRPr="00162E3D">
        <w:rPr>
          <w:sz w:val="28"/>
          <w:szCs w:val="28"/>
          <w:lang w:val="pt-BR"/>
        </w:rPr>
        <w:br/>
        <w:t xml:space="preserve">Caso de Uso: </w:t>
      </w:r>
      <w:r w:rsidR="00C70850" w:rsidRPr="00162E3D">
        <w:rPr>
          <w:sz w:val="28"/>
          <w:szCs w:val="28"/>
          <w:lang w:val="pt-BR"/>
        </w:rPr>
        <w:t>Alterar Senha Gerência</w:t>
      </w:r>
    </w:p>
    <w:p w:rsidR="00285ED7" w:rsidRPr="001D5F26" w:rsidRDefault="002D5DC6" w:rsidP="002D5DC6">
      <w:pPr>
        <w:pStyle w:val="Ttulo1"/>
        <w:numPr>
          <w:ilvl w:val="0"/>
          <w:numId w:val="0"/>
        </w:numPr>
        <w:rPr>
          <w:lang w:val="pt-BR"/>
        </w:rPr>
      </w:pPr>
      <w:r w:rsidRPr="001D5F26">
        <w:rPr>
          <w:lang w:val="pt-BR"/>
        </w:rPr>
        <w:t>1</w:t>
      </w:r>
      <w:r w:rsidRPr="001D5F26">
        <w:rPr>
          <w:lang w:val="pt-BR"/>
        </w:rPr>
        <w:tab/>
      </w:r>
      <w:r w:rsidR="00285ED7" w:rsidRPr="001D5F26">
        <w:rPr>
          <w:lang w:val="pt-BR"/>
        </w:rPr>
        <w:t>Descrição Resumida</w:t>
      </w:r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3E3F0C">
        <w:rPr>
          <w:lang w:val="pt-BR"/>
        </w:rPr>
        <w:t>Alterar Senha Gerência permite a alteração de uma senha que é gravada apenas no momento da liberação da licença de uso do software.</w:t>
      </w:r>
    </w:p>
    <w:p w:rsidR="00285ED7" w:rsidRDefault="00285ED7" w:rsidP="002D5DC6">
      <w:pPr>
        <w:pStyle w:val="Ttulo1"/>
        <w:numPr>
          <w:ilvl w:val="0"/>
          <w:numId w:val="1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496E2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 </w:t>
      </w:r>
      <w:r>
        <w:rPr>
          <w:rFonts w:ascii="Times New Roman" w:hAnsi="Times New Roman"/>
          <w:b w:val="0"/>
          <w:lang w:val="pt-BR"/>
        </w:rPr>
        <w:tab/>
        <w:t xml:space="preserve">Usuário </w:t>
      </w:r>
      <w:r w:rsidR="003E3F0C">
        <w:rPr>
          <w:rFonts w:ascii="Times New Roman" w:hAnsi="Times New Roman"/>
          <w:b w:val="0"/>
          <w:lang w:val="pt-BR"/>
        </w:rPr>
        <w:t>Gerente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96E26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Usuário </w:t>
      </w:r>
      <w:r w:rsidR="003E3F0C">
        <w:rPr>
          <w:lang w:val="pt-BR"/>
        </w:rPr>
        <w:t>Gerente</w:t>
      </w:r>
      <w:r w:rsidR="005F4430">
        <w:rPr>
          <w:lang w:val="pt-BR"/>
        </w:rPr>
        <w:t xml:space="preserve"> </w:t>
      </w:r>
      <w:bookmarkStart w:id="0" w:name="_GoBack"/>
      <w:bookmarkEnd w:id="0"/>
      <w:r w:rsidR="001A2144">
        <w:rPr>
          <w:lang w:val="pt-BR"/>
        </w:rPr>
        <w:t xml:space="preserve">logado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622B5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 w:rsidR="00152C7F">
        <w:rPr>
          <w:lang w:val="pt-BR"/>
        </w:rPr>
        <w:t>O caso de uso inicia quando o usuário</w:t>
      </w:r>
      <w:r w:rsidR="003E3F0C">
        <w:rPr>
          <w:lang w:val="pt-BR"/>
        </w:rPr>
        <w:t xml:space="preserve"> gerente</w:t>
      </w:r>
      <w:r w:rsidR="00D31231">
        <w:rPr>
          <w:lang w:val="pt-BR"/>
        </w:rPr>
        <w:t xml:space="preserve"> seleciona a opção</w:t>
      </w:r>
      <w:r w:rsidR="003E3F0C">
        <w:rPr>
          <w:lang w:val="pt-BR"/>
        </w:rPr>
        <w:t xml:space="preserve"> “Gerência”</w:t>
      </w:r>
      <w:r w:rsidR="00D31231">
        <w:rPr>
          <w:lang w:val="pt-BR"/>
        </w:rPr>
        <w:t xml:space="preserve"> na tela principal </w:t>
      </w:r>
      <w:r w:rsidR="00A622B5">
        <w:rPr>
          <w:lang w:val="pt-BR"/>
        </w:rPr>
        <w:t xml:space="preserve">  </w:t>
      </w:r>
    </w:p>
    <w:p w:rsidR="00496E26" w:rsidRPr="00A659F3" w:rsidRDefault="00A622B5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        </w:t>
      </w:r>
      <w:proofErr w:type="gramStart"/>
      <w:r w:rsidR="00D31231">
        <w:rPr>
          <w:lang w:val="pt-BR"/>
        </w:rPr>
        <w:t>do</w:t>
      </w:r>
      <w:proofErr w:type="gramEnd"/>
      <w:r w:rsidR="00D31231">
        <w:rPr>
          <w:lang w:val="pt-BR"/>
        </w:rPr>
        <w:t xml:space="preserve"> sistema</w:t>
      </w:r>
      <w:r w:rsidR="00223551">
        <w:rPr>
          <w:lang w:val="pt-BR"/>
        </w:rPr>
        <w:t xml:space="preserve"> [RN001]</w:t>
      </w:r>
      <w:r w:rsidR="00496E26">
        <w:rPr>
          <w:lang w:val="pt-BR"/>
        </w:rPr>
        <w:t>;</w:t>
      </w:r>
    </w:p>
    <w:p w:rsidR="00A659F3" w:rsidRPr="00496E26" w:rsidRDefault="0067553E" w:rsidP="0067553E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>
        <w:rPr>
          <w:lang w:val="pt-BR"/>
        </w:rPr>
        <w:tab/>
      </w:r>
      <w:r w:rsidR="00A659F3">
        <w:rPr>
          <w:lang w:val="pt-BR"/>
        </w:rPr>
        <w:t>O ator seleciona a opção “Alterar Senha”;</w:t>
      </w:r>
    </w:p>
    <w:p w:rsidR="001A2144" w:rsidRPr="00186021" w:rsidRDefault="0067553E" w:rsidP="0067553E">
      <w:pPr>
        <w:pStyle w:val="Corpodetexto"/>
        <w:ind w:left="360" w:firstLine="72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</w:t>
      </w:r>
      <w:r w:rsidR="00136F2C">
        <w:rPr>
          <w:lang w:val="pt-BR"/>
        </w:rPr>
        <w:t xml:space="preserve"> </w:t>
      </w:r>
      <w:proofErr w:type="gramEnd"/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senha atual no primeiro campo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4E14B4">
        <w:rPr>
          <w:lang w:val="pt-BR"/>
        </w:rPr>
        <w:t>RA0</w:t>
      </w:r>
      <w:r w:rsidR="00373F57">
        <w:rPr>
          <w:lang w:val="pt-BR"/>
        </w:rPr>
        <w:t>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787141">
        <w:rPr>
          <w:lang w:val="pt-BR"/>
        </w:rPr>
        <w:t>;</w:t>
      </w:r>
    </w:p>
    <w:p w:rsidR="003E3F0C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4.4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a nova senha no segundo campo</w:t>
      </w:r>
      <w:r w:rsidR="00915F44">
        <w:rPr>
          <w:lang w:val="pt-BR"/>
        </w:rPr>
        <w:t xml:space="preserve"> [</w:t>
      </w:r>
      <w:r w:rsidR="00373F57">
        <w:rPr>
          <w:lang w:val="pt-BR"/>
        </w:rPr>
        <w:t>RA001</w:t>
      </w:r>
      <w:r w:rsidR="00915F44">
        <w:rPr>
          <w:lang w:val="pt-BR"/>
        </w:rPr>
        <w:t>]</w:t>
      </w:r>
      <w:r w:rsidR="00223551">
        <w:rPr>
          <w:lang w:val="pt-BR"/>
        </w:rPr>
        <w:t xml:space="preserve"> [RA002]</w:t>
      </w:r>
      <w:r w:rsidR="00496E26">
        <w:rPr>
          <w:lang w:val="pt-BR"/>
        </w:rPr>
        <w:t>;</w:t>
      </w:r>
    </w:p>
    <w:p w:rsidR="00285ED7" w:rsidRPr="00186021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4.5 </w:t>
      </w:r>
      <w:r>
        <w:rPr>
          <w:lang w:val="pt-BR"/>
        </w:rPr>
        <w:tab/>
      </w:r>
      <w:r w:rsidR="003E3F0C">
        <w:rPr>
          <w:lang w:val="pt-BR"/>
        </w:rPr>
        <w:t>Digita</w:t>
      </w:r>
      <w:r w:rsidR="004E14B4">
        <w:rPr>
          <w:lang w:val="pt-BR"/>
        </w:rPr>
        <w:t>r</w:t>
      </w:r>
      <w:r w:rsidR="003E3F0C">
        <w:rPr>
          <w:lang w:val="pt-BR"/>
        </w:rPr>
        <w:t xml:space="preserve"> novamente a nova senha no terceiro campo para confirmação</w:t>
      </w:r>
      <w:r w:rsidR="00525DA4">
        <w:rPr>
          <w:lang w:val="pt-BR"/>
        </w:rPr>
        <w:t xml:space="preserve"> </w:t>
      </w:r>
      <w:r w:rsidR="00915F44">
        <w:rPr>
          <w:lang w:val="pt-BR"/>
        </w:rPr>
        <w:t>[</w:t>
      </w:r>
      <w:r w:rsidR="00223551">
        <w:rPr>
          <w:lang w:val="pt-BR"/>
        </w:rPr>
        <w:t>RA001</w:t>
      </w:r>
      <w:proofErr w:type="gramStart"/>
      <w:r w:rsidR="00915F44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RA002]</w:t>
      </w:r>
      <w:r w:rsidR="00496E26">
        <w:rPr>
          <w:lang w:val="pt-BR"/>
        </w:rPr>
        <w:t>;</w:t>
      </w:r>
    </w:p>
    <w:p w:rsidR="003E3F0C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4.6</w:t>
      </w:r>
      <w:r>
        <w:rPr>
          <w:lang w:val="pt-BR"/>
        </w:rPr>
        <w:tab/>
      </w:r>
      <w:r w:rsidR="00A659F3">
        <w:rPr>
          <w:lang w:val="pt-BR"/>
        </w:rPr>
        <w:t xml:space="preserve">O ator clica </w:t>
      </w:r>
      <w:r w:rsidR="003E3F0C">
        <w:rPr>
          <w:lang w:val="pt-BR"/>
        </w:rPr>
        <w:t>em salva</w:t>
      </w:r>
      <w:r w:rsidR="00E644DD">
        <w:rPr>
          <w:lang w:val="pt-BR"/>
        </w:rPr>
        <w:t>r para</w:t>
      </w:r>
      <w:r w:rsidR="005E12BF">
        <w:rPr>
          <w:lang w:val="pt-BR"/>
        </w:rPr>
        <w:t xml:space="preserve"> </w:t>
      </w:r>
      <w:r w:rsidR="001F7A49">
        <w:rPr>
          <w:lang w:val="pt-BR"/>
        </w:rPr>
        <w:t xml:space="preserve">que </w:t>
      </w:r>
      <w:r w:rsidR="00A659F3">
        <w:rPr>
          <w:lang w:val="pt-BR"/>
        </w:rPr>
        <w:t xml:space="preserve">o </w:t>
      </w:r>
      <w:r w:rsidR="00A659F3">
        <w:rPr>
          <w:rFonts w:ascii="Calibri" w:hAnsi="Calibri" w:cs="Calibri"/>
          <w:lang w:val="pt-BR" w:eastAsia="pt-BR"/>
        </w:rPr>
        <w:t>sistema</w:t>
      </w:r>
      <w:r w:rsidR="001F7A49">
        <w:rPr>
          <w:rFonts w:ascii="Calibri" w:hAnsi="Calibri" w:cs="Calibri"/>
          <w:lang w:val="pt-BR" w:eastAsia="pt-BR"/>
        </w:rPr>
        <w:t xml:space="preserve"> valide</w:t>
      </w:r>
      <w:r w:rsidR="005E12BF">
        <w:rPr>
          <w:rFonts w:ascii="Calibri" w:hAnsi="Calibri" w:cs="Calibri"/>
          <w:lang w:val="pt-BR" w:eastAsia="pt-BR"/>
        </w:rPr>
        <w:t xml:space="preserve"> os dados inseridos</w:t>
      </w:r>
      <w:r w:rsidR="00787141">
        <w:rPr>
          <w:rFonts w:ascii="Calibri" w:hAnsi="Calibri" w:cs="Calibri"/>
          <w:lang w:val="pt-BR" w:eastAsia="pt-BR"/>
        </w:rPr>
        <w:t xml:space="preserve"> </w:t>
      </w:r>
      <w:r w:rsidR="00787141">
        <w:rPr>
          <w:lang w:val="pt-BR"/>
        </w:rPr>
        <w:t>[FA001</w:t>
      </w:r>
      <w:proofErr w:type="gramStart"/>
      <w:r w:rsidR="00787141">
        <w:rPr>
          <w:lang w:val="pt-BR"/>
        </w:rPr>
        <w:t>]</w:t>
      </w:r>
      <w:r w:rsidR="00223551">
        <w:rPr>
          <w:lang w:val="pt-BR"/>
        </w:rPr>
        <w:t>[</w:t>
      </w:r>
      <w:proofErr w:type="gramEnd"/>
      <w:r w:rsidR="00223551">
        <w:rPr>
          <w:lang w:val="pt-BR"/>
        </w:rPr>
        <w:t>FA002]</w:t>
      </w:r>
      <w:r w:rsidR="00496E26">
        <w:rPr>
          <w:lang w:val="pt-BR"/>
        </w:rPr>
        <w:t>;</w:t>
      </w:r>
    </w:p>
    <w:p w:rsidR="00A15C62" w:rsidRPr="00A15C62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>4.7</w:t>
      </w:r>
      <w:r>
        <w:rPr>
          <w:lang w:val="pt-BR"/>
        </w:rPr>
        <w:tab/>
      </w:r>
      <w:r w:rsidR="00A15C62">
        <w:rPr>
          <w:lang w:val="pt-BR"/>
        </w:rPr>
        <w:t>O sistema exibe a mensagem “Senha Atualizada com Sucesso!”</w:t>
      </w:r>
      <w:r w:rsidR="00E644DD">
        <w:rPr>
          <w:lang w:val="pt-BR"/>
        </w:rPr>
        <w:t>;</w:t>
      </w:r>
    </w:p>
    <w:p w:rsidR="00285ED7" w:rsidRPr="003C6BB0" w:rsidRDefault="0067553E" w:rsidP="0067553E">
      <w:pPr>
        <w:pStyle w:val="Corpodetexto"/>
        <w:ind w:firstLine="360"/>
        <w:rPr>
          <w:lang w:val="pt-BR"/>
        </w:rPr>
      </w:pPr>
      <w:r>
        <w:rPr>
          <w:lang w:val="pt-BR"/>
        </w:rPr>
        <w:t xml:space="preserve">4.8 </w:t>
      </w:r>
      <w:r>
        <w:rPr>
          <w:lang w:val="pt-BR"/>
        </w:rPr>
        <w:tab/>
      </w:r>
      <w:r w:rsidR="003C6BB0"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7553E" w:rsidRPr="005E12BF" w:rsidRDefault="00074411" w:rsidP="0067553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Fluxo Alternativo [FA001]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–</w:t>
      </w:r>
      <w:r w:rsidR="005E12BF" w:rsidRPr="005E12BF">
        <w:rPr>
          <w:lang w:val="pt-BR"/>
        </w:rPr>
        <w:t xml:space="preserve"> </w:t>
      </w:r>
      <w:r w:rsidR="00645036">
        <w:rPr>
          <w:lang w:val="pt-BR"/>
        </w:rPr>
        <w:t>Verificar s</w:t>
      </w:r>
      <w:r w:rsidR="00645036">
        <w:rPr>
          <w:rFonts w:ascii="Calibri,Bold" w:hAnsi="Calibri,Bold" w:cs="Calibri,Bold"/>
          <w:bCs/>
          <w:lang w:val="pt-BR" w:eastAsia="pt-BR"/>
        </w:rPr>
        <w:t>enha atual inválida</w:t>
      </w:r>
    </w:p>
    <w:p w:rsidR="003E3F0C" w:rsidRDefault="0067553E" w:rsidP="0067553E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3A721E">
        <w:rPr>
          <w:rFonts w:ascii="Calibri" w:hAnsi="Calibri" w:cs="Calibri"/>
          <w:lang w:val="pt-BR" w:eastAsia="pt-BR"/>
        </w:rPr>
        <w:t>1</w:t>
      </w:r>
      <w:r>
        <w:rPr>
          <w:rFonts w:ascii="Calibri" w:hAnsi="Calibri" w:cs="Calibri"/>
          <w:lang w:val="pt-BR" w:eastAsia="pt-BR"/>
        </w:rPr>
        <w:t xml:space="preserve">.1. </w:t>
      </w:r>
      <w:r w:rsidR="00787141">
        <w:rPr>
          <w:rFonts w:ascii="Calibri" w:hAnsi="Calibri" w:cs="Calibri"/>
          <w:lang w:val="pt-BR" w:eastAsia="pt-BR"/>
        </w:rPr>
        <w:t>No passo 4.6 do fluxo principal, caso a senha atual não esteja correta, o</w:t>
      </w:r>
      <w:r>
        <w:rPr>
          <w:rFonts w:ascii="Calibri" w:hAnsi="Calibri" w:cs="Calibri"/>
          <w:lang w:val="pt-BR" w:eastAsia="pt-BR"/>
        </w:rPr>
        <w:t xml:space="preserve"> sistema apresenta a mensagem: “</w:t>
      </w:r>
      <w:r w:rsidR="00645036">
        <w:rPr>
          <w:rFonts w:ascii="Calibri" w:hAnsi="Calibri" w:cs="Calibri"/>
          <w:lang w:val="pt-BR" w:eastAsia="pt-BR"/>
        </w:rPr>
        <w:t>Senha Atual não confere com a do banco de dados. Verifique</w:t>
      </w:r>
      <w:r>
        <w:rPr>
          <w:rFonts w:ascii="Calibri" w:hAnsi="Calibri" w:cs="Calibri"/>
          <w:lang w:val="pt-BR" w:eastAsia="pt-BR"/>
        </w:rPr>
        <w:t>!” (4.3).</w:t>
      </w:r>
    </w:p>
    <w:p w:rsidR="00186021" w:rsidRDefault="003A721E" w:rsidP="0078714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</w:t>
      </w:r>
      <w:r w:rsidR="00787141">
        <w:rPr>
          <w:rFonts w:ascii="Calibri" w:hAnsi="Calibri" w:cs="Calibri"/>
          <w:lang w:val="pt-BR" w:eastAsia="pt-BR"/>
        </w:rPr>
        <w:t>.2. O sistema aguarda a inserção da senha atual correta no passo 4.3.</w:t>
      </w:r>
    </w:p>
    <w:p w:rsidR="003A721E" w:rsidRDefault="003A721E" w:rsidP="003A721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>Flux</w:t>
      </w:r>
      <w:r>
        <w:rPr>
          <w:lang w:val="pt-BR"/>
        </w:rPr>
        <w:t>o Alternativo [FA002</w:t>
      </w:r>
      <w:r w:rsidRPr="005E12BF">
        <w:rPr>
          <w:lang w:val="pt-BR"/>
        </w:rPr>
        <w:t xml:space="preserve">] </w:t>
      </w:r>
      <w:r>
        <w:rPr>
          <w:lang w:val="pt-BR"/>
        </w:rPr>
        <w:t>–</w:t>
      </w:r>
      <w:r w:rsidRPr="005E12BF">
        <w:rPr>
          <w:lang w:val="pt-BR"/>
        </w:rPr>
        <w:t xml:space="preserve"> </w:t>
      </w:r>
      <w:r>
        <w:rPr>
          <w:lang w:val="pt-BR"/>
        </w:rPr>
        <w:t>Verificar s</w:t>
      </w:r>
      <w:r>
        <w:rPr>
          <w:rFonts w:ascii="Calibri,Bold" w:hAnsi="Calibri,Bold" w:cs="Calibri,Bold"/>
          <w:bCs/>
          <w:lang w:val="pt-BR" w:eastAsia="pt-BR"/>
        </w:rPr>
        <w:t>enha de confirmação inválida</w:t>
      </w:r>
    </w:p>
    <w:p w:rsidR="00DE2BE0" w:rsidRDefault="00DE2BE0" w:rsidP="00041031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4.6 do fluxo principal, caso a senha de confirmação não esteja correta, o sistema apresenta a mensagem</w:t>
      </w:r>
      <w:proofErr w:type="gramStart"/>
      <w:r>
        <w:rPr>
          <w:rFonts w:ascii="Calibri" w:hAnsi="Calibri" w:cs="Calibri"/>
          <w:lang w:val="pt-BR" w:eastAsia="pt-BR"/>
        </w:rPr>
        <w:t xml:space="preserve">: </w:t>
      </w:r>
      <w:r w:rsidR="007950B5">
        <w:rPr>
          <w:lang w:val="pt-BR"/>
        </w:rPr>
        <w:t>:</w:t>
      </w:r>
      <w:proofErr w:type="gramEnd"/>
      <w:r w:rsidR="007950B5">
        <w:rPr>
          <w:lang w:val="pt-BR"/>
        </w:rPr>
        <w:t xml:space="preserve"> “O campo Repetir Senha deve ser idêntico ao campo Nova Senha. Verifique”</w:t>
      </w:r>
      <w:r w:rsidR="007950B5">
        <w:rPr>
          <w:rFonts w:ascii="Calibri" w:hAnsi="Calibri" w:cs="Calibri"/>
          <w:lang w:val="pt-BR" w:eastAsia="pt-BR"/>
        </w:rPr>
        <w:t xml:space="preserve"> </w:t>
      </w:r>
      <w:r>
        <w:rPr>
          <w:rFonts w:ascii="Calibri" w:hAnsi="Calibri" w:cs="Calibri"/>
          <w:lang w:val="pt-BR" w:eastAsia="pt-BR"/>
        </w:rPr>
        <w:t>(</w:t>
      </w:r>
      <w:r w:rsidR="00C34B8D">
        <w:rPr>
          <w:rFonts w:ascii="Calibri" w:hAnsi="Calibri" w:cs="Calibri"/>
          <w:lang w:val="pt-BR" w:eastAsia="pt-BR"/>
        </w:rPr>
        <w:t>4.5</w:t>
      </w:r>
      <w:r>
        <w:rPr>
          <w:rFonts w:ascii="Calibri" w:hAnsi="Calibri" w:cs="Calibri"/>
          <w:lang w:val="pt-BR" w:eastAsia="pt-BR"/>
        </w:rPr>
        <w:t>).</w:t>
      </w:r>
    </w:p>
    <w:p w:rsidR="003A721E" w:rsidRPr="00186021" w:rsidRDefault="00DE2BE0" w:rsidP="00787141">
      <w:pPr>
        <w:pStyle w:val="Corpodetexto"/>
        <w:rPr>
          <w:lang w:val="pt-BR"/>
        </w:rPr>
      </w:pPr>
      <w:r>
        <w:rPr>
          <w:rFonts w:ascii="Calibri" w:hAnsi="Calibri" w:cs="Calibri"/>
          <w:lang w:val="pt-BR" w:eastAsia="pt-BR"/>
        </w:rPr>
        <w:t>5.2.2. O sistema aguarda a inserç</w:t>
      </w:r>
      <w:r w:rsidR="007950B5">
        <w:rPr>
          <w:rFonts w:ascii="Calibri" w:hAnsi="Calibri" w:cs="Calibri"/>
          <w:lang w:val="pt-BR" w:eastAsia="pt-BR"/>
        </w:rPr>
        <w:t xml:space="preserve">ão da senha de confirmação </w:t>
      </w:r>
      <w:r>
        <w:rPr>
          <w:rFonts w:ascii="Calibri" w:hAnsi="Calibri" w:cs="Calibri"/>
          <w:lang w:val="pt-BR" w:eastAsia="pt-BR"/>
        </w:rPr>
        <w:t>correta no passo 4</w:t>
      </w:r>
      <w:r w:rsidR="007950B5">
        <w:rPr>
          <w:rFonts w:ascii="Calibri" w:hAnsi="Calibri" w:cs="Calibri"/>
          <w:lang w:val="pt-BR" w:eastAsia="pt-BR"/>
        </w:rPr>
        <w:t>.5</w:t>
      </w:r>
      <w:r>
        <w:rPr>
          <w:rFonts w:ascii="Calibri" w:hAnsi="Calibri" w:cs="Calibri"/>
          <w:lang w:val="pt-BR" w:eastAsia="pt-BR"/>
        </w:rPr>
        <w:t>.</w:t>
      </w:r>
    </w:p>
    <w:p w:rsidR="00285ED7" w:rsidRPr="0067553E" w:rsidRDefault="00285ED7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285ED7" w:rsidRPr="0067553E" w:rsidRDefault="009645CC" w:rsidP="009645CC">
      <w:pPr>
        <w:pStyle w:val="Corpodetexto"/>
        <w:rPr>
          <w:lang w:val="pt-BR"/>
        </w:rPr>
      </w:pPr>
      <w:r>
        <w:rPr>
          <w:lang w:val="pt-BR"/>
        </w:rPr>
        <w:t xml:space="preserve">6.1 </w:t>
      </w:r>
      <w:r w:rsidR="00B218C0" w:rsidRPr="0067553E">
        <w:rPr>
          <w:lang w:val="pt-BR"/>
        </w:rPr>
        <w:t xml:space="preserve">NÃO </w:t>
      </w:r>
      <w:proofErr w:type="gramStart"/>
      <w:r w:rsidR="00B218C0" w:rsidRPr="0067553E">
        <w:rPr>
          <w:lang w:val="pt-BR"/>
        </w:rPr>
        <w:t>EXISTE</w:t>
      </w:r>
      <w:proofErr w:type="gramEnd"/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9645CC" w:rsidP="009645CC">
      <w:pPr>
        <w:pStyle w:val="Corpodetexto"/>
        <w:rPr>
          <w:lang w:val="pt-BR"/>
        </w:rPr>
      </w:pPr>
      <w:r>
        <w:t xml:space="preserve">7.1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Gerente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Default="009645CC" w:rsidP="009645CC">
      <w:pPr>
        <w:pStyle w:val="Corpodetexto"/>
        <w:rPr>
          <w:lang w:val="pt-BR"/>
        </w:rPr>
      </w:pPr>
      <w:r w:rsidRPr="009645CC">
        <w:rPr>
          <w:lang w:val="pt-BR"/>
        </w:rPr>
        <w:t>8.</w:t>
      </w:r>
      <w:r>
        <w:rPr>
          <w:lang w:val="pt-BR"/>
        </w:rPr>
        <w:t>1</w:t>
      </w:r>
      <w:proofErr w:type="gramStart"/>
      <w:r>
        <w:rPr>
          <w:lang w:val="pt-BR"/>
        </w:rPr>
        <w:t xml:space="preserve"> </w:t>
      </w:r>
      <w:r w:rsidR="00AF0F74" w:rsidRPr="009645CC">
        <w:rPr>
          <w:lang w:val="pt-BR"/>
        </w:rPr>
        <w:t xml:space="preserve"> </w:t>
      </w:r>
      <w:proofErr w:type="gramEnd"/>
      <w:r w:rsidR="00AF0F74" w:rsidRPr="009645CC">
        <w:rPr>
          <w:lang w:val="pt-BR"/>
        </w:rPr>
        <w:t>NÃO EXISTE</w:t>
      </w:r>
    </w:p>
    <w:p w:rsidR="00F01EE1" w:rsidRPr="004E00B0" w:rsidRDefault="00F01EE1" w:rsidP="009645CC">
      <w:pPr>
        <w:pStyle w:val="Corpodetexto"/>
        <w:rPr>
          <w:lang w:val="pt-BR"/>
        </w:rPr>
      </w:pPr>
    </w:p>
    <w:p w:rsidR="00F01EE1" w:rsidRDefault="00F01EE1" w:rsidP="004E00B0">
      <w:pPr>
        <w:pStyle w:val="Ttulo"/>
        <w:rPr>
          <w:sz w:val="28"/>
          <w:szCs w:val="28"/>
          <w:lang w:val="pt-BR"/>
        </w:rPr>
      </w:pPr>
    </w:p>
    <w:p w:rsidR="004E00B0" w:rsidRPr="00F01EE1" w:rsidRDefault="004E00B0" w:rsidP="004E00B0">
      <w:pPr>
        <w:pStyle w:val="Ttulo"/>
        <w:rPr>
          <w:sz w:val="28"/>
          <w:szCs w:val="28"/>
          <w:lang w:val="pt-BR"/>
        </w:rPr>
      </w:pPr>
      <w:r w:rsidRPr="00F01EE1">
        <w:rPr>
          <w:sz w:val="28"/>
          <w:szCs w:val="28"/>
          <w:lang w:val="pt-BR"/>
        </w:rPr>
        <w:lastRenderedPageBreak/>
        <w:t>Sistema de Rastreamento</w:t>
      </w:r>
      <w:r w:rsidRPr="00F01EE1">
        <w:rPr>
          <w:sz w:val="28"/>
          <w:szCs w:val="28"/>
          <w:lang w:val="pt-BR"/>
        </w:rPr>
        <w:br/>
        <w:t>Caso de Uso: Incluir Cliente</w:t>
      </w:r>
    </w:p>
    <w:p w:rsidR="004E00B0" w:rsidRPr="001D5F26" w:rsidRDefault="00FD1CDD" w:rsidP="004E00B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="004E00B0" w:rsidRPr="001D5F26">
        <w:rPr>
          <w:lang w:val="pt-BR"/>
        </w:rPr>
        <w:t>Descrição Resumida</w:t>
      </w:r>
    </w:p>
    <w:p w:rsidR="004E00B0" w:rsidRPr="003C6BB0" w:rsidRDefault="00CE4419" w:rsidP="00CE4419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CB54A0">
        <w:rPr>
          <w:lang w:val="pt-BR"/>
        </w:rPr>
        <w:t>para incluir</w:t>
      </w:r>
      <w:r>
        <w:rPr>
          <w:lang w:val="pt-BR"/>
        </w:rPr>
        <w:t xml:space="preserve"> um cliente no sistema de rastreamento.</w:t>
      </w:r>
    </w:p>
    <w:p w:rsidR="004E00B0" w:rsidRDefault="004E00B0" w:rsidP="00FD1CDD">
      <w:pPr>
        <w:pStyle w:val="Ttulo1"/>
        <w:numPr>
          <w:ilvl w:val="0"/>
          <w:numId w:val="1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4E00B0" w:rsidRPr="00864C95" w:rsidRDefault="007B41BE" w:rsidP="00864C9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D7F28" w:rsidRDefault="00AD7F28" w:rsidP="004E00B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4E00B0" w:rsidRPr="00A659F3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</w:t>
      </w:r>
      <w:r w:rsidR="008A7562">
        <w:rPr>
          <w:lang w:val="pt-BR"/>
        </w:rPr>
        <w:t xml:space="preserve"> “Cadastro</w:t>
      </w:r>
      <w:r w:rsidR="0027777B">
        <w:rPr>
          <w:lang w:val="pt-BR"/>
        </w:rPr>
        <w:t>” na tela principal</w:t>
      </w:r>
      <w:r>
        <w:rPr>
          <w:lang w:val="pt-BR"/>
        </w:rPr>
        <w:t xml:space="preserve"> do sistema [RN001];</w:t>
      </w: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 w:rsidR="0027777B"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8A7562">
        <w:rPr>
          <w:lang w:val="pt-BR"/>
        </w:rPr>
        <w:t>seleciona a opção “Cliente</w:t>
      </w:r>
      <w:r>
        <w:rPr>
          <w:lang w:val="pt-BR"/>
        </w:rPr>
        <w:t>”;</w:t>
      </w:r>
    </w:p>
    <w:p w:rsidR="008A7562" w:rsidRPr="00496E26" w:rsidRDefault="008A7562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a tela de cliente</w:t>
      </w:r>
      <w:r w:rsidR="00CC1E45">
        <w:rPr>
          <w:lang w:val="pt-BR"/>
        </w:rPr>
        <w:t xml:space="preserve">s e na mesma está contida o botão </w:t>
      </w:r>
      <w:r>
        <w:rPr>
          <w:lang w:val="pt-BR"/>
        </w:rPr>
        <w:t>“Incluir”;</w:t>
      </w:r>
    </w:p>
    <w:p w:rsidR="004E00B0" w:rsidRDefault="00FD1CDD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 w:rsidR="004E00B0">
        <w:rPr>
          <w:lang w:val="pt-BR"/>
        </w:rPr>
        <w:t xml:space="preserve">  </w:t>
      </w:r>
      <w:proofErr w:type="gramEnd"/>
      <w:r w:rsidR="002F76FA">
        <w:rPr>
          <w:lang w:val="pt-BR"/>
        </w:rPr>
        <w:t>O ator clica no botão “Incluir</w:t>
      </w:r>
      <w:r w:rsidR="00D34E86">
        <w:rPr>
          <w:lang w:val="pt-BR"/>
        </w:rPr>
        <w:t xml:space="preserve"> ” </w:t>
      </w:r>
      <w:r w:rsidR="004E00B0">
        <w:rPr>
          <w:lang w:val="pt-BR"/>
        </w:rPr>
        <w:t>;</w:t>
      </w:r>
    </w:p>
    <w:p w:rsidR="002F76FA" w:rsidRDefault="002F76FA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apresenta a tela “Incluir Cliente”</w:t>
      </w:r>
    </w:p>
    <w:p w:rsidR="002F76FA" w:rsidRDefault="002F76FA" w:rsidP="0027777B">
      <w:pPr>
        <w:pStyle w:val="Corpodetexto"/>
        <w:ind w:left="0"/>
        <w:rPr>
          <w:sz w:val="24"/>
          <w:szCs w:val="24"/>
          <w:lang w:val="pt-BR" w:eastAsia="pt-BR"/>
        </w:rPr>
      </w:pPr>
      <w:r>
        <w:rPr>
          <w:lang w:val="pt-BR"/>
        </w:rPr>
        <w:t>4.6</w:t>
      </w:r>
      <w:proofErr w:type="gramStart"/>
      <w:r>
        <w:rPr>
          <w:lang w:val="pt-BR"/>
        </w:rPr>
        <w:t xml:space="preserve"> </w:t>
      </w:r>
      <w:r w:rsidR="0027777B">
        <w:rPr>
          <w:lang w:val="pt-BR"/>
        </w:rPr>
        <w:t xml:space="preserve"> </w:t>
      </w:r>
      <w:proofErr w:type="gramEnd"/>
      <w:r w:rsidRPr="002F76FA">
        <w:rPr>
          <w:sz w:val="24"/>
          <w:szCs w:val="24"/>
          <w:lang w:val="pt-BR" w:eastAsia="pt-BR"/>
        </w:rPr>
        <w:t>O usuário digita os dados necessários para realizar o cadastro:</w:t>
      </w:r>
      <w:r w:rsidR="00B41D37">
        <w:rPr>
          <w:sz w:val="24"/>
          <w:szCs w:val="24"/>
          <w:lang w:val="pt-BR" w:eastAsia="pt-BR"/>
        </w:rPr>
        <w:t xml:space="preserve"> [RN006]</w:t>
      </w:r>
    </w:p>
    <w:p w:rsidR="002F76FA" w:rsidRPr="002F76FA" w:rsidRDefault="00290AA5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 w:rsidRPr="00FD1CDD">
        <w:rPr>
          <w:color w:val="000000"/>
          <w:lang w:val="pt-BR"/>
        </w:rPr>
        <w:t>Nome</w:t>
      </w:r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>
        <w:rPr>
          <w:color w:val="000000"/>
        </w:rPr>
        <w:t>Sigla</w:t>
      </w:r>
      <w:proofErr w:type="spellEnd"/>
      <w:r w:rsidR="008D22B9">
        <w:rPr>
          <w:color w:val="000000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Cliente Mãe</w:t>
      </w:r>
      <w:r w:rsidR="008D22B9">
        <w:rPr>
          <w:sz w:val="20"/>
          <w:lang w:val="pt-BR" w:eastAsia="pt-BR"/>
        </w:rPr>
        <w:t>:</w:t>
      </w:r>
    </w:p>
    <w:p w:rsidR="002F76FA" w:rsidRPr="00290AA5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lang w:val="pt-BR"/>
        </w:rPr>
      </w:pPr>
      <w:r w:rsidRPr="00290AA5">
        <w:rPr>
          <w:color w:val="000000"/>
          <w:lang w:val="pt-BR"/>
        </w:rPr>
        <w:t>Pessoa</w:t>
      </w:r>
      <w:r w:rsidR="00290AA5" w:rsidRPr="00290AA5">
        <w:rPr>
          <w:color w:val="000000"/>
          <w:lang w:val="pt-BR"/>
        </w:rPr>
        <w:t xml:space="preserve">: </w:t>
      </w:r>
    </w:p>
    <w:p w:rsidR="002F76FA" w:rsidRPr="002F76FA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r>
        <w:rPr>
          <w:color w:val="000000"/>
        </w:rPr>
        <w:t>CPF / CNPJ: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Insc.Estadual</w:t>
      </w:r>
      <w:proofErr w:type="spellEnd"/>
      <w:r w:rsidRPr="00687251">
        <w:rPr>
          <w:color w:val="000000"/>
        </w:rPr>
        <w:t>:</w:t>
      </w:r>
      <w:r w:rsidR="00687251" w:rsidRPr="00466A6C">
        <w:rPr>
          <w:sz w:val="20"/>
          <w:lang w:eastAsia="pt-BR"/>
        </w:rPr>
        <w:t>;</w:t>
      </w:r>
    </w:p>
    <w:p w:rsidR="002F76FA" w:rsidRPr="00687251" w:rsidRDefault="002F76FA" w:rsidP="0027777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</w:rPr>
      </w:pPr>
      <w:proofErr w:type="spellStart"/>
      <w:r w:rsidRPr="00687251">
        <w:rPr>
          <w:color w:val="000000"/>
        </w:rPr>
        <w:t>Insc.Municipal</w:t>
      </w:r>
      <w:proofErr w:type="spellEnd"/>
      <w:r w:rsidRPr="00687251">
        <w:rPr>
          <w:color w:val="000000"/>
        </w:rPr>
        <w:t>:</w:t>
      </w:r>
    </w:p>
    <w:p w:rsidR="00290AA5" w:rsidRPr="00687251" w:rsidRDefault="00290AA5" w:rsidP="004E00B0">
      <w:pPr>
        <w:pStyle w:val="Corpodetexto"/>
        <w:ind w:firstLine="360"/>
      </w:pPr>
    </w:p>
    <w:p w:rsidR="004E00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27777B">
        <w:rPr>
          <w:lang w:val="pt-BR"/>
        </w:rPr>
        <w:t xml:space="preserve"> </w:t>
      </w:r>
      <w:r>
        <w:rPr>
          <w:lang w:val="pt-BR"/>
        </w:rPr>
        <w:t xml:space="preserve">O ator clica </w:t>
      </w:r>
      <w:r w:rsidR="0002479D">
        <w:rPr>
          <w:lang w:val="pt-BR"/>
        </w:rPr>
        <w:t>em “Incluir”</w:t>
      </w:r>
      <w:r>
        <w:rPr>
          <w:lang w:val="pt-BR"/>
        </w:rPr>
        <w:t xml:space="preserve"> para que o </w:t>
      </w:r>
      <w:r>
        <w:rPr>
          <w:rFonts w:ascii="Calibri" w:hAnsi="Calibri" w:cs="Calibri"/>
          <w:lang w:val="pt-BR" w:eastAsia="pt-BR"/>
        </w:rPr>
        <w:t xml:space="preserve">sistema valide os dados inseridos </w:t>
      </w:r>
      <w:r>
        <w:rPr>
          <w:lang w:val="pt-BR"/>
        </w:rPr>
        <w:t>[FA001];</w:t>
      </w:r>
    </w:p>
    <w:p w:rsidR="0002479D" w:rsidRPr="00A15C62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27777B">
        <w:rPr>
          <w:lang w:val="pt-BR"/>
        </w:rPr>
        <w:t xml:space="preserve"> </w:t>
      </w:r>
      <w:r w:rsidR="0002479D">
        <w:rPr>
          <w:lang w:val="pt-BR"/>
        </w:rPr>
        <w:t xml:space="preserve">O sistema exibe </w:t>
      </w:r>
      <w:r w:rsidR="00A1671A">
        <w:rPr>
          <w:lang w:val="pt-BR"/>
        </w:rPr>
        <w:t xml:space="preserve">o cliente </w:t>
      </w:r>
      <w:r w:rsidR="00111ACD">
        <w:rPr>
          <w:lang w:val="pt-BR"/>
        </w:rPr>
        <w:t>incluído</w:t>
      </w:r>
      <w:r w:rsidR="0002479D">
        <w:rPr>
          <w:lang w:val="pt-BR"/>
        </w:rPr>
        <w:t xml:space="preserve"> na tela de clientes;</w:t>
      </w:r>
    </w:p>
    <w:p w:rsidR="004E00B0" w:rsidRPr="003C6BB0" w:rsidRDefault="004E00B0" w:rsidP="0027777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27777B"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4E00B0" w:rsidRDefault="004E00B0" w:rsidP="004E00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4E00B0" w:rsidRPr="005E12BF" w:rsidRDefault="004E00B0" w:rsidP="004E00B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4.6 </w:t>
      </w:r>
      <w:r w:rsidR="00FD1CDD">
        <w:rPr>
          <w:rFonts w:ascii="Calibri" w:hAnsi="Calibri" w:cs="Calibri"/>
          <w:lang w:val="pt-BR" w:eastAsia="pt-BR"/>
        </w:rPr>
        <w:t>do fluxo principal, caso o ator deseje sair da tela de cadastro, o mesmo deve clicar no botão “Voltar”. O</w:t>
      </w:r>
      <w:r>
        <w:rPr>
          <w:rFonts w:ascii="Calibri" w:hAnsi="Calibri" w:cs="Calibri"/>
          <w:lang w:val="pt-BR" w:eastAsia="pt-BR"/>
        </w:rPr>
        <w:t xml:space="preserve"> sistema </w:t>
      </w:r>
      <w:r w:rsidR="00452160">
        <w:rPr>
          <w:rFonts w:ascii="Calibri" w:hAnsi="Calibri" w:cs="Calibri"/>
          <w:lang w:val="pt-BR" w:eastAsia="pt-BR"/>
        </w:rPr>
        <w:t>retorna ao passo 4.3 do caso de uso.</w:t>
      </w:r>
    </w:p>
    <w:p w:rsidR="004E00B0" w:rsidRDefault="004E00B0" w:rsidP="004E00B0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5.1.2. O sistema aguarda a inserção da senha atual correta no passo 4.3.</w:t>
      </w:r>
    </w:p>
    <w:p w:rsidR="004E00B0" w:rsidRPr="0067553E" w:rsidRDefault="004E00B0" w:rsidP="004E00B0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4E00B0" w:rsidRPr="0067553E" w:rsidRDefault="00AD7F28" w:rsidP="00AD7F28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13.1 </w:t>
      </w:r>
      <w:r w:rsidR="004E00B0" w:rsidRPr="0067553E">
        <w:rPr>
          <w:lang w:val="pt-BR"/>
        </w:rPr>
        <w:t xml:space="preserve">NÃO </w:t>
      </w:r>
      <w:proofErr w:type="gramStart"/>
      <w:r w:rsidR="004E00B0" w:rsidRPr="0067553E">
        <w:rPr>
          <w:lang w:val="pt-BR"/>
        </w:rPr>
        <w:t>EXISTE</w:t>
      </w:r>
      <w:proofErr w:type="gramEnd"/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4E00B0" w:rsidRPr="00186021" w:rsidRDefault="00AD7F28" w:rsidP="00AD7F28">
      <w:pPr>
        <w:pStyle w:val="Corpodetexto"/>
        <w:ind w:left="0" w:firstLine="720"/>
        <w:rPr>
          <w:lang w:val="pt-BR"/>
        </w:rPr>
      </w:pPr>
      <w:proofErr w:type="gramStart"/>
      <w:r w:rsidRPr="00AD7F28">
        <w:rPr>
          <w:lang w:val="pt-BR"/>
        </w:rPr>
        <w:t xml:space="preserve">14.1 </w:t>
      </w:r>
      <w:r>
        <w:rPr>
          <w:lang w:val="pt-BR"/>
        </w:rPr>
        <w:t>Cliente</w:t>
      </w:r>
      <w:proofErr w:type="gramEnd"/>
      <w:r>
        <w:rPr>
          <w:lang w:val="pt-BR"/>
        </w:rPr>
        <w:t xml:space="preserve"> inserido na aplicação Sistema de Rastreamento.</w:t>
      </w:r>
    </w:p>
    <w:p w:rsidR="004E00B0" w:rsidRDefault="004E00B0" w:rsidP="004E00B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4E00B0" w:rsidRPr="005A6115" w:rsidRDefault="00AD7F28" w:rsidP="00D533F8">
      <w:pPr>
        <w:pStyle w:val="Corpodetexto"/>
        <w:rPr>
          <w:lang w:val="pt-BR"/>
        </w:rPr>
      </w:pPr>
      <w:proofErr w:type="gramStart"/>
      <w:r>
        <w:t xml:space="preserve">15.1 </w:t>
      </w:r>
      <w:r w:rsidR="004E00B0">
        <w:t xml:space="preserve"> NÃO</w:t>
      </w:r>
      <w:proofErr w:type="gramEnd"/>
      <w:r w:rsidR="004E00B0">
        <w:t xml:space="preserve"> EXISTE</w:t>
      </w:r>
    </w:p>
    <w:p w:rsidR="00CE4419" w:rsidRPr="00FF0DB5" w:rsidRDefault="00CE4419" w:rsidP="00CE4419">
      <w:pPr>
        <w:pStyle w:val="Ttulo"/>
        <w:rPr>
          <w:sz w:val="28"/>
          <w:szCs w:val="28"/>
          <w:lang w:val="pt-BR"/>
        </w:rPr>
      </w:pPr>
      <w:r w:rsidRPr="00FF0DB5">
        <w:rPr>
          <w:sz w:val="28"/>
          <w:szCs w:val="28"/>
          <w:lang w:val="pt-BR"/>
        </w:rPr>
        <w:lastRenderedPageBreak/>
        <w:t>Sistema de Rastreamento</w:t>
      </w:r>
      <w:r w:rsidRPr="00FF0DB5">
        <w:rPr>
          <w:sz w:val="28"/>
          <w:szCs w:val="28"/>
          <w:lang w:val="pt-BR"/>
        </w:rPr>
        <w:br/>
        <w:t>Caso de Uso: Incluir Usuário</w:t>
      </w:r>
    </w:p>
    <w:p w:rsidR="00CE4419" w:rsidRPr="001D5F26" w:rsidRDefault="00CE4419" w:rsidP="00CE441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87CF8" w:rsidRDefault="00387CF8" w:rsidP="0015243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usuário que estará associado a um cliente no sistema de rastreamento.</w:t>
      </w:r>
    </w:p>
    <w:p w:rsidR="00CE4419" w:rsidRDefault="00CE4419" w:rsidP="00387CF8">
      <w:pPr>
        <w:pStyle w:val="Ttulo1"/>
        <w:numPr>
          <w:ilvl w:val="0"/>
          <w:numId w:val="18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E4419" w:rsidRPr="00864C95" w:rsidRDefault="00CE4419" w:rsidP="00CE4419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CE4419" w:rsidRDefault="00CE4419" w:rsidP="00CE441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E4419" w:rsidRPr="00A659F3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</w:t>
      </w:r>
      <w:r w:rsidR="00D6265F">
        <w:rPr>
          <w:lang w:val="pt-BR"/>
        </w:rPr>
        <w:t>o de uso inicia quando o ator</w:t>
      </w:r>
      <w:r>
        <w:rPr>
          <w:lang w:val="pt-BR"/>
        </w:rPr>
        <w:t xml:space="preserve"> gerente seleciona a opção “Cadastro” na tela principal do sistema [RN001];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O ator </w:t>
      </w:r>
      <w:r w:rsidR="00387CF8">
        <w:rPr>
          <w:lang w:val="pt-BR"/>
        </w:rPr>
        <w:t>seleciona a opção “Usuário</w:t>
      </w:r>
      <w:r>
        <w:rPr>
          <w:lang w:val="pt-BR"/>
        </w:rPr>
        <w:t>”;</w:t>
      </w:r>
    </w:p>
    <w:p w:rsidR="00CE4419" w:rsidRPr="00496E26" w:rsidRDefault="003522EF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a </w:t>
      </w:r>
      <w:r w:rsidR="00396D03">
        <w:rPr>
          <w:lang w:val="pt-BR"/>
        </w:rPr>
        <w:t>tela</w:t>
      </w:r>
      <w:r>
        <w:rPr>
          <w:lang w:val="pt-BR"/>
        </w:rPr>
        <w:t xml:space="preserve"> cliente</w:t>
      </w:r>
      <w:r w:rsidR="00EC02F6">
        <w:rPr>
          <w:lang w:val="pt-BR"/>
        </w:rPr>
        <w:t>s</w:t>
      </w:r>
      <w:r w:rsidR="00396D03">
        <w:rPr>
          <w:lang w:val="pt-BR"/>
        </w:rPr>
        <w:t xml:space="preserve"> com uma </w:t>
      </w:r>
      <w:r w:rsidR="00FB045F">
        <w:rPr>
          <w:lang w:val="pt-BR"/>
        </w:rPr>
        <w:t xml:space="preserve">caixa </w:t>
      </w:r>
      <w:r w:rsidR="00396D03">
        <w:rPr>
          <w:lang w:val="pt-BR"/>
        </w:rPr>
        <w:t xml:space="preserve">de texto </w:t>
      </w:r>
      <w:r>
        <w:rPr>
          <w:lang w:val="pt-BR"/>
        </w:rPr>
        <w:t>para seleção</w:t>
      </w:r>
      <w:r w:rsidR="00CE4419">
        <w:rPr>
          <w:lang w:val="pt-BR"/>
        </w:rPr>
        <w:t>;</w:t>
      </w:r>
    </w:p>
    <w:p w:rsidR="00CE4419" w:rsidRDefault="00CE4419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4.4</w:t>
      </w:r>
      <w:proofErr w:type="gramStart"/>
      <w:r>
        <w:rPr>
          <w:lang w:val="pt-BR"/>
        </w:rPr>
        <w:t xml:space="preserve">  </w:t>
      </w:r>
      <w:proofErr w:type="gramEnd"/>
      <w:r w:rsidR="00B50A0A">
        <w:rPr>
          <w:lang w:val="pt-BR"/>
        </w:rPr>
        <w:t>O ator clica na seta da caixa e seleciona um cliente cadastrado para que seja inserido o usuário</w:t>
      </w:r>
      <w:r>
        <w:rPr>
          <w:lang w:val="pt-BR"/>
        </w:rPr>
        <w:t xml:space="preserve"> ;</w:t>
      </w:r>
    </w:p>
    <w:p w:rsidR="00CE4419" w:rsidRDefault="00B50A0A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Sistema exibe uma tela com o cliente selecionado e nela está contida uma planilha que será inserido o(s) usuário(s);</w:t>
      </w:r>
    </w:p>
    <w:p w:rsidR="00CE4419" w:rsidRPr="00152436" w:rsidRDefault="00CE4419" w:rsidP="00CE4419">
      <w:pPr>
        <w:pStyle w:val="Corpodetexto"/>
        <w:ind w:left="0"/>
        <w:rPr>
          <w:lang w:val="pt-BR" w:eastAsia="pt-BR"/>
        </w:rPr>
      </w:pPr>
      <w:r w:rsidRPr="00152436">
        <w:rPr>
          <w:lang w:val="pt-BR"/>
        </w:rPr>
        <w:t>4.6</w:t>
      </w:r>
      <w:proofErr w:type="gramStart"/>
      <w:r w:rsidRPr="00152436">
        <w:rPr>
          <w:lang w:val="pt-BR"/>
        </w:rPr>
        <w:t xml:space="preserve">  </w:t>
      </w:r>
      <w:proofErr w:type="gramEnd"/>
      <w:r w:rsidR="00152436" w:rsidRPr="00152436">
        <w:rPr>
          <w:lang w:val="pt-BR" w:eastAsia="pt-BR"/>
        </w:rPr>
        <w:t xml:space="preserve">O ator clica no botão “Incluir” e o sistema exibe uma outra tela para que seja inserido </w:t>
      </w:r>
      <w:r w:rsidRPr="00152436">
        <w:rPr>
          <w:lang w:val="pt-BR" w:eastAsia="pt-BR"/>
        </w:rPr>
        <w:t>os dados necessários para realizar o cadastro:</w:t>
      </w:r>
      <w:r w:rsidR="00EA4A44">
        <w:rPr>
          <w:lang w:val="pt-BR" w:eastAsia="pt-BR"/>
        </w:rPr>
        <w:t xml:space="preserve"> [RN007]</w:t>
      </w:r>
    </w:p>
    <w:p w:rsidR="00CE4419" w:rsidRPr="00152436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994EB3">
        <w:rPr>
          <w:sz w:val="20"/>
          <w:szCs w:val="20"/>
          <w:lang w:val="pt-BR" w:eastAsia="pt-BR"/>
        </w:rPr>
        <w:t>[FA001]</w:t>
      </w:r>
    </w:p>
    <w:p w:rsidR="00CE4419" w:rsidRPr="00C328DB" w:rsidRDefault="00C328DB" w:rsidP="00CE441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</w:t>
      </w:r>
      <w:r w:rsidR="00CE4419" w:rsidRPr="00152436">
        <w:rPr>
          <w:color w:val="000000"/>
          <w:sz w:val="20"/>
          <w:szCs w:val="20"/>
          <w:lang w:val="pt-BR"/>
        </w:rPr>
        <w:t>:</w:t>
      </w:r>
      <w:r w:rsidR="00E21CB9">
        <w:rPr>
          <w:sz w:val="20"/>
          <w:szCs w:val="20"/>
          <w:lang w:val="pt-BR" w:eastAsia="pt-BR"/>
        </w:rPr>
        <w:t xml:space="preserve"> </w:t>
      </w:r>
      <w:r w:rsidR="00F85F71">
        <w:rPr>
          <w:sz w:val="20"/>
          <w:szCs w:val="20"/>
          <w:lang w:val="pt-BR" w:eastAsia="pt-BR"/>
        </w:rPr>
        <w:t>[RN005]</w:t>
      </w:r>
    </w:p>
    <w:p w:rsidR="00C328DB" w:rsidRDefault="00C328DB" w:rsidP="00C328DB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152436">
        <w:rPr>
          <w:color w:val="000000"/>
          <w:sz w:val="20"/>
          <w:szCs w:val="20"/>
          <w:lang w:val="pt-BR"/>
        </w:rPr>
        <w:t xml:space="preserve">Nome: </w:t>
      </w:r>
    </w:p>
    <w:p w:rsidR="007827F6" w:rsidRDefault="007827F6" w:rsidP="00422AB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Login: </w:t>
      </w:r>
    </w:p>
    <w:p w:rsidR="00CE4419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E4419">
        <w:rPr>
          <w:lang w:val="pt-BR"/>
        </w:rPr>
        <w:t xml:space="preserve"> O ator clica em “Incluir” para que o </w:t>
      </w:r>
      <w:r w:rsidR="00CE4419">
        <w:rPr>
          <w:rFonts w:ascii="Calibri" w:hAnsi="Calibri" w:cs="Calibri"/>
          <w:lang w:val="pt-BR" w:eastAsia="pt-BR"/>
        </w:rPr>
        <w:t xml:space="preserve">sistema valide os dados inseridos </w:t>
      </w:r>
      <w:r w:rsidR="00CE4419">
        <w:rPr>
          <w:lang w:val="pt-BR"/>
        </w:rPr>
        <w:t>[FA001]</w:t>
      </w:r>
      <w:r w:rsidR="006E0FB5">
        <w:rPr>
          <w:lang w:val="pt-BR"/>
        </w:rPr>
        <w:t xml:space="preserve"> [FA002]</w:t>
      </w:r>
      <w:r w:rsidR="00CE4419">
        <w:rPr>
          <w:lang w:val="pt-BR"/>
        </w:rPr>
        <w:t>;</w:t>
      </w:r>
    </w:p>
    <w:p w:rsidR="00CE4419" w:rsidRPr="00A15C62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E4419">
        <w:rPr>
          <w:lang w:val="pt-BR"/>
        </w:rPr>
        <w:t xml:space="preserve"> O sistema exibe </w:t>
      </w:r>
      <w:r w:rsidR="001A0621">
        <w:rPr>
          <w:lang w:val="pt-BR"/>
        </w:rPr>
        <w:t>o “Usuário” inserido</w:t>
      </w:r>
      <w:r w:rsidR="00CE4419">
        <w:rPr>
          <w:lang w:val="pt-BR"/>
        </w:rPr>
        <w:t xml:space="preserve"> </w:t>
      </w:r>
      <w:r w:rsidR="001A0621">
        <w:rPr>
          <w:lang w:val="pt-BR"/>
        </w:rPr>
        <w:t>na planilha com usuário(s) cadastrado(s)</w:t>
      </w:r>
      <w:r w:rsidR="00CE4419">
        <w:rPr>
          <w:lang w:val="pt-BR"/>
        </w:rPr>
        <w:t>;</w:t>
      </w:r>
    </w:p>
    <w:p w:rsidR="00CE4419" w:rsidRPr="003C6BB0" w:rsidRDefault="00AC4346" w:rsidP="00CE4419">
      <w:pPr>
        <w:pStyle w:val="Corpodetexto"/>
        <w:ind w:left="0"/>
        <w:rPr>
          <w:lang w:val="pt-BR"/>
        </w:rPr>
      </w:pPr>
      <w:r>
        <w:rPr>
          <w:lang w:val="pt-BR"/>
        </w:rPr>
        <w:t>4.9</w:t>
      </w:r>
      <w:r w:rsidR="00CE4419">
        <w:rPr>
          <w:lang w:val="pt-BR"/>
        </w:rPr>
        <w:t xml:space="preserve"> </w:t>
      </w:r>
      <w:r w:rsidR="00CE4419" w:rsidRPr="003C6BB0">
        <w:rPr>
          <w:lang w:val="pt-BR"/>
        </w:rPr>
        <w:t>O caso de uso é encerrado.</w:t>
      </w:r>
    </w:p>
    <w:p w:rsidR="00CE4419" w:rsidRDefault="00CE4419" w:rsidP="00CE4419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CE4419" w:rsidRPr="005E12BF" w:rsidRDefault="00CE4419" w:rsidP="00CE4419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E4419" w:rsidRDefault="00CE4419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4.6 do fluxo pr</w:t>
      </w:r>
      <w:r w:rsidR="00994EB3">
        <w:rPr>
          <w:rFonts w:ascii="Calibri" w:hAnsi="Calibri" w:cs="Calibri"/>
          <w:lang w:val="pt-BR" w:eastAsia="pt-BR"/>
        </w:rPr>
        <w:t>incipal, caso o ator deseje mudar de cliente, deve clicar na seta ao lado</w:t>
      </w:r>
      <w:r w:rsidR="00F43354">
        <w:rPr>
          <w:rFonts w:ascii="Calibri" w:hAnsi="Calibri" w:cs="Calibri"/>
          <w:lang w:val="pt-BR" w:eastAsia="pt-BR"/>
        </w:rPr>
        <w:t xml:space="preserve"> da caixa de diálogo “Cliente”</w:t>
      </w:r>
      <w:r w:rsidR="00994EB3">
        <w:rPr>
          <w:rFonts w:ascii="Calibri" w:hAnsi="Calibri" w:cs="Calibri"/>
          <w:lang w:val="pt-BR" w:eastAsia="pt-BR"/>
        </w:rPr>
        <w:t>;</w:t>
      </w:r>
      <w:r>
        <w:rPr>
          <w:rFonts w:ascii="Calibri" w:hAnsi="Calibri" w:cs="Calibri"/>
          <w:lang w:val="pt-BR" w:eastAsia="pt-BR"/>
        </w:rPr>
        <w:t xml:space="preserve"> </w:t>
      </w:r>
    </w:p>
    <w:p w:rsidR="00E21CB9" w:rsidRDefault="00E21CB9" w:rsidP="00E21CB9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26947" w:rsidRDefault="006E0FB5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</w:t>
      </w:r>
      <w:r w:rsidR="00D26947">
        <w:rPr>
          <w:rFonts w:ascii="Calibri" w:hAnsi="Calibri" w:cs="Calibri"/>
          <w:lang w:val="pt-BR" w:eastAsia="pt-BR"/>
        </w:rPr>
        <w:t>2.1</w:t>
      </w:r>
      <w:r w:rsidR="005D3726">
        <w:rPr>
          <w:rFonts w:ascii="Calibri" w:hAnsi="Calibri" w:cs="Calibri"/>
          <w:lang w:val="pt-BR" w:eastAsia="pt-BR"/>
        </w:rPr>
        <w:t>. No passo 4.7</w:t>
      </w:r>
      <w:r>
        <w:rPr>
          <w:rFonts w:ascii="Calibri" w:hAnsi="Calibri" w:cs="Calibri"/>
          <w:lang w:val="pt-BR" w:eastAsia="pt-BR"/>
        </w:rPr>
        <w:t xml:space="preserve"> do fluxo pr</w:t>
      </w:r>
      <w:r w:rsidR="005D3726">
        <w:rPr>
          <w:rFonts w:ascii="Calibri" w:hAnsi="Calibri" w:cs="Calibri"/>
          <w:lang w:val="pt-BR" w:eastAsia="pt-BR"/>
        </w:rPr>
        <w:t>incipal, caso o ator não selecione uma das opções de cadastro do tipo de usuário, o sistema exibe a mensagem</w:t>
      </w:r>
      <w:r w:rsidR="00D26947">
        <w:rPr>
          <w:rFonts w:ascii="Calibri" w:hAnsi="Calibri" w:cs="Calibri"/>
          <w:lang w:val="pt-BR" w:eastAsia="pt-BR"/>
        </w:rPr>
        <w:t xml:space="preserve"> “Tipo do usuário é obrigatório!”;</w:t>
      </w:r>
    </w:p>
    <w:p w:rsidR="00E21CB9" w:rsidRDefault="00D26947" w:rsidP="00E21CB9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5.2.2 Sistema aguarda a seleç</w:t>
      </w:r>
      <w:r w:rsidR="00D42CDD">
        <w:rPr>
          <w:rFonts w:ascii="Calibri" w:hAnsi="Calibri" w:cs="Calibri"/>
          <w:lang w:val="pt-BR" w:eastAsia="pt-BR"/>
        </w:rPr>
        <w:t>ão do tipo de</w:t>
      </w:r>
      <w:r>
        <w:rPr>
          <w:rFonts w:ascii="Calibri" w:hAnsi="Calibri" w:cs="Calibri"/>
          <w:lang w:val="pt-BR" w:eastAsia="pt-BR"/>
        </w:rPr>
        <w:t xml:space="preserve"> usuário;</w:t>
      </w:r>
    </w:p>
    <w:p w:rsidR="00CE4419" w:rsidRPr="0067553E" w:rsidRDefault="00CE4419" w:rsidP="00CE4419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CE4419" w:rsidRPr="0067553E" w:rsidRDefault="001D2564" w:rsidP="00CE4419">
      <w:pPr>
        <w:pStyle w:val="Corpodetexto"/>
        <w:ind w:left="1080"/>
        <w:rPr>
          <w:lang w:val="pt-BR"/>
        </w:rPr>
      </w:pPr>
      <w:r>
        <w:rPr>
          <w:lang w:val="pt-BR"/>
        </w:rPr>
        <w:t>6</w:t>
      </w:r>
      <w:r w:rsidR="00CE4419">
        <w:rPr>
          <w:lang w:val="pt-BR"/>
        </w:rPr>
        <w:t xml:space="preserve">.1 </w:t>
      </w:r>
      <w:r w:rsidR="00CE4419" w:rsidRPr="0067553E">
        <w:rPr>
          <w:lang w:val="pt-BR"/>
        </w:rPr>
        <w:t xml:space="preserve">NÃO </w:t>
      </w:r>
      <w:proofErr w:type="gramStart"/>
      <w:r w:rsidR="00CE4419" w:rsidRPr="0067553E">
        <w:rPr>
          <w:lang w:val="pt-BR"/>
        </w:rPr>
        <w:t>EXISTE</w:t>
      </w:r>
      <w:proofErr w:type="gramEnd"/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E4419" w:rsidRPr="00186021" w:rsidRDefault="001D2564" w:rsidP="00CE4419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CE4419" w:rsidRPr="00AD7F28">
        <w:rPr>
          <w:lang w:val="pt-BR"/>
        </w:rPr>
        <w:t xml:space="preserve">.1 </w:t>
      </w:r>
      <w:r>
        <w:rPr>
          <w:lang w:val="pt-BR"/>
        </w:rPr>
        <w:t>Usuário</w:t>
      </w:r>
      <w:proofErr w:type="gramEnd"/>
      <w:r w:rsidR="00CE4419">
        <w:rPr>
          <w:lang w:val="pt-BR"/>
        </w:rPr>
        <w:t xml:space="preserve"> inserido na aplicação Sistema de Rastreamento.</w:t>
      </w:r>
    </w:p>
    <w:p w:rsidR="00CE4419" w:rsidRDefault="00CE4419" w:rsidP="00CE4419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E4419" w:rsidRPr="005A6115" w:rsidRDefault="00CE4419" w:rsidP="00CE4419">
      <w:pPr>
        <w:pStyle w:val="Corpodetexto"/>
        <w:rPr>
          <w:lang w:val="pt-BR"/>
        </w:rPr>
      </w:pPr>
      <w:r w:rsidRPr="00D26947">
        <w:rPr>
          <w:lang w:val="pt-BR"/>
        </w:rPr>
        <w:t>1</w:t>
      </w:r>
      <w:r w:rsidRPr="00A33C4D">
        <w:rPr>
          <w:lang w:val="pt-BR"/>
        </w:rPr>
        <w:t>5.1</w:t>
      </w:r>
      <w:proofErr w:type="gramStart"/>
      <w:r w:rsidRPr="00A33C4D">
        <w:rPr>
          <w:lang w:val="pt-BR"/>
        </w:rPr>
        <w:t xml:space="preserve">  </w:t>
      </w:r>
      <w:proofErr w:type="gramEnd"/>
      <w:r w:rsidRPr="00A33C4D">
        <w:rPr>
          <w:lang w:val="pt-BR"/>
        </w:rPr>
        <w:t>NÃO EXISTE</w:t>
      </w:r>
    </w:p>
    <w:p w:rsidR="00A33C4D" w:rsidRPr="0095735A" w:rsidRDefault="00A33C4D" w:rsidP="00A33C4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>Caso de Uso: Incluir Motorista</w:t>
      </w:r>
    </w:p>
    <w:p w:rsidR="00A33C4D" w:rsidRPr="001D5F26" w:rsidRDefault="00A33C4D" w:rsidP="00A33C4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A33C4D" w:rsidRDefault="00A33C4D" w:rsidP="00A33C4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“Motorista” que estará associado a um cliente no sistema de rastreamento.</w:t>
      </w:r>
    </w:p>
    <w:p w:rsidR="00A33C4D" w:rsidRDefault="00A33C4D" w:rsidP="00FB7BFC">
      <w:pPr>
        <w:pStyle w:val="Ttulo1"/>
        <w:numPr>
          <w:ilvl w:val="0"/>
          <w:numId w:val="1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A33C4D" w:rsidRPr="00864C95" w:rsidRDefault="00A33C4D" w:rsidP="00A33C4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33C4D" w:rsidRDefault="00A33C4D" w:rsidP="00A33C4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A33C4D" w:rsidRPr="00A659F3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“Motorista”;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925ABC">
        <w:rPr>
          <w:lang w:val="pt-BR"/>
        </w:rPr>
        <w:t>a</w:t>
      </w:r>
      <w:r>
        <w:rPr>
          <w:lang w:val="pt-BR"/>
        </w:rPr>
        <w:t xml:space="preserve"> tela</w:t>
      </w:r>
      <w:r w:rsidR="00DB5FDD">
        <w:rPr>
          <w:lang w:val="pt-BR"/>
        </w:rPr>
        <w:t xml:space="preserve"> </w:t>
      </w:r>
      <w:r w:rsidR="00925ABC">
        <w:rPr>
          <w:lang w:val="pt-BR"/>
        </w:rPr>
        <w:t xml:space="preserve">“Cliente” </w:t>
      </w:r>
      <w:r w:rsidR="0078238F">
        <w:rPr>
          <w:lang w:val="pt-BR"/>
        </w:rPr>
        <w:t>e uma caixa de texto</w:t>
      </w:r>
      <w:r w:rsidR="00925ABC">
        <w:rPr>
          <w:lang w:val="pt-BR"/>
        </w:rPr>
        <w:t xml:space="preserve"> com o botão  “Incluir</w:t>
      </w:r>
      <w:r w:rsidR="0078238F">
        <w:rPr>
          <w:lang w:val="pt-BR"/>
        </w:rPr>
        <w:t>”</w:t>
      </w:r>
      <w:r>
        <w:rPr>
          <w:lang w:val="pt-BR"/>
        </w:rPr>
        <w:t>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O ator pode selecionar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 xml:space="preserve"> cliente e/ou continuar o procedimento clicando no botão “Incluir”;</w:t>
      </w:r>
    </w:p>
    <w:p w:rsidR="0078238F" w:rsidRDefault="0078238F" w:rsidP="00A33C4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4.5 Sistema</w:t>
      </w:r>
      <w:proofErr w:type="gramEnd"/>
      <w:r>
        <w:rPr>
          <w:lang w:val="pt-BR"/>
        </w:rPr>
        <w:t xml:space="preserve"> exibe a tela “Incluir Motorista”</w:t>
      </w:r>
      <w:r w:rsidR="00AC342A">
        <w:rPr>
          <w:lang w:val="pt-BR"/>
        </w:rPr>
        <w:t>;</w:t>
      </w:r>
    </w:p>
    <w:p w:rsidR="00A33C4D" w:rsidRPr="00214A6E" w:rsidRDefault="009D7DF0" w:rsidP="00214A6E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</w:t>
      </w:r>
      <w:r w:rsidR="0013269A">
        <w:rPr>
          <w:lang w:val="pt-BR"/>
        </w:rPr>
        <w:t>6</w:t>
      </w:r>
      <w:proofErr w:type="gramStart"/>
      <w:r w:rsidR="00A33C4D" w:rsidRPr="00A33C4D">
        <w:rPr>
          <w:lang w:val="pt-BR"/>
        </w:rPr>
        <w:t xml:space="preserve">  </w:t>
      </w:r>
      <w:proofErr w:type="gramEnd"/>
      <w:r w:rsidR="00214A6E">
        <w:rPr>
          <w:lang w:val="pt-BR" w:eastAsia="pt-BR"/>
        </w:rPr>
        <w:t>O ator</w:t>
      </w:r>
      <w:r w:rsidR="00A33C4D" w:rsidRPr="00A33C4D">
        <w:rPr>
          <w:lang w:val="pt-BR" w:eastAsia="pt-BR"/>
        </w:rPr>
        <w:t xml:space="preserve"> digita os dados necessários para realizar o cadastro:</w:t>
      </w:r>
      <w:r w:rsidR="005E0FB7">
        <w:rPr>
          <w:lang w:val="pt-BR" w:eastAsia="pt-BR"/>
        </w:rPr>
        <w:t xml:space="preserve"> [RN007]</w:t>
      </w:r>
    </w:p>
    <w:p w:rsidR="00A33C4D" w:rsidRPr="00214A6E" w:rsidRDefault="001A5C7B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="005E0FB7">
        <w:rPr>
          <w:color w:val="000000"/>
          <w:sz w:val="20"/>
          <w:szCs w:val="20"/>
          <w:lang w:val="pt-BR"/>
        </w:rPr>
        <w:t xml:space="preserve">: </w:t>
      </w:r>
      <w:r w:rsidR="008A5722">
        <w:rPr>
          <w:sz w:val="20"/>
          <w:szCs w:val="20"/>
          <w:lang w:val="pt-BR" w:eastAsia="pt-BR"/>
        </w:rPr>
        <w:t>[FA001]</w:t>
      </w:r>
    </w:p>
    <w:p w:rsidR="00214A6E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A33C4D">
        <w:rPr>
          <w:color w:val="000000"/>
          <w:sz w:val="20"/>
          <w:szCs w:val="20"/>
          <w:lang w:val="pt-BR"/>
        </w:rPr>
        <w:t xml:space="preserve">Nome: </w:t>
      </w:r>
    </w:p>
    <w:p w:rsid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Identidade</w:t>
      </w:r>
      <w:r w:rsidRPr="00A33C4D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Habilitação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A33C4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214A6E" w:rsidRPr="00214A6E" w:rsidRDefault="00214A6E" w:rsidP="00214A6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CPF</w:t>
      </w:r>
      <w:r w:rsidRPr="00A33C4D">
        <w:rPr>
          <w:color w:val="000000"/>
          <w:sz w:val="20"/>
          <w:szCs w:val="20"/>
        </w:rPr>
        <w:t xml:space="preserve">: </w:t>
      </w:r>
    </w:p>
    <w:p w:rsidR="00A33C4D" w:rsidRPr="00214A6E" w:rsidRDefault="00214A6E" w:rsidP="00D969F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spacing w:after="120"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="00A33C4D" w:rsidRPr="00214A6E">
        <w:rPr>
          <w:color w:val="000000"/>
          <w:sz w:val="20"/>
          <w:szCs w:val="20"/>
        </w:rPr>
        <w:t xml:space="preserve">: </w:t>
      </w:r>
    </w:p>
    <w:p w:rsidR="00A33C4D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A33C4D" w:rsidRPr="00A15C62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8</w:t>
      </w:r>
      <w:r>
        <w:rPr>
          <w:lang w:val="pt-BR"/>
        </w:rPr>
        <w:t xml:space="preserve"> O sistema exibe o </w:t>
      </w:r>
      <w:r w:rsidR="00E41D3A">
        <w:rPr>
          <w:lang w:val="pt-BR"/>
        </w:rPr>
        <w:t>motorista</w:t>
      </w:r>
      <w:r>
        <w:rPr>
          <w:lang w:val="pt-BR"/>
        </w:rPr>
        <w:t xml:space="preserve"> inserido na planilha</w:t>
      </w:r>
      <w:r w:rsidR="00E41D3A">
        <w:rPr>
          <w:lang w:val="pt-BR"/>
        </w:rPr>
        <w:t xml:space="preserve"> com motorista(s)</w:t>
      </w:r>
      <w:r>
        <w:rPr>
          <w:lang w:val="pt-BR"/>
        </w:rPr>
        <w:t>;</w:t>
      </w:r>
    </w:p>
    <w:p w:rsidR="00A33C4D" w:rsidRPr="003C6BB0" w:rsidRDefault="00A33C4D" w:rsidP="00A33C4D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13269A">
        <w:rPr>
          <w:lang w:val="pt-BR"/>
        </w:rPr>
        <w:t>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A33C4D" w:rsidRDefault="00A33C4D" w:rsidP="00A33C4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A33C4D" w:rsidRPr="005E12BF" w:rsidRDefault="00A33C4D" w:rsidP="00A33C4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A33C4D" w:rsidRDefault="0038031F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5.1.1. No passo 4.5</w:t>
      </w:r>
      <w:r w:rsidR="00A33C4D"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 w:rsidR="00A33C4D">
        <w:rPr>
          <w:rFonts w:ascii="Calibri" w:hAnsi="Calibri" w:cs="Calibri"/>
          <w:lang w:val="pt-BR" w:eastAsia="pt-BR"/>
        </w:rPr>
        <w:t xml:space="preserve">o ator deseje mudar de cliente, deve clicar na seta ao lado da caixa de diálogo “Cliente”; </w:t>
      </w:r>
    </w:p>
    <w:p w:rsidR="00A33C4D" w:rsidRDefault="00A33C4D" w:rsidP="00A33C4D">
      <w:pPr>
        <w:pStyle w:val="Ttulo2"/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>5.2.1. No passo 4.</w:t>
      </w:r>
      <w:r w:rsidR="00DB5FDD">
        <w:rPr>
          <w:rFonts w:ascii="Calibri" w:hAnsi="Calibri" w:cs="Calibri"/>
          <w:lang w:val="pt-BR" w:eastAsia="pt-BR"/>
        </w:rPr>
        <w:t>5</w:t>
      </w:r>
      <w:r>
        <w:rPr>
          <w:rFonts w:ascii="Calibri" w:hAnsi="Calibri" w:cs="Calibri"/>
          <w:lang w:val="pt-BR" w:eastAsia="pt-BR"/>
        </w:rPr>
        <w:t xml:space="preserve"> do fluxo pr</w:t>
      </w:r>
      <w:r w:rsidR="00DB5FDD">
        <w:rPr>
          <w:rFonts w:ascii="Calibri" w:hAnsi="Calibri" w:cs="Calibri"/>
          <w:lang w:val="pt-BR" w:eastAsia="pt-BR"/>
        </w:rPr>
        <w:t xml:space="preserve">incipal, </w:t>
      </w:r>
      <w:r>
        <w:rPr>
          <w:rFonts w:ascii="Calibri" w:hAnsi="Calibri" w:cs="Calibri"/>
          <w:lang w:val="pt-BR" w:eastAsia="pt-BR"/>
        </w:rPr>
        <w:t xml:space="preserve">o ator </w:t>
      </w:r>
      <w:r w:rsidR="00DB5FDD">
        <w:rPr>
          <w:rFonts w:ascii="Calibri" w:hAnsi="Calibri" w:cs="Calibri"/>
          <w:lang w:val="pt-BR" w:eastAsia="pt-BR"/>
        </w:rPr>
        <w:t>deseje</w:t>
      </w:r>
      <w:r w:rsidR="00A93407">
        <w:rPr>
          <w:rFonts w:ascii="Calibri" w:hAnsi="Calibri" w:cs="Calibri"/>
          <w:lang w:val="pt-BR" w:eastAsia="pt-BR"/>
        </w:rPr>
        <w:t xml:space="preserve"> cancelar deve clicar no botão “Voltar”</w:t>
      </w:r>
      <w:r w:rsidR="00DB5FDD">
        <w:rPr>
          <w:rFonts w:ascii="Calibri" w:hAnsi="Calibri" w:cs="Calibri"/>
          <w:lang w:val="pt-BR" w:eastAsia="pt-BR"/>
        </w:rPr>
        <w:t>;</w:t>
      </w:r>
    </w:p>
    <w:p w:rsidR="00A33C4D" w:rsidRDefault="00A33C4D" w:rsidP="00A33C4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5.2.2 </w:t>
      </w:r>
      <w:r w:rsidR="0013269A">
        <w:rPr>
          <w:rFonts w:ascii="Calibri" w:hAnsi="Calibri" w:cs="Calibri"/>
          <w:lang w:val="pt-BR" w:eastAsia="pt-BR"/>
        </w:rPr>
        <w:t>Sistema retorna ao passo 4.3</w:t>
      </w:r>
      <w:r>
        <w:rPr>
          <w:rFonts w:ascii="Calibri" w:hAnsi="Calibri" w:cs="Calibri"/>
          <w:lang w:val="pt-BR" w:eastAsia="pt-BR"/>
        </w:rPr>
        <w:t>;</w:t>
      </w:r>
    </w:p>
    <w:p w:rsidR="00A33C4D" w:rsidRPr="0067553E" w:rsidRDefault="00A33C4D" w:rsidP="00A33C4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A33C4D" w:rsidRPr="0067553E" w:rsidRDefault="00A33C4D" w:rsidP="00A33C4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A33C4D" w:rsidRPr="00186021" w:rsidRDefault="00A33C4D" w:rsidP="00A33C4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Pr="00AD7F28">
        <w:rPr>
          <w:lang w:val="pt-BR"/>
        </w:rPr>
        <w:t xml:space="preserve">.1 </w:t>
      </w:r>
      <w:r w:rsidR="009D74BA">
        <w:rPr>
          <w:lang w:val="pt-BR"/>
        </w:rPr>
        <w:t>Motorista</w:t>
      </w:r>
      <w:proofErr w:type="gramEnd"/>
      <w:r>
        <w:rPr>
          <w:lang w:val="pt-BR"/>
        </w:rPr>
        <w:t xml:space="preserve"> inserido na aplicação Sistema de Rastreamento.</w:t>
      </w:r>
    </w:p>
    <w:p w:rsidR="00A33C4D" w:rsidRDefault="00A33C4D" w:rsidP="00A33C4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A33C4D" w:rsidRPr="005A6115" w:rsidRDefault="009D7DF0" w:rsidP="00A33C4D">
      <w:pPr>
        <w:pStyle w:val="Corpodetexto"/>
        <w:rPr>
          <w:lang w:val="pt-BR"/>
        </w:rPr>
      </w:pPr>
      <w:r>
        <w:rPr>
          <w:lang w:val="pt-BR"/>
        </w:rPr>
        <w:t>8</w:t>
      </w:r>
      <w:r w:rsidR="00A33C4D">
        <w:t>.1</w:t>
      </w:r>
      <w:proofErr w:type="gramStart"/>
      <w:r w:rsidR="00A33C4D">
        <w:t xml:space="preserve">  </w:t>
      </w:r>
      <w:proofErr w:type="gramEnd"/>
      <w:r w:rsidR="00A33C4D">
        <w:t>NÃO EXISTE</w:t>
      </w:r>
    </w:p>
    <w:p w:rsidR="00D823D6" w:rsidRPr="0095735A" w:rsidRDefault="00D823D6" w:rsidP="00D823D6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</w:t>
      </w:r>
    </w:p>
    <w:p w:rsidR="00D823D6" w:rsidRPr="001D5F26" w:rsidRDefault="00D823D6" w:rsidP="00D823D6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823D6" w:rsidRDefault="00D823D6" w:rsidP="00D823D6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</w:t>
      </w:r>
      <w:r w:rsidR="00F56D1D">
        <w:rPr>
          <w:lang w:val="pt-BR"/>
        </w:rPr>
        <w:t>Veículo</w:t>
      </w:r>
      <w:r>
        <w:rPr>
          <w:lang w:val="pt-BR"/>
        </w:rPr>
        <w:t>” que estará associado a um cliente no sistema de rastreamento.</w:t>
      </w:r>
    </w:p>
    <w:p w:rsidR="00D823D6" w:rsidRPr="00B927FE" w:rsidRDefault="00B927FE" w:rsidP="00B927FE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proofErr w:type="gramStart"/>
      <w:r w:rsidRPr="00B927FE">
        <w:rPr>
          <w:lang w:val="pt-BR"/>
        </w:rPr>
        <w:t>2</w:t>
      </w:r>
      <w:proofErr w:type="gramEnd"/>
      <w:r>
        <w:rPr>
          <w:lang w:val="pt-BR"/>
        </w:rPr>
        <w:t xml:space="preserve">     </w:t>
      </w:r>
      <w:r w:rsidR="00D823D6" w:rsidRPr="00B927FE">
        <w:rPr>
          <w:lang w:val="pt-BR"/>
        </w:rPr>
        <w:t>Descrição dos Atores</w:t>
      </w:r>
    </w:p>
    <w:p w:rsidR="00D823D6" w:rsidRPr="00864C95" w:rsidRDefault="00D823D6" w:rsidP="00D823D6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823D6" w:rsidRPr="00B927FE" w:rsidRDefault="00D823D6" w:rsidP="00B927FE">
      <w:pPr>
        <w:pStyle w:val="Ttulo1"/>
        <w:numPr>
          <w:ilvl w:val="0"/>
          <w:numId w:val="20"/>
        </w:numPr>
        <w:rPr>
          <w:lang w:val="pt-BR"/>
        </w:rPr>
      </w:pPr>
      <w:r w:rsidRPr="00B927FE">
        <w:rPr>
          <w:lang w:val="pt-BR"/>
        </w:rPr>
        <w:t>Pré-condições</w:t>
      </w:r>
    </w:p>
    <w:p w:rsidR="00D823D6" w:rsidRDefault="00D823D6" w:rsidP="00D823D6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823D6" w:rsidRPr="00A659F3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caso de uso inicia quando o usuário gerente seleciona a opção “Cadastro” na tela principal do sistema [RN001];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4.2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 ator seleciona a opção “</w:t>
      </w:r>
      <w:r w:rsidR="00042FE2">
        <w:rPr>
          <w:lang w:val="pt-BR"/>
        </w:rPr>
        <w:t>Veículo</w:t>
      </w:r>
      <w:r>
        <w:rPr>
          <w:lang w:val="pt-BR"/>
        </w:rPr>
        <w:t>”;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>4.3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Sistema exibe </w:t>
      </w:r>
      <w:r w:rsidR="00476AB4">
        <w:rPr>
          <w:lang w:val="pt-BR"/>
        </w:rPr>
        <w:t>a</w:t>
      </w:r>
      <w:r>
        <w:rPr>
          <w:lang w:val="pt-BR"/>
        </w:rPr>
        <w:t xml:space="preserve"> tela</w:t>
      </w:r>
      <w:r w:rsidR="007914ED">
        <w:rPr>
          <w:lang w:val="pt-BR"/>
        </w:rPr>
        <w:t xml:space="preserve"> </w:t>
      </w:r>
      <w:r>
        <w:rPr>
          <w:lang w:val="pt-BR"/>
        </w:rPr>
        <w:t>Cliente</w:t>
      </w:r>
      <w:r w:rsidR="00476AB4">
        <w:rPr>
          <w:lang w:val="pt-BR"/>
        </w:rPr>
        <w:t xml:space="preserve"> e </w:t>
      </w:r>
      <w:r w:rsidR="007914ED">
        <w:rPr>
          <w:lang w:val="pt-BR"/>
        </w:rPr>
        <w:t>uma caixa de texto com a mensagem “Selecione um cliente”</w:t>
      </w:r>
      <w:r>
        <w:rPr>
          <w:lang w:val="pt-BR"/>
        </w:rPr>
        <w:t>;</w:t>
      </w: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4.4 </w:t>
      </w:r>
      <w:r w:rsidR="00476AB4">
        <w:rPr>
          <w:lang w:val="pt-BR"/>
        </w:rPr>
        <w:t>O ator seleciona o cliente e o sistema exibe uma planilha com o(s) veículo(s) cadastrado(s)</w:t>
      </w:r>
      <w:r>
        <w:rPr>
          <w:lang w:val="pt-BR"/>
        </w:rPr>
        <w:t>;</w:t>
      </w:r>
    </w:p>
    <w:p w:rsidR="00D823D6" w:rsidRDefault="00105471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no botão “Inserir” e o sistema </w:t>
      </w:r>
      <w:r w:rsidR="00D823D6">
        <w:rPr>
          <w:lang w:val="pt-BR"/>
        </w:rPr>
        <w:t>exibe a tela “</w:t>
      </w:r>
      <w:r>
        <w:rPr>
          <w:lang w:val="pt-BR"/>
        </w:rPr>
        <w:t>Incluir Veículo</w:t>
      </w:r>
      <w:r w:rsidR="00D823D6">
        <w:rPr>
          <w:lang w:val="pt-BR"/>
        </w:rPr>
        <w:t>”;</w:t>
      </w:r>
    </w:p>
    <w:p w:rsidR="00D823D6" w:rsidRPr="00214A6E" w:rsidRDefault="00D823D6" w:rsidP="00D823D6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1316AF">
        <w:rPr>
          <w:lang w:val="pt-BR" w:eastAsia="pt-BR"/>
        </w:rPr>
        <w:t xml:space="preserve"> [RN008];</w:t>
      </w:r>
    </w:p>
    <w:p w:rsidR="00D823D6" w:rsidRPr="00214A6E" w:rsidRDefault="00D823D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>:</w:t>
      </w:r>
      <w:r>
        <w:rPr>
          <w:sz w:val="20"/>
          <w:szCs w:val="20"/>
          <w:lang w:val="pt-BR" w:eastAsia="pt-BR"/>
        </w:rPr>
        <w:t xml:space="preserve"> [FA001]</w:t>
      </w:r>
    </w:p>
    <w:p w:rsidR="00D823D6" w:rsidRPr="00B46F12" w:rsidRDefault="00700656" w:rsidP="00D823D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="00D823D6" w:rsidRPr="00B46F12">
        <w:rPr>
          <w:color w:val="000000"/>
          <w:sz w:val="20"/>
          <w:szCs w:val="20"/>
        </w:rPr>
        <w:t xml:space="preserve">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Chassi: </w:t>
      </w:r>
    </w:p>
    <w:p w:rsidR="00700656" w:rsidRPr="00B46F12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B46F12">
        <w:rPr>
          <w:color w:val="000000"/>
          <w:sz w:val="20"/>
          <w:szCs w:val="20"/>
        </w:rPr>
        <w:t xml:space="preserve">Renavan: </w:t>
      </w:r>
    </w:p>
    <w:p w:rsidR="00700656" w:rsidRPr="008D2925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700656">
        <w:rPr>
          <w:color w:val="000000"/>
          <w:sz w:val="20"/>
          <w:szCs w:val="20"/>
          <w:lang w:val="pt-BR"/>
        </w:rPr>
        <w:t xml:space="preserve">Estado: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>Marca: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 w:rsidRPr="00700656">
        <w:rPr>
          <w:color w:val="000000"/>
          <w:sz w:val="20"/>
          <w:szCs w:val="20"/>
          <w:lang w:val="pt-BR"/>
        </w:rPr>
        <w:t xml:space="preserve">Modelo: </w:t>
      </w:r>
    </w:p>
    <w:p w:rsidR="00700656" w:rsidRPr="00700656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</w:p>
    <w:p w:rsidR="00700656" w:rsidRPr="00A3130B" w:rsidRDefault="00700656" w:rsidP="00700656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</w:p>
    <w:p w:rsidR="00700656" w:rsidRPr="00700656" w:rsidRDefault="00700656" w:rsidP="00700656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</w:rPr>
      </w:pPr>
    </w:p>
    <w:p w:rsidR="00D823D6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D823D6" w:rsidRPr="00A15C62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4.8 O sistema exibe o </w:t>
      </w:r>
      <w:r w:rsidR="00A7210D">
        <w:rPr>
          <w:lang w:val="pt-BR"/>
        </w:rPr>
        <w:t>veículo</w:t>
      </w:r>
      <w:r>
        <w:rPr>
          <w:lang w:val="pt-BR"/>
        </w:rPr>
        <w:t xml:space="preserve"> inserido na planilha com</w:t>
      </w:r>
      <w:r w:rsidR="00A7210D">
        <w:rPr>
          <w:lang w:val="pt-BR"/>
        </w:rPr>
        <w:t xml:space="preserve"> veículo</w:t>
      </w:r>
      <w:r>
        <w:rPr>
          <w:lang w:val="pt-BR"/>
        </w:rPr>
        <w:t>(s);</w:t>
      </w:r>
    </w:p>
    <w:p w:rsidR="00D823D6" w:rsidRPr="003C6BB0" w:rsidRDefault="00D823D6" w:rsidP="00D823D6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823D6" w:rsidRDefault="00D823D6" w:rsidP="00D823D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823D6" w:rsidRPr="005E12BF" w:rsidRDefault="00D823D6" w:rsidP="00D823D6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823D6" w:rsidRDefault="00D823D6" w:rsidP="00D823D6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823D6" w:rsidRPr="0067553E" w:rsidRDefault="00D823D6" w:rsidP="00D823D6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823D6" w:rsidRPr="0067553E" w:rsidRDefault="00D823D6" w:rsidP="00D823D6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823D6" w:rsidRPr="00186021" w:rsidRDefault="00D823D6" w:rsidP="00D823D6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</w:t>
      </w:r>
      <w:r w:rsidR="00F56D1D">
        <w:rPr>
          <w:lang w:val="pt-BR"/>
        </w:rPr>
        <w:t>.1 Veículo</w:t>
      </w:r>
      <w:proofErr w:type="gramEnd"/>
      <w:r w:rsidR="00F56D1D">
        <w:rPr>
          <w:lang w:val="pt-BR"/>
        </w:rPr>
        <w:t xml:space="preserve"> </w:t>
      </w:r>
      <w:r>
        <w:rPr>
          <w:lang w:val="pt-BR"/>
        </w:rPr>
        <w:t>inserido na aplicação Sistema de Rastreamento.</w:t>
      </w:r>
    </w:p>
    <w:p w:rsidR="00D823D6" w:rsidRDefault="00D823D6" w:rsidP="00D823D6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823D6" w:rsidRPr="005A6115" w:rsidRDefault="00D823D6" w:rsidP="00D823D6">
      <w:pPr>
        <w:pStyle w:val="Corpodetexto"/>
        <w:rPr>
          <w:lang w:val="pt-BR"/>
        </w:rPr>
      </w:pPr>
      <w:r>
        <w:rPr>
          <w:lang w:val="pt-BR"/>
        </w:rPr>
        <w:t>8</w:t>
      </w:r>
      <w:r>
        <w:t>.1</w:t>
      </w:r>
      <w:proofErr w:type="gramStart"/>
      <w:r>
        <w:t xml:space="preserve">  </w:t>
      </w:r>
      <w:proofErr w:type="gramEnd"/>
      <w:r>
        <w:t>NÃO EXISTE</w:t>
      </w:r>
    </w:p>
    <w:p w:rsidR="004E00B0" w:rsidRDefault="004E00B0" w:rsidP="004E00B0">
      <w:pPr>
        <w:pStyle w:val="Corpodetexto"/>
        <w:ind w:left="1080"/>
        <w:rPr>
          <w:lang w:val="pt-BR"/>
        </w:rPr>
      </w:pPr>
    </w:p>
    <w:p w:rsidR="00D7305D" w:rsidRPr="0095735A" w:rsidRDefault="00D7305D" w:rsidP="00D7305D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Rastreamento</w:t>
      </w:r>
      <w:r w:rsidRPr="0095735A">
        <w:rPr>
          <w:sz w:val="28"/>
          <w:szCs w:val="28"/>
          <w:lang w:val="pt-BR"/>
        </w:rPr>
        <w:br/>
        <w:t xml:space="preserve">Caso de Uso: Incluir </w:t>
      </w:r>
      <w:r>
        <w:rPr>
          <w:sz w:val="28"/>
          <w:szCs w:val="28"/>
          <w:lang w:val="pt-BR"/>
        </w:rPr>
        <w:t>Veículo Instalado</w:t>
      </w:r>
    </w:p>
    <w:p w:rsidR="00D7305D" w:rsidRPr="001D5F26" w:rsidRDefault="00D7305D" w:rsidP="00D7305D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7305D" w:rsidRDefault="00D7305D" w:rsidP="00D7305D">
      <w:pPr>
        <w:pStyle w:val="Corpodetexto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incluir um “Veículo</w:t>
      </w:r>
      <w:r w:rsidR="00BA6FDF">
        <w:rPr>
          <w:lang w:val="pt-BR"/>
        </w:rPr>
        <w:t xml:space="preserve"> Instalado</w:t>
      </w:r>
      <w:r>
        <w:rPr>
          <w:lang w:val="pt-BR"/>
        </w:rPr>
        <w:t>” que estará associado a um cliente</w:t>
      </w:r>
      <w:r w:rsidR="00BA6FDF">
        <w:rPr>
          <w:lang w:val="pt-BR"/>
        </w:rPr>
        <w:t xml:space="preserve">, Equipamento, Veículo, Motorista e configurações de portas </w:t>
      </w:r>
      <w:r>
        <w:rPr>
          <w:lang w:val="pt-BR"/>
        </w:rPr>
        <w:t>no sistema de rastreamento.</w:t>
      </w:r>
    </w:p>
    <w:p w:rsidR="00D7305D" w:rsidRDefault="00D7305D" w:rsidP="00910A01">
      <w:pPr>
        <w:pStyle w:val="Ttulo1"/>
        <w:numPr>
          <w:ilvl w:val="0"/>
          <w:numId w:val="2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7305D" w:rsidRPr="00864C95" w:rsidRDefault="00D7305D" w:rsidP="00D7305D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D7305D" w:rsidRDefault="00D7305D" w:rsidP="00D7305D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7305D" w:rsidRPr="00A659F3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4.1 </w:t>
      </w:r>
      <w:r w:rsidR="00D7305D">
        <w:rPr>
          <w:lang w:val="pt-BR"/>
        </w:rPr>
        <w:t>O caso de uso inicia quando o usuário gerente seleciona a opção “Cadastro” na tela principal do sistema [RN001];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4.2 </w:t>
      </w:r>
      <w:r w:rsidR="00D7305D">
        <w:rPr>
          <w:lang w:val="pt-BR"/>
        </w:rPr>
        <w:t>O ator seleciona a opção “Veículo</w:t>
      </w:r>
      <w:r w:rsidR="008401A7">
        <w:rPr>
          <w:lang w:val="pt-BR"/>
        </w:rPr>
        <w:t xml:space="preserve"> Instalado</w:t>
      </w:r>
      <w:r w:rsidR="00D7305D">
        <w:rPr>
          <w:lang w:val="pt-BR"/>
        </w:rPr>
        <w:t>”;</w:t>
      </w:r>
    </w:p>
    <w:p w:rsidR="00D7305D" w:rsidRDefault="00F47732" w:rsidP="00D7305D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 xml:space="preserve">4.3 </w:t>
      </w:r>
      <w:r w:rsidR="00D7305D">
        <w:rPr>
          <w:lang w:val="pt-BR"/>
        </w:rPr>
        <w:t>Sistema</w:t>
      </w:r>
      <w:proofErr w:type="gramEnd"/>
      <w:r w:rsidR="00D7305D">
        <w:rPr>
          <w:lang w:val="pt-BR"/>
        </w:rPr>
        <w:t xml:space="preserve"> exibe a tela Cliente e uma caixa de texto com a mensagem “Selecione um cliente”;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4.4 O ator seleciona o cliente e o sistema exibe uma planilha com o(s) veículo(s)</w:t>
      </w:r>
      <w:r w:rsidR="000F2696">
        <w:rPr>
          <w:lang w:val="pt-BR"/>
        </w:rPr>
        <w:t xml:space="preserve"> </w:t>
      </w:r>
      <w:proofErr w:type="spellStart"/>
      <w:r w:rsidR="000F2696">
        <w:rPr>
          <w:lang w:val="pt-BR"/>
        </w:rPr>
        <w:t>Intalado</w:t>
      </w:r>
      <w:proofErr w:type="spellEnd"/>
      <w:r>
        <w:rPr>
          <w:lang w:val="pt-BR"/>
        </w:rPr>
        <w:t>(s);</w:t>
      </w: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>4.5 O ator clica no botão “</w:t>
      </w:r>
      <w:r w:rsidR="00BF2FA5">
        <w:rPr>
          <w:lang w:val="pt-BR"/>
        </w:rPr>
        <w:t>Incluir</w:t>
      </w:r>
      <w:r>
        <w:rPr>
          <w:lang w:val="pt-BR"/>
        </w:rPr>
        <w:t>” e o sistema exibe a tela “Incluir Veículo</w:t>
      </w:r>
      <w:r w:rsidR="00BF2FA5">
        <w:rPr>
          <w:lang w:val="pt-BR"/>
        </w:rPr>
        <w:t xml:space="preserve"> Instalado</w:t>
      </w:r>
      <w:r>
        <w:rPr>
          <w:lang w:val="pt-BR"/>
        </w:rPr>
        <w:t>”;</w:t>
      </w:r>
    </w:p>
    <w:p w:rsidR="00D7305D" w:rsidRPr="00214A6E" w:rsidRDefault="00D7305D" w:rsidP="00D7305D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4.6</w:t>
      </w:r>
      <w:proofErr w:type="gramStart"/>
      <w:r w:rsidRPr="00A33C4D">
        <w:rPr>
          <w:lang w:val="pt-BR"/>
        </w:rPr>
        <w:t xml:space="preserve">  </w:t>
      </w:r>
      <w:proofErr w:type="gramEnd"/>
      <w:r>
        <w:rPr>
          <w:lang w:val="pt-BR" w:eastAsia="pt-BR"/>
        </w:rPr>
        <w:t>O ator</w:t>
      </w:r>
      <w:r w:rsidRPr="00A33C4D">
        <w:rPr>
          <w:lang w:val="pt-BR" w:eastAsia="pt-BR"/>
        </w:rPr>
        <w:t xml:space="preserve"> digita os dados necessários para realizar o cadastro:</w:t>
      </w:r>
      <w:r w:rsidR="006950EF">
        <w:rPr>
          <w:lang w:val="pt-BR" w:eastAsia="pt-BR"/>
        </w:rPr>
        <w:t xml:space="preserve"> [RN008];</w:t>
      </w:r>
    </w:p>
    <w:p w:rsidR="008473CA" w:rsidRPr="003D1D6A" w:rsidRDefault="008473CA" w:rsidP="008473C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3D1D6A" w:rsidRPr="0025781D" w:rsidRDefault="003D1D6A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25781D">
        <w:rPr>
          <w:color w:val="000000"/>
          <w:sz w:val="20"/>
          <w:szCs w:val="20"/>
          <w:lang w:val="pt-BR"/>
        </w:rPr>
        <w:t xml:space="preserve">Descrição: </w:t>
      </w:r>
    </w:p>
    <w:p w:rsidR="00D7305D" w:rsidRPr="00214A6E" w:rsidRDefault="00D7305D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[FA001]</w:t>
      </w:r>
      <w:r w:rsidRPr="00A33C4D">
        <w:rPr>
          <w:sz w:val="20"/>
          <w:szCs w:val="20"/>
          <w:lang w:val="pt-BR" w:eastAsia="pt-BR"/>
        </w:rPr>
        <w:t>;</w:t>
      </w:r>
    </w:p>
    <w:p w:rsidR="00D7305D" w:rsidRPr="00700656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Equipamento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Veículo</w:t>
      </w:r>
      <w:r w:rsidR="00D7305D"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</w:p>
    <w:p w:rsidR="005F1725" w:rsidRPr="0025781D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</w:p>
    <w:p w:rsid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5F1725" w:rsidRPr="005F1725" w:rsidRDefault="005F1725" w:rsidP="005F17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</w:p>
    <w:p w:rsidR="00D7305D" w:rsidRPr="005F1725" w:rsidRDefault="005F1725" w:rsidP="00D7305D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5F1725">
        <w:rPr>
          <w:color w:val="000000"/>
          <w:sz w:val="20"/>
          <w:szCs w:val="20"/>
          <w:lang w:val="pt-BR"/>
        </w:rPr>
        <w:t>Manutenção</w:t>
      </w:r>
      <w:r w:rsidR="00D7305D" w:rsidRPr="005F1725">
        <w:rPr>
          <w:color w:val="000000"/>
          <w:sz w:val="20"/>
          <w:szCs w:val="20"/>
          <w:lang w:val="pt-BR"/>
        </w:rPr>
        <w:t xml:space="preserve">: </w:t>
      </w:r>
    </w:p>
    <w:p w:rsidR="00D7305D" w:rsidRPr="00697E82" w:rsidRDefault="00D7305D" w:rsidP="00D7305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7305D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 xml:space="preserve"> [FA002];</w:t>
      </w:r>
    </w:p>
    <w:p w:rsidR="00753FFD" w:rsidRDefault="00D7305D" w:rsidP="00753FFD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veículo</w:t>
      </w:r>
      <w:r w:rsidR="00753FFD">
        <w:rPr>
          <w:lang w:val="pt-BR"/>
        </w:rPr>
        <w:t xml:space="preserve"> Instalado na </w:t>
      </w:r>
      <w:r>
        <w:rPr>
          <w:lang w:val="pt-BR"/>
        </w:rPr>
        <w:t>planilha</w:t>
      </w:r>
      <w:r w:rsidR="00753FFD">
        <w:rPr>
          <w:lang w:val="pt-BR"/>
        </w:rPr>
        <w:t xml:space="preserve"> associado a um cliente, Equipamento, Veículo, Motorista e configurações de portas no sistema de rastreamento.</w:t>
      </w:r>
    </w:p>
    <w:p w:rsidR="00D7305D" w:rsidRPr="003C6BB0" w:rsidRDefault="00D7305D" w:rsidP="00D7305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D7305D" w:rsidRDefault="00D7305D" w:rsidP="00D7305D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D7305D" w:rsidRPr="005E12BF" w:rsidRDefault="00D7305D" w:rsidP="00D7305D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D7305D" w:rsidRDefault="00D7305D" w:rsidP="00D7305D">
      <w:pPr>
        <w:pStyle w:val="Corpodetexto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 w:eastAsia="pt-BR"/>
        </w:rPr>
        <w:t xml:space="preserve">5.1.1. No passo 4.5 do fluxo principal, o ator deseje mudar de cliente, deve clicar na seta ao lado da caixa de diálogo “Cliente”; </w:t>
      </w:r>
    </w:p>
    <w:p w:rsidR="00D7305D" w:rsidRPr="0067553E" w:rsidRDefault="00D7305D" w:rsidP="00D7305D">
      <w:pPr>
        <w:pStyle w:val="Ttulo1"/>
        <w:rPr>
          <w:lang w:val="pt-BR"/>
        </w:rPr>
      </w:pPr>
      <w:r w:rsidRPr="0067553E">
        <w:rPr>
          <w:lang w:val="pt-BR"/>
        </w:rPr>
        <w:t xml:space="preserve">Subfluxos </w:t>
      </w:r>
    </w:p>
    <w:p w:rsidR="00D7305D" w:rsidRPr="0067553E" w:rsidRDefault="00D7305D" w:rsidP="00D7305D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67553E">
        <w:rPr>
          <w:lang w:val="pt-BR"/>
        </w:rPr>
        <w:t xml:space="preserve">NÃO </w:t>
      </w:r>
      <w:proofErr w:type="gramStart"/>
      <w:r w:rsidRPr="0067553E">
        <w:rPr>
          <w:lang w:val="pt-BR"/>
        </w:rPr>
        <w:t>EXISTE</w:t>
      </w:r>
      <w:proofErr w:type="gramEnd"/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7305D" w:rsidRPr="00186021" w:rsidRDefault="00D7305D" w:rsidP="00D7305D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7.1 Veículo</w:t>
      </w:r>
      <w:proofErr w:type="gramEnd"/>
      <w:r>
        <w:rPr>
          <w:lang w:val="pt-BR"/>
        </w:rPr>
        <w:t xml:space="preserve"> </w:t>
      </w:r>
      <w:r w:rsidR="0049486F">
        <w:rPr>
          <w:lang w:val="pt-BR"/>
        </w:rPr>
        <w:t xml:space="preserve">instalado </w:t>
      </w:r>
      <w:r>
        <w:rPr>
          <w:lang w:val="pt-BR"/>
        </w:rPr>
        <w:t>inserido na aplicação Sistema de Rastreamento.</w:t>
      </w:r>
    </w:p>
    <w:p w:rsidR="00D7305D" w:rsidRDefault="00D7305D" w:rsidP="00D7305D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7305D" w:rsidRDefault="00D7305D" w:rsidP="00D7305D">
      <w:pPr>
        <w:pStyle w:val="Corpodetexto"/>
        <w:rPr>
          <w:lang w:val="pt-BR"/>
        </w:rPr>
      </w:pPr>
      <w:r>
        <w:rPr>
          <w:lang w:val="pt-BR"/>
        </w:rPr>
        <w:t>8</w:t>
      </w:r>
      <w:r w:rsidRPr="00802ED1">
        <w:rPr>
          <w:lang w:val="pt-BR"/>
        </w:rPr>
        <w:t>.1</w:t>
      </w:r>
      <w:proofErr w:type="gramStart"/>
      <w:r w:rsidRPr="00802ED1">
        <w:rPr>
          <w:lang w:val="pt-BR"/>
        </w:rPr>
        <w:t xml:space="preserve">  </w:t>
      </w:r>
      <w:proofErr w:type="gramEnd"/>
      <w:r w:rsidRPr="00802ED1">
        <w:rPr>
          <w:lang w:val="pt-BR"/>
        </w:rPr>
        <w:t>NÃO EXISTE</w:t>
      </w:r>
    </w:p>
    <w:p w:rsidR="00DE4E25" w:rsidRPr="0095735A" w:rsidRDefault="00DE4E25" w:rsidP="00DE4E25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4E25">
        <w:rPr>
          <w:lang w:val="pt-BR"/>
        </w:rPr>
        <w:t xml:space="preserve">Cad. </w:t>
      </w:r>
      <w:proofErr w:type="spellStart"/>
      <w:proofErr w:type="gramStart"/>
      <w:r w:rsidRPr="00DE4E25">
        <w:rPr>
          <w:lang w:val="pt-BR"/>
        </w:rPr>
        <w:t>Auxiliar_Equipamento</w:t>
      </w:r>
      <w:proofErr w:type="spellEnd"/>
      <w:proofErr w:type="gramEnd"/>
    </w:p>
    <w:p w:rsidR="00DE4E25" w:rsidRPr="001D5F26" w:rsidRDefault="00DE4E25" w:rsidP="00DE4E25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E4E25" w:rsidRDefault="00DE4E25" w:rsidP="00DE4E25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 w:rsidR="00581EAF">
        <w:rPr>
          <w:lang w:val="pt-BR"/>
        </w:rPr>
        <w:t>para ‘Cadastro auxiliar de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DE4E25" w:rsidRDefault="00DE4E25" w:rsidP="00802ED1">
      <w:pPr>
        <w:pStyle w:val="Ttulo1"/>
        <w:numPr>
          <w:ilvl w:val="0"/>
          <w:numId w:val="2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E4E25" w:rsidRPr="00864C95" w:rsidRDefault="00DE4E25" w:rsidP="00DE4E25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E4E25" w:rsidRPr="00802ED1" w:rsidRDefault="00DE4E25" w:rsidP="00802ED1">
      <w:pPr>
        <w:pStyle w:val="Ttulo1"/>
        <w:numPr>
          <w:ilvl w:val="0"/>
          <w:numId w:val="22"/>
        </w:numPr>
        <w:rPr>
          <w:lang w:val="pt-BR"/>
        </w:rPr>
      </w:pPr>
      <w:r w:rsidRPr="00802ED1">
        <w:rPr>
          <w:lang w:val="pt-BR"/>
        </w:rPr>
        <w:t>Pré-condições</w:t>
      </w:r>
    </w:p>
    <w:p w:rsidR="00DE4E25" w:rsidRDefault="00DE4E25" w:rsidP="00DE4E25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E4E25" w:rsidRPr="00A659F3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.1 </w:t>
      </w:r>
      <w:r w:rsidR="00DE4E25">
        <w:rPr>
          <w:lang w:val="pt-BR"/>
        </w:rPr>
        <w:t>O caso de uso inicia quando o usuário gerente seleciona a opção “Cadastro</w:t>
      </w:r>
      <w:r w:rsidR="0008428D">
        <w:rPr>
          <w:lang w:val="pt-BR"/>
        </w:rPr>
        <w:t xml:space="preserve"> </w:t>
      </w:r>
      <w:proofErr w:type="spellStart"/>
      <w:r w:rsidR="0008428D">
        <w:rPr>
          <w:lang w:val="pt-BR"/>
        </w:rPr>
        <w:t>auxil</w:t>
      </w:r>
      <w:r w:rsidR="00B34107">
        <w:rPr>
          <w:lang w:val="pt-BR"/>
        </w:rPr>
        <w:t>ar_equipamento</w:t>
      </w:r>
      <w:proofErr w:type="spellEnd"/>
      <w:r w:rsidR="00DE4E25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DE4E25">
        <w:rPr>
          <w:lang w:val="pt-BR"/>
        </w:rPr>
        <w:t>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F47732">
        <w:rPr>
          <w:lang w:val="pt-BR"/>
        </w:rPr>
        <w:t xml:space="preserve">.2 </w:t>
      </w:r>
      <w:r w:rsidR="00DE4E25">
        <w:rPr>
          <w:lang w:val="pt-BR"/>
        </w:rPr>
        <w:t>O ator seleci</w:t>
      </w:r>
      <w:r w:rsidR="005C167B">
        <w:rPr>
          <w:lang w:val="pt-BR"/>
        </w:rPr>
        <w:t>ona a opção “Incluir</w:t>
      </w:r>
      <w:r w:rsidR="00DE4E25">
        <w:rPr>
          <w:lang w:val="pt-BR"/>
        </w:rPr>
        <w:t>”;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F47732">
        <w:rPr>
          <w:lang w:val="pt-BR"/>
        </w:rPr>
        <w:t xml:space="preserve">.3 </w:t>
      </w:r>
      <w:r w:rsidR="005C167B">
        <w:rPr>
          <w:lang w:val="pt-BR"/>
        </w:rPr>
        <w:t>Sistema</w:t>
      </w:r>
      <w:proofErr w:type="gramEnd"/>
      <w:r w:rsidR="005C167B">
        <w:rPr>
          <w:lang w:val="pt-BR"/>
        </w:rPr>
        <w:t xml:space="preserve"> exibe a tela “Incluir Equipamento”</w:t>
      </w:r>
      <w:r w:rsidR="00DE4E25">
        <w:rPr>
          <w:lang w:val="pt-BR"/>
        </w:rPr>
        <w:t>;</w:t>
      </w:r>
    </w:p>
    <w:p w:rsidR="00DE4E25" w:rsidRPr="00214A6E" w:rsidRDefault="00802ED1" w:rsidP="00DE4E25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F47732">
        <w:rPr>
          <w:lang w:val="pt-BR"/>
        </w:rPr>
        <w:t>.4</w:t>
      </w:r>
      <w:r w:rsidR="00561D9D">
        <w:rPr>
          <w:lang w:val="pt-BR"/>
        </w:rPr>
        <w:t xml:space="preserve"> </w:t>
      </w:r>
      <w:r w:rsidR="00DE4E25">
        <w:rPr>
          <w:lang w:val="pt-BR" w:eastAsia="pt-BR"/>
        </w:rPr>
        <w:t>O ator</w:t>
      </w:r>
      <w:r w:rsidR="00DE4E25" w:rsidRPr="00A33C4D">
        <w:rPr>
          <w:lang w:val="pt-BR" w:eastAsia="pt-BR"/>
        </w:rPr>
        <w:t xml:space="preserve"> digita os dados necessários para realizar o cadastro:</w:t>
      </w:r>
      <w:r w:rsidR="005C167B">
        <w:rPr>
          <w:lang w:val="pt-BR" w:eastAsia="pt-BR"/>
        </w:rPr>
        <w:t xml:space="preserve"> [RN009</w:t>
      </w:r>
      <w:r w:rsidR="00DE4E25">
        <w:rPr>
          <w:lang w:val="pt-BR" w:eastAsia="pt-BR"/>
        </w:rPr>
        <w:t>];</w:t>
      </w:r>
    </w:p>
    <w:p w:rsidR="00DE4E25" w:rsidRPr="003D1D6A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Serial </w:t>
      </w:r>
      <w:proofErr w:type="spellStart"/>
      <w:r>
        <w:rPr>
          <w:sz w:val="20"/>
          <w:szCs w:val="20"/>
          <w:lang w:val="pt-BR" w:eastAsia="pt-BR"/>
        </w:rPr>
        <w:t>number</w:t>
      </w:r>
      <w:proofErr w:type="spellEnd"/>
      <w:r w:rsidR="00DE4E25" w:rsidRPr="008473CA">
        <w:rPr>
          <w:sz w:val="20"/>
          <w:szCs w:val="20"/>
          <w:lang w:val="pt-BR" w:eastAsia="pt-BR"/>
        </w:rPr>
        <w:t xml:space="preserve">: </w:t>
      </w:r>
      <w:r w:rsidR="001B15C9" w:rsidRPr="001B15C9">
        <w:rPr>
          <w:color w:val="FF0000"/>
          <w:sz w:val="20"/>
          <w:szCs w:val="20"/>
          <w:lang w:val="pt-BR" w:eastAsia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 w:eastAsia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 w:eastAsia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Imei</w:t>
      </w:r>
      <w:proofErr w:type="spellEnd"/>
      <w:r w:rsidR="00DE4E25" w:rsidRPr="0025781D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----Texto Livre</w:t>
      </w:r>
      <w:proofErr w:type="gramStart"/>
      <w:r w:rsidR="001B15C9">
        <w:rPr>
          <w:color w:val="FF0000"/>
          <w:sz w:val="20"/>
          <w:szCs w:val="20"/>
          <w:lang w:val="pt-BR"/>
        </w:rPr>
        <w:t xml:space="preserve"> mas</w:t>
      </w:r>
      <w:proofErr w:type="gramEnd"/>
      <w:r w:rsidR="001B15C9">
        <w:rPr>
          <w:color w:val="FF0000"/>
          <w:sz w:val="20"/>
          <w:szCs w:val="20"/>
          <w:lang w:val="pt-BR"/>
        </w:rPr>
        <w:t xml:space="preserve"> não pode ser igual a algum existente</w:t>
      </w:r>
    </w:p>
    <w:p w:rsidR="00DE4E25" w:rsidRPr="001B15C9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Tipo Equipamento</w:t>
      </w:r>
      <w:r w:rsidR="00DE4E25" w:rsidRPr="00A33C4D">
        <w:rPr>
          <w:color w:val="000000"/>
          <w:sz w:val="20"/>
          <w:szCs w:val="20"/>
          <w:lang w:val="pt-BR"/>
        </w:rPr>
        <w:t xml:space="preserve">: </w:t>
      </w:r>
      <w:r w:rsidR="00C40066">
        <w:rPr>
          <w:sz w:val="20"/>
          <w:szCs w:val="20"/>
          <w:lang w:val="pt-BR" w:eastAsia="pt-BR"/>
        </w:rPr>
        <w:t>[RN010</w:t>
      </w:r>
      <w:r w:rsidR="00DE4E25">
        <w:rPr>
          <w:sz w:val="20"/>
          <w:szCs w:val="20"/>
          <w:lang w:val="pt-BR" w:eastAsia="pt-BR"/>
        </w:rPr>
        <w:t>]</w:t>
      </w:r>
      <w:r w:rsidR="00DE4E25" w:rsidRPr="00A33C4D">
        <w:rPr>
          <w:sz w:val="20"/>
          <w:szCs w:val="20"/>
          <w:lang w:val="pt-BR" w:eastAsia="pt-BR"/>
        </w:rPr>
        <w:t>;</w:t>
      </w:r>
      <w:proofErr w:type="gramStart"/>
      <w:r w:rsidR="00561D9D">
        <w:rPr>
          <w:sz w:val="20"/>
          <w:szCs w:val="20"/>
          <w:lang w:val="pt-BR" w:eastAsia="pt-BR"/>
        </w:rPr>
        <w:t xml:space="preserve">  </w:t>
      </w:r>
      <w:proofErr w:type="gramEnd"/>
      <w:r w:rsidR="00561D9D"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DE4E25" w:rsidRPr="00700656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Chip GSM </w:t>
      </w:r>
      <w:r w:rsidR="00C40066">
        <w:rPr>
          <w:sz w:val="20"/>
          <w:szCs w:val="20"/>
          <w:lang w:val="pt-BR" w:eastAsia="pt-BR"/>
        </w:rPr>
        <w:t>[RN011</w:t>
      </w:r>
      <w:r w:rsidRPr="001B15C9">
        <w:rPr>
          <w:sz w:val="20"/>
          <w:szCs w:val="20"/>
          <w:lang w:val="pt-BR" w:eastAsia="pt-BR"/>
        </w:rPr>
        <w:t>]</w:t>
      </w:r>
      <w:r w:rsidR="00DE4E25" w:rsidRPr="001B15C9">
        <w:rPr>
          <w:sz w:val="20"/>
          <w:szCs w:val="20"/>
          <w:lang w:val="pt-BR"/>
        </w:rPr>
        <w:t xml:space="preserve">: </w:t>
      </w:r>
      <w:r w:rsidR="00561D9D" w:rsidRPr="001B15C9">
        <w:rPr>
          <w:color w:val="FF0000"/>
          <w:sz w:val="20"/>
          <w:szCs w:val="20"/>
          <w:lang w:val="pt-BR"/>
        </w:rPr>
        <w:t>------Não obrigatório</w:t>
      </w:r>
    </w:p>
    <w:p w:rsidR="00DE4E25" w:rsidRPr="005F1725" w:rsidRDefault="005C167B" w:rsidP="00DE4E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Cata de compra</w:t>
      </w:r>
      <w:r w:rsidR="00DE4E25" w:rsidRPr="00700656">
        <w:rPr>
          <w:color w:val="000000"/>
          <w:sz w:val="20"/>
          <w:szCs w:val="20"/>
          <w:lang w:val="pt-BR"/>
        </w:rPr>
        <w:t xml:space="preserve">: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1B15C9" w:rsidRDefault="005C167B" w:rsidP="001B15C9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Observação:</w:t>
      </w:r>
      <w:r w:rsidR="00DE4E25" w:rsidRPr="00700656">
        <w:rPr>
          <w:color w:val="000000"/>
          <w:sz w:val="20"/>
          <w:szCs w:val="20"/>
          <w:lang w:val="pt-BR"/>
        </w:rPr>
        <w:t xml:space="preserve"> </w:t>
      </w:r>
      <w:r w:rsidR="001B15C9" w:rsidRPr="001B15C9">
        <w:rPr>
          <w:color w:val="FF0000"/>
          <w:sz w:val="20"/>
          <w:szCs w:val="20"/>
          <w:lang w:val="pt-BR"/>
        </w:rPr>
        <w:t>-----Não obrigatório</w:t>
      </w:r>
    </w:p>
    <w:p w:rsidR="00DE4E25" w:rsidRPr="00697E82" w:rsidRDefault="00DE4E25" w:rsidP="00DE4E25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color w:val="000000"/>
          <w:sz w:val="20"/>
          <w:szCs w:val="20"/>
          <w:lang w:val="pt-BR"/>
        </w:rPr>
      </w:pP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.5</w:t>
      </w:r>
      <w:r w:rsidR="00DE4E25">
        <w:rPr>
          <w:lang w:val="pt-BR"/>
        </w:rPr>
        <w:t xml:space="preserve"> O ator clica em “Incluir” para que o </w:t>
      </w:r>
      <w:r w:rsidR="00DE4E25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DE4E25">
        <w:rPr>
          <w:lang w:val="pt-BR"/>
        </w:rPr>
        <w:t>];</w:t>
      </w:r>
    </w:p>
    <w:p w:rsidR="00DE4E25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.6</w:t>
      </w:r>
      <w:r w:rsidR="007C06C8">
        <w:rPr>
          <w:lang w:val="pt-BR"/>
        </w:rPr>
        <w:t xml:space="preserve"> O sistema exibe o Equipamento Instalado</w:t>
      </w:r>
      <w:r w:rsidR="00DE4E25">
        <w:rPr>
          <w:lang w:val="pt-BR"/>
        </w:rPr>
        <w:t xml:space="preserve"> no sistema de rastreamento.</w:t>
      </w:r>
    </w:p>
    <w:p w:rsidR="00DE4E25" w:rsidRPr="003C6BB0" w:rsidRDefault="00802ED1" w:rsidP="00DE4E25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737A0A">
        <w:rPr>
          <w:lang w:val="pt-BR"/>
        </w:rPr>
        <w:t>.7</w:t>
      </w:r>
      <w:r w:rsidR="00DE4E25">
        <w:rPr>
          <w:lang w:val="pt-BR"/>
        </w:rPr>
        <w:t xml:space="preserve"> </w:t>
      </w:r>
      <w:r w:rsidR="00DE4E25" w:rsidRPr="003C6BB0">
        <w:rPr>
          <w:lang w:val="pt-BR"/>
        </w:rPr>
        <w:t>O caso de uso é encerrado.</w:t>
      </w:r>
    </w:p>
    <w:p w:rsidR="00DE4E25" w:rsidRPr="00737A0A" w:rsidRDefault="00DE4E25" w:rsidP="00DE4E25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DE4E25" w:rsidRPr="005E12BF" w:rsidRDefault="00DE4E25" w:rsidP="00DE4E25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2B7C04" w:rsidRPr="002B7C04" w:rsidRDefault="00802ED1" w:rsidP="002B7C0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561D9D" w:rsidRPr="002B7C04">
        <w:rPr>
          <w:rFonts w:ascii="Times New Roman" w:hAnsi="Times New Roman"/>
          <w:lang w:val="pt-BR" w:eastAsia="pt-BR"/>
        </w:rPr>
        <w:t>.4</w:t>
      </w:r>
      <w:r w:rsidR="00DE4E25" w:rsidRPr="002B7C04">
        <w:rPr>
          <w:rFonts w:ascii="Times New Roman" w:hAnsi="Times New Roman"/>
          <w:lang w:val="pt-BR" w:eastAsia="pt-BR"/>
        </w:rPr>
        <w:t xml:space="preserve"> do</w:t>
      </w:r>
      <w:r w:rsidR="002B7C04" w:rsidRPr="002B7C04">
        <w:rPr>
          <w:rFonts w:ascii="Times New Roman" w:hAnsi="Times New Roman"/>
          <w:lang w:val="pt-BR" w:eastAsia="pt-BR"/>
        </w:rPr>
        <w:t xml:space="preserve"> fluxo principal, o ator pode cancelar o cadastro clicando no botão “voltar”.</w:t>
      </w:r>
    </w:p>
    <w:p w:rsidR="00DE4E25" w:rsidRPr="002B7C04" w:rsidRDefault="00DE4E25" w:rsidP="002B7C0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E4E25" w:rsidRPr="002B7C04" w:rsidRDefault="000C6E02" w:rsidP="002501DC">
      <w:pPr>
        <w:pStyle w:val="Corpodetexto"/>
        <w:rPr>
          <w:lang w:val="pt-BR"/>
        </w:rPr>
      </w:pPr>
      <w:r>
        <w:rPr>
          <w:lang w:val="pt-BR"/>
        </w:rPr>
        <w:t>5</w:t>
      </w:r>
      <w:r w:rsidR="0008428D" w:rsidRPr="002B7C04">
        <w:rPr>
          <w:lang w:val="pt-BR"/>
        </w:rPr>
        <w:t>.1</w:t>
      </w:r>
      <w:r w:rsidR="002501DC">
        <w:rPr>
          <w:lang w:val="pt-BR"/>
        </w:rPr>
        <w:t>.2.1</w:t>
      </w:r>
      <w:r w:rsidR="00DE4E25" w:rsidRPr="002B7C04">
        <w:rPr>
          <w:lang w:val="pt-BR"/>
        </w:rPr>
        <w:t xml:space="preserve"> NÃO EXISTE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E4E25" w:rsidRPr="00186021" w:rsidRDefault="00802ED1" w:rsidP="00DE4E25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08428D">
        <w:rPr>
          <w:lang w:val="pt-BR"/>
        </w:rPr>
        <w:t>.1 Equipamento</w:t>
      </w:r>
      <w:proofErr w:type="gramEnd"/>
      <w:r w:rsidR="00DE4E25">
        <w:rPr>
          <w:lang w:val="pt-BR"/>
        </w:rPr>
        <w:t xml:space="preserve"> inserido na aplicação Sistema de Rastreamento.</w:t>
      </w:r>
    </w:p>
    <w:p w:rsidR="00DE4E25" w:rsidRDefault="00DE4E25" w:rsidP="00DE4E25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E4E25" w:rsidRPr="0008428D" w:rsidRDefault="00802ED1" w:rsidP="00DE4E25">
      <w:pPr>
        <w:pStyle w:val="Corpodetexto"/>
        <w:rPr>
          <w:lang w:val="pt-BR"/>
        </w:rPr>
      </w:pPr>
      <w:r>
        <w:rPr>
          <w:lang w:val="pt-BR"/>
        </w:rPr>
        <w:t>7</w:t>
      </w:r>
      <w:r w:rsidR="0008428D">
        <w:rPr>
          <w:lang w:val="pt-BR"/>
        </w:rPr>
        <w:t>.1</w:t>
      </w:r>
      <w:r w:rsidR="00DE4E25" w:rsidRPr="0008428D">
        <w:rPr>
          <w:lang w:val="pt-BR"/>
        </w:rPr>
        <w:t xml:space="preserve"> NÃO </w:t>
      </w:r>
      <w:proofErr w:type="gramStart"/>
      <w:r w:rsidR="00DE4E25" w:rsidRPr="0008428D">
        <w:rPr>
          <w:lang w:val="pt-BR"/>
        </w:rPr>
        <w:t>EXISTE</w:t>
      </w:r>
      <w:proofErr w:type="gramEnd"/>
    </w:p>
    <w:p w:rsidR="00DE4E25" w:rsidRDefault="00DE4E25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802ED1" w:rsidRPr="0095735A" w:rsidRDefault="00802ED1" w:rsidP="00802ED1">
      <w:pPr>
        <w:pStyle w:val="Ttulo"/>
        <w:rPr>
          <w:sz w:val="28"/>
          <w:szCs w:val="28"/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DE6E18" w:rsidRPr="00DE6E18">
        <w:rPr>
          <w:lang w:val="pt-BR"/>
        </w:rPr>
        <w:t xml:space="preserve">Cad. </w:t>
      </w:r>
      <w:proofErr w:type="gramStart"/>
      <w:r w:rsidR="00DE6E18" w:rsidRPr="00DE6E18">
        <w:rPr>
          <w:lang w:val="pt-BR"/>
        </w:rPr>
        <w:t>Auxiliar_Tipo</w:t>
      </w:r>
      <w:proofErr w:type="gramEnd"/>
      <w:r w:rsidR="00DE6E18" w:rsidRPr="00DE6E18">
        <w:rPr>
          <w:lang w:val="pt-BR"/>
        </w:rPr>
        <w:t xml:space="preserve"> do equipamento</w:t>
      </w:r>
    </w:p>
    <w:p w:rsidR="00802ED1" w:rsidRPr="001D5F26" w:rsidRDefault="00802ED1" w:rsidP="00802ED1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02ED1" w:rsidRDefault="00802ED1" w:rsidP="00802ED1">
      <w:pPr>
        <w:pStyle w:val="Corpodetexto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="00DE6E18">
        <w:rPr>
          <w:lang w:val="pt-BR"/>
        </w:rPr>
        <w:t>Cadastro auxiliar t</w:t>
      </w:r>
      <w:r w:rsidR="00DE6E18" w:rsidRPr="00DE6E18">
        <w:rPr>
          <w:lang w:val="pt-BR"/>
        </w:rPr>
        <w:t>ipo do equipamento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estará associado a um cliente.</w:t>
      </w:r>
    </w:p>
    <w:p w:rsidR="00802ED1" w:rsidRDefault="00802ED1" w:rsidP="00C01717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02ED1" w:rsidRPr="00864C95" w:rsidRDefault="00802ED1" w:rsidP="00802ED1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02ED1" w:rsidRPr="00C01717" w:rsidRDefault="00802ED1" w:rsidP="00C01717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02ED1" w:rsidRDefault="00802ED1" w:rsidP="00802ED1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02ED1" w:rsidRPr="00A659F3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.1 O caso de uso inicia quando o usuário gerente seleciona a opção “</w:t>
      </w:r>
      <w:r w:rsidR="0083414F" w:rsidRPr="0083414F">
        <w:rPr>
          <w:lang w:val="pt-BR"/>
        </w:rPr>
        <w:t>Cad. Auxiliar_Tipo do equipamento</w:t>
      </w:r>
      <w:r w:rsidR="00802ED1">
        <w:rPr>
          <w:lang w:val="pt-BR"/>
        </w:rPr>
        <w:t>” na t</w:t>
      </w:r>
      <w:r w:rsidR="00EC389F">
        <w:rPr>
          <w:lang w:val="pt-BR"/>
        </w:rPr>
        <w:t>ela principal do sistema</w:t>
      </w:r>
      <w:r w:rsidR="00802ED1">
        <w:rPr>
          <w:lang w:val="pt-BR"/>
        </w:rPr>
        <w:t>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>.2 O ator seleciona a opção “Incluir”;</w:t>
      </w:r>
    </w:p>
    <w:p w:rsidR="00802ED1" w:rsidRDefault="00EA0362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4.3 Sistemas</w:t>
      </w:r>
      <w:r w:rsidR="00802ED1">
        <w:rPr>
          <w:lang w:val="pt-BR"/>
        </w:rPr>
        <w:t xml:space="preserve"> exibe a tela “Incluir </w:t>
      </w:r>
      <w:r w:rsidR="009C3E41">
        <w:rPr>
          <w:lang w:val="pt-BR"/>
        </w:rPr>
        <w:t xml:space="preserve">Tipo do </w:t>
      </w:r>
      <w:r w:rsidR="00802ED1">
        <w:rPr>
          <w:lang w:val="pt-BR"/>
        </w:rPr>
        <w:t>Equipamento”;</w:t>
      </w:r>
    </w:p>
    <w:p w:rsidR="00802ED1" w:rsidRPr="00214A6E" w:rsidRDefault="00C01717" w:rsidP="00802ED1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.4 </w:t>
      </w:r>
      <w:r w:rsidR="00802ED1">
        <w:rPr>
          <w:lang w:val="pt-BR" w:eastAsia="pt-BR"/>
        </w:rPr>
        <w:t>O ator</w:t>
      </w:r>
      <w:r w:rsidR="00802ED1" w:rsidRPr="00A33C4D">
        <w:rPr>
          <w:lang w:val="pt-BR" w:eastAsia="pt-BR"/>
        </w:rPr>
        <w:t xml:space="preserve"> digita os dados necessários para realizar o cadastro:</w:t>
      </w:r>
      <w:r w:rsidR="00367558">
        <w:rPr>
          <w:lang w:val="pt-BR" w:eastAsia="pt-BR"/>
        </w:rPr>
        <w:t xml:space="preserve"> [RN010</w:t>
      </w:r>
      <w:r w:rsidR="00802ED1">
        <w:rPr>
          <w:lang w:val="pt-BR" w:eastAsia="pt-BR"/>
        </w:rPr>
        <w:t>];</w:t>
      </w:r>
    </w:p>
    <w:p w:rsidR="00802ED1" w:rsidRPr="003D1D6A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="00802ED1" w:rsidRPr="008473CA">
        <w:rPr>
          <w:sz w:val="20"/>
          <w:szCs w:val="20"/>
          <w:lang w:val="pt-BR" w:eastAsia="pt-BR"/>
        </w:rPr>
        <w:t xml:space="preserve">: </w:t>
      </w:r>
      <w:r w:rsidR="00802ED1"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>, contudo</w:t>
      </w:r>
      <w:r w:rsidR="00802ED1">
        <w:rPr>
          <w:color w:val="FF0000"/>
          <w:sz w:val="20"/>
          <w:szCs w:val="20"/>
          <w:lang w:val="pt-BR" w:eastAsia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02ED1" w:rsidRPr="001B15C9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Fornecedor</w:t>
      </w:r>
      <w:r w:rsidR="00802ED1" w:rsidRPr="0025781D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>, contudo</w:t>
      </w:r>
      <w:r w:rsidR="00802ED1">
        <w:rPr>
          <w:color w:val="FF0000"/>
          <w:sz w:val="20"/>
          <w:szCs w:val="20"/>
          <w:lang w:val="pt-BR"/>
        </w:rPr>
        <w:t xml:space="preserve"> não pode ser igual a algum </w:t>
      </w:r>
      <w:proofErr w:type="gramStart"/>
      <w:r w:rsidR="00802ED1">
        <w:rPr>
          <w:color w:val="FF0000"/>
          <w:sz w:val="20"/>
          <w:szCs w:val="20"/>
          <w:lang w:val="pt-BR"/>
        </w:rPr>
        <w:t>existente</w:t>
      </w:r>
      <w:proofErr w:type="gramEnd"/>
    </w:p>
    <w:p w:rsidR="00802ED1" w:rsidRPr="005F1725" w:rsidRDefault="009C3E41" w:rsidP="00802ED1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Observação</w:t>
      </w:r>
      <w:r w:rsidR="00802ED1" w:rsidRPr="00700656">
        <w:rPr>
          <w:color w:val="000000"/>
          <w:sz w:val="20"/>
          <w:szCs w:val="20"/>
          <w:lang w:val="pt-BR"/>
        </w:rPr>
        <w:t xml:space="preserve">: </w:t>
      </w:r>
      <w:r w:rsidR="00802ED1" w:rsidRPr="001B15C9">
        <w:rPr>
          <w:color w:val="FF0000"/>
          <w:sz w:val="20"/>
          <w:szCs w:val="20"/>
          <w:lang w:val="pt-BR"/>
        </w:rPr>
        <w:t>-----Não obrigatório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.5 O ator clica em “Incluir” para que o </w:t>
      </w:r>
      <w:r w:rsidR="00802ED1">
        <w:rPr>
          <w:rFonts w:ascii="Calibri" w:hAnsi="Calibri" w:cs="Calibri"/>
          <w:lang w:val="pt-BR" w:eastAsia="pt-BR"/>
        </w:rPr>
        <w:t>sistema valide os dados inseridos</w:t>
      </w:r>
      <w:r w:rsidR="00367558">
        <w:rPr>
          <w:lang w:val="pt-BR"/>
        </w:rPr>
        <w:t xml:space="preserve"> [FA001</w:t>
      </w:r>
      <w:r w:rsidR="00802ED1">
        <w:rPr>
          <w:lang w:val="pt-BR"/>
        </w:rPr>
        <w:t>];</w:t>
      </w:r>
    </w:p>
    <w:p w:rsidR="00802ED1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3C5FD0">
        <w:rPr>
          <w:lang w:val="pt-BR"/>
        </w:rPr>
        <w:t>.6 O sistema exibe o tipo do e</w:t>
      </w:r>
      <w:r w:rsidR="00802ED1">
        <w:rPr>
          <w:lang w:val="pt-BR"/>
        </w:rPr>
        <w:t>quipamento Instalado no sistema de rastreamento.</w:t>
      </w:r>
    </w:p>
    <w:p w:rsidR="00802ED1" w:rsidRPr="003C6BB0" w:rsidRDefault="00C01717" w:rsidP="00802ED1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02ED1">
        <w:rPr>
          <w:lang w:val="pt-BR"/>
        </w:rPr>
        <w:t xml:space="preserve">.7 </w:t>
      </w:r>
      <w:r w:rsidR="00802ED1" w:rsidRPr="003C6BB0">
        <w:rPr>
          <w:lang w:val="pt-BR"/>
        </w:rPr>
        <w:t>O caso de uso é encerrado.</w:t>
      </w:r>
    </w:p>
    <w:p w:rsidR="00802ED1" w:rsidRPr="00737A0A" w:rsidRDefault="00802ED1" w:rsidP="00802ED1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802ED1" w:rsidRPr="005E12BF" w:rsidRDefault="00802ED1" w:rsidP="00802ED1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802ED1" w:rsidRPr="002B7C04" w:rsidRDefault="00C01717" w:rsidP="00802ED1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802ED1" w:rsidRPr="002B7C04">
        <w:rPr>
          <w:rFonts w:ascii="Times New Roman" w:hAnsi="Times New Roman"/>
          <w:lang w:val="pt-BR" w:eastAsia="pt-BR"/>
        </w:rPr>
        <w:t>.4 do fluxo principal, o ator pode cancelar o cadastro clicando no botão “voltar”.</w:t>
      </w:r>
    </w:p>
    <w:p w:rsidR="00802ED1" w:rsidRPr="002B7C04" w:rsidRDefault="00802ED1" w:rsidP="00802ED1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02ED1" w:rsidRPr="002B7C04" w:rsidRDefault="00C815F8" w:rsidP="00802ED1">
      <w:pPr>
        <w:pStyle w:val="Corpodetexto"/>
        <w:rPr>
          <w:lang w:val="pt-BR"/>
        </w:rPr>
      </w:pPr>
      <w:r>
        <w:rPr>
          <w:lang w:val="pt-BR"/>
        </w:rPr>
        <w:t>5.1</w:t>
      </w:r>
      <w:r w:rsidR="00802ED1">
        <w:rPr>
          <w:lang w:val="pt-BR"/>
        </w:rPr>
        <w:t>.2.1</w:t>
      </w:r>
      <w:r w:rsidR="00802ED1" w:rsidRPr="002B7C04">
        <w:rPr>
          <w:lang w:val="pt-BR"/>
        </w:rPr>
        <w:t xml:space="preserve"> NÃO EXISTE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02ED1" w:rsidRPr="00186021" w:rsidRDefault="00C01717" w:rsidP="00802ED1">
      <w:pPr>
        <w:pStyle w:val="Corpodetexto"/>
        <w:ind w:left="0" w:firstLine="720"/>
        <w:rPr>
          <w:lang w:val="pt-BR"/>
        </w:rPr>
      </w:pPr>
      <w:proofErr w:type="gramStart"/>
      <w:r>
        <w:rPr>
          <w:lang w:val="pt-BR"/>
        </w:rPr>
        <w:t>6</w:t>
      </w:r>
      <w:r w:rsidR="00802ED1">
        <w:rPr>
          <w:lang w:val="pt-BR"/>
        </w:rPr>
        <w:t xml:space="preserve">.1 </w:t>
      </w:r>
      <w:r w:rsidR="000932B9">
        <w:rPr>
          <w:lang w:val="pt-BR"/>
        </w:rPr>
        <w:t>Tipo</w:t>
      </w:r>
      <w:proofErr w:type="gramEnd"/>
      <w:r w:rsidR="000932B9">
        <w:rPr>
          <w:lang w:val="pt-BR"/>
        </w:rPr>
        <w:t xml:space="preserve"> do </w:t>
      </w:r>
      <w:r w:rsidR="00802ED1">
        <w:rPr>
          <w:lang w:val="pt-BR"/>
        </w:rPr>
        <w:t>Equipamento inserido na aplicação Sistema de Rastreamento.</w:t>
      </w:r>
    </w:p>
    <w:p w:rsidR="00802ED1" w:rsidRDefault="00802ED1" w:rsidP="00802ED1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02ED1" w:rsidRPr="0008428D" w:rsidRDefault="00C01717" w:rsidP="00802ED1">
      <w:pPr>
        <w:pStyle w:val="Corpodetexto"/>
        <w:rPr>
          <w:lang w:val="pt-BR"/>
        </w:rPr>
      </w:pPr>
      <w:r>
        <w:rPr>
          <w:lang w:val="pt-BR"/>
        </w:rPr>
        <w:t>7</w:t>
      </w:r>
      <w:r w:rsidR="00802ED1">
        <w:rPr>
          <w:lang w:val="pt-BR"/>
        </w:rPr>
        <w:t>.1</w:t>
      </w:r>
      <w:r w:rsidR="00802ED1" w:rsidRPr="0008428D">
        <w:rPr>
          <w:lang w:val="pt-BR"/>
        </w:rPr>
        <w:t xml:space="preserve"> NÃO </w:t>
      </w:r>
      <w:proofErr w:type="gramStart"/>
      <w:r w:rsidR="00802ED1" w:rsidRPr="0008428D">
        <w:rPr>
          <w:lang w:val="pt-BR"/>
        </w:rPr>
        <w:t>EXISTE</w:t>
      </w:r>
      <w:proofErr w:type="gramEnd"/>
    </w:p>
    <w:p w:rsidR="00802ED1" w:rsidRDefault="00802ED1" w:rsidP="00802ED1">
      <w:pPr>
        <w:pStyle w:val="Corpodetexto"/>
        <w:rPr>
          <w:lang w:val="pt-BR"/>
        </w:rPr>
      </w:pPr>
    </w:p>
    <w:p w:rsidR="00802ED1" w:rsidRDefault="00802ED1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2B08C9" w:rsidRDefault="002B08C9" w:rsidP="00CF7770">
      <w:pPr>
        <w:pStyle w:val="Ttulo"/>
        <w:rPr>
          <w:sz w:val="28"/>
          <w:szCs w:val="28"/>
          <w:lang w:val="pt-BR"/>
        </w:rPr>
      </w:pPr>
    </w:p>
    <w:p w:rsidR="00CF7770" w:rsidRDefault="00CF7770" w:rsidP="00CF7770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140D7E" w:rsidRDefault="00140D7E" w:rsidP="00CF7770">
      <w:pPr>
        <w:pStyle w:val="Ttulo"/>
        <w:rPr>
          <w:lang w:val="pt-BR"/>
        </w:rPr>
      </w:pPr>
    </w:p>
    <w:p w:rsidR="00CF7770" w:rsidRPr="001D5F26" w:rsidRDefault="00CF7770" w:rsidP="00CF7770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772DE3" w:rsidRDefault="00CF7770" w:rsidP="00772DE3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configuração das portas”</w:t>
      </w:r>
      <w:proofErr w:type="gramEnd"/>
      <w:r>
        <w:rPr>
          <w:lang w:val="pt-BR"/>
        </w:rPr>
        <w:t xml:space="preserve"> que será utilizado no momento em que for realizado o cadastrado de equipamento no sistema de rastreamento.</w:t>
      </w:r>
    </w:p>
    <w:p w:rsidR="00CF7770" w:rsidRDefault="00CF7770" w:rsidP="00B83633">
      <w:pPr>
        <w:pStyle w:val="Ttulo1"/>
        <w:numPr>
          <w:ilvl w:val="0"/>
          <w:numId w:val="2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772DE3" w:rsidRPr="00864C95" w:rsidRDefault="00CF7770" w:rsidP="00CF7770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F7770" w:rsidRPr="00C01717" w:rsidRDefault="00CF7770" w:rsidP="00CF7770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  <w:r w:rsidR="00944707">
        <w:rPr>
          <w:lang w:val="pt-BR"/>
        </w:rPr>
        <w:tab/>
      </w:r>
    </w:p>
    <w:p w:rsidR="00772DE3" w:rsidRDefault="00CF7770" w:rsidP="00CF7770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F7770" w:rsidRPr="00A659F3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 w:rsidR="00BD0D96">
        <w:rPr>
          <w:lang w:val="pt-BR"/>
        </w:rPr>
        <w:t xml:space="preserve">ad. </w:t>
      </w:r>
      <w:proofErr w:type="spellStart"/>
      <w:proofErr w:type="gramStart"/>
      <w:r w:rsidR="00BD0D96">
        <w:rPr>
          <w:lang w:val="pt-BR"/>
        </w:rPr>
        <w:t>Auxiliar_Configuração</w:t>
      </w:r>
      <w:proofErr w:type="spellEnd"/>
      <w:proofErr w:type="gramEnd"/>
      <w:r w:rsidR="00BD0D96">
        <w:rPr>
          <w:lang w:val="pt-BR"/>
        </w:rPr>
        <w:t xml:space="preserve"> das portas</w:t>
      </w:r>
      <w:r>
        <w:rPr>
          <w:lang w:val="pt-BR"/>
        </w:rPr>
        <w:t>” na tela principal do sistema;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</w:t>
      </w:r>
      <w:r w:rsidR="00376B8C">
        <w:rPr>
          <w:lang w:val="pt-BR"/>
        </w:rPr>
        <w:t>3 Sistema</w:t>
      </w:r>
      <w:proofErr w:type="gramEnd"/>
      <w:r w:rsidR="00376B8C">
        <w:rPr>
          <w:lang w:val="pt-BR"/>
        </w:rPr>
        <w:t xml:space="preserve"> exibe a tela “</w:t>
      </w:r>
      <w:r w:rsidR="00207243">
        <w:rPr>
          <w:lang w:val="pt-BR"/>
        </w:rPr>
        <w:t>Incluir c</w:t>
      </w:r>
      <w:r w:rsidR="00376B8C">
        <w:rPr>
          <w:lang w:val="pt-BR"/>
        </w:rPr>
        <w:t>onfiguração das portas</w:t>
      </w:r>
      <w:r>
        <w:rPr>
          <w:lang w:val="pt-BR"/>
        </w:rPr>
        <w:t>”;</w:t>
      </w:r>
    </w:p>
    <w:p w:rsidR="00CF7770" w:rsidRPr="00214A6E" w:rsidRDefault="00CF7770" w:rsidP="00CF7770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 xml:space="preserve">4.4 </w:t>
      </w:r>
      <w:r w:rsidR="00236CF3">
        <w:rPr>
          <w:lang w:val="pt-BR"/>
        </w:rPr>
        <w:t>Na aba “Porta</w:t>
      </w:r>
      <w:proofErr w:type="gramEnd"/>
      <w:r w:rsidR="00236CF3">
        <w:rPr>
          <w:lang w:val="pt-BR"/>
        </w:rPr>
        <w:t xml:space="preserve"> Entrada”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CF7770" w:rsidRPr="003D1D6A" w:rsidRDefault="00CF7770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CF7770" w:rsidRDefault="00207243" w:rsidP="00CF7770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N1</w:t>
      </w:r>
      <w:r w:rsidR="00CF7770" w:rsidRPr="0025781D">
        <w:rPr>
          <w:color w:val="000000"/>
          <w:sz w:val="20"/>
          <w:szCs w:val="20"/>
          <w:lang w:val="pt-BR"/>
        </w:rPr>
        <w:t xml:space="preserve">: </w:t>
      </w:r>
      <w:r w:rsidR="00CF7770" w:rsidRPr="001B15C9">
        <w:rPr>
          <w:color w:val="FF0000"/>
          <w:sz w:val="20"/>
          <w:szCs w:val="20"/>
          <w:lang w:val="pt-BR"/>
        </w:rPr>
        <w:t>----Texto Livre</w:t>
      </w:r>
      <w:r w:rsidR="00CF7770"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 w:rsidR="00CF7770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N2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1B15C9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N3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----Texto Livre</w:t>
      </w:r>
      <w:r>
        <w:rPr>
          <w:color w:val="FF0000"/>
          <w:sz w:val="20"/>
          <w:szCs w:val="20"/>
          <w:lang w:val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N4: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N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236CF3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 Na aba “Porta</w:t>
      </w:r>
      <w:proofErr w:type="gramEnd"/>
      <w:r>
        <w:rPr>
          <w:lang w:val="pt-BR"/>
        </w:rPr>
        <w:t xml:space="preserve"> Saída”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</w:t>
      </w:r>
      <w:r w:rsidR="006A390D">
        <w:rPr>
          <w:lang w:val="pt-BR" w:eastAsia="pt-BR"/>
        </w:rPr>
        <w:t xml:space="preserve">[FA001] </w:t>
      </w:r>
      <w:r>
        <w:rPr>
          <w:lang w:val="pt-BR" w:eastAsia="pt-BR"/>
        </w:rPr>
        <w:t>[RN010];</w:t>
      </w:r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 xml:space="preserve">OUT1: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2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P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3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07243" w:rsidRDefault="00207243" w:rsidP="0020724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4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5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6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0724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7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Default="00236CF3" w:rsidP="00236CF3">
      <w:pPr>
        <w:numPr>
          <w:ilvl w:val="0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 w:rsidRPr="00207243">
        <w:rPr>
          <w:color w:val="000000"/>
          <w:sz w:val="20"/>
          <w:szCs w:val="20"/>
          <w:lang w:val="pt-BR"/>
        </w:rPr>
        <w:t>OUT</w:t>
      </w:r>
      <w:r>
        <w:rPr>
          <w:color w:val="000000"/>
          <w:sz w:val="20"/>
          <w:szCs w:val="20"/>
          <w:lang w:val="pt-BR"/>
        </w:rPr>
        <w:t>8</w:t>
      </w:r>
      <w:r w:rsidRPr="00207243">
        <w:rPr>
          <w:color w:val="000000"/>
          <w:sz w:val="20"/>
          <w:szCs w:val="20"/>
          <w:lang w:val="pt-BR"/>
        </w:rPr>
        <w:t xml:space="preserve">: </w:t>
      </w:r>
      <w:r w:rsidRPr="00207243">
        <w:rPr>
          <w:color w:val="FF0000"/>
          <w:sz w:val="20"/>
          <w:szCs w:val="20"/>
          <w:lang w:val="pt-BR"/>
        </w:rPr>
        <w:t xml:space="preserve">----Texto Livre, contudo não pode ser igual a algum </w:t>
      </w:r>
      <w:proofErr w:type="gramStart"/>
      <w:r w:rsidRPr="00207243">
        <w:rPr>
          <w:color w:val="FF0000"/>
          <w:sz w:val="20"/>
          <w:szCs w:val="20"/>
          <w:lang w:val="pt-BR"/>
        </w:rPr>
        <w:t>existente</w:t>
      </w:r>
      <w:proofErr w:type="gramEnd"/>
    </w:p>
    <w:p w:rsidR="00236CF3" w:rsidRPr="00214A6E" w:rsidRDefault="00236CF3" w:rsidP="00A44365">
      <w:pPr>
        <w:pStyle w:val="Corpodetexto"/>
        <w:tabs>
          <w:tab w:val="left" w:pos="8582"/>
        </w:tabs>
        <w:ind w:left="0"/>
        <w:rPr>
          <w:lang w:val="pt-BR" w:eastAsia="pt-BR"/>
        </w:rPr>
      </w:pPr>
      <w:r>
        <w:rPr>
          <w:lang w:val="pt-BR"/>
        </w:rPr>
        <w:t>4.6 Na aba “Observação”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</w:t>
      </w:r>
      <w:r w:rsidR="008575F7">
        <w:rPr>
          <w:lang w:val="pt-BR" w:eastAsia="pt-BR"/>
        </w:rPr>
        <w:t>sários para realizar o cadastro</w:t>
      </w:r>
      <w:r w:rsidR="00BA17DC">
        <w:rPr>
          <w:lang w:val="pt-BR" w:eastAsia="pt-BR"/>
        </w:rPr>
        <w:t xml:space="preserve"> [FA001</w:t>
      </w:r>
      <w:r w:rsidR="006A390D">
        <w:rPr>
          <w:lang w:val="pt-BR" w:eastAsia="pt-BR"/>
        </w:rPr>
        <w:t>]</w:t>
      </w:r>
      <w:r w:rsidR="002D5EE8">
        <w:rPr>
          <w:lang w:val="pt-BR" w:eastAsia="pt-BR"/>
        </w:rPr>
        <w:t xml:space="preserve"> [FA002]</w:t>
      </w:r>
      <w:r>
        <w:rPr>
          <w:lang w:val="pt-BR" w:eastAsia="pt-BR"/>
        </w:rPr>
        <w:t>;</w:t>
      </w:r>
      <w:proofErr w:type="gramStart"/>
      <w:r w:rsidR="00A44365">
        <w:rPr>
          <w:lang w:val="pt-BR" w:eastAsia="pt-BR"/>
        </w:rPr>
        <w:tab/>
      </w:r>
      <w:proofErr w:type="gramEnd"/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.7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.8</w:t>
      </w:r>
      <w:r>
        <w:rPr>
          <w:lang w:val="pt-BR"/>
        </w:rPr>
        <w:t xml:space="preserve"> O sistema exibe o Equipamento Instalado no sistema de rastreamento.</w:t>
      </w:r>
    </w:p>
    <w:p w:rsidR="00CF7770" w:rsidRDefault="00CF7770" w:rsidP="00CF7770">
      <w:pPr>
        <w:pStyle w:val="Corpodetexto"/>
        <w:ind w:left="0"/>
        <w:rPr>
          <w:lang w:val="pt-BR"/>
        </w:rPr>
      </w:pPr>
      <w:r>
        <w:rPr>
          <w:lang w:val="pt-BR"/>
        </w:rPr>
        <w:t>4</w:t>
      </w:r>
      <w:r w:rsidR="008575F7">
        <w:rPr>
          <w:lang w:val="pt-BR"/>
        </w:rPr>
        <w:t>.9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B7794" w:rsidRDefault="008B7794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140D7E" w:rsidRDefault="00140D7E" w:rsidP="00CF7770">
      <w:pPr>
        <w:pStyle w:val="Corpodetexto"/>
        <w:ind w:left="0"/>
        <w:rPr>
          <w:lang w:val="pt-BR"/>
        </w:rPr>
      </w:pPr>
    </w:p>
    <w:p w:rsidR="008B7794" w:rsidRDefault="008B7794" w:rsidP="008B779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E6E18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Auxiliar_Configuração</w:t>
      </w:r>
      <w:proofErr w:type="spellEnd"/>
      <w:proofErr w:type="gramEnd"/>
      <w:r>
        <w:rPr>
          <w:lang w:val="pt-BR"/>
        </w:rPr>
        <w:t xml:space="preserve"> das portas</w:t>
      </w:r>
    </w:p>
    <w:p w:rsidR="008B7794" w:rsidRPr="003C6BB0" w:rsidRDefault="008B7794" w:rsidP="00CF7770">
      <w:pPr>
        <w:pStyle w:val="Corpodetexto"/>
        <w:ind w:left="0"/>
        <w:rPr>
          <w:lang w:val="pt-BR"/>
        </w:rPr>
      </w:pPr>
    </w:p>
    <w:p w:rsidR="00CF7770" w:rsidRDefault="00CF7770" w:rsidP="000B60FF">
      <w:pPr>
        <w:pStyle w:val="Ttulo1"/>
        <w:rPr>
          <w:lang w:val="pt-BR"/>
        </w:rPr>
      </w:pPr>
      <w:r w:rsidRPr="00737A0A">
        <w:rPr>
          <w:lang w:val="pt-BR"/>
        </w:rPr>
        <w:t>Fluxos Alternativos</w:t>
      </w:r>
    </w:p>
    <w:p w:rsidR="00CF7770" w:rsidRPr="005E12BF" w:rsidRDefault="00CF7770" w:rsidP="00CF7770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CF7770" w:rsidRDefault="00CF7770" w:rsidP="00CF7770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</w:t>
      </w:r>
      <w:r w:rsidR="001D4929">
        <w:rPr>
          <w:rFonts w:ascii="Times New Roman" w:hAnsi="Times New Roman"/>
          <w:lang w:val="pt-BR" w:eastAsia="pt-BR"/>
        </w:rPr>
        <w:t xml:space="preserve">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 w:rsidR="001D4929"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A17DC" w:rsidRPr="005E12BF" w:rsidRDefault="00BA17DC" w:rsidP="00BA17D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0471A9" w:rsidRPr="000471A9" w:rsidRDefault="001D4929" w:rsidP="000471A9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</w:t>
      </w:r>
      <w:r w:rsidR="000471A9">
        <w:rPr>
          <w:rFonts w:ascii="Times New Roman" w:hAnsi="Times New Roman"/>
          <w:lang w:val="pt-BR" w:eastAsia="pt-BR"/>
        </w:rPr>
        <w:t xml:space="preserve"> 4.6 do fluxo principal o campo observação não é necessário ser preenchido</w:t>
      </w:r>
    </w:p>
    <w:p w:rsidR="00CF7770" w:rsidRPr="002B7C04" w:rsidRDefault="00CF7770" w:rsidP="00CF7770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F7770" w:rsidRDefault="00C815F8" w:rsidP="00772DE3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F7770">
        <w:rPr>
          <w:lang w:val="pt-BR"/>
        </w:rPr>
        <w:t>.2.1</w:t>
      </w:r>
      <w:r w:rsidR="00CF7770" w:rsidRPr="002B7C04">
        <w:rPr>
          <w:lang w:val="pt-BR"/>
        </w:rPr>
        <w:t xml:space="preserve"> NÃO EXISTE</w:t>
      </w:r>
    </w:p>
    <w:p w:rsidR="00772DE3" w:rsidRPr="002B7C04" w:rsidRDefault="00772DE3" w:rsidP="00772DE3">
      <w:pPr>
        <w:pStyle w:val="Corpodetexto"/>
        <w:spacing w:after="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F7770" w:rsidRDefault="000B60FF" w:rsidP="00772DE3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F7770">
        <w:rPr>
          <w:lang w:val="pt-BR"/>
        </w:rPr>
        <w:t xml:space="preserve">.1 </w:t>
      </w:r>
      <w:r w:rsidR="00572B3A" w:rsidRPr="0083414F">
        <w:rPr>
          <w:lang w:val="pt-BR"/>
        </w:rPr>
        <w:t>C</w:t>
      </w:r>
      <w:r w:rsidR="00572B3A">
        <w:rPr>
          <w:lang w:val="pt-BR"/>
        </w:rPr>
        <w:t xml:space="preserve">ad. </w:t>
      </w:r>
      <w:proofErr w:type="spellStart"/>
      <w:proofErr w:type="gramStart"/>
      <w:r w:rsidR="00572B3A">
        <w:rPr>
          <w:lang w:val="pt-BR"/>
        </w:rPr>
        <w:t>Auxiliar_Configuração</w:t>
      </w:r>
      <w:proofErr w:type="spellEnd"/>
      <w:proofErr w:type="gramEnd"/>
      <w:r w:rsidR="00572B3A">
        <w:rPr>
          <w:lang w:val="pt-BR"/>
        </w:rPr>
        <w:t xml:space="preserve"> das portas</w:t>
      </w:r>
      <w:r w:rsidR="00CF7770">
        <w:rPr>
          <w:lang w:val="pt-BR"/>
        </w:rPr>
        <w:t xml:space="preserve"> inserido na aplicação Sistema de Rastreamento.</w:t>
      </w:r>
    </w:p>
    <w:p w:rsidR="00772DE3" w:rsidRPr="00186021" w:rsidRDefault="00772DE3" w:rsidP="00772DE3">
      <w:pPr>
        <w:pStyle w:val="Corpodetexto"/>
        <w:spacing w:after="0"/>
        <w:ind w:left="0" w:firstLine="720"/>
        <w:rPr>
          <w:lang w:val="pt-BR"/>
        </w:rPr>
      </w:pPr>
    </w:p>
    <w:p w:rsidR="00CF7770" w:rsidRDefault="00CF7770" w:rsidP="00CF7770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F7770" w:rsidRPr="0008428D" w:rsidRDefault="000B60FF" w:rsidP="00CF7770">
      <w:pPr>
        <w:pStyle w:val="Corpodetexto"/>
        <w:rPr>
          <w:lang w:val="pt-BR"/>
        </w:rPr>
      </w:pPr>
      <w:r>
        <w:rPr>
          <w:lang w:val="pt-BR"/>
        </w:rPr>
        <w:t>7</w:t>
      </w:r>
      <w:r w:rsidR="00CF7770">
        <w:rPr>
          <w:lang w:val="pt-BR"/>
        </w:rPr>
        <w:t>.1</w:t>
      </w:r>
      <w:r w:rsidR="00CF7770" w:rsidRPr="0008428D">
        <w:rPr>
          <w:lang w:val="pt-BR"/>
        </w:rPr>
        <w:t xml:space="preserve"> NÃO </w:t>
      </w:r>
      <w:proofErr w:type="gramStart"/>
      <w:r w:rsidR="00CF7770" w:rsidRPr="0008428D">
        <w:rPr>
          <w:lang w:val="pt-BR"/>
        </w:rPr>
        <w:t>EXISTE</w:t>
      </w:r>
      <w:proofErr w:type="gramEnd"/>
    </w:p>
    <w:p w:rsidR="00CF7770" w:rsidRDefault="00CF7770" w:rsidP="00CF7770">
      <w:pPr>
        <w:pStyle w:val="Corpodetexto"/>
        <w:rPr>
          <w:lang w:val="pt-BR"/>
        </w:rPr>
      </w:pPr>
    </w:p>
    <w:p w:rsidR="00CF7770" w:rsidRPr="005A6115" w:rsidRDefault="00CF7770" w:rsidP="00CF7770">
      <w:pPr>
        <w:pStyle w:val="Corpodetexto"/>
        <w:rPr>
          <w:lang w:val="pt-BR"/>
        </w:rPr>
      </w:pPr>
    </w:p>
    <w:p w:rsidR="00CF7770" w:rsidRDefault="00CF7770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D7305D">
      <w:pPr>
        <w:pStyle w:val="Corpodetexto"/>
        <w:rPr>
          <w:lang w:val="pt-BR"/>
        </w:rPr>
      </w:pPr>
    </w:p>
    <w:p w:rsidR="00CC6062" w:rsidRDefault="00CC6062" w:rsidP="00CC6062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CC6062">
        <w:rPr>
          <w:lang w:val="pt-BR"/>
        </w:rPr>
        <w:t xml:space="preserve">Cad. </w:t>
      </w:r>
      <w:proofErr w:type="spellStart"/>
      <w:proofErr w:type="gramStart"/>
      <w:r w:rsidRPr="00CC6062">
        <w:rPr>
          <w:lang w:val="pt-BR"/>
        </w:rPr>
        <w:t>Auxiliar_Chip</w:t>
      </w:r>
      <w:proofErr w:type="spellEnd"/>
      <w:proofErr w:type="gramEnd"/>
      <w:r w:rsidRPr="00CC6062">
        <w:rPr>
          <w:lang w:val="pt-BR"/>
        </w:rPr>
        <w:t xml:space="preserve"> GSM</w:t>
      </w:r>
    </w:p>
    <w:p w:rsidR="00CC6062" w:rsidRPr="001D5F26" w:rsidRDefault="00CC6062" w:rsidP="00CC6062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CC6062" w:rsidRDefault="00CC6062" w:rsidP="00CC6062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chip GSM”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CC6062" w:rsidRDefault="00CC6062" w:rsidP="00231F18">
      <w:pPr>
        <w:pStyle w:val="Ttulo1"/>
        <w:numPr>
          <w:ilvl w:val="0"/>
          <w:numId w:val="2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CC6062" w:rsidRPr="00864C95" w:rsidRDefault="00CC6062" w:rsidP="00CC6062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CC6062" w:rsidRPr="00C01717" w:rsidRDefault="00CC6062" w:rsidP="00CC6062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CC6062" w:rsidRDefault="00CC6062" w:rsidP="00CC6062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31F18" w:rsidRPr="00A659F3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r>
        <w:rPr>
          <w:lang w:val="pt-BR"/>
        </w:rPr>
        <w:t>Auxiliar_chip</w:t>
      </w:r>
      <w:proofErr w:type="spellEnd"/>
      <w:r>
        <w:rPr>
          <w:lang w:val="pt-BR"/>
        </w:rPr>
        <w:t xml:space="preserve"> GSM” na tela principal do sistema;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231F18" w:rsidRDefault="00231F18" w:rsidP="00231F1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chip GSM”;</w:t>
      </w:r>
    </w:p>
    <w:p w:rsidR="00231F18" w:rsidRPr="00214A6E" w:rsidRDefault="00231F18" w:rsidP="00231F1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>
        <w:rPr>
          <w:lang w:val="pt-BR" w:eastAsia="pt-BR"/>
        </w:rPr>
        <w:t xml:space="preserve"> 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231F18" w:rsidRPr="003D1D6A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</w:t>
      </w:r>
      <w:r>
        <w:rPr>
          <w:color w:val="FF0000"/>
          <w:sz w:val="20"/>
          <w:szCs w:val="20"/>
          <w:lang w:val="pt-BR" w:eastAsia="pt-BR"/>
        </w:rPr>
        <w:t xml:space="preserve">Seleciona a operadora, </w:t>
      </w:r>
      <w:proofErr w:type="gramStart"/>
      <w:r>
        <w:rPr>
          <w:color w:val="FF0000"/>
          <w:sz w:val="20"/>
          <w:szCs w:val="20"/>
          <w:lang w:val="pt-BR" w:eastAsia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Plano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</w:t>
      </w:r>
      <w:r>
        <w:rPr>
          <w:color w:val="FF0000"/>
          <w:sz w:val="20"/>
          <w:szCs w:val="20"/>
          <w:lang w:val="pt-BR"/>
        </w:rPr>
        <w:t xml:space="preserve">Seleciona o plano, </w:t>
      </w:r>
      <w:proofErr w:type="gramStart"/>
      <w:r>
        <w:rPr>
          <w:color w:val="FF0000"/>
          <w:sz w:val="20"/>
          <w:szCs w:val="20"/>
          <w:lang w:val="pt-BR"/>
        </w:rPr>
        <w:t>obrigatório</w:t>
      </w:r>
      <w:proofErr w:type="gramEnd"/>
    </w:p>
    <w:p w:rsidR="00231F18" w:rsidRPr="001B15C9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Serial </w:t>
      </w:r>
      <w:proofErr w:type="spellStart"/>
      <w:r>
        <w:rPr>
          <w:color w:val="000000"/>
          <w:sz w:val="20"/>
          <w:szCs w:val="20"/>
          <w:lang w:val="pt-BR"/>
        </w:rPr>
        <w:t>Number</w:t>
      </w:r>
      <w:proofErr w:type="spellEnd"/>
      <w:r w:rsidRPr="00A33C4D">
        <w:rPr>
          <w:color w:val="000000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 w:eastAsia="pt-BR"/>
        </w:rPr>
        <w:t>[RN010]</w:t>
      </w:r>
      <w:r w:rsidRPr="00A33C4D">
        <w:rPr>
          <w:sz w:val="20"/>
          <w:szCs w:val="20"/>
          <w:lang w:val="pt-BR" w:eastAsia="pt-BR"/>
        </w:rPr>
        <w:t>;</w:t>
      </w:r>
      <w:proofErr w:type="gramStart"/>
      <w:r>
        <w:rPr>
          <w:sz w:val="20"/>
          <w:szCs w:val="20"/>
          <w:lang w:val="pt-BR" w:eastAsia="pt-BR"/>
        </w:rPr>
        <w:t xml:space="preserve">  </w:t>
      </w:r>
      <w:proofErr w:type="gramEnd"/>
      <w:r w:rsidRPr="001B15C9">
        <w:rPr>
          <w:color w:val="FF0000"/>
          <w:sz w:val="20"/>
          <w:szCs w:val="20"/>
          <w:lang w:val="pt-BR" w:eastAsia="pt-BR"/>
        </w:rPr>
        <w:t>-----Obrigatório</w:t>
      </w:r>
    </w:p>
    <w:p w:rsidR="00231F18" w:rsidRPr="00700656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Telefone</w:t>
      </w:r>
      <w:r w:rsidRPr="001B15C9">
        <w:rPr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------Não obrigatório</w:t>
      </w:r>
    </w:p>
    <w:p w:rsidR="00231F18" w:rsidRPr="005F1725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Estado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color w:val="000000"/>
          <w:sz w:val="20"/>
          <w:szCs w:val="20"/>
          <w:lang w:val="pt-BR"/>
        </w:rPr>
        <w:t>Dt</w:t>
      </w:r>
      <w:proofErr w:type="spellEnd"/>
      <w:r>
        <w:rPr>
          <w:color w:val="000000"/>
          <w:sz w:val="20"/>
          <w:szCs w:val="20"/>
          <w:lang w:val="pt-BR"/>
        </w:rPr>
        <w:t xml:space="preserve"> de Compra: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 w:rsidRPr="006B31D1">
        <w:rPr>
          <w:color w:val="000000" w:themeColor="text1"/>
          <w:sz w:val="20"/>
          <w:szCs w:val="20"/>
          <w:lang w:val="pt-BR"/>
        </w:rPr>
        <w:t>Dt</w:t>
      </w:r>
      <w:proofErr w:type="spellEnd"/>
      <w:r w:rsidRPr="006B31D1">
        <w:rPr>
          <w:color w:val="000000" w:themeColor="text1"/>
          <w:sz w:val="20"/>
          <w:szCs w:val="20"/>
          <w:lang w:val="pt-BR"/>
        </w:rPr>
        <w:t>. Ativação: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231F18" w:rsidRPr="006B31D1" w:rsidRDefault="00231F18" w:rsidP="00231F1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CC6062" w:rsidRPr="00214A6E" w:rsidRDefault="00E17855" w:rsidP="00CC6062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4.5</w:t>
      </w:r>
      <w:r w:rsidR="00CC6062">
        <w:rPr>
          <w:lang w:val="pt-BR"/>
        </w:rPr>
        <w:t xml:space="preserve"> Na aba “Observação” o</w:t>
      </w:r>
      <w:r w:rsidR="00CC6062">
        <w:rPr>
          <w:lang w:val="pt-BR" w:eastAsia="pt-BR"/>
        </w:rPr>
        <w:t xml:space="preserve"> ator</w:t>
      </w:r>
      <w:r w:rsidR="00CC6062" w:rsidRPr="00A33C4D">
        <w:rPr>
          <w:lang w:val="pt-BR" w:eastAsia="pt-BR"/>
        </w:rPr>
        <w:t xml:space="preserve"> digita os dados neces</w:t>
      </w:r>
      <w:r w:rsidR="00CC6062">
        <w:rPr>
          <w:lang w:val="pt-BR" w:eastAsia="pt-BR"/>
        </w:rPr>
        <w:t>sários para rea</w:t>
      </w:r>
      <w:r>
        <w:rPr>
          <w:lang w:val="pt-BR" w:eastAsia="pt-BR"/>
        </w:rPr>
        <w:t>lizar o cadastro [FA001</w:t>
      </w:r>
      <w:proofErr w:type="gramStart"/>
      <w:r>
        <w:rPr>
          <w:lang w:val="pt-BR" w:eastAsia="pt-BR"/>
        </w:rPr>
        <w:t>]</w:t>
      </w:r>
      <w:r w:rsidR="00DD69B5">
        <w:rPr>
          <w:lang w:val="pt-BR" w:eastAsia="pt-BR"/>
        </w:rPr>
        <w:t>[</w:t>
      </w:r>
      <w:proofErr w:type="gramEnd"/>
      <w:r w:rsidR="00DD69B5">
        <w:rPr>
          <w:lang w:val="pt-BR" w:eastAsia="pt-BR"/>
        </w:rPr>
        <w:t>FA002]</w:t>
      </w:r>
      <w:r w:rsidR="00CC6062">
        <w:rPr>
          <w:lang w:val="pt-BR" w:eastAsia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CC6062">
        <w:rPr>
          <w:lang w:val="pt-BR"/>
        </w:rPr>
        <w:t xml:space="preserve"> O ator clica em “Incluir” para que o </w:t>
      </w:r>
      <w:r w:rsidR="00CC6062">
        <w:rPr>
          <w:rFonts w:ascii="Calibri" w:hAnsi="Calibri" w:cs="Calibri"/>
          <w:lang w:val="pt-BR" w:eastAsia="pt-BR"/>
        </w:rPr>
        <w:t>sistema valide os dados inseridos</w:t>
      </w:r>
      <w:r w:rsidR="00CC6062">
        <w:rPr>
          <w:lang w:val="pt-BR"/>
        </w:rPr>
        <w:t>;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CC6062">
        <w:rPr>
          <w:lang w:val="pt-BR"/>
        </w:rPr>
        <w:t xml:space="preserve"> O sistema exibe o </w:t>
      </w:r>
      <w:r>
        <w:rPr>
          <w:lang w:val="pt-BR"/>
        </w:rPr>
        <w:t>Chip GSM inserido</w:t>
      </w:r>
      <w:r w:rsidR="00CC6062">
        <w:rPr>
          <w:lang w:val="pt-BR"/>
        </w:rPr>
        <w:t xml:space="preserve"> no sistema de rastreamento.</w:t>
      </w:r>
    </w:p>
    <w:p w:rsidR="00CC6062" w:rsidRDefault="00E17855" w:rsidP="00CC6062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CC6062">
        <w:rPr>
          <w:lang w:val="pt-BR"/>
        </w:rPr>
        <w:t xml:space="preserve"> </w:t>
      </w:r>
      <w:r w:rsidR="00CC6062" w:rsidRPr="003C6BB0">
        <w:rPr>
          <w:lang w:val="pt-BR"/>
        </w:rPr>
        <w:t>O caso de uso é encerrado.</w:t>
      </w:r>
    </w:p>
    <w:p w:rsidR="00CC6062" w:rsidRDefault="00CC6062" w:rsidP="004E4F15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Pr="00737A0A">
        <w:rPr>
          <w:lang w:val="pt-BR"/>
        </w:rPr>
        <w:t>Fluxos Alternativos</w:t>
      </w:r>
    </w:p>
    <w:p w:rsidR="00CC6062" w:rsidRPr="005E12BF" w:rsidRDefault="004E4F15" w:rsidP="004E4F15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CC6062" w:rsidRPr="005E12BF">
        <w:rPr>
          <w:lang w:val="pt-BR"/>
        </w:rPr>
        <w:t xml:space="preserve">Fluxo Alternativo [FA001] </w:t>
      </w:r>
    </w:p>
    <w:p w:rsidR="00CC6062" w:rsidRDefault="00CC6062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CC6062" w:rsidRPr="005E12BF" w:rsidRDefault="00CC6062" w:rsidP="00CC6062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CC6062" w:rsidRPr="000471A9" w:rsidRDefault="00DD69B5" w:rsidP="00CC6062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CC6062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CC6062" w:rsidRPr="002B7C04" w:rsidRDefault="00CC6062" w:rsidP="00CC6062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CC6062" w:rsidRDefault="00C815F8" w:rsidP="00CC6062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CC6062">
        <w:rPr>
          <w:lang w:val="pt-BR"/>
        </w:rPr>
        <w:t>.2.1</w:t>
      </w:r>
      <w:r w:rsidR="00CC6062" w:rsidRPr="002B7C04">
        <w:rPr>
          <w:lang w:val="pt-BR"/>
        </w:rPr>
        <w:t xml:space="preserve"> NÃO EXISTE</w:t>
      </w:r>
    </w:p>
    <w:p w:rsidR="00CC6062" w:rsidRPr="002B7C04" w:rsidRDefault="00CC6062" w:rsidP="00CC6062">
      <w:pPr>
        <w:pStyle w:val="Corpodetexto"/>
        <w:spacing w:after="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CC6062" w:rsidRDefault="004E4F15" w:rsidP="00CC6062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CC6062">
        <w:rPr>
          <w:lang w:val="pt-BR"/>
        </w:rPr>
        <w:t xml:space="preserve">.1 </w:t>
      </w:r>
      <w:r w:rsidR="00CC6062" w:rsidRPr="0083414F">
        <w:rPr>
          <w:lang w:val="pt-BR"/>
        </w:rPr>
        <w:t>C</w:t>
      </w:r>
      <w:r w:rsidR="00CC6062">
        <w:rPr>
          <w:lang w:val="pt-BR"/>
        </w:rPr>
        <w:t xml:space="preserve">ad. </w:t>
      </w:r>
      <w:proofErr w:type="spellStart"/>
      <w:proofErr w:type="gramStart"/>
      <w:r w:rsidR="00B97A88">
        <w:rPr>
          <w:lang w:val="pt-BR"/>
        </w:rPr>
        <w:t>Auxiliar_Chip</w:t>
      </w:r>
      <w:proofErr w:type="spellEnd"/>
      <w:proofErr w:type="gramEnd"/>
      <w:r w:rsidR="00B97A88">
        <w:rPr>
          <w:lang w:val="pt-BR"/>
        </w:rPr>
        <w:t xml:space="preserve"> GSM</w:t>
      </w:r>
      <w:r w:rsidR="00CC6062">
        <w:rPr>
          <w:lang w:val="pt-BR"/>
        </w:rPr>
        <w:t xml:space="preserve"> inserido na aplicação Sistema de Rastreamento.</w:t>
      </w:r>
    </w:p>
    <w:p w:rsidR="00CC6062" w:rsidRPr="00186021" w:rsidRDefault="00CC6062" w:rsidP="00CC6062">
      <w:pPr>
        <w:pStyle w:val="Corpodetexto"/>
        <w:spacing w:after="0"/>
        <w:ind w:left="0" w:firstLine="720"/>
        <w:rPr>
          <w:lang w:val="pt-BR"/>
        </w:rPr>
      </w:pPr>
    </w:p>
    <w:p w:rsidR="00CC6062" w:rsidRDefault="00CC6062" w:rsidP="00CC6062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CC6062" w:rsidRDefault="004E4F15" w:rsidP="00CC6062">
      <w:pPr>
        <w:pStyle w:val="Corpodetexto"/>
        <w:rPr>
          <w:lang w:val="pt-BR"/>
        </w:rPr>
      </w:pPr>
      <w:r>
        <w:rPr>
          <w:lang w:val="pt-BR"/>
        </w:rPr>
        <w:t>7</w:t>
      </w:r>
      <w:r w:rsidR="00CC6062">
        <w:rPr>
          <w:lang w:val="pt-BR"/>
        </w:rPr>
        <w:t>.1</w:t>
      </w:r>
      <w:r w:rsidR="00CC6062" w:rsidRPr="0008428D">
        <w:rPr>
          <w:lang w:val="pt-BR"/>
        </w:rPr>
        <w:t xml:space="preserve"> NÃO </w:t>
      </w:r>
      <w:proofErr w:type="gramStart"/>
      <w:r w:rsidR="00CC6062" w:rsidRPr="0008428D">
        <w:rPr>
          <w:lang w:val="pt-BR"/>
        </w:rPr>
        <w:t>EXISTE</w:t>
      </w:r>
      <w:proofErr w:type="gramEnd"/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CC6062">
      <w:pPr>
        <w:pStyle w:val="Corpodetexto"/>
        <w:rPr>
          <w:lang w:val="pt-BR"/>
        </w:rPr>
      </w:pPr>
    </w:p>
    <w:p w:rsidR="0088788B" w:rsidRDefault="0088788B" w:rsidP="0088788B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88788B">
        <w:rPr>
          <w:lang w:val="pt-BR"/>
        </w:rPr>
        <w:t xml:space="preserve">Cad. </w:t>
      </w:r>
      <w:proofErr w:type="spellStart"/>
      <w:proofErr w:type="gramStart"/>
      <w:r>
        <w:t>Auxiliar_Operadora</w:t>
      </w:r>
      <w:proofErr w:type="spellEnd"/>
      <w:proofErr w:type="gramEnd"/>
    </w:p>
    <w:p w:rsidR="0088788B" w:rsidRPr="001D5F26" w:rsidRDefault="0088788B" w:rsidP="0088788B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8788B" w:rsidRDefault="0088788B" w:rsidP="0088788B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operadora”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88788B" w:rsidRDefault="0088788B" w:rsidP="0088788B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8788B" w:rsidRPr="00864C95" w:rsidRDefault="0088788B" w:rsidP="0088788B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8788B" w:rsidRPr="00C01717" w:rsidRDefault="0088788B" w:rsidP="0088788B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8788B" w:rsidRDefault="0088788B" w:rsidP="0088788B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8788B" w:rsidRPr="00A659F3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Auxiliar_Operadora</w:t>
      </w:r>
      <w:proofErr w:type="spellEnd"/>
      <w:proofErr w:type="gramEnd"/>
      <w:r>
        <w:rPr>
          <w:lang w:val="pt-BR"/>
        </w:rPr>
        <w:t>” na tela principal do sistema;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8788B" w:rsidRDefault="0088788B" w:rsidP="0088788B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“Incluir Operadora”;</w:t>
      </w:r>
    </w:p>
    <w:p w:rsidR="00B36E8E" w:rsidRPr="00214A6E" w:rsidRDefault="0088788B" w:rsidP="00B36E8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</w:t>
      </w:r>
      <w:r w:rsidR="00B36E8E">
        <w:rPr>
          <w:lang w:val="pt-BR"/>
        </w:rPr>
        <w:t>O</w:t>
      </w:r>
      <w:r w:rsidR="00B36E8E">
        <w:rPr>
          <w:lang w:val="pt-BR" w:eastAsia="pt-BR"/>
        </w:rPr>
        <w:t xml:space="preserve"> ator</w:t>
      </w:r>
      <w:r w:rsidR="00B36E8E" w:rsidRPr="00A33C4D">
        <w:rPr>
          <w:lang w:val="pt-BR" w:eastAsia="pt-BR"/>
        </w:rPr>
        <w:t xml:space="preserve"> digita os dados necessários para realizar o cadastro:</w:t>
      </w:r>
      <w:r w:rsidR="00B36E8E">
        <w:rPr>
          <w:lang w:val="pt-BR" w:eastAsia="pt-BR"/>
        </w:rPr>
        <w:t xml:space="preserve"> [FA001] [RN010];</w:t>
      </w:r>
    </w:p>
    <w:p w:rsidR="00B36E8E" w:rsidRPr="003D1D6A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Operadora</w:t>
      </w:r>
      <w:r w:rsidRPr="008473CA">
        <w:rPr>
          <w:sz w:val="20"/>
          <w:szCs w:val="20"/>
          <w:lang w:val="pt-BR" w:eastAsia="pt-BR"/>
        </w:rPr>
        <w:t xml:space="preserve">: </w:t>
      </w:r>
      <w:r>
        <w:rPr>
          <w:color w:val="FF0000"/>
          <w:sz w:val="20"/>
          <w:szCs w:val="20"/>
          <w:lang w:val="pt-BR" w:eastAsia="pt-BR"/>
        </w:rPr>
        <w:t>---obrigatório</w:t>
      </w:r>
    </w:p>
    <w:p w:rsidR="00B36E8E" w:rsidRPr="001B15C9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Código da operadora</w:t>
      </w:r>
      <w:r w:rsidRPr="0025781D">
        <w:rPr>
          <w:color w:val="000000"/>
          <w:sz w:val="20"/>
          <w:szCs w:val="20"/>
          <w:lang w:val="pt-BR"/>
        </w:rPr>
        <w:t xml:space="preserve">: </w:t>
      </w:r>
      <w:r>
        <w:rPr>
          <w:color w:val="FF0000"/>
          <w:sz w:val="20"/>
          <w:szCs w:val="20"/>
          <w:lang w:val="pt-BR"/>
        </w:rPr>
        <w:t>---obrigatório</w:t>
      </w:r>
    </w:p>
    <w:p w:rsid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Contato</w:t>
      </w:r>
      <w:r w:rsidRPr="00B36E8E">
        <w:rPr>
          <w:sz w:val="20"/>
          <w:szCs w:val="20"/>
          <w:lang w:val="pt-BR" w:eastAsia="pt-BR"/>
        </w:rPr>
        <w:t>;</w:t>
      </w:r>
      <w:proofErr w:type="gramStart"/>
      <w:r w:rsidRPr="00B36E8E">
        <w:rPr>
          <w:sz w:val="20"/>
          <w:szCs w:val="20"/>
          <w:lang w:val="pt-BR" w:eastAsia="pt-BR"/>
        </w:rPr>
        <w:t xml:space="preserve">  </w:t>
      </w:r>
      <w:proofErr w:type="gramEnd"/>
      <w:r w:rsidRPr="00B36E8E">
        <w:rPr>
          <w:color w:val="FF0000"/>
          <w:sz w:val="20"/>
          <w:szCs w:val="20"/>
          <w:lang w:val="pt-BR" w:eastAsia="pt-BR"/>
        </w:rPr>
        <w:t>-----</w:t>
      </w:r>
      <w:r w:rsidRPr="00B36E8E">
        <w:rPr>
          <w:color w:val="FF0000"/>
          <w:sz w:val="20"/>
          <w:szCs w:val="20"/>
          <w:lang w:val="pt-BR"/>
        </w:rPr>
        <w:t xml:space="preserve"> </w:t>
      </w:r>
      <w:r w:rsidRPr="001B15C9">
        <w:rPr>
          <w:color w:val="FF0000"/>
          <w:sz w:val="20"/>
          <w:szCs w:val="20"/>
          <w:lang w:val="pt-BR"/>
        </w:rPr>
        <w:t>Não obrigatório</w:t>
      </w:r>
      <w:r w:rsidRPr="00B36E8E">
        <w:rPr>
          <w:color w:val="000000"/>
          <w:sz w:val="20"/>
          <w:szCs w:val="20"/>
          <w:lang w:val="pt-BR"/>
        </w:rPr>
        <w:t xml:space="preserve"> </w:t>
      </w:r>
    </w:p>
    <w:p w:rsidR="00B36E8E" w:rsidRPr="00B36E8E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B36E8E">
        <w:rPr>
          <w:color w:val="000000"/>
          <w:sz w:val="20"/>
          <w:szCs w:val="20"/>
          <w:lang w:val="pt-BR"/>
        </w:rPr>
        <w:t>Telefone contato</w:t>
      </w:r>
      <w:r w:rsidRPr="00B36E8E">
        <w:rPr>
          <w:sz w:val="20"/>
          <w:szCs w:val="20"/>
          <w:lang w:val="pt-BR"/>
        </w:rPr>
        <w:t xml:space="preserve">: </w:t>
      </w:r>
      <w:r w:rsidRPr="00B36E8E">
        <w:rPr>
          <w:color w:val="FF0000"/>
          <w:sz w:val="20"/>
          <w:szCs w:val="20"/>
          <w:lang w:val="pt-BR"/>
        </w:rPr>
        <w:t>------Não obrigatório</w:t>
      </w:r>
    </w:p>
    <w:p w:rsidR="00B36E8E" w:rsidRPr="006B31D1" w:rsidRDefault="00B36E8E" w:rsidP="00B36E8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 w:rsidRPr="006B31D1">
        <w:rPr>
          <w:color w:val="000000" w:themeColor="text1"/>
          <w:sz w:val="20"/>
          <w:szCs w:val="20"/>
          <w:lang w:val="pt-BR"/>
        </w:rPr>
        <w:t>Observação:</w:t>
      </w:r>
      <w:proofErr w:type="gramStart"/>
      <w:r w:rsidRPr="006B31D1">
        <w:rPr>
          <w:color w:val="000000" w:themeColor="text1"/>
          <w:sz w:val="20"/>
          <w:szCs w:val="20"/>
          <w:lang w:val="pt-BR"/>
        </w:rPr>
        <w:t xml:space="preserve"> </w:t>
      </w:r>
      <w:r w:rsidRPr="00700656">
        <w:rPr>
          <w:color w:val="000000"/>
          <w:sz w:val="20"/>
          <w:szCs w:val="20"/>
          <w:lang w:val="pt-BR"/>
        </w:rPr>
        <w:t xml:space="preserve"> </w:t>
      </w:r>
      <w:proofErr w:type="gramEnd"/>
      <w:r w:rsidRPr="001B15C9">
        <w:rPr>
          <w:color w:val="FF0000"/>
          <w:sz w:val="20"/>
          <w:szCs w:val="20"/>
          <w:lang w:val="pt-BR"/>
        </w:rPr>
        <w:t>-----Não obrigatório</w:t>
      </w:r>
    </w:p>
    <w:p w:rsidR="0088788B" w:rsidRPr="00214A6E" w:rsidRDefault="00B36E8E" w:rsidP="00B36E8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88788B">
        <w:rPr>
          <w:lang w:val="pt-BR"/>
        </w:rPr>
        <w:t xml:space="preserve"> Na aba “Observação”</w:t>
      </w:r>
      <w:proofErr w:type="gramEnd"/>
      <w:r w:rsidR="0088788B">
        <w:rPr>
          <w:lang w:val="pt-BR"/>
        </w:rPr>
        <w:t xml:space="preserve"> o</w:t>
      </w:r>
      <w:r w:rsidR="0088788B">
        <w:rPr>
          <w:lang w:val="pt-BR" w:eastAsia="pt-BR"/>
        </w:rPr>
        <w:t xml:space="preserve"> ator</w:t>
      </w:r>
      <w:r w:rsidR="0088788B" w:rsidRPr="00A33C4D">
        <w:rPr>
          <w:lang w:val="pt-BR" w:eastAsia="pt-BR"/>
        </w:rPr>
        <w:t xml:space="preserve"> digita os dados neces</w:t>
      </w:r>
      <w:r w:rsidR="0088788B">
        <w:rPr>
          <w:lang w:val="pt-BR" w:eastAsia="pt-BR"/>
        </w:rPr>
        <w:t>sários para realizar o cadastro [FA001] [FA002];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8788B">
        <w:rPr>
          <w:lang w:val="pt-BR"/>
        </w:rPr>
        <w:t xml:space="preserve"> O ator clica em “Incluir” para que o </w:t>
      </w:r>
      <w:r w:rsidR="0088788B">
        <w:rPr>
          <w:rFonts w:ascii="Calibri" w:hAnsi="Calibri" w:cs="Calibri"/>
          <w:lang w:val="pt-BR" w:eastAsia="pt-BR"/>
        </w:rPr>
        <w:t>sistema valide os dados inseridos</w:t>
      </w:r>
      <w:r w:rsidR="0088788B">
        <w:rPr>
          <w:lang w:val="pt-BR"/>
        </w:rPr>
        <w:t>;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8788B">
        <w:rPr>
          <w:lang w:val="pt-BR"/>
        </w:rPr>
        <w:t xml:space="preserve"> O sistema exibe o </w:t>
      </w:r>
      <w:r w:rsidR="006B08FD">
        <w:rPr>
          <w:lang w:val="pt-BR"/>
        </w:rPr>
        <w:t>Operadora inserida</w:t>
      </w:r>
      <w:r w:rsidR="0088788B">
        <w:rPr>
          <w:lang w:val="pt-BR"/>
        </w:rPr>
        <w:t xml:space="preserve"> no sistema de rastreamento.</w:t>
      </w:r>
    </w:p>
    <w:p w:rsidR="0088788B" w:rsidRDefault="00B36E8E" w:rsidP="0088788B">
      <w:pPr>
        <w:pStyle w:val="Corpodetexto"/>
        <w:ind w:left="0"/>
        <w:rPr>
          <w:lang w:val="pt-BR"/>
        </w:rPr>
      </w:pPr>
      <w:r>
        <w:rPr>
          <w:lang w:val="pt-BR"/>
        </w:rPr>
        <w:t>4.8</w:t>
      </w:r>
      <w:r w:rsidR="0088788B">
        <w:rPr>
          <w:lang w:val="pt-BR"/>
        </w:rPr>
        <w:t xml:space="preserve"> </w:t>
      </w:r>
      <w:r w:rsidR="0088788B" w:rsidRPr="003C6BB0">
        <w:rPr>
          <w:lang w:val="pt-BR"/>
        </w:rPr>
        <w:t>O caso de uso é encerrado.</w:t>
      </w:r>
    </w:p>
    <w:p w:rsidR="00841CE1" w:rsidRPr="00D930D2" w:rsidRDefault="00D930D2" w:rsidP="00D930D2">
      <w:pPr>
        <w:pStyle w:val="Ttulo1"/>
        <w:numPr>
          <w:ilvl w:val="0"/>
          <w:numId w:val="26"/>
        </w:numPr>
        <w:rPr>
          <w:lang w:val="pt-BR"/>
        </w:rPr>
      </w:pPr>
      <w:r w:rsidRPr="00D930D2">
        <w:rPr>
          <w:lang w:val="pt-BR"/>
        </w:rPr>
        <w:t xml:space="preserve">      </w:t>
      </w:r>
      <w:r w:rsidR="0088788B" w:rsidRPr="00D930D2">
        <w:rPr>
          <w:lang w:val="pt-BR"/>
        </w:rPr>
        <w:t>Fluxos Alternativos</w:t>
      </w:r>
    </w:p>
    <w:p w:rsidR="0088788B" w:rsidRPr="005E12BF" w:rsidRDefault="00D930D2" w:rsidP="00D930D2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88788B" w:rsidRPr="005E12BF">
        <w:rPr>
          <w:lang w:val="pt-BR"/>
        </w:rPr>
        <w:t xml:space="preserve">Fluxo Alternativo [FA001] </w:t>
      </w:r>
    </w:p>
    <w:p w:rsidR="0088788B" w:rsidRDefault="0088788B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/ 4.6 </w:t>
      </w:r>
      <w:r w:rsidRPr="002B7C04">
        <w:rPr>
          <w:rFonts w:ascii="Times New Roman" w:hAnsi="Times New Roman"/>
          <w:lang w:val="pt-BR" w:eastAsia="pt-BR"/>
        </w:rPr>
        <w:t>do fluxo principal</w:t>
      </w:r>
      <w:r>
        <w:rPr>
          <w:rFonts w:ascii="Times New Roman" w:hAnsi="Times New Roman"/>
          <w:lang w:val="pt-BR" w:eastAsia="pt-BR"/>
        </w:rPr>
        <w:t xml:space="preserve"> em diante</w:t>
      </w:r>
      <w:r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88788B" w:rsidRPr="005E12BF" w:rsidRDefault="0088788B" w:rsidP="0088788B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8788B" w:rsidRPr="000471A9" w:rsidRDefault="006B08FD" w:rsidP="0088788B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4.5</w:t>
      </w:r>
      <w:r w:rsidR="0088788B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8788B" w:rsidRPr="002B7C04" w:rsidRDefault="0088788B" w:rsidP="0088788B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8788B" w:rsidRDefault="0090199A" w:rsidP="0088788B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8788B">
        <w:rPr>
          <w:lang w:val="pt-BR"/>
        </w:rPr>
        <w:t>.2.1</w:t>
      </w:r>
      <w:r w:rsidR="0088788B" w:rsidRPr="002B7C04">
        <w:rPr>
          <w:lang w:val="pt-BR"/>
        </w:rPr>
        <w:t xml:space="preserve"> NÃO EXISTE</w:t>
      </w:r>
    </w:p>
    <w:p w:rsidR="0088788B" w:rsidRPr="002B7C04" w:rsidRDefault="0088788B" w:rsidP="0088788B">
      <w:pPr>
        <w:pStyle w:val="Corpodetexto"/>
        <w:spacing w:after="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8788B" w:rsidRDefault="00D930D2" w:rsidP="0088788B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8788B">
        <w:rPr>
          <w:lang w:val="pt-BR"/>
        </w:rPr>
        <w:t xml:space="preserve">.1 </w:t>
      </w:r>
      <w:r w:rsidR="0088788B" w:rsidRPr="0083414F">
        <w:rPr>
          <w:lang w:val="pt-BR"/>
        </w:rPr>
        <w:t>C</w:t>
      </w:r>
      <w:r w:rsidR="00073A08">
        <w:rPr>
          <w:lang w:val="pt-BR"/>
        </w:rPr>
        <w:t xml:space="preserve">ad. </w:t>
      </w:r>
      <w:proofErr w:type="spellStart"/>
      <w:proofErr w:type="gramStart"/>
      <w:r w:rsidR="00073A08">
        <w:rPr>
          <w:lang w:val="pt-BR"/>
        </w:rPr>
        <w:t>Auxiliar_Operadora</w:t>
      </w:r>
      <w:proofErr w:type="spellEnd"/>
      <w:proofErr w:type="gramEnd"/>
      <w:r w:rsidR="0088788B">
        <w:rPr>
          <w:lang w:val="pt-BR"/>
        </w:rPr>
        <w:t xml:space="preserve"> inserido na aplicação Sistema de Rastreamento.</w:t>
      </w:r>
    </w:p>
    <w:p w:rsidR="0088788B" w:rsidRPr="00186021" w:rsidRDefault="0088788B" w:rsidP="0088788B">
      <w:pPr>
        <w:pStyle w:val="Corpodetexto"/>
        <w:spacing w:after="0"/>
        <w:ind w:left="0" w:firstLine="720"/>
        <w:rPr>
          <w:lang w:val="pt-BR"/>
        </w:rPr>
      </w:pPr>
    </w:p>
    <w:p w:rsidR="0088788B" w:rsidRDefault="0088788B" w:rsidP="0088788B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8788B" w:rsidRPr="0008428D" w:rsidRDefault="00D930D2" w:rsidP="0088788B">
      <w:pPr>
        <w:pStyle w:val="Corpodetexto"/>
        <w:rPr>
          <w:lang w:val="pt-BR"/>
        </w:rPr>
      </w:pPr>
      <w:r>
        <w:rPr>
          <w:lang w:val="pt-BR"/>
        </w:rPr>
        <w:t>7</w:t>
      </w:r>
      <w:r w:rsidR="0088788B">
        <w:rPr>
          <w:lang w:val="pt-BR"/>
        </w:rPr>
        <w:t>.1</w:t>
      </w:r>
      <w:r w:rsidR="0088788B" w:rsidRPr="0008428D">
        <w:rPr>
          <w:lang w:val="pt-BR"/>
        </w:rPr>
        <w:t xml:space="preserve"> NÃO </w:t>
      </w:r>
      <w:proofErr w:type="gramStart"/>
      <w:r w:rsidR="0088788B" w:rsidRPr="0008428D">
        <w:rPr>
          <w:lang w:val="pt-BR"/>
        </w:rPr>
        <w:t>EXISTE</w:t>
      </w:r>
      <w:proofErr w:type="gramEnd"/>
    </w:p>
    <w:p w:rsidR="0088788B" w:rsidRPr="0008428D" w:rsidRDefault="0088788B" w:rsidP="00CC6062">
      <w:pPr>
        <w:pStyle w:val="Corpodetexto"/>
        <w:rPr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D930D2" w:rsidRDefault="00D930D2" w:rsidP="0037476E">
      <w:pPr>
        <w:pStyle w:val="Ttulo"/>
        <w:rPr>
          <w:sz w:val="28"/>
          <w:szCs w:val="28"/>
          <w:lang w:val="pt-BR"/>
        </w:rPr>
      </w:pPr>
    </w:p>
    <w:p w:rsidR="0037476E" w:rsidRDefault="0037476E" w:rsidP="0037476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37476E">
        <w:rPr>
          <w:lang w:val="pt-BR"/>
        </w:rPr>
        <w:t xml:space="preserve">Cad. </w:t>
      </w:r>
      <w:proofErr w:type="spellStart"/>
      <w:proofErr w:type="gramStart"/>
      <w:r w:rsidRPr="00D930D2">
        <w:rPr>
          <w:lang w:val="pt-BR"/>
        </w:rPr>
        <w:t>Auxiliar_Plano</w:t>
      </w:r>
      <w:proofErr w:type="spellEnd"/>
      <w:proofErr w:type="gramEnd"/>
      <w:r w:rsidRPr="00D930D2">
        <w:rPr>
          <w:lang w:val="pt-BR"/>
        </w:rPr>
        <w:t xml:space="preserve"> do Chip</w:t>
      </w:r>
    </w:p>
    <w:p w:rsidR="0037476E" w:rsidRPr="001D5F26" w:rsidRDefault="0037476E" w:rsidP="0037476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37476E" w:rsidRDefault="0037476E" w:rsidP="0037476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Plano do Chip”</w:t>
      </w:r>
      <w:proofErr w:type="gramEnd"/>
      <w:r>
        <w:rPr>
          <w:lang w:val="pt-BR"/>
        </w:rPr>
        <w:t xml:space="preserve"> que será utilizado no momento em que for realizado o cadastrado de chips celular no sistema de rastreamento.</w:t>
      </w:r>
    </w:p>
    <w:p w:rsidR="0037476E" w:rsidRDefault="0037476E" w:rsidP="001C293C">
      <w:pPr>
        <w:pStyle w:val="Ttulo1"/>
        <w:numPr>
          <w:ilvl w:val="0"/>
          <w:numId w:val="27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37476E" w:rsidRPr="00864C95" w:rsidRDefault="0037476E" w:rsidP="0037476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37476E" w:rsidRPr="00C01717" w:rsidRDefault="0037476E" w:rsidP="0037476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37476E" w:rsidRDefault="0037476E" w:rsidP="0037476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7476E" w:rsidRPr="00A659F3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83414F">
        <w:rPr>
          <w:lang w:val="pt-BR"/>
        </w:rPr>
        <w:t>C</w:t>
      </w:r>
      <w:r>
        <w:rPr>
          <w:lang w:val="pt-BR"/>
        </w:rPr>
        <w:t xml:space="preserve">ad. </w:t>
      </w:r>
      <w:proofErr w:type="spellStart"/>
      <w:proofErr w:type="gramStart"/>
      <w:r>
        <w:rPr>
          <w:lang w:val="pt-BR"/>
        </w:rPr>
        <w:t>Auxiliar_Plano</w:t>
      </w:r>
      <w:proofErr w:type="spellEnd"/>
      <w:proofErr w:type="gramEnd"/>
      <w:r>
        <w:rPr>
          <w:lang w:val="pt-BR"/>
        </w:rPr>
        <w:t xml:space="preserve"> do Chip” na tela principal do sistema;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37476E" w:rsidRDefault="0037476E" w:rsidP="0037476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8A4082">
        <w:rPr>
          <w:lang w:val="pt-BR"/>
        </w:rPr>
        <w:t>Incluir Plano do Chip GSM</w:t>
      </w:r>
      <w:r>
        <w:rPr>
          <w:lang w:val="pt-BR"/>
        </w:rPr>
        <w:t>”;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4.4 Na aba “Descrição</w:t>
      </w:r>
      <w:r w:rsidR="0037476E">
        <w:rPr>
          <w:lang w:val="pt-BR"/>
        </w:rPr>
        <w:t>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necessários para realizar o cadastro:</w:t>
      </w:r>
      <w:r w:rsidR="0037476E">
        <w:rPr>
          <w:lang w:val="pt-BR" w:eastAsia="pt-BR"/>
        </w:rPr>
        <w:t xml:space="preserve"> [FA001] [RN010];</w:t>
      </w:r>
    </w:p>
    <w:p w:rsidR="0037476E" w:rsidRPr="00214A6E" w:rsidRDefault="008A4082" w:rsidP="0037476E">
      <w:pPr>
        <w:pStyle w:val="Corpodetexto"/>
        <w:ind w:left="0"/>
        <w:rPr>
          <w:lang w:val="pt-BR" w:eastAsia="pt-BR"/>
        </w:rPr>
      </w:pPr>
      <w:proofErr w:type="gramStart"/>
      <w:r>
        <w:rPr>
          <w:lang w:val="pt-BR"/>
        </w:rPr>
        <w:t>4.5</w:t>
      </w:r>
      <w:r w:rsidR="0037476E">
        <w:rPr>
          <w:lang w:val="pt-BR"/>
        </w:rPr>
        <w:t xml:space="preserve"> Na aba “Observação”</w:t>
      </w:r>
      <w:proofErr w:type="gramEnd"/>
      <w:r w:rsidR="0037476E">
        <w:rPr>
          <w:lang w:val="pt-BR"/>
        </w:rPr>
        <w:t xml:space="preserve"> o</w:t>
      </w:r>
      <w:r w:rsidR="0037476E">
        <w:rPr>
          <w:lang w:val="pt-BR" w:eastAsia="pt-BR"/>
        </w:rPr>
        <w:t xml:space="preserve"> ator</w:t>
      </w:r>
      <w:r w:rsidR="0037476E" w:rsidRPr="00A33C4D">
        <w:rPr>
          <w:lang w:val="pt-BR" w:eastAsia="pt-BR"/>
        </w:rPr>
        <w:t xml:space="preserve"> digita os dados neces</w:t>
      </w:r>
      <w:r w:rsidR="0037476E">
        <w:rPr>
          <w:lang w:val="pt-BR" w:eastAsia="pt-BR"/>
        </w:rPr>
        <w:t>sários para realizar o cadastro [FA001] [FA002];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4.6 O ator clica em “Voltar</w:t>
      </w:r>
      <w:r w:rsidR="0037476E">
        <w:rPr>
          <w:lang w:val="pt-BR"/>
        </w:rPr>
        <w:t xml:space="preserve">” para que o </w:t>
      </w:r>
      <w:r w:rsidR="0037476E">
        <w:rPr>
          <w:rFonts w:ascii="Calibri" w:hAnsi="Calibri" w:cs="Calibri"/>
          <w:lang w:val="pt-BR" w:eastAsia="pt-BR"/>
        </w:rPr>
        <w:t>sistema valide os dados inseridos</w:t>
      </w:r>
      <w:r w:rsidR="0037476E">
        <w:rPr>
          <w:lang w:val="pt-BR"/>
        </w:rPr>
        <w:t>;</w:t>
      </w:r>
    </w:p>
    <w:p w:rsidR="0037476E" w:rsidRDefault="008A4082" w:rsidP="0037476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37476E">
        <w:rPr>
          <w:lang w:val="pt-BR"/>
        </w:rPr>
        <w:t xml:space="preserve"> </w:t>
      </w:r>
      <w:r w:rsidR="0037476E" w:rsidRPr="003C6BB0">
        <w:rPr>
          <w:lang w:val="pt-BR"/>
        </w:rPr>
        <w:t>O caso de uso é encerrado.</w:t>
      </w:r>
    </w:p>
    <w:p w:rsidR="0037476E" w:rsidRPr="00737A0A" w:rsidRDefault="001C293C" w:rsidP="001C293C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37476E">
        <w:rPr>
          <w:lang w:val="pt-BR"/>
        </w:rPr>
        <w:t xml:space="preserve"> </w:t>
      </w:r>
      <w:r w:rsidR="0037476E" w:rsidRPr="00737A0A">
        <w:rPr>
          <w:lang w:val="pt-BR"/>
        </w:rPr>
        <w:t>Fluxos Alternativos</w:t>
      </w:r>
    </w:p>
    <w:p w:rsidR="0037476E" w:rsidRPr="005E12BF" w:rsidRDefault="001C293C" w:rsidP="001C293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37476E" w:rsidRPr="005E12BF">
        <w:rPr>
          <w:lang w:val="pt-BR"/>
        </w:rPr>
        <w:t xml:space="preserve">Fluxo Alternativo [FA001] </w:t>
      </w:r>
    </w:p>
    <w:p w:rsidR="0037476E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5E12BF" w:rsidRDefault="0037476E" w:rsidP="0037476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37476E" w:rsidRPr="000471A9" w:rsidRDefault="008A4082" w:rsidP="0037476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37476E" w:rsidRPr="002B7C04" w:rsidRDefault="0037476E" w:rsidP="0037476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37476E" w:rsidRDefault="00E40A5A" w:rsidP="0037476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37476E">
        <w:rPr>
          <w:lang w:val="pt-BR"/>
        </w:rPr>
        <w:t>.2.1</w:t>
      </w:r>
      <w:r w:rsidR="0037476E" w:rsidRPr="002B7C04">
        <w:rPr>
          <w:lang w:val="pt-BR"/>
        </w:rPr>
        <w:t xml:space="preserve"> NÃO EXISTE</w:t>
      </w:r>
    </w:p>
    <w:p w:rsidR="0037476E" w:rsidRPr="002B7C04" w:rsidRDefault="0037476E" w:rsidP="0037476E">
      <w:pPr>
        <w:pStyle w:val="Corpodetexto"/>
        <w:spacing w:after="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37476E" w:rsidRDefault="001C293C" w:rsidP="0037476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37476E">
        <w:rPr>
          <w:lang w:val="pt-BR"/>
        </w:rPr>
        <w:t xml:space="preserve">.1 </w:t>
      </w:r>
      <w:r w:rsidR="008A4082">
        <w:rPr>
          <w:lang w:val="pt-BR"/>
        </w:rPr>
        <w:t>Incluir plano do Chip concluído</w:t>
      </w:r>
      <w:r w:rsidR="0037476E">
        <w:rPr>
          <w:lang w:val="pt-BR"/>
        </w:rPr>
        <w:t xml:space="preserve"> na aplicação Sistema de Rastreamento.</w:t>
      </w:r>
    </w:p>
    <w:p w:rsidR="0037476E" w:rsidRPr="00186021" w:rsidRDefault="0037476E" w:rsidP="0037476E">
      <w:pPr>
        <w:pStyle w:val="Corpodetexto"/>
        <w:spacing w:after="0"/>
        <w:ind w:left="0" w:firstLine="720"/>
        <w:rPr>
          <w:lang w:val="pt-BR"/>
        </w:rPr>
      </w:pPr>
    </w:p>
    <w:p w:rsidR="0037476E" w:rsidRDefault="0037476E" w:rsidP="0037476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37476E" w:rsidRDefault="0037476E" w:rsidP="008A4082">
      <w:pPr>
        <w:pStyle w:val="Ttulo2"/>
        <w:rPr>
          <w:lang w:val="pt-BR"/>
        </w:rPr>
      </w:pPr>
      <w:r w:rsidRPr="0008428D">
        <w:rPr>
          <w:lang w:val="pt-BR"/>
        </w:rPr>
        <w:t>NÃO EXISTE</w:t>
      </w: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A4082" w:rsidRDefault="008A4082" w:rsidP="0037476E">
      <w:pPr>
        <w:pStyle w:val="Corpodetexto"/>
        <w:rPr>
          <w:lang w:val="pt-BR"/>
        </w:rPr>
      </w:pPr>
    </w:p>
    <w:p w:rsidR="008457BE" w:rsidRDefault="008457BE" w:rsidP="0037476E">
      <w:pPr>
        <w:pStyle w:val="Corpodetexto"/>
        <w:rPr>
          <w:lang w:val="pt-BR"/>
        </w:rPr>
      </w:pPr>
    </w:p>
    <w:p w:rsidR="008457BE" w:rsidRDefault="008457BE" w:rsidP="008457BE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="007B73F6" w:rsidRPr="007B73F6">
        <w:rPr>
          <w:lang w:val="pt-BR"/>
        </w:rPr>
        <w:t xml:space="preserve">Cad. </w:t>
      </w:r>
      <w:proofErr w:type="spellStart"/>
      <w:proofErr w:type="gramStart"/>
      <w:r w:rsidR="007B73F6">
        <w:t>Auxiliar_Veículo</w:t>
      </w:r>
      <w:proofErr w:type="spellEnd"/>
      <w:proofErr w:type="gramEnd"/>
      <w:r w:rsidR="007B73F6">
        <w:t xml:space="preserve"> </w:t>
      </w:r>
      <w:proofErr w:type="spellStart"/>
      <w:r w:rsidR="007B73F6">
        <w:t>Marca</w:t>
      </w:r>
      <w:proofErr w:type="spellEnd"/>
    </w:p>
    <w:p w:rsidR="008457BE" w:rsidRPr="001D5F26" w:rsidRDefault="008457BE" w:rsidP="008457BE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8457BE" w:rsidRDefault="008457BE" w:rsidP="008457BE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 xml:space="preserve">para ‘Cadastro auxiliar </w:t>
      </w:r>
      <w:r w:rsidR="007B73F6">
        <w:rPr>
          <w:lang w:val="pt-BR"/>
        </w:rPr>
        <w:t>Veículo Marca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que será utilizado no momento em que for realizado o cadastrado de</w:t>
      </w:r>
      <w:r w:rsidR="007B73F6">
        <w:rPr>
          <w:lang w:val="pt-BR"/>
        </w:rPr>
        <w:t xml:space="preserve"> veículos </w:t>
      </w:r>
      <w:r>
        <w:rPr>
          <w:lang w:val="pt-BR"/>
        </w:rPr>
        <w:t>no sistema de rastreamento.</w:t>
      </w:r>
    </w:p>
    <w:p w:rsidR="008457BE" w:rsidRDefault="008457BE" w:rsidP="009638B2">
      <w:pPr>
        <w:pStyle w:val="Ttulo1"/>
        <w:numPr>
          <w:ilvl w:val="0"/>
          <w:numId w:val="29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57BE" w:rsidRPr="00864C95" w:rsidRDefault="008457BE" w:rsidP="008457BE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8457BE" w:rsidRPr="00C01717" w:rsidRDefault="008457BE" w:rsidP="008457BE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8457BE" w:rsidRDefault="008457BE" w:rsidP="008457BE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8457BE" w:rsidRPr="00A659F3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7B73F6"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7B73F6"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7B73F6" w:rsidRPr="003C5FD0">
        <w:rPr>
          <w:rFonts w:ascii="Arial" w:hAnsi="Arial" w:cs="Arial"/>
          <w:lang w:val="pt-BR"/>
        </w:rPr>
        <w:t xml:space="preserve"> Marca</w:t>
      </w:r>
      <w:r>
        <w:rPr>
          <w:lang w:val="pt-BR"/>
        </w:rPr>
        <w:t>” na tela principal do sistema;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8457BE" w:rsidRDefault="008457BE" w:rsidP="008457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597A25">
        <w:rPr>
          <w:lang w:val="pt-BR"/>
        </w:rPr>
        <w:t>Incluir marca do Veículo</w:t>
      </w:r>
      <w:r>
        <w:rPr>
          <w:lang w:val="pt-BR"/>
        </w:rPr>
        <w:t>”;</w:t>
      </w:r>
    </w:p>
    <w:p w:rsidR="008457BE" w:rsidRPr="00214A6E" w:rsidRDefault="00597A25" w:rsidP="008457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 w:rsidR="008457BE">
        <w:rPr>
          <w:lang w:val="pt-BR" w:eastAsia="pt-BR"/>
        </w:rPr>
        <w:t>ator</w:t>
      </w:r>
      <w:r w:rsidR="008457BE" w:rsidRPr="00A33C4D">
        <w:rPr>
          <w:lang w:val="pt-BR" w:eastAsia="pt-BR"/>
        </w:rPr>
        <w:t xml:space="preserve"> digita os dados necessários para realizar o cadastro:</w:t>
      </w:r>
      <w:r w:rsidR="008457BE">
        <w:rPr>
          <w:lang w:val="pt-BR" w:eastAsia="pt-BR"/>
        </w:rPr>
        <w:t xml:space="preserve"> [FA001] [RN010];</w:t>
      </w:r>
    </w:p>
    <w:p w:rsidR="00597A25" w:rsidRPr="003D1D6A" w:rsidRDefault="008457BE" w:rsidP="00597A25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  <w:r w:rsidR="00597A25" w:rsidRPr="00597A25">
        <w:rPr>
          <w:color w:val="FF0000"/>
          <w:sz w:val="20"/>
          <w:szCs w:val="20"/>
          <w:lang w:val="pt-BR" w:eastAsia="pt-BR"/>
        </w:rPr>
        <w:t xml:space="preserve"> </w:t>
      </w:r>
      <w:r w:rsidR="00597A25" w:rsidRPr="001B15C9">
        <w:rPr>
          <w:color w:val="FF0000"/>
          <w:sz w:val="20"/>
          <w:szCs w:val="20"/>
          <w:lang w:val="pt-BR" w:eastAsia="pt-BR"/>
        </w:rPr>
        <w:t>Texto Livre</w:t>
      </w:r>
      <w:r w:rsidR="00597A25"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 w:rsidR="00597A25"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8457BE" w:rsidRPr="003D1D6A" w:rsidRDefault="00597A25" w:rsidP="008457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8457BE" w:rsidRPr="008473CA">
        <w:rPr>
          <w:sz w:val="20"/>
          <w:szCs w:val="20"/>
          <w:lang w:val="pt-BR" w:eastAsia="pt-BR"/>
        </w:rPr>
        <w:t xml:space="preserve"> </w:t>
      </w:r>
      <w:r w:rsidR="008457BE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8457BE">
        <w:rPr>
          <w:lang w:val="pt-BR"/>
        </w:rPr>
        <w:t xml:space="preserve"> O ator clica em “Incluir” para que o </w:t>
      </w:r>
      <w:r w:rsidR="008457BE">
        <w:rPr>
          <w:rFonts w:ascii="Calibri" w:hAnsi="Calibri" w:cs="Calibri"/>
          <w:lang w:val="pt-BR" w:eastAsia="pt-BR"/>
        </w:rPr>
        <w:t>sistema valide os dados inseridos</w:t>
      </w:r>
      <w:r w:rsidR="008457BE">
        <w:rPr>
          <w:lang w:val="pt-BR"/>
        </w:rPr>
        <w:t>;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8457BE">
        <w:rPr>
          <w:lang w:val="pt-BR"/>
        </w:rPr>
        <w:t xml:space="preserve"> O sistema exibe o </w:t>
      </w:r>
      <w:r>
        <w:rPr>
          <w:lang w:val="pt-BR"/>
        </w:rPr>
        <w:t>Marca do Veículo inserida</w:t>
      </w:r>
      <w:r w:rsidR="008457BE">
        <w:rPr>
          <w:lang w:val="pt-BR"/>
        </w:rPr>
        <w:t xml:space="preserve"> no sistema de rastreamento.</w:t>
      </w:r>
    </w:p>
    <w:p w:rsidR="008457BE" w:rsidRDefault="00597A25" w:rsidP="008457BE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8457BE">
        <w:rPr>
          <w:lang w:val="pt-BR"/>
        </w:rPr>
        <w:t xml:space="preserve"> </w:t>
      </w:r>
      <w:r w:rsidR="008457BE" w:rsidRPr="003C6BB0">
        <w:rPr>
          <w:lang w:val="pt-BR"/>
        </w:rPr>
        <w:t>O caso de uso é encerrado.</w:t>
      </w:r>
    </w:p>
    <w:p w:rsidR="008457BE" w:rsidRPr="0060585A" w:rsidRDefault="004B15C2" w:rsidP="0060585A">
      <w:pPr>
        <w:pStyle w:val="T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  </w:t>
      </w:r>
      <w:r w:rsidR="008457BE" w:rsidRPr="0060585A">
        <w:rPr>
          <w:lang w:val="pt-BR"/>
        </w:rPr>
        <w:t>Fluxos Alternativos</w:t>
      </w:r>
    </w:p>
    <w:p w:rsidR="008457BE" w:rsidRPr="005E12BF" w:rsidRDefault="0060585A" w:rsidP="0060585A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 xml:space="preserve">5.1 </w:t>
      </w:r>
      <w:r>
        <w:rPr>
          <w:lang w:val="pt-BR"/>
        </w:rPr>
        <w:tab/>
      </w:r>
      <w:r w:rsidR="008457BE" w:rsidRPr="005E12BF">
        <w:rPr>
          <w:lang w:val="pt-BR"/>
        </w:rPr>
        <w:t xml:space="preserve">Fluxo Alternativo [FA001] </w:t>
      </w:r>
    </w:p>
    <w:p w:rsidR="008457BE" w:rsidRPr="00597A25" w:rsidRDefault="00597A25" w:rsidP="00597A25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8457BE" w:rsidRPr="00597A25">
        <w:rPr>
          <w:rFonts w:ascii="Times New Roman" w:hAnsi="Times New Roman"/>
          <w:lang w:val="pt-BR" w:eastAsia="pt-BR"/>
        </w:rPr>
        <w:t>do fluxo principal em diante, o ator pode cancelar o cadastro clicando no botão “voltar”.</w:t>
      </w:r>
    </w:p>
    <w:p w:rsidR="008457BE" w:rsidRPr="005E12BF" w:rsidRDefault="008457BE" w:rsidP="008457BE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8457BE" w:rsidRPr="000471A9" w:rsidRDefault="00597A25" w:rsidP="008457BE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8457BE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8457BE" w:rsidRPr="002B7C04" w:rsidRDefault="008457BE" w:rsidP="008457BE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8457BE" w:rsidRDefault="004F14D0" w:rsidP="008457BE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8457BE">
        <w:rPr>
          <w:lang w:val="pt-BR"/>
        </w:rPr>
        <w:t>.2.1</w:t>
      </w:r>
      <w:r w:rsidR="008457BE" w:rsidRPr="002B7C04">
        <w:rPr>
          <w:lang w:val="pt-BR"/>
        </w:rPr>
        <w:t xml:space="preserve"> NÃO EXISTE</w:t>
      </w:r>
    </w:p>
    <w:p w:rsidR="008457BE" w:rsidRPr="002B7C04" w:rsidRDefault="008457BE" w:rsidP="008457BE">
      <w:pPr>
        <w:pStyle w:val="Corpodetexto"/>
        <w:spacing w:after="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8457BE" w:rsidRDefault="004B15C2" w:rsidP="008457BE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8457BE">
        <w:rPr>
          <w:lang w:val="pt-BR"/>
        </w:rPr>
        <w:t xml:space="preserve">.1 </w:t>
      </w:r>
      <w:r w:rsidR="00597A25">
        <w:rPr>
          <w:lang w:val="pt-BR"/>
        </w:rPr>
        <w:t xml:space="preserve">Incluir Marca do </w:t>
      </w:r>
      <w:proofErr w:type="gramStart"/>
      <w:r w:rsidR="00597A25">
        <w:rPr>
          <w:lang w:val="pt-BR"/>
        </w:rPr>
        <w:t>Veículo inserida</w:t>
      </w:r>
      <w:r w:rsidR="008457BE">
        <w:rPr>
          <w:lang w:val="pt-BR"/>
        </w:rPr>
        <w:t xml:space="preserve"> na aplicação Sistema de Rastreamento</w:t>
      </w:r>
      <w:proofErr w:type="gramEnd"/>
      <w:r w:rsidR="008457BE">
        <w:rPr>
          <w:lang w:val="pt-BR"/>
        </w:rPr>
        <w:t>.</w:t>
      </w:r>
    </w:p>
    <w:p w:rsidR="008457BE" w:rsidRPr="00186021" w:rsidRDefault="008457BE" w:rsidP="008457BE">
      <w:pPr>
        <w:pStyle w:val="Corpodetexto"/>
        <w:spacing w:after="0"/>
        <w:ind w:left="0" w:firstLine="720"/>
        <w:rPr>
          <w:lang w:val="pt-BR"/>
        </w:rPr>
      </w:pPr>
    </w:p>
    <w:p w:rsidR="008457BE" w:rsidRDefault="008457BE" w:rsidP="008457BE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8457BE" w:rsidRDefault="004B15C2" w:rsidP="008457BE">
      <w:pPr>
        <w:pStyle w:val="Corpodetexto"/>
        <w:rPr>
          <w:lang w:val="pt-BR"/>
        </w:rPr>
      </w:pPr>
      <w:r>
        <w:rPr>
          <w:lang w:val="pt-BR"/>
        </w:rPr>
        <w:t>7</w:t>
      </w:r>
      <w:r w:rsidR="008457BE">
        <w:rPr>
          <w:lang w:val="pt-BR"/>
        </w:rPr>
        <w:t>.1</w:t>
      </w:r>
      <w:r w:rsidR="008457BE" w:rsidRPr="0008428D">
        <w:rPr>
          <w:lang w:val="pt-BR"/>
        </w:rPr>
        <w:t xml:space="preserve"> NÃO </w:t>
      </w:r>
      <w:proofErr w:type="gramStart"/>
      <w:r w:rsidR="008457BE" w:rsidRPr="0008428D">
        <w:rPr>
          <w:lang w:val="pt-BR"/>
        </w:rPr>
        <w:t>EXISTE</w:t>
      </w:r>
      <w:proofErr w:type="gramEnd"/>
    </w:p>
    <w:p w:rsidR="008457BE" w:rsidRDefault="008457BE" w:rsidP="0037476E">
      <w:pPr>
        <w:pStyle w:val="Corpodetexto"/>
        <w:rPr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9638B2" w:rsidRDefault="009638B2" w:rsidP="00BC297A">
      <w:pPr>
        <w:pStyle w:val="Ttulo"/>
        <w:rPr>
          <w:sz w:val="28"/>
          <w:szCs w:val="28"/>
          <w:lang w:val="pt-BR"/>
        </w:rPr>
      </w:pPr>
    </w:p>
    <w:p w:rsidR="00BC297A" w:rsidRDefault="00BC297A" w:rsidP="00BC297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C297A">
        <w:rPr>
          <w:lang w:val="pt-BR"/>
        </w:rPr>
        <w:t xml:space="preserve">Cad. </w:t>
      </w:r>
      <w:proofErr w:type="spellStart"/>
      <w:proofErr w:type="gramStart"/>
      <w:r w:rsidRPr="009638B2">
        <w:rPr>
          <w:lang w:val="pt-BR"/>
        </w:rPr>
        <w:t>Auxiliar_Veículo</w:t>
      </w:r>
      <w:proofErr w:type="spellEnd"/>
      <w:proofErr w:type="gramEnd"/>
      <w:r w:rsidRPr="009638B2">
        <w:rPr>
          <w:lang w:val="pt-BR"/>
        </w:rPr>
        <w:t xml:space="preserve"> Modelo</w:t>
      </w:r>
    </w:p>
    <w:p w:rsidR="00BC297A" w:rsidRPr="001D5F26" w:rsidRDefault="00BC297A" w:rsidP="00BC297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C297A" w:rsidRDefault="00BC297A" w:rsidP="00BC297A">
      <w:pPr>
        <w:pStyle w:val="Corpodetexto"/>
        <w:spacing w:after="0"/>
        <w:rPr>
          <w:lang w:val="pt-BR"/>
        </w:rPr>
      </w:pPr>
      <w:proofErr w:type="gramStart"/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‘Cadastro auxiliar Veículo Modelo”</w:t>
      </w:r>
      <w:proofErr w:type="gramEnd"/>
      <w:r>
        <w:rPr>
          <w:lang w:val="pt-BR"/>
        </w:rPr>
        <w:t xml:space="preserve"> que será utilizado no momento em que for realizado o cadastrado de veículos no sistema de rastreamento.</w:t>
      </w:r>
    </w:p>
    <w:p w:rsidR="00BC297A" w:rsidRDefault="00BC297A" w:rsidP="00BC297A">
      <w:pPr>
        <w:pStyle w:val="Ttulo1"/>
        <w:numPr>
          <w:ilvl w:val="0"/>
          <w:numId w:val="2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C297A" w:rsidRPr="00864C95" w:rsidRDefault="00BC297A" w:rsidP="00BC297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C297A" w:rsidRPr="00C01717" w:rsidRDefault="00BC297A" w:rsidP="00BC297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C297A" w:rsidRDefault="00BC297A" w:rsidP="00BC297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C297A" w:rsidRPr="00A659F3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7B73F6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C297A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BC297A">
        <w:rPr>
          <w:rFonts w:ascii="Arial" w:hAnsi="Arial" w:cs="Arial"/>
          <w:lang w:val="pt-BR"/>
        </w:rPr>
        <w:t xml:space="preserve"> M</w:t>
      </w:r>
      <w:r>
        <w:rPr>
          <w:rFonts w:ascii="Arial" w:hAnsi="Arial" w:cs="Arial"/>
          <w:lang w:val="pt-BR"/>
        </w:rPr>
        <w:t>odelo</w:t>
      </w:r>
      <w:r>
        <w:rPr>
          <w:lang w:val="pt-BR"/>
        </w:rPr>
        <w:t>” na tela principal do sistema;</w:t>
      </w:r>
    </w:p>
    <w:p w:rsidR="00BC297A" w:rsidRDefault="00BC297A" w:rsidP="00BC297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01DAD">
        <w:rPr>
          <w:lang w:val="pt-BR"/>
        </w:rPr>
        <w:t>Incluir Modelo</w:t>
      </w:r>
      <w:r>
        <w:rPr>
          <w:lang w:val="pt-BR"/>
        </w:rPr>
        <w:t xml:space="preserve"> do Veículo”;</w:t>
      </w:r>
    </w:p>
    <w:p w:rsidR="00020FBE" w:rsidRPr="00214A6E" w:rsidRDefault="00020FBE" w:rsidP="00020FBE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r>
        <w:rPr>
          <w:lang w:val="pt-BR" w:eastAsia="pt-BR"/>
        </w:rPr>
        <w:t>ator</w:t>
      </w:r>
      <w:r w:rsidRPr="00A33C4D">
        <w:rPr>
          <w:lang w:val="pt-BR" w:eastAsia="pt-BR"/>
        </w:rPr>
        <w:t xml:space="preserve"> digita os dados necessários para realizar o cadastro:</w:t>
      </w:r>
      <w:r>
        <w:rPr>
          <w:lang w:val="pt-BR" w:eastAsia="pt-BR"/>
        </w:rPr>
        <w:t xml:space="preserve"> [FA001] [RN010];</w:t>
      </w:r>
    </w:p>
    <w:p w:rsidR="00020FBE" w:rsidRPr="00020FBE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FF0000"/>
          <w:sz w:val="20"/>
          <w:szCs w:val="20"/>
          <w:lang w:val="pt-BR"/>
        </w:rPr>
      </w:pPr>
      <w:proofErr w:type="gramStart"/>
      <w:r>
        <w:rPr>
          <w:sz w:val="20"/>
          <w:szCs w:val="20"/>
          <w:lang w:val="pt-BR" w:eastAsia="pt-BR"/>
        </w:rPr>
        <w:t>Marca</w:t>
      </w:r>
      <w:r w:rsidRPr="008473CA">
        <w:rPr>
          <w:sz w:val="20"/>
          <w:szCs w:val="20"/>
          <w:lang w:val="pt-BR" w:eastAsia="pt-BR"/>
        </w:rPr>
        <w:t>:</w:t>
      </w:r>
      <w:r w:rsidRPr="00020FBE">
        <w:rPr>
          <w:color w:val="FF0000"/>
          <w:sz w:val="20"/>
          <w:szCs w:val="20"/>
          <w:lang w:val="pt-BR" w:eastAsia="pt-BR"/>
        </w:rPr>
        <w:t>-</w:t>
      </w:r>
      <w:proofErr w:type="gramEnd"/>
      <w:r w:rsidRPr="00020FBE">
        <w:rPr>
          <w:color w:val="FF0000"/>
          <w:sz w:val="20"/>
          <w:szCs w:val="20"/>
          <w:lang w:val="pt-BR" w:eastAsia="pt-BR"/>
        </w:rPr>
        <w:t>---Selecionar uma das opções cadastradas</w:t>
      </w:r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Modelo:</w:t>
      </w:r>
      <w:r w:rsidRPr="00597A25">
        <w:rPr>
          <w:color w:val="FF0000"/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020FBE" w:rsidRPr="003D1D6A" w:rsidRDefault="00020FBE" w:rsidP="00020FBE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Pr="008473CA">
        <w:rPr>
          <w:sz w:val="20"/>
          <w:szCs w:val="20"/>
          <w:lang w:val="pt-BR" w:eastAsia="pt-BR"/>
        </w:rPr>
        <w:t xml:space="preserve">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4.5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>4.6 O sistema exibe o Modelo do Veículo inserida no sistema de rastreamento.</w:t>
      </w:r>
    </w:p>
    <w:p w:rsidR="00020FBE" w:rsidRDefault="00020FBE" w:rsidP="00020FB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</w:t>
      </w:r>
      <w:r w:rsidRPr="003C6BB0">
        <w:rPr>
          <w:lang w:val="pt-BR"/>
        </w:rPr>
        <w:t>O caso de uso é encerrado.</w:t>
      </w:r>
    </w:p>
    <w:p w:rsidR="00BC297A" w:rsidRPr="00020FBE" w:rsidRDefault="00020FBE" w:rsidP="00020FBE">
      <w:pPr>
        <w:pStyle w:val="Ttulo1"/>
        <w:numPr>
          <w:ilvl w:val="0"/>
          <w:numId w:val="30"/>
        </w:numPr>
        <w:rPr>
          <w:lang w:val="pt-BR"/>
        </w:rPr>
      </w:pPr>
      <w:r w:rsidRPr="00020FBE">
        <w:rPr>
          <w:lang w:val="pt-BR"/>
        </w:rPr>
        <w:t xml:space="preserve">     </w:t>
      </w:r>
      <w:r w:rsidR="00BC297A" w:rsidRPr="00020FBE">
        <w:rPr>
          <w:lang w:val="pt-BR"/>
        </w:rPr>
        <w:t xml:space="preserve"> Fluxos Alternativos</w:t>
      </w:r>
    </w:p>
    <w:p w:rsidR="00BC297A" w:rsidRPr="00020FBE" w:rsidRDefault="00020FBE" w:rsidP="00020FBE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C297A" w:rsidRPr="005E12BF">
        <w:rPr>
          <w:lang w:val="pt-BR"/>
        </w:rPr>
        <w:t xml:space="preserve">Fluxo Alternativo [FA001] </w:t>
      </w:r>
    </w:p>
    <w:p w:rsidR="00BC297A" w:rsidRDefault="00FA6440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/ 4.5 </w:t>
      </w:r>
      <w:r w:rsidR="00BC297A" w:rsidRPr="002B7C04">
        <w:rPr>
          <w:rFonts w:ascii="Times New Roman" w:hAnsi="Times New Roman"/>
          <w:lang w:val="pt-BR" w:eastAsia="pt-BR"/>
        </w:rPr>
        <w:t>do fluxo principal</w:t>
      </w:r>
      <w:r w:rsidR="00BC297A">
        <w:rPr>
          <w:rFonts w:ascii="Times New Roman" w:hAnsi="Times New Roman"/>
          <w:lang w:val="pt-BR" w:eastAsia="pt-BR"/>
        </w:rPr>
        <w:t xml:space="preserve"> em diante</w:t>
      </w:r>
      <w:r w:rsidR="00BC297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C297A" w:rsidRPr="005E12BF" w:rsidRDefault="00BC297A" w:rsidP="00BC297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C297A" w:rsidRPr="000471A9" w:rsidRDefault="00BC297A" w:rsidP="00BC297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</w:t>
      </w:r>
      <w:r w:rsidR="00AD2524">
        <w:rPr>
          <w:rFonts w:ascii="Times New Roman" w:hAnsi="Times New Roman"/>
          <w:lang w:val="pt-BR" w:eastAsia="pt-BR"/>
        </w:rPr>
        <w:t>4</w:t>
      </w:r>
      <w:r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BC297A" w:rsidRPr="002B7C04" w:rsidRDefault="00BC297A" w:rsidP="00BC297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C297A" w:rsidRDefault="00AD2524" w:rsidP="00AD2524">
      <w:pPr>
        <w:pStyle w:val="Corpodetexto"/>
        <w:spacing w:after="0"/>
        <w:rPr>
          <w:lang w:val="pt-BR"/>
        </w:rPr>
      </w:pPr>
      <w:r>
        <w:rPr>
          <w:lang w:val="pt-BR"/>
        </w:rPr>
        <w:t>5.2.2.1</w:t>
      </w:r>
      <w:r w:rsidR="00BC297A" w:rsidRPr="002B7C04">
        <w:rPr>
          <w:lang w:val="pt-BR"/>
        </w:rPr>
        <w:t xml:space="preserve"> NÃO EXISTE</w:t>
      </w:r>
    </w:p>
    <w:p w:rsidR="00BC297A" w:rsidRPr="002B7C04" w:rsidRDefault="00BC297A" w:rsidP="00BC297A">
      <w:pPr>
        <w:pStyle w:val="Corpodetexto"/>
        <w:spacing w:after="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C297A" w:rsidRDefault="00020FBE" w:rsidP="00BC297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C297A">
        <w:rPr>
          <w:lang w:val="pt-BR"/>
        </w:rPr>
        <w:t xml:space="preserve">.1 </w:t>
      </w:r>
      <w:r w:rsidR="00BC297A" w:rsidRPr="0083414F">
        <w:rPr>
          <w:lang w:val="pt-BR"/>
        </w:rPr>
        <w:t>C</w:t>
      </w:r>
      <w:r w:rsidR="00BC297A">
        <w:rPr>
          <w:lang w:val="pt-BR"/>
        </w:rPr>
        <w:t xml:space="preserve">ad. </w:t>
      </w:r>
      <w:proofErr w:type="spellStart"/>
      <w:proofErr w:type="gramStart"/>
      <w:r w:rsidR="00BC297A">
        <w:rPr>
          <w:lang w:val="pt-BR"/>
        </w:rPr>
        <w:t>Auxiliar_Veículo</w:t>
      </w:r>
      <w:proofErr w:type="spellEnd"/>
      <w:proofErr w:type="gramEnd"/>
      <w:r w:rsidR="00BC297A">
        <w:rPr>
          <w:lang w:val="pt-BR"/>
        </w:rPr>
        <w:t xml:space="preserve"> Modelo inserido na aplicação Sistema de Rastreamento.</w:t>
      </w:r>
    </w:p>
    <w:p w:rsidR="00BC297A" w:rsidRPr="00186021" w:rsidRDefault="00BC297A" w:rsidP="00BC297A">
      <w:pPr>
        <w:pStyle w:val="Corpodetexto"/>
        <w:spacing w:after="0"/>
        <w:ind w:left="0" w:firstLine="720"/>
        <w:rPr>
          <w:lang w:val="pt-BR"/>
        </w:rPr>
      </w:pPr>
    </w:p>
    <w:p w:rsidR="00BC297A" w:rsidRDefault="00BC297A" w:rsidP="00BC297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C297A" w:rsidRDefault="00020FBE" w:rsidP="00BC297A">
      <w:pPr>
        <w:pStyle w:val="Corpodetexto"/>
        <w:rPr>
          <w:lang w:val="pt-BR"/>
        </w:rPr>
      </w:pPr>
      <w:r>
        <w:rPr>
          <w:lang w:val="pt-BR"/>
        </w:rPr>
        <w:t>7</w:t>
      </w:r>
      <w:r w:rsidR="00BC297A">
        <w:rPr>
          <w:lang w:val="pt-BR"/>
        </w:rPr>
        <w:t>.1</w:t>
      </w:r>
      <w:r w:rsidR="00BC297A" w:rsidRPr="0008428D">
        <w:rPr>
          <w:lang w:val="pt-BR"/>
        </w:rPr>
        <w:t xml:space="preserve"> NÃO </w:t>
      </w:r>
      <w:proofErr w:type="gramStart"/>
      <w:r w:rsidR="00BC297A" w:rsidRPr="0008428D">
        <w:rPr>
          <w:lang w:val="pt-BR"/>
        </w:rPr>
        <w:t>EXISTE</w:t>
      </w:r>
      <w:proofErr w:type="gramEnd"/>
    </w:p>
    <w:p w:rsidR="008457BE" w:rsidRPr="0008428D" w:rsidRDefault="008457BE" w:rsidP="0037476E">
      <w:pPr>
        <w:pStyle w:val="Corpodetexto"/>
        <w:rPr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701DAD" w:rsidRDefault="00701DAD" w:rsidP="00EA5F78">
      <w:pPr>
        <w:pStyle w:val="Ttulo"/>
        <w:rPr>
          <w:sz w:val="28"/>
          <w:szCs w:val="28"/>
          <w:lang w:val="pt-BR"/>
        </w:rPr>
      </w:pPr>
    </w:p>
    <w:p w:rsidR="00EA5F78" w:rsidRDefault="00EA5F78" w:rsidP="00EA5F78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EA5F78">
        <w:rPr>
          <w:lang w:val="pt-BR"/>
        </w:rPr>
        <w:t xml:space="preserve">Cad. </w:t>
      </w:r>
      <w:proofErr w:type="spellStart"/>
      <w:proofErr w:type="gramStart"/>
      <w:r w:rsidRPr="00701DAD">
        <w:rPr>
          <w:lang w:val="pt-BR"/>
        </w:rPr>
        <w:t>Auxiliar_Veículo</w:t>
      </w:r>
      <w:proofErr w:type="spellEnd"/>
      <w:proofErr w:type="gramEnd"/>
      <w:r w:rsidRPr="00701DAD">
        <w:rPr>
          <w:lang w:val="pt-BR"/>
        </w:rPr>
        <w:t xml:space="preserve"> Cor</w:t>
      </w:r>
    </w:p>
    <w:p w:rsidR="00EA5F78" w:rsidRPr="001D5F26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EA5F78" w:rsidRDefault="00EA5F78" w:rsidP="00EA5F78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que será utilizado no momento em que for realizado o cadastrado de veículos no sistema de rastreamento.</w:t>
      </w:r>
    </w:p>
    <w:p w:rsidR="00EA5F78" w:rsidRDefault="00EA5F78" w:rsidP="00826C1E">
      <w:pPr>
        <w:pStyle w:val="Ttulo1"/>
        <w:numPr>
          <w:ilvl w:val="0"/>
          <w:numId w:val="3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EA5F78" w:rsidRPr="00864C95" w:rsidRDefault="00EA5F78" w:rsidP="00EA5F78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EA5F78" w:rsidRPr="00C01717" w:rsidRDefault="00EA5F78" w:rsidP="00EA5F78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EA5F78" w:rsidRDefault="00EA5F78" w:rsidP="00EA5F78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EA5F78" w:rsidRPr="00A659F3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Cor</w:t>
      </w:r>
      <w:r>
        <w:rPr>
          <w:lang w:val="pt-BR"/>
        </w:rPr>
        <w:t>” na tela principal do sistema;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826C1E">
        <w:rPr>
          <w:lang w:val="pt-BR"/>
        </w:rPr>
        <w:t>.3 Sistema</w:t>
      </w:r>
      <w:proofErr w:type="gramEnd"/>
      <w:r w:rsidR="00826C1E">
        <w:rPr>
          <w:lang w:val="pt-BR"/>
        </w:rPr>
        <w:t xml:space="preserve"> exibe a tela “Incluir Cores do Veículo</w:t>
      </w:r>
      <w:r>
        <w:rPr>
          <w:lang w:val="pt-BR"/>
        </w:rPr>
        <w:t>”;</w:t>
      </w:r>
    </w:p>
    <w:p w:rsidR="00EA5F78" w:rsidRPr="00214A6E" w:rsidRDefault="00826C1E" w:rsidP="00EA5F78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EA5F78">
        <w:rPr>
          <w:lang w:val="pt-BR" w:eastAsia="pt-BR"/>
        </w:rPr>
        <w:t xml:space="preserve"> ator</w:t>
      </w:r>
      <w:r w:rsidR="00EA5F78" w:rsidRPr="00A33C4D">
        <w:rPr>
          <w:lang w:val="pt-BR" w:eastAsia="pt-BR"/>
        </w:rPr>
        <w:t xml:space="preserve"> digita os dados necessários para realizar o cadastro:</w:t>
      </w:r>
      <w:r w:rsidR="00EA5F78">
        <w:rPr>
          <w:lang w:val="pt-BR" w:eastAsia="pt-BR"/>
        </w:rPr>
        <w:t xml:space="preserve"> [FA001] [RN010];</w:t>
      </w:r>
    </w:p>
    <w:p w:rsidR="00EA5F78" w:rsidRPr="003D1D6A" w:rsidRDefault="00EA5F78" w:rsidP="00EA5F78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 xml:space="preserve">: </w:t>
      </w:r>
      <w:r w:rsidRPr="001B15C9">
        <w:rPr>
          <w:color w:val="FF0000"/>
          <w:sz w:val="20"/>
          <w:szCs w:val="20"/>
          <w:lang w:val="pt-BR" w:eastAsia="pt-BR"/>
        </w:rPr>
        <w:t>----Texto Livre</w:t>
      </w:r>
      <w:r>
        <w:rPr>
          <w:color w:val="FF0000"/>
          <w:sz w:val="20"/>
          <w:szCs w:val="20"/>
          <w:lang w:val="pt-BR" w:eastAsia="pt-BR"/>
        </w:rPr>
        <w:t xml:space="preserve">, contudo não pode ser igual a algum </w:t>
      </w:r>
      <w:proofErr w:type="gramStart"/>
      <w:r>
        <w:rPr>
          <w:color w:val="FF0000"/>
          <w:sz w:val="20"/>
          <w:szCs w:val="20"/>
          <w:lang w:val="pt-BR" w:eastAsia="pt-BR"/>
        </w:rPr>
        <w:t>existente</w:t>
      </w:r>
      <w:proofErr w:type="gramEnd"/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4.7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>4.8 O sistema exibe o Equipamento Instalado no sistema de rastreamento.</w:t>
      </w:r>
    </w:p>
    <w:p w:rsidR="00EA5F78" w:rsidRDefault="00EA5F78" w:rsidP="00EA5F78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4.9 </w:t>
      </w:r>
      <w:r w:rsidRPr="003C6BB0">
        <w:rPr>
          <w:lang w:val="pt-BR"/>
        </w:rPr>
        <w:t>O caso de uso é encerrado.</w:t>
      </w:r>
    </w:p>
    <w:p w:rsidR="00EA5F78" w:rsidRPr="00737A0A" w:rsidRDefault="00EA5F78" w:rsidP="00EA5F78">
      <w:pPr>
        <w:pStyle w:val="Ttulo1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10 </w:t>
      </w:r>
      <w:r w:rsidRPr="00737A0A">
        <w:rPr>
          <w:lang w:val="pt-BR"/>
        </w:rPr>
        <w:t>Fluxos Alternativos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 w:rsidRPr="005E12BF">
        <w:rPr>
          <w:lang w:val="pt-BR"/>
        </w:rPr>
        <w:t xml:space="preserve">Fluxo Alternativo [FA001] </w:t>
      </w:r>
    </w:p>
    <w:p w:rsidR="00EA5F78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 xml:space="preserve">No passo 4.4 </w:t>
      </w:r>
      <w:r w:rsidR="00EA5F78" w:rsidRPr="002B7C04">
        <w:rPr>
          <w:rFonts w:ascii="Times New Roman" w:hAnsi="Times New Roman"/>
          <w:lang w:val="pt-BR" w:eastAsia="pt-BR"/>
        </w:rPr>
        <w:t>do fluxo principal</w:t>
      </w:r>
      <w:r w:rsidR="00EA5F78">
        <w:rPr>
          <w:rFonts w:ascii="Times New Roman" w:hAnsi="Times New Roman"/>
          <w:lang w:val="pt-BR" w:eastAsia="pt-BR"/>
        </w:rPr>
        <w:t xml:space="preserve"> em diante</w:t>
      </w:r>
      <w:r w:rsidR="00EA5F78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EA5F78" w:rsidRPr="005E12BF" w:rsidRDefault="00EA5F78" w:rsidP="00EA5F78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EA5F78" w:rsidRPr="000471A9" w:rsidRDefault="00DC7787" w:rsidP="00EA5F78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EA5F78" w:rsidRPr="002B7C04" w:rsidRDefault="00EA5F78" w:rsidP="00EA5F78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EA5F78" w:rsidRDefault="00DC7787" w:rsidP="00EA5F78">
      <w:pPr>
        <w:pStyle w:val="Corpodetexto"/>
        <w:spacing w:after="0"/>
        <w:rPr>
          <w:lang w:val="pt-BR"/>
        </w:rPr>
      </w:pPr>
      <w:r>
        <w:rPr>
          <w:lang w:val="pt-BR"/>
        </w:rPr>
        <w:t>4.2</w:t>
      </w:r>
      <w:r w:rsidR="00EA5F78">
        <w:rPr>
          <w:lang w:val="pt-BR"/>
        </w:rPr>
        <w:t>.2.1</w:t>
      </w:r>
      <w:r w:rsidR="00EA5F78" w:rsidRPr="002B7C04">
        <w:rPr>
          <w:lang w:val="pt-BR"/>
        </w:rPr>
        <w:t xml:space="preserve"> NÃO EXISTE</w:t>
      </w:r>
    </w:p>
    <w:p w:rsidR="00EA5F78" w:rsidRPr="002B7C04" w:rsidRDefault="00EA5F78" w:rsidP="00EA5F78">
      <w:pPr>
        <w:pStyle w:val="Corpodetexto"/>
        <w:spacing w:after="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5F78" w:rsidRDefault="00DC7787" w:rsidP="00EA5F78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</w:t>
      </w:r>
      <w:r w:rsidR="00EA5F78">
        <w:rPr>
          <w:lang w:val="pt-BR"/>
        </w:rPr>
        <w:t xml:space="preserve">.1 </w:t>
      </w:r>
      <w:r w:rsidR="00EA5F78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EA5F78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EA5F78" w:rsidRPr="00EA5F78">
        <w:rPr>
          <w:rFonts w:ascii="Arial" w:hAnsi="Arial" w:cs="Arial"/>
          <w:lang w:val="pt-BR"/>
        </w:rPr>
        <w:t xml:space="preserve"> Cor</w:t>
      </w:r>
      <w:r w:rsidR="00EA5F78">
        <w:rPr>
          <w:lang w:val="pt-BR"/>
        </w:rPr>
        <w:t xml:space="preserve"> inserido na aplicação Sistema de Rastreamento.</w:t>
      </w:r>
    </w:p>
    <w:p w:rsidR="00EA5F78" w:rsidRPr="00186021" w:rsidRDefault="00EA5F78" w:rsidP="00EA5F78">
      <w:pPr>
        <w:pStyle w:val="Corpodetexto"/>
        <w:spacing w:after="0"/>
        <w:ind w:left="0" w:firstLine="720"/>
        <w:rPr>
          <w:lang w:val="pt-BR"/>
        </w:rPr>
      </w:pPr>
    </w:p>
    <w:p w:rsidR="00EA5F78" w:rsidRDefault="00EA5F78" w:rsidP="00EA5F78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5F78" w:rsidRDefault="00DC7787" w:rsidP="00EA5F78">
      <w:pPr>
        <w:pStyle w:val="Corpodetexto"/>
        <w:rPr>
          <w:lang w:val="pt-BR"/>
        </w:rPr>
      </w:pPr>
      <w:r>
        <w:rPr>
          <w:lang w:val="pt-BR"/>
        </w:rPr>
        <w:t>6</w:t>
      </w:r>
      <w:r w:rsidR="00EA5F78">
        <w:rPr>
          <w:lang w:val="pt-BR"/>
        </w:rPr>
        <w:t>.1</w:t>
      </w:r>
      <w:r w:rsidR="00EA5F78" w:rsidRPr="0008428D">
        <w:rPr>
          <w:lang w:val="pt-BR"/>
        </w:rPr>
        <w:t xml:space="preserve"> NÃO </w:t>
      </w:r>
      <w:proofErr w:type="gramStart"/>
      <w:r w:rsidR="00EA5F78" w:rsidRPr="0008428D">
        <w:rPr>
          <w:lang w:val="pt-BR"/>
        </w:rPr>
        <w:t>EXISTE</w:t>
      </w:r>
      <w:proofErr w:type="gramEnd"/>
    </w:p>
    <w:p w:rsidR="00D00C0C" w:rsidRDefault="00D00C0C" w:rsidP="00EA5F78">
      <w:pPr>
        <w:pStyle w:val="Corpodetexto"/>
        <w:rPr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C7787" w:rsidRDefault="00DC7787" w:rsidP="00D00C0C">
      <w:pPr>
        <w:pStyle w:val="Ttulo"/>
        <w:rPr>
          <w:sz w:val="28"/>
          <w:szCs w:val="28"/>
          <w:lang w:val="pt-BR"/>
        </w:rPr>
      </w:pPr>
    </w:p>
    <w:p w:rsidR="00D00C0C" w:rsidRDefault="00D00C0C" w:rsidP="00D00C0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D00C0C">
        <w:rPr>
          <w:lang w:val="pt-BR"/>
        </w:rPr>
        <w:t xml:space="preserve">Cad. </w:t>
      </w:r>
      <w:proofErr w:type="spellStart"/>
      <w:proofErr w:type="gramStart"/>
      <w:r w:rsidRPr="00DC7787">
        <w:rPr>
          <w:lang w:val="pt-BR"/>
        </w:rPr>
        <w:t>Auxiliar_Veículo</w:t>
      </w:r>
      <w:proofErr w:type="spellEnd"/>
      <w:proofErr w:type="gramEnd"/>
      <w:r w:rsidRPr="00DC7787">
        <w:rPr>
          <w:lang w:val="pt-BR"/>
        </w:rPr>
        <w:t xml:space="preserve"> Ícone</w:t>
      </w:r>
    </w:p>
    <w:p w:rsidR="00D00C0C" w:rsidRPr="001D5F26" w:rsidRDefault="00D00C0C" w:rsidP="00D00C0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D00C0C" w:rsidRDefault="00D00C0C" w:rsidP="00D00C0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EA5F7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que será utilizado no momento em que for realizado o cadastrado de veículos no sistema de rastreamento.</w:t>
      </w:r>
    </w:p>
    <w:p w:rsidR="00D00C0C" w:rsidRDefault="00D00C0C" w:rsidP="006735C7">
      <w:pPr>
        <w:pStyle w:val="Ttulo1"/>
        <w:numPr>
          <w:ilvl w:val="0"/>
          <w:numId w:val="32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D00C0C" w:rsidRPr="00864C95" w:rsidRDefault="00D00C0C" w:rsidP="00D00C0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D00C0C" w:rsidRPr="00C01717" w:rsidRDefault="00D00C0C" w:rsidP="00D00C0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D00C0C" w:rsidRDefault="00D00C0C" w:rsidP="00D00C0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00C0C" w:rsidRPr="00A659F3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D00C0C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Pr="00D00C0C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Icone</w:t>
      </w:r>
      <w:proofErr w:type="spellEnd"/>
      <w:r>
        <w:rPr>
          <w:lang w:val="pt-BR"/>
        </w:rPr>
        <w:t>” na tela principal do sistema;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D00C0C" w:rsidRDefault="00D00C0C" w:rsidP="00D00C0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6735C7">
        <w:rPr>
          <w:lang w:val="pt-BR"/>
        </w:rPr>
        <w:t xml:space="preserve">Incluir </w:t>
      </w:r>
      <w:proofErr w:type="spellStart"/>
      <w:r w:rsidR="006735C7">
        <w:rPr>
          <w:lang w:val="pt-BR"/>
        </w:rPr>
        <w:t>Icone</w:t>
      </w:r>
      <w:proofErr w:type="spellEnd"/>
      <w:r w:rsidR="006735C7">
        <w:rPr>
          <w:lang w:val="pt-BR"/>
        </w:rPr>
        <w:t xml:space="preserve"> do Veículo</w:t>
      </w:r>
      <w:r>
        <w:rPr>
          <w:lang w:val="pt-BR"/>
        </w:rPr>
        <w:t>”;</w:t>
      </w:r>
    </w:p>
    <w:p w:rsidR="00D00C0C" w:rsidRPr="00214A6E" w:rsidRDefault="006735C7" w:rsidP="00D00C0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D00C0C">
        <w:rPr>
          <w:lang w:val="pt-BR" w:eastAsia="pt-BR"/>
        </w:rPr>
        <w:t xml:space="preserve"> ator</w:t>
      </w:r>
      <w:r w:rsidR="00D00C0C" w:rsidRPr="00A33C4D">
        <w:rPr>
          <w:lang w:val="pt-BR" w:eastAsia="pt-BR"/>
        </w:rPr>
        <w:t xml:space="preserve"> digita os dados necessários para realizar o cadastro:</w:t>
      </w:r>
      <w:r w:rsidR="00D00C0C">
        <w:rPr>
          <w:lang w:val="pt-BR" w:eastAsia="pt-BR"/>
        </w:rPr>
        <w:t xml:space="preserve"> [FA001] [RN010];</w:t>
      </w:r>
    </w:p>
    <w:p w:rsidR="006735C7" w:rsidRPr="006735C7" w:rsidRDefault="00D00C0C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Parado:</w:t>
      </w:r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</w:t>
      </w:r>
      <w:proofErr w:type="spellStart"/>
      <w:r>
        <w:rPr>
          <w:sz w:val="20"/>
          <w:szCs w:val="20"/>
          <w:lang w:val="pt-BR" w:eastAsia="pt-BR"/>
        </w:rPr>
        <w:t>Desloc</w:t>
      </w:r>
      <w:proofErr w:type="spellEnd"/>
      <w:proofErr w:type="gramStart"/>
      <w:r>
        <w:rPr>
          <w:sz w:val="20"/>
          <w:szCs w:val="20"/>
          <w:lang w:val="pt-BR" w:eastAsia="pt-BR"/>
        </w:rPr>
        <w:t>.:</w:t>
      </w:r>
      <w:proofErr w:type="gramEnd"/>
    </w:p>
    <w:p w:rsidR="006735C7" w:rsidRPr="006735C7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Pânico:</w:t>
      </w:r>
    </w:p>
    <w:p w:rsidR="00D00C0C" w:rsidRPr="003D1D6A" w:rsidRDefault="006735C7" w:rsidP="00D00C0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 w:eastAsia="pt-BR"/>
        </w:rPr>
        <w:t>Icone</w:t>
      </w:r>
      <w:proofErr w:type="spellEnd"/>
      <w:r>
        <w:rPr>
          <w:sz w:val="20"/>
          <w:szCs w:val="20"/>
          <w:lang w:val="pt-BR" w:eastAsia="pt-BR"/>
        </w:rPr>
        <w:t xml:space="preserve"> Alerta Interno:</w:t>
      </w:r>
      <w:r w:rsidR="00D00C0C" w:rsidRPr="008473CA">
        <w:rPr>
          <w:sz w:val="20"/>
          <w:szCs w:val="20"/>
          <w:lang w:val="pt-BR" w:eastAsia="pt-BR"/>
        </w:rPr>
        <w:t xml:space="preserve"> 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D00C0C">
        <w:rPr>
          <w:lang w:val="pt-BR"/>
        </w:rPr>
        <w:t xml:space="preserve"> O ator clica em “Incluir” para que o </w:t>
      </w:r>
      <w:r w:rsidR="00D00C0C">
        <w:rPr>
          <w:rFonts w:ascii="Calibri" w:hAnsi="Calibri" w:cs="Calibri"/>
          <w:lang w:val="pt-BR" w:eastAsia="pt-BR"/>
        </w:rPr>
        <w:t>sistema valide os dados inseridos</w:t>
      </w:r>
      <w:r w:rsidR="00D00C0C">
        <w:rPr>
          <w:lang w:val="pt-BR"/>
        </w:rPr>
        <w:t>;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D00C0C">
        <w:rPr>
          <w:lang w:val="pt-BR"/>
        </w:rPr>
        <w:t xml:space="preserve"> O sistema exibe o Equipamento Instalado no sistema de rastreamento.</w:t>
      </w:r>
    </w:p>
    <w:p w:rsidR="00D00C0C" w:rsidRDefault="006735C7" w:rsidP="00D00C0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D00C0C">
        <w:rPr>
          <w:lang w:val="pt-BR"/>
        </w:rPr>
        <w:t xml:space="preserve"> </w:t>
      </w:r>
      <w:r w:rsidR="00D00C0C" w:rsidRPr="003C6BB0">
        <w:rPr>
          <w:lang w:val="pt-BR"/>
        </w:rPr>
        <w:t>O caso de uso é encerrado.</w:t>
      </w:r>
    </w:p>
    <w:p w:rsidR="00D00C0C" w:rsidRPr="00737A0A" w:rsidRDefault="006735C7" w:rsidP="006735C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D00C0C">
        <w:rPr>
          <w:lang w:val="pt-BR"/>
        </w:rPr>
        <w:t xml:space="preserve"> </w:t>
      </w:r>
      <w:r w:rsidR="00D00C0C" w:rsidRPr="00737A0A">
        <w:rPr>
          <w:lang w:val="pt-BR"/>
        </w:rPr>
        <w:t>Fluxos Alternativos</w:t>
      </w:r>
    </w:p>
    <w:p w:rsidR="00D00C0C" w:rsidRPr="005E12BF" w:rsidRDefault="006735C7" w:rsidP="006735C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D00C0C" w:rsidRPr="005E12BF">
        <w:rPr>
          <w:lang w:val="pt-BR"/>
        </w:rPr>
        <w:t xml:space="preserve">Fluxo Alternativo [FA001] </w:t>
      </w:r>
    </w:p>
    <w:p w:rsidR="00D00C0C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 / 4.5</w:t>
      </w:r>
      <w:r w:rsidR="00D00C0C">
        <w:rPr>
          <w:rFonts w:ascii="Times New Roman" w:hAnsi="Times New Roman"/>
          <w:lang w:val="pt-BR" w:eastAsia="pt-BR"/>
        </w:rPr>
        <w:t xml:space="preserve"> </w:t>
      </w:r>
      <w:r w:rsidR="00D00C0C" w:rsidRPr="002B7C04">
        <w:rPr>
          <w:rFonts w:ascii="Times New Roman" w:hAnsi="Times New Roman"/>
          <w:lang w:val="pt-BR" w:eastAsia="pt-BR"/>
        </w:rPr>
        <w:t>do fluxo principal</w:t>
      </w:r>
      <w:r w:rsidR="00D00C0C">
        <w:rPr>
          <w:rFonts w:ascii="Times New Roman" w:hAnsi="Times New Roman"/>
          <w:lang w:val="pt-BR" w:eastAsia="pt-BR"/>
        </w:rPr>
        <w:t xml:space="preserve"> em diante</w:t>
      </w:r>
      <w:r w:rsidR="00D00C0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D00C0C" w:rsidRPr="005E12BF" w:rsidRDefault="00D00C0C" w:rsidP="00D00C0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D00C0C" w:rsidRPr="000471A9" w:rsidRDefault="006735C7" w:rsidP="00D00C0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D00C0C" w:rsidRPr="002B7C04" w:rsidRDefault="00D00C0C" w:rsidP="00D00C0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D00C0C" w:rsidRDefault="006735C7" w:rsidP="00D00C0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D00C0C">
        <w:rPr>
          <w:lang w:val="pt-BR"/>
        </w:rPr>
        <w:t>.2.1</w:t>
      </w:r>
      <w:r w:rsidR="00D00C0C" w:rsidRPr="002B7C04">
        <w:rPr>
          <w:lang w:val="pt-BR"/>
        </w:rPr>
        <w:t xml:space="preserve"> NÃO EXISTE</w:t>
      </w:r>
    </w:p>
    <w:p w:rsidR="00D00C0C" w:rsidRPr="002B7C04" w:rsidRDefault="00D00C0C" w:rsidP="00D00C0C">
      <w:pPr>
        <w:pStyle w:val="Corpodetexto"/>
        <w:spacing w:after="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D00C0C" w:rsidRDefault="006735C7" w:rsidP="00D00C0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D00C0C">
        <w:rPr>
          <w:lang w:val="pt-BR"/>
        </w:rPr>
        <w:t xml:space="preserve">.1 </w:t>
      </w:r>
      <w:r w:rsidR="00D00C0C" w:rsidRPr="00EA5F78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D00C0C" w:rsidRPr="00EA5F78">
        <w:rPr>
          <w:rFonts w:ascii="Arial" w:hAnsi="Arial" w:cs="Arial"/>
          <w:lang w:val="pt-BR"/>
        </w:rPr>
        <w:t>Auxiliar_Veículo</w:t>
      </w:r>
      <w:proofErr w:type="spellEnd"/>
      <w:proofErr w:type="gramEnd"/>
      <w:r w:rsidR="00D00C0C">
        <w:rPr>
          <w:rFonts w:ascii="Arial" w:hAnsi="Arial" w:cs="Arial"/>
          <w:lang w:val="pt-BR"/>
        </w:rPr>
        <w:t xml:space="preserve"> </w:t>
      </w:r>
      <w:proofErr w:type="spellStart"/>
      <w:r w:rsidR="00D00C0C">
        <w:rPr>
          <w:rFonts w:ascii="Arial" w:hAnsi="Arial" w:cs="Arial"/>
          <w:lang w:val="pt-BR"/>
        </w:rPr>
        <w:t>Icone</w:t>
      </w:r>
      <w:proofErr w:type="spellEnd"/>
      <w:r w:rsidR="00D00C0C">
        <w:rPr>
          <w:lang w:val="pt-BR"/>
        </w:rPr>
        <w:t xml:space="preserve"> inserido na aplicação Sistema de Rastreamento.</w:t>
      </w:r>
    </w:p>
    <w:p w:rsidR="00D00C0C" w:rsidRPr="00186021" w:rsidRDefault="00D00C0C" w:rsidP="00D00C0C">
      <w:pPr>
        <w:pStyle w:val="Corpodetexto"/>
        <w:spacing w:after="0"/>
        <w:ind w:left="0" w:firstLine="720"/>
        <w:rPr>
          <w:lang w:val="pt-BR"/>
        </w:rPr>
      </w:pPr>
    </w:p>
    <w:p w:rsidR="00D00C0C" w:rsidRDefault="00D00C0C" w:rsidP="00D00C0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D00C0C" w:rsidRDefault="006735C7" w:rsidP="00D00C0C">
      <w:pPr>
        <w:pStyle w:val="Corpodetexto"/>
        <w:rPr>
          <w:lang w:val="pt-BR"/>
        </w:rPr>
      </w:pPr>
      <w:r>
        <w:rPr>
          <w:lang w:val="pt-BR"/>
        </w:rPr>
        <w:t>7</w:t>
      </w:r>
      <w:r w:rsidR="00D00C0C">
        <w:rPr>
          <w:lang w:val="pt-BR"/>
        </w:rPr>
        <w:t>.1</w:t>
      </w:r>
      <w:r w:rsidR="00D00C0C" w:rsidRPr="0008428D">
        <w:rPr>
          <w:lang w:val="pt-BR"/>
        </w:rPr>
        <w:t xml:space="preserve"> NÃO </w:t>
      </w:r>
      <w:proofErr w:type="gramStart"/>
      <w:r w:rsidR="00D00C0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6735C7" w:rsidRDefault="006735C7" w:rsidP="009615FC">
      <w:pPr>
        <w:pStyle w:val="Ttulo"/>
        <w:rPr>
          <w:sz w:val="28"/>
          <w:szCs w:val="28"/>
          <w:lang w:val="pt-BR"/>
        </w:rPr>
      </w:pPr>
    </w:p>
    <w:p w:rsidR="009615FC" w:rsidRDefault="006735C7" w:rsidP="006735C7">
      <w:pPr>
        <w:pStyle w:val="Ttulo"/>
        <w:ind w:left="2160" w:firstLine="720"/>
        <w:jc w:val="left"/>
        <w:rPr>
          <w:lang w:val="pt-BR"/>
        </w:rPr>
      </w:pPr>
      <w:r>
        <w:rPr>
          <w:sz w:val="28"/>
          <w:szCs w:val="28"/>
          <w:lang w:val="pt-BR"/>
        </w:rPr>
        <w:t xml:space="preserve">     S</w:t>
      </w:r>
      <w:r w:rsidR="009615FC" w:rsidRPr="0095735A">
        <w:rPr>
          <w:sz w:val="28"/>
          <w:szCs w:val="28"/>
          <w:lang w:val="pt-BR"/>
        </w:rPr>
        <w:t>istema de Ra</w:t>
      </w:r>
      <w:r w:rsidR="009615FC">
        <w:rPr>
          <w:sz w:val="28"/>
          <w:szCs w:val="28"/>
          <w:lang w:val="pt-BR"/>
        </w:rPr>
        <w:t xml:space="preserve">streamento          </w:t>
      </w:r>
      <w:r w:rsidR="009615FC">
        <w:rPr>
          <w:sz w:val="28"/>
          <w:szCs w:val="28"/>
          <w:lang w:val="pt-BR"/>
        </w:rPr>
        <w:br/>
        <w:t xml:space="preserve">Caso de Uso: </w:t>
      </w:r>
      <w:r w:rsidR="009615FC" w:rsidRPr="009615FC">
        <w:rPr>
          <w:lang w:val="pt-BR"/>
        </w:rPr>
        <w:t xml:space="preserve">Cad. </w:t>
      </w:r>
      <w:proofErr w:type="spellStart"/>
      <w:proofErr w:type="gramStart"/>
      <w:r w:rsidR="009615FC" w:rsidRPr="006735C7">
        <w:rPr>
          <w:lang w:val="pt-BR"/>
        </w:rPr>
        <w:t>Auxiliar_Ícone</w:t>
      </w:r>
      <w:proofErr w:type="spellEnd"/>
      <w:proofErr w:type="gramEnd"/>
      <w:r w:rsidR="009615FC" w:rsidRPr="006735C7">
        <w:rPr>
          <w:lang w:val="pt-BR"/>
        </w:rPr>
        <w:t xml:space="preserve"> do Ponto</w:t>
      </w:r>
    </w:p>
    <w:p w:rsidR="009615FC" w:rsidRPr="001D5F26" w:rsidRDefault="009615FC" w:rsidP="009615F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9615FC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9615FC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que será utilizado no momento em que for realizado o cadastrado de veículos no sistema de rastreamento.</w:t>
      </w:r>
    </w:p>
    <w:p w:rsidR="009615FC" w:rsidRDefault="009615FC" w:rsidP="0064449D">
      <w:pPr>
        <w:pStyle w:val="Ttulo1"/>
        <w:numPr>
          <w:ilvl w:val="0"/>
          <w:numId w:val="33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9615FC" w:rsidRPr="00864C95" w:rsidRDefault="009615FC" w:rsidP="009615F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9615FC" w:rsidRPr="00C01717" w:rsidRDefault="009615FC" w:rsidP="009615F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9615FC" w:rsidRDefault="009615FC" w:rsidP="009615F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9615FC" w:rsidRPr="00A659F3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9615F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Auxiliar_Ícone</w:t>
      </w:r>
      <w:proofErr w:type="spellEnd"/>
      <w:proofErr w:type="gramEnd"/>
      <w:r w:rsidRPr="003C5FD0">
        <w:rPr>
          <w:rFonts w:ascii="Arial" w:hAnsi="Arial" w:cs="Arial"/>
          <w:lang w:val="pt-BR"/>
        </w:rPr>
        <w:t xml:space="preserve"> do Ponto</w:t>
      </w:r>
      <w:r>
        <w:rPr>
          <w:lang w:val="pt-BR"/>
        </w:rPr>
        <w:t>” na tela principal do sistema;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9615FC" w:rsidRDefault="009615FC" w:rsidP="009615F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2D1219">
        <w:rPr>
          <w:lang w:val="pt-BR"/>
        </w:rPr>
        <w:t>.3 Sistema</w:t>
      </w:r>
      <w:proofErr w:type="gramEnd"/>
      <w:r w:rsidR="002D1219">
        <w:rPr>
          <w:lang w:val="pt-BR"/>
        </w:rPr>
        <w:t xml:space="preserve"> exibe a tela “Incluir </w:t>
      </w:r>
      <w:proofErr w:type="spellStart"/>
      <w:r w:rsidR="002D1219">
        <w:rPr>
          <w:lang w:val="pt-BR"/>
        </w:rPr>
        <w:t>Icone</w:t>
      </w:r>
      <w:proofErr w:type="spellEnd"/>
      <w:r w:rsidR="002D1219">
        <w:rPr>
          <w:lang w:val="pt-BR"/>
        </w:rPr>
        <w:t xml:space="preserve"> do Ponto</w:t>
      </w:r>
      <w:r>
        <w:rPr>
          <w:lang w:val="pt-BR"/>
        </w:rPr>
        <w:t>”;</w:t>
      </w:r>
    </w:p>
    <w:p w:rsidR="009615FC" w:rsidRPr="00214A6E" w:rsidRDefault="002D1219" w:rsidP="009615F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9615FC">
        <w:rPr>
          <w:lang w:val="pt-BR" w:eastAsia="pt-BR"/>
        </w:rPr>
        <w:t xml:space="preserve"> ator</w:t>
      </w:r>
      <w:r w:rsidR="009615FC" w:rsidRPr="00A33C4D">
        <w:rPr>
          <w:lang w:val="pt-BR" w:eastAsia="pt-BR"/>
        </w:rPr>
        <w:t xml:space="preserve"> digita os dados necessários para realizar o cadastro:</w:t>
      </w:r>
      <w:r w:rsidR="009615FC">
        <w:rPr>
          <w:lang w:val="pt-BR" w:eastAsia="pt-BR"/>
        </w:rPr>
        <w:t xml:space="preserve"> [FA001] [RN010];</w:t>
      </w:r>
    </w:p>
    <w:p w:rsidR="002D1219" w:rsidRPr="002D1219" w:rsidRDefault="009615FC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2D1219" w:rsidRPr="002D1219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Símbolo:</w:t>
      </w:r>
    </w:p>
    <w:p w:rsidR="009615FC" w:rsidRPr="003D1D6A" w:rsidRDefault="002D1219" w:rsidP="009615F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Observação:</w:t>
      </w:r>
      <w:proofErr w:type="gramStart"/>
      <w:r>
        <w:rPr>
          <w:sz w:val="20"/>
          <w:szCs w:val="20"/>
          <w:lang w:val="pt-BR" w:eastAsia="pt-BR"/>
        </w:rPr>
        <w:t xml:space="preserve"> </w:t>
      </w:r>
      <w:r w:rsidR="009615FC" w:rsidRPr="008473CA">
        <w:rPr>
          <w:sz w:val="20"/>
          <w:szCs w:val="20"/>
          <w:lang w:val="pt-BR" w:eastAsia="pt-BR"/>
        </w:rPr>
        <w:t xml:space="preserve"> </w:t>
      </w:r>
    </w:p>
    <w:p w:rsidR="009615FC" w:rsidRDefault="002D1219" w:rsidP="009615FC">
      <w:pPr>
        <w:pStyle w:val="Corpodetexto"/>
        <w:ind w:left="0"/>
        <w:rPr>
          <w:lang w:val="pt-BR"/>
        </w:rPr>
      </w:pPr>
      <w:proofErr w:type="gramEnd"/>
      <w:r>
        <w:rPr>
          <w:lang w:val="pt-BR"/>
        </w:rPr>
        <w:t>4.5</w:t>
      </w:r>
      <w:r w:rsidR="009615FC">
        <w:rPr>
          <w:lang w:val="pt-BR"/>
        </w:rPr>
        <w:t xml:space="preserve"> O ator clica em “Incluir” para que o </w:t>
      </w:r>
      <w:r w:rsidR="009615FC">
        <w:rPr>
          <w:rFonts w:ascii="Calibri" w:hAnsi="Calibri" w:cs="Calibri"/>
          <w:lang w:val="pt-BR" w:eastAsia="pt-BR"/>
        </w:rPr>
        <w:t>sistema valide os dados inseridos</w:t>
      </w:r>
      <w:r w:rsidR="009615FC">
        <w:rPr>
          <w:lang w:val="pt-BR"/>
        </w:rPr>
        <w:t>;</w:t>
      </w:r>
    </w:p>
    <w:p w:rsidR="009615FC" w:rsidRDefault="002D1219" w:rsidP="009615FC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64449D">
        <w:rPr>
          <w:lang w:val="pt-BR"/>
        </w:rPr>
        <w:t xml:space="preserve">6 </w:t>
      </w:r>
      <w:r w:rsidR="009615FC" w:rsidRPr="003C6BB0">
        <w:rPr>
          <w:lang w:val="pt-BR"/>
        </w:rPr>
        <w:t>O caso de uso é encerrado.</w:t>
      </w:r>
    </w:p>
    <w:p w:rsidR="009615FC" w:rsidRPr="00737A0A" w:rsidRDefault="0064449D" w:rsidP="0064449D">
      <w:pPr>
        <w:pStyle w:val="Ttulo1"/>
        <w:rPr>
          <w:lang w:val="pt-BR"/>
        </w:rPr>
      </w:pPr>
      <w:r>
        <w:rPr>
          <w:lang w:val="pt-BR"/>
        </w:rPr>
        <w:t xml:space="preserve">   </w:t>
      </w:r>
      <w:r w:rsidR="009615FC">
        <w:rPr>
          <w:lang w:val="pt-BR"/>
        </w:rPr>
        <w:t xml:space="preserve"> </w:t>
      </w:r>
      <w:r w:rsidR="009615FC" w:rsidRPr="00737A0A">
        <w:rPr>
          <w:lang w:val="pt-BR"/>
        </w:rPr>
        <w:t>Fluxos Alternativos</w:t>
      </w:r>
    </w:p>
    <w:p w:rsidR="009615FC" w:rsidRPr="005E12BF" w:rsidRDefault="0064449D" w:rsidP="0064449D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9615FC" w:rsidRPr="005E12BF">
        <w:rPr>
          <w:lang w:val="pt-BR"/>
        </w:rPr>
        <w:t xml:space="preserve">Fluxo Alternativo [FA001] </w:t>
      </w:r>
    </w:p>
    <w:p w:rsidR="009615FC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9615FC">
        <w:rPr>
          <w:rFonts w:ascii="Times New Roman" w:hAnsi="Times New Roman"/>
          <w:lang w:val="pt-BR" w:eastAsia="pt-BR"/>
        </w:rPr>
        <w:t xml:space="preserve"> </w:t>
      </w:r>
      <w:r w:rsidR="009615FC" w:rsidRPr="002B7C04">
        <w:rPr>
          <w:rFonts w:ascii="Times New Roman" w:hAnsi="Times New Roman"/>
          <w:lang w:val="pt-BR" w:eastAsia="pt-BR"/>
        </w:rPr>
        <w:t>do fluxo principal</w:t>
      </w:r>
      <w:r w:rsidR="009615FC">
        <w:rPr>
          <w:rFonts w:ascii="Times New Roman" w:hAnsi="Times New Roman"/>
          <w:lang w:val="pt-BR" w:eastAsia="pt-BR"/>
        </w:rPr>
        <w:t xml:space="preserve"> em diante</w:t>
      </w:r>
      <w:r w:rsidR="009615F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9615FC" w:rsidRPr="005E12BF" w:rsidRDefault="009615FC" w:rsidP="009615F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9615FC" w:rsidRPr="000471A9" w:rsidRDefault="0064449D" w:rsidP="009615F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9615FC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9615FC" w:rsidRPr="002B7C04" w:rsidRDefault="009615FC" w:rsidP="009615F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9615FC" w:rsidRDefault="009615FC" w:rsidP="009615FC">
      <w:pPr>
        <w:pStyle w:val="Corpodetexto"/>
        <w:spacing w:after="0"/>
        <w:rPr>
          <w:lang w:val="pt-BR"/>
        </w:rPr>
      </w:pPr>
      <w:r>
        <w:rPr>
          <w:lang w:val="pt-BR"/>
        </w:rPr>
        <w:t>10</w:t>
      </w:r>
      <w:r w:rsidRPr="002B7C04">
        <w:rPr>
          <w:lang w:val="pt-BR"/>
        </w:rPr>
        <w:t>.1</w:t>
      </w:r>
      <w:r>
        <w:rPr>
          <w:lang w:val="pt-BR"/>
        </w:rPr>
        <w:t>.2.1</w:t>
      </w:r>
      <w:r w:rsidRPr="002B7C04">
        <w:rPr>
          <w:lang w:val="pt-BR"/>
        </w:rPr>
        <w:t xml:space="preserve"> NÃO EXISTE</w:t>
      </w:r>
    </w:p>
    <w:p w:rsidR="009615FC" w:rsidRPr="002B7C04" w:rsidRDefault="009615FC" w:rsidP="009615FC">
      <w:pPr>
        <w:pStyle w:val="Corpodetexto"/>
        <w:spacing w:after="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9615FC" w:rsidRDefault="0064449D" w:rsidP="0064449D">
      <w:pPr>
        <w:pStyle w:val="Corpodetexto"/>
        <w:spacing w:after="0"/>
        <w:rPr>
          <w:lang w:val="pt-BR"/>
        </w:rPr>
      </w:pPr>
      <w:r>
        <w:rPr>
          <w:lang w:val="pt-BR"/>
        </w:rPr>
        <w:t>6.</w:t>
      </w:r>
      <w:r w:rsidR="009615FC">
        <w:rPr>
          <w:lang w:val="pt-BR"/>
        </w:rPr>
        <w:t xml:space="preserve">1 </w:t>
      </w:r>
      <w:r w:rsidR="009615FC"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9615FC" w:rsidRPr="006B195C">
        <w:rPr>
          <w:rFonts w:ascii="Arial" w:hAnsi="Arial" w:cs="Arial"/>
          <w:lang w:val="pt-BR"/>
        </w:rPr>
        <w:t>Auxiliar_Ícone</w:t>
      </w:r>
      <w:proofErr w:type="spellEnd"/>
      <w:proofErr w:type="gramEnd"/>
      <w:r w:rsidR="009615FC" w:rsidRPr="006B195C">
        <w:rPr>
          <w:rFonts w:ascii="Arial" w:hAnsi="Arial" w:cs="Arial"/>
          <w:lang w:val="pt-BR"/>
        </w:rPr>
        <w:t xml:space="preserve"> do Ponto</w:t>
      </w:r>
      <w:r w:rsidR="009615FC">
        <w:rPr>
          <w:lang w:val="pt-BR"/>
        </w:rPr>
        <w:t xml:space="preserve"> inserido na aplicação Sistema de Rastreamento.</w:t>
      </w:r>
    </w:p>
    <w:p w:rsidR="009615FC" w:rsidRPr="00186021" w:rsidRDefault="009615FC" w:rsidP="009615FC">
      <w:pPr>
        <w:pStyle w:val="Corpodetexto"/>
        <w:spacing w:after="0"/>
        <w:ind w:left="0" w:firstLine="720"/>
        <w:rPr>
          <w:lang w:val="pt-BR"/>
        </w:rPr>
      </w:pPr>
    </w:p>
    <w:p w:rsidR="009615FC" w:rsidRDefault="009615FC" w:rsidP="009615F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9615FC" w:rsidRDefault="0064449D" w:rsidP="009615FC">
      <w:pPr>
        <w:pStyle w:val="Corpodetexto"/>
        <w:rPr>
          <w:lang w:val="pt-BR"/>
        </w:rPr>
      </w:pPr>
      <w:r>
        <w:rPr>
          <w:lang w:val="pt-BR"/>
        </w:rPr>
        <w:t>7</w:t>
      </w:r>
      <w:r w:rsidR="009615FC">
        <w:rPr>
          <w:lang w:val="pt-BR"/>
        </w:rPr>
        <w:t>.1</w:t>
      </w:r>
      <w:r w:rsidR="009615FC" w:rsidRPr="0008428D">
        <w:rPr>
          <w:lang w:val="pt-BR"/>
        </w:rPr>
        <w:t xml:space="preserve"> NÃO </w:t>
      </w:r>
      <w:proofErr w:type="gramStart"/>
      <w:r w:rsidR="009615FC" w:rsidRPr="0008428D">
        <w:rPr>
          <w:lang w:val="pt-BR"/>
        </w:rPr>
        <w:t>EXISTE</w:t>
      </w:r>
      <w:proofErr w:type="gramEnd"/>
    </w:p>
    <w:p w:rsidR="009615FC" w:rsidRDefault="009615FC" w:rsidP="00D00C0C">
      <w:pPr>
        <w:pStyle w:val="Corpodetexto"/>
        <w:rPr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4449D" w:rsidRDefault="0064449D" w:rsidP="006B195C">
      <w:pPr>
        <w:pStyle w:val="Ttulo"/>
        <w:rPr>
          <w:sz w:val="28"/>
          <w:szCs w:val="28"/>
          <w:lang w:val="pt-BR"/>
        </w:rPr>
      </w:pPr>
    </w:p>
    <w:p w:rsidR="006B195C" w:rsidRDefault="006B195C" w:rsidP="006B195C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6B195C">
        <w:rPr>
          <w:lang w:val="pt-BR"/>
        </w:rPr>
        <w:t xml:space="preserve">Cad. </w:t>
      </w:r>
      <w:proofErr w:type="spellStart"/>
      <w:proofErr w:type="gramStart"/>
      <w:r w:rsidRPr="007E7197">
        <w:rPr>
          <w:lang w:val="pt-BR"/>
        </w:rPr>
        <w:t>Auxiliar_Agenda</w:t>
      </w:r>
      <w:proofErr w:type="spellEnd"/>
      <w:proofErr w:type="gramEnd"/>
    </w:p>
    <w:p w:rsidR="006B195C" w:rsidRPr="001D5F26" w:rsidRDefault="006B195C" w:rsidP="006B195C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6B195C" w:rsidRDefault="006B195C" w:rsidP="006B195C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6B195C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6B195C" w:rsidRDefault="006B195C" w:rsidP="007E7197">
      <w:pPr>
        <w:pStyle w:val="Ttulo1"/>
        <w:numPr>
          <w:ilvl w:val="0"/>
          <w:numId w:val="34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B195C" w:rsidRPr="00864C95" w:rsidRDefault="006B195C" w:rsidP="006B195C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6B195C" w:rsidRPr="00C01717" w:rsidRDefault="006B195C" w:rsidP="006B195C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6B195C" w:rsidRDefault="006B195C" w:rsidP="006B195C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6B195C" w:rsidRPr="00A659F3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6B195C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Auxiliar_Agenda</w:t>
      </w:r>
      <w:proofErr w:type="spellEnd"/>
      <w:proofErr w:type="gramEnd"/>
      <w:r>
        <w:rPr>
          <w:lang w:val="pt-BR"/>
        </w:rPr>
        <w:t>” na tela principal do sistema;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6B195C" w:rsidRDefault="006B195C" w:rsidP="006B195C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a tela “</w:t>
      </w:r>
      <w:r w:rsidR="007E7197">
        <w:rPr>
          <w:lang w:val="pt-BR"/>
        </w:rPr>
        <w:t>Incluir Agenda</w:t>
      </w:r>
      <w:r>
        <w:rPr>
          <w:lang w:val="pt-BR"/>
        </w:rPr>
        <w:t>”;</w:t>
      </w:r>
    </w:p>
    <w:p w:rsidR="006B195C" w:rsidRPr="00214A6E" w:rsidRDefault="007E7197" w:rsidP="006B195C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6B195C">
        <w:rPr>
          <w:lang w:val="pt-BR" w:eastAsia="pt-BR"/>
        </w:rPr>
        <w:t xml:space="preserve"> ator</w:t>
      </w:r>
      <w:r w:rsidR="006B195C" w:rsidRPr="00A33C4D">
        <w:rPr>
          <w:lang w:val="pt-BR" w:eastAsia="pt-BR"/>
        </w:rPr>
        <w:t xml:space="preserve"> digita os dados necessários para realizar o cadastro:</w:t>
      </w:r>
      <w:r w:rsidR="006B195C">
        <w:rPr>
          <w:lang w:val="pt-BR" w:eastAsia="pt-BR"/>
        </w:rPr>
        <w:t xml:space="preserve"> [FA001] [RN010];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</w:t>
      </w:r>
      <w:r w:rsidR="006B195C" w:rsidRPr="008473CA">
        <w:rPr>
          <w:sz w:val="20"/>
          <w:szCs w:val="20"/>
          <w:lang w:val="pt-BR" w:eastAsia="pt-BR"/>
        </w:rPr>
        <w:t>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Descrição:</w:t>
      </w:r>
    </w:p>
    <w:p w:rsidR="007E7197" w:rsidRPr="007E7197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Telefone:</w:t>
      </w:r>
    </w:p>
    <w:p w:rsidR="006B195C" w:rsidRPr="003D1D6A" w:rsidRDefault="007E7197" w:rsidP="006B195C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Celular:</w:t>
      </w:r>
      <w:r w:rsidR="006B195C" w:rsidRPr="008473CA">
        <w:rPr>
          <w:sz w:val="20"/>
          <w:szCs w:val="20"/>
          <w:lang w:val="pt-BR" w:eastAsia="pt-BR"/>
        </w:rPr>
        <w:t xml:space="preserve"> </w:t>
      </w:r>
    </w:p>
    <w:p w:rsidR="006B195C" w:rsidRDefault="007E7197" w:rsidP="007E7197">
      <w:pPr>
        <w:pStyle w:val="Corpodetexto"/>
        <w:tabs>
          <w:tab w:val="left" w:pos="6322"/>
        </w:tabs>
        <w:ind w:left="0"/>
        <w:rPr>
          <w:lang w:val="pt-BR"/>
        </w:rPr>
      </w:pPr>
      <w:r>
        <w:rPr>
          <w:lang w:val="pt-BR"/>
        </w:rPr>
        <w:t>4.5</w:t>
      </w:r>
      <w:r w:rsidR="006B195C">
        <w:rPr>
          <w:lang w:val="pt-BR"/>
        </w:rPr>
        <w:t xml:space="preserve"> O ator clica em “Incluir” para que o </w:t>
      </w:r>
      <w:r w:rsidR="006B195C">
        <w:rPr>
          <w:rFonts w:ascii="Calibri" w:hAnsi="Calibri" w:cs="Calibri"/>
          <w:lang w:val="pt-BR" w:eastAsia="pt-BR"/>
        </w:rPr>
        <w:t>sistema valide os dados inseridos</w:t>
      </w:r>
      <w:r w:rsidR="006B195C">
        <w:rPr>
          <w:lang w:val="pt-BR"/>
        </w:rPr>
        <w:t>;</w:t>
      </w:r>
      <w:proofErr w:type="gramStart"/>
      <w:r>
        <w:rPr>
          <w:lang w:val="pt-BR"/>
        </w:rPr>
        <w:tab/>
      </w:r>
      <w:proofErr w:type="gramEnd"/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B195C">
        <w:rPr>
          <w:lang w:val="pt-BR"/>
        </w:rPr>
        <w:t xml:space="preserve"> O siste</w:t>
      </w:r>
      <w:r>
        <w:rPr>
          <w:lang w:val="pt-BR"/>
        </w:rPr>
        <w:t>ma exibe a Agenda inserida</w:t>
      </w:r>
      <w:r w:rsidR="006B195C">
        <w:rPr>
          <w:lang w:val="pt-BR"/>
        </w:rPr>
        <w:t xml:space="preserve"> no sistema de rastreamento.</w:t>
      </w:r>
    </w:p>
    <w:p w:rsidR="006B195C" w:rsidRDefault="007E7197" w:rsidP="006B195C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6B195C">
        <w:rPr>
          <w:lang w:val="pt-BR"/>
        </w:rPr>
        <w:t xml:space="preserve"> </w:t>
      </w:r>
      <w:r w:rsidR="006B195C" w:rsidRPr="003C6BB0">
        <w:rPr>
          <w:lang w:val="pt-BR"/>
        </w:rPr>
        <w:t>O caso de uso é encerrado.</w:t>
      </w:r>
    </w:p>
    <w:p w:rsidR="006B195C" w:rsidRPr="00737A0A" w:rsidRDefault="007E7197" w:rsidP="007E7197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6B195C">
        <w:rPr>
          <w:lang w:val="pt-BR"/>
        </w:rPr>
        <w:t xml:space="preserve"> </w:t>
      </w:r>
      <w:r w:rsidR="006B195C" w:rsidRPr="00737A0A">
        <w:rPr>
          <w:lang w:val="pt-BR"/>
        </w:rPr>
        <w:t>Fluxos Alternativos</w:t>
      </w:r>
    </w:p>
    <w:p w:rsidR="006B195C" w:rsidRPr="005E12BF" w:rsidRDefault="007E7197" w:rsidP="007E7197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6B195C" w:rsidRPr="005E12BF">
        <w:rPr>
          <w:lang w:val="pt-BR"/>
        </w:rPr>
        <w:t xml:space="preserve">Fluxo Alternativo [FA001] </w:t>
      </w:r>
    </w:p>
    <w:p w:rsidR="006B195C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6B195C">
        <w:rPr>
          <w:rFonts w:ascii="Times New Roman" w:hAnsi="Times New Roman"/>
          <w:lang w:val="pt-BR" w:eastAsia="pt-BR"/>
        </w:rPr>
        <w:t xml:space="preserve"> </w:t>
      </w:r>
      <w:r w:rsidR="006B195C" w:rsidRPr="002B7C04">
        <w:rPr>
          <w:rFonts w:ascii="Times New Roman" w:hAnsi="Times New Roman"/>
          <w:lang w:val="pt-BR" w:eastAsia="pt-BR"/>
        </w:rPr>
        <w:t>do fluxo principal</w:t>
      </w:r>
      <w:r w:rsidR="006B195C">
        <w:rPr>
          <w:rFonts w:ascii="Times New Roman" w:hAnsi="Times New Roman"/>
          <w:lang w:val="pt-BR" w:eastAsia="pt-BR"/>
        </w:rPr>
        <w:t xml:space="preserve"> em diante</w:t>
      </w:r>
      <w:r w:rsidR="006B195C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6B195C" w:rsidRPr="005E12BF" w:rsidRDefault="006B195C" w:rsidP="006B195C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6B195C" w:rsidRPr="000471A9" w:rsidRDefault="007E7197" w:rsidP="006B195C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6B195C" w:rsidRPr="002B7C04" w:rsidRDefault="006B195C" w:rsidP="006B195C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6B195C" w:rsidRDefault="007E7197" w:rsidP="006B195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6B195C">
        <w:rPr>
          <w:lang w:val="pt-BR"/>
        </w:rPr>
        <w:t>.2.1</w:t>
      </w:r>
      <w:r w:rsidR="006B195C" w:rsidRPr="002B7C04">
        <w:rPr>
          <w:lang w:val="pt-BR"/>
        </w:rPr>
        <w:t xml:space="preserve"> NÃO EXISTE</w:t>
      </w:r>
    </w:p>
    <w:p w:rsidR="006B195C" w:rsidRPr="002B7C04" w:rsidRDefault="006B195C" w:rsidP="006B195C">
      <w:pPr>
        <w:pStyle w:val="Corpodetexto"/>
        <w:spacing w:after="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6B195C" w:rsidRDefault="007E7197" w:rsidP="006B195C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6B195C">
        <w:rPr>
          <w:lang w:val="pt-BR"/>
        </w:rPr>
        <w:t xml:space="preserve">.1 </w:t>
      </w:r>
      <w:r w:rsidR="006B195C"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6B195C" w:rsidRPr="00BB51BA">
        <w:rPr>
          <w:rFonts w:ascii="Arial" w:hAnsi="Arial" w:cs="Arial"/>
          <w:lang w:val="pt-BR"/>
        </w:rPr>
        <w:t>Auxiliar_Agenda</w:t>
      </w:r>
      <w:proofErr w:type="spellEnd"/>
      <w:proofErr w:type="gramEnd"/>
      <w:r w:rsidR="006B195C">
        <w:rPr>
          <w:lang w:val="pt-BR"/>
        </w:rPr>
        <w:t xml:space="preserve"> inserido na aplicação Sistema de Rastreamento.</w:t>
      </w:r>
    </w:p>
    <w:p w:rsidR="006B195C" w:rsidRPr="00186021" w:rsidRDefault="006B195C" w:rsidP="006B195C">
      <w:pPr>
        <w:pStyle w:val="Corpodetexto"/>
        <w:spacing w:after="0"/>
        <w:ind w:left="0" w:firstLine="720"/>
        <w:rPr>
          <w:lang w:val="pt-BR"/>
        </w:rPr>
      </w:pPr>
    </w:p>
    <w:p w:rsidR="006B195C" w:rsidRDefault="006B195C" w:rsidP="006B195C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6B195C" w:rsidRDefault="007E7197" w:rsidP="006B195C">
      <w:pPr>
        <w:pStyle w:val="Corpodetexto"/>
        <w:rPr>
          <w:lang w:val="pt-BR"/>
        </w:rPr>
      </w:pPr>
      <w:r>
        <w:rPr>
          <w:lang w:val="pt-BR"/>
        </w:rPr>
        <w:t>7</w:t>
      </w:r>
      <w:r w:rsidR="006B195C">
        <w:rPr>
          <w:lang w:val="pt-BR"/>
        </w:rPr>
        <w:t>.1</w:t>
      </w:r>
      <w:r w:rsidR="006B195C" w:rsidRPr="0008428D">
        <w:rPr>
          <w:lang w:val="pt-BR"/>
        </w:rPr>
        <w:t xml:space="preserve"> NÃO </w:t>
      </w:r>
      <w:proofErr w:type="gramStart"/>
      <w:r w:rsidR="006B195C" w:rsidRPr="0008428D">
        <w:rPr>
          <w:lang w:val="pt-BR"/>
        </w:rPr>
        <w:t>EXISTE</w:t>
      </w:r>
      <w:proofErr w:type="gramEnd"/>
    </w:p>
    <w:p w:rsidR="00BB51BA" w:rsidRDefault="00BB51BA" w:rsidP="006B195C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6134F3" w:rsidRDefault="006134F3" w:rsidP="006B195C">
      <w:pPr>
        <w:pStyle w:val="Corpodetexto"/>
        <w:rPr>
          <w:lang w:val="pt-BR"/>
        </w:rPr>
      </w:pPr>
    </w:p>
    <w:p w:rsidR="00BB51BA" w:rsidRDefault="00BB51BA" w:rsidP="00BB51BA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lastRenderedPageBreak/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BB51BA">
        <w:rPr>
          <w:lang w:val="pt-BR"/>
        </w:rPr>
        <w:t xml:space="preserve">Cad. </w:t>
      </w:r>
      <w:proofErr w:type="spellStart"/>
      <w:proofErr w:type="gramStart"/>
      <w:r w:rsidRPr="006134F3">
        <w:rPr>
          <w:lang w:val="pt-BR"/>
        </w:rPr>
        <w:t>Auxiliar_Informativo</w:t>
      </w:r>
      <w:proofErr w:type="spellEnd"/>
      <w:proofErr w:type="gramEnd"/>
    </w:p>
    <w:p w:rsidR="00BB51BA" w:rsidRPr="001D5F26" w:rsidRDefault="00BB51BA" w:rsidP="00BB51BA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BB51BA" w:rsidRDefault="00BB51BA" w:rsidP="00BB51BA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>
        <w:rPr>
          <w:lang w:val="pt-BR"/>
        </w:rPr>
        <w:t>para ‘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BB51BA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que será utilizado no momento em que for realizado o cadastrado de veículos no sistema de rastreamento.</w:t>
      </w:r>
    </w:p>
    <w:p w:rsidR="00BB51BA" w:rsidRDefault="00BB51BA" w:rsidP="00B7078C">
      <w:pPr>
        <w:pStyle w:val="Ttulo1"/>
        <w:numPr>
          <w:ilvl w:val="0"/>
          <w:numId w:val="35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BB51BA" w:rsidRPr="00864C95" w:rsidRDefault="00BB51BA" w:rsidP="00BB51BA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BB51BA" w:rsidRPr="00C01717" w:rsidRDefault="00BB51BA" w:rsidP="00BB51BA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BB51BA" w:rsidRDefault="00BB51BA" w:rsidP="00BB51B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BB51BA" w:rsidRPr="00A659F3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Pr="00BB51BA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Pr="003C5FD0">
        <w:rPr>
          <w:rFonts w:ascii="Arial" w:hAnsi="Arial" w:cs="Arial"/>
          <w:lang w:val="pt-BR"/>
        </w:rPr>
        <w:t>Auxiliar_Informativo</w:t>
      </w:r>
      <w:proofErr w:type="spellEnd"/>
      <w:proofErr w:type="gramEnd"/>
      <w:r>
        <w:rPr>
          <w:lang w:val="pt-BR"/>
        </w:rPr>
        <w:t>” na tela principal do sistema;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BB51BA" w:rsidRDefault="00BB51BA" w:rsidP="00BB51BA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</w:t>
      </w:r>
      <w:r w:rsidR="006134F3">
        <w:rPr>
          <w:lang w:val="pt-BR"/>
        </w:rPr>
        <w:t>.3 Sistema</w:t>
      </w:r>
      <w:proofErr w:type="gramEnd"/>
      <w:r w:rsidR="006134F3">
        <w:rPr>
          <w:lang w:val="pt-BR"/>
        </w:rPr>
        <w:t xml:space="preserve"> exibe a tela “Incluir Informativo</w:t>
      </w:r>
      <w:r>
        <w:rPr>
          <w:lang w:val="pt-BR"/>
        </w:rPr>
        <w:t>”;</w:t>
      </w:r>
    </w:p>
    <w:p w:rsidR="00BB51BA" w:rsidRPr="00214A6E" w:rsidRDefault="006134F3" w:rsidP="00BB51BA">
      <w:pPr>
        <w:pStyle w:val="Corpodetexto"/>
        <w:ind w:left="0"/>
        <w:rPr>
          <w:lang w:val="pt-BR" w:eastAsia="pt-BR"/>
        </w:rPr>
      </w:pPr>
      <w:r>
        <w:rPr>
          <w:lang w:val="pt-BR"/>
        </w:rPr>
        <w:t>4.4 O</w:t>
      </w:r>
      <w:r w:rsidR="00BB51BA">
        <w:rPr>
          <w:lang w:val="pt-BR" w:eastAsia="pt-BR"/>
        </w:rPr>
        <w:t xml:space="preserve"> ator</w:t>
      </w:r>
      <w:r w:rsidR="00BB51BA" w:rsidRPr="00A33C4D">
        <w:rPr>
          <w:lang w:val="pt-BR" w:eastAsia="pt-BR"/>
        </w:rPr>
        <w:t xml:space="preserve"> digita os dados necessários para realizar o cadastro:</w:t>
      </w:r>
      <w:r w:rsidR="00BB51BA">
        <w:rPr>
          <w:lang w:val="pt-BR" w:eastAsia="pt-BR"/>
        </w:rPr>
        <w:t xml:space="preserve"> [FA001] [RN010];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Tipo do usuário:</w:t>
      </w:r>
    </w:p>
    <w:p w:rsidR="006134F3" w:rsidRPr="006134F3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Título:</w:t>
      </w:r>
    </w:p>
    <w:p w:rsidR="00BB51BA" w:rsidRPr="003D1D6A" w:rsidRDefault="006134F3" w:rsidP="00BB51BA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Descrição: 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4.5</w:t>
      </w:r>
      <w:r w:rsidR="00BB51BA">
        <w:rPr>
          <w:lang w:val="pt-BR"/>
        </w:rPr>
        <w:t xml:space="preserve"> O ator clica em “Incluir” para que o </w:t>
      </w:r>
      <w:r w:rsidR="00BB51BA">
        <w:rPr>
          <w:rFonts w:ascii="Calibri" w:hAnsi="Calibri" w:cs="Calibri"/>
          <w:lang w:val="pt-BR" w:eastAsia="pt-BR"/>
        </w:rPr>
        <w:t>sistema valide os dados inseridos</w:t>
      </w:r>
      <w:r w:rsidR="00BB51BA">
        <w:rPr>
          <w:lang w:val="pt-BR"/>
        </w:rPr>
        <w:t>;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6134F3">
        <w:rPr>
          <w:lang w:val="pt-BR"/>
        </w:rPr>
        <w:t xml:space="preserve"> O sistema exibe a tela Informativo inserido </w:t>
      </w:r>
      <w:r w:rsidR="00BB51BA">
        <w:rPr>
          <w:lang w:val="pt-BR"/>
        </w:rPr>
        <w:t>no sistema de rastreamento.</w:t>
      </w:r>
    </w:p>
    <w:p w:rsidR="00BB51BA" w:rsidRDefault="00B7078C" w:rsidP="00BB51BA">
      <w:pPr>
        <w:pStyle w:val="Corpodetexto"/>
        <w:ind w:left="0"/>
        <w:rPr>
          <w:lang w:val="pt-BR"/>
        </w:rPr>
      </w:pPr>
      <w:r>
        <w:rPr>
          <w:lang w:val="pt-BR"/>
        </w:rPr>
        <w:t>4.7</w:t>
      </w:r>
      <w:r w:rsidR="00BB51BA">
        <w:rPr>
          <w:lang w:val="pt-BR"/>
        </w:rPr>
        <w:t xml:space="preserve"> </w:t>
      </w:r>
      <w:r w:rsidR="00BB51BA" w:rsidRPr="003C6BB0">
        <w:rPr>
          <w:lang w:val="pt-BR"/>
        </w:rPr>
        <w:t>O caso de uso é encerrado.</w:t>
      </w:r>
    </w:p>
    <w:p w:rsidR="00BB51BA" w:rsidRPr="00737A0A" w:rsidRDefault="00B7078C" w:rsidP="00B7078C">
      <w:pPr>
        <w:pStyle w:val="Ttulo1"/>
        <w:rPr>
          <w:lang w:val="pt-BR"/>
        </w:rPr>
      </w:pPr>
      <w:r>
        <w:rPr>
          <w:lang w:val="pt-BR"/>
        </w:rPr>
        <w:t xml:space="preserve">    </w:t>
      </w:r>
      <w:r w:rsidR="00BB51BA">
        <w:rPr>
          <w:lang w:val="pt-BR"/>
        </w:rPr>
        <w:t xml:space="preserve"> </w:t>
      </w:r>
      <w:r w:rsidR="00BB51BA" w:rsidRPr="00737A0A">
        <w:rPr>
          <w:lang w:val="pt-BR"/>
        </w:rPr>
        <w:t>Fluxos Alternativos</w:t>
      </w:r>
    </w:p>
    <w:p w:rsidR="00BB51BA" w:rsidRPr="005E12BF" w:rsidRDefault="00B7078C" w:rsidP="00B7078C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BB51BA" w:rsidRPr="005E12BF">
        <w:rPr>
          <w:lang w:val="pt-BR"/>
        </w:rPr>
        <w:t xml:space="preserve">Fluxo Alternativo [FA001] </w:t>
      </w:r>
    </w:p>
    <w:p w:rsidR="00BB51BA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 / 4.4</w:t>
      </w:r>
      <w:r w:rsidR="00BB51BA">
        <w:rPr>
          <w:rFonts w:ascii="Times New Roman" w:hAnsi="Times New Roman"/>
          <w:lang w:val="pt-BR" w:eastAsia="pt-BR"/>
        </w:rPr>
        <w:t xml:space="preserve"> </w:t>
      </w:r>
      <w:r>
        <w:rPr>
          <w:rFonts w:ascii="Times New Roman" w:hAnsi="Times New Roman"/>
          <w:lang w:val="pt-BR" w:eastAsia="pt-BR"/>
        </w:rPr>
        <w:t>do</w:t>
      </w:r>
      <w:r w:rsidR="00BB51BA" w:rsidRPr="002B7C04">
        <w:rPr>
          <w:rFonts w:ascii="Times New Roman" w:hAnsi="Times New Roman"/>
          <w:lang w:val="pt-BR" w:eastAsia="pt-BR"/>
        </w:rPr>
        <w:t xml:space="preserve"> fluxo principal</w:t>
      </w:r>
      <w:r w:rsidR="00BB51BA">
        <w:rPr>
          <w:rFonts w:ascii="Times New Roman" w:hAnsi="Times New Roman"/>
          <w:lang w:val="pt-BR" w:eastAsia="pt-BR"/>
        </w:rPr>
        <w:t xml:space="preserve"> em diante</w:t>
      </w:r>
      <w:r w:rsidR="00BB51BA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BB51BA" w:rsidRPr="005E12BF" w:rsidRDefault="00BB51BA" w:rsidP="00BB51BA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BB51BA" w:rsidRPr="000471A9" w:rsidRDefault="006134F3" w:rsidP="00BB51BA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Não existe</w:t>
      </w:r>
    </w:p>
    <w:p w:rsidR="00BB51BA" w:rsidRPr="002B7C04" w:rsidRDefault="00BB51BA" w:rsidP="00BB51BA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BB51BA" w:rsidRDefault="00B7078C" w:rsidP="00B7078C">
      <w:pPr>
        <w:pStyle w:val="Corpodetexto"/>
        <w:spacing w:after="0"/>
        <w:rPr>
          <w:lang w:val="pt-BR"/>
        </w:rPr>
      </w:pPr>
      <w:r>
        <w:rPr>
          <w:lang w:val="pt-BR"/>
        </w:rPr>
        <w:t>5.2</w:t>
      </w:r>
      <w:r w:rsidR="00BB51BA">
        <w:rPr>
          <w:lang w:val="pt-BR"/>
        </w:rPr>
        <w:t>.2.1</w:t>
      </w:r>
      <w:r w:rsidR="00BB51BA" w:rsidRPr="002B7C04">
        <w:rPr>
          <w:lang w:val="pt-BR"/>
        </w:rPr>
        <w:t xml:space="preserve"> NÃO EXISTE</w:t>
      </w:r>
    </w:p>
    <w:p w:rsidR="00BB51BA" w:rsidRPr="002B7C04" w:rsidRDefault="00BB51BA" w:rsidP="00BB51BA">
      <w:pPr>
        <w:pStyle w:val="Corpodetexto"/>
        <w:spacing w:after="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BB51BA" w:rsidRDefault="00B7078C" w:rsidP="00BB51BA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BB51BA">
        <w:rPr>
          <w:lang w:val="pt-BR"/>
        </w:rPr>
        <w:t xml:space="preserve">.1 </w:t>
      </w:r>
      <w:r w:rsidR="00BB51BA" w:rsidRPr="00166BB4">
        <w:rPr>
          <w:rFonts w:ascii="Arial" w:hAnsi="Arial" w:cs="Arial"/>
          <w:lang w:val="pt-BR"/>
        </w:rPr>
        <w:t xml:space="preserve">Cad. </w:t>
      </w:r>
      <w:proofErr w:type="spellStart"/>
      <w:proofErr w:type="gramStart"/>
      <w:r w:rsidR="00BB51BA" w:rsidRPr="00166BB4">
        <w:rPr>
          <w:rFonts w:ascii="Arial" w:hAnsi="Arial" w:cs="Arial"/>
          <w:lang w:val="pt-BR"/>
        </w:rPr>
        <w:t>Auxiliar_Informativo</w:t>
      </w:r>
      <w:proofErr w:type="spellEnd"/>
      <w:proofErr w:type="gramEnd"/>
      <w:r w:rsidR="00BB51BA">
        <w:rPr>
          <w:lang w:val="pt-BR"/>
        </w:rPr>
        <w:t xml:space="preserve"> inserido na aplicação Sistema de Rastreamento.</w:t>
      </w:r>
    </w:p>
    <w:p w:rsidR="00BB51BA" w:rsidRPr="00186021" w:rsidRDefault="00BB51BA" w:rsidP="00BB51BA">
      <w:pPr>
        <w:pStyle w:val="Corpodetexto"/>
        <w:spacing w:after="0"/>
        <w:ind w:left="0" w:firstLine="720"/>
        <w:rPr>
          <w:lang w:val="pt-BR"/>
        </w:rPr>
      </w:pPr>
    </w:p>
    <w:p w:rsidR="00BB51BA" w:rsidRDefault="00BB51BA" w:rsidP="00BB51BA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B51BA" w:rsidRDefault="00B7078C" w:rsidP="00BB51BA">
      <w:pPr>
        <w:pStyle w:val="Corpodetexto"/>
        <w:rPr>
          <w:lang w:val="pt-BR"/>
        </w:rPr>
      </w:pPr>
      <w:r>
        <w:rPr>
          <w:lang w:val="pt-BR"/>
        </w:rPr>
        <w:t>7</w:t>
      </w:r>
      <w:r w:rsidR="00BB51BA">
        <w:rPr>
          <w:lang w:val="pt-BR"/>
        </w:rPr>
        <w:t>.1</w:t>
      </w:r>
      <w:r w:rsidR="00BB51BA" w:rsidRPr="0008428D">
        <w:rPr>
          <w:lang w:val="pt-BR"/>
        </w:rPr>
        <w:t xml:space="preserve"> NÃO </w:t>
      </w:r>
      <w:proofErr w:type="gramStart"/>
      <w:r w:rsidR="00BB51BA" w:rsidRPr="0008428D">
        <w:rPr>
          <w:lang w:val="pt-BR"/>
        </w:rPr>
        <w:t>EXISTE</w:t>
      </w:r>
      <w:proofErr w:type="gramEnd"/>
    </w:p>
    <w:p w:rsidR="00166BB4" w:rsidRDefault="00166BB4" w:rsidP="00BB51BA">
      <w:pPr>
        <w:pStyle w:val="Corpodetexto"/>
        <w:rPr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B7078C" w:rsidRDefault="00B7078C" w:rsidP="00166BB4">
      <w:pPr>
        <w:pStyle w:val="Ttulo"/>
        <w:rPr>
          <w:sz w:val="28"/>
          <w:szCs w:val="28"/>
          <w:lang w:val="pt-BR"/>
        </w:rPr>
      </w:pPr>
    </w:p>
    <w:p w:rsidR="00166BB4" w:rsidRDefault="00166BB4" w:rsidP="00166BB4">
      <w:pPr>
        <w:pStyle w:val="Ttulo"/>
        <w:rPr>
          <w:lang w:val="pt-BR"/>
        </w:rPr>
      </w:pPr>
      <w:r w:rsidRPr="0095735A">
        <w:rPr>
          <w:sz w:val="28"/>
          <w:szCs w:val="28"/>
          <w:lang w:val="pt-BR"/>
        </w:rPr>
        <w:t>Sistema de Ra</w:t>
      </w:r>
      <w:r>
        <w:rPr>
          <w:sz w:val="28"/>
          <w:szCs w:val="28"/>
          <w:lang w:val="pt-BR"/>
        </w:rPr>
        <w:t xml:space="preserve">streamento          </w:t>
      </w:r>
      <w:r>
        <w:rPr>
          <w:sz w:val="28"/>
          <w:szCs w:val="28"/>
          <w:lang w:val="pt-BR"/>
        </w:rPr>
        <w:br/>
        <w:t xml:space="preserve">Caso de Uso: </w:t>
      </w:r>
      <w:r w:rsidRPr="00166BB4">
        <w:rPr>
          <w:lang w:val="pt-BR"/>
        </w:rPr>
        <w:t xml:space="preserve">Cad. </w:t>
      </w:r>
      <w:proofErr w:type="gramStart"/>
      <w:r w:rsidRPr="00B7078C">
        <w:rPr>
          <w:lang w:val="pt-BR"/>
        </w:rPr>
        <w:t>Auxiliar_Tipo</w:t>
      </w:r>
      <w:proofErr w:type="gramEnd"/>
      <w:r w:rsidRPr="00B7078C">
        <w:rPr>
          <w:lang w:val="pt-BR"/>
        </w:rPr>
        <w:t xml:space="preserve"> de Manutenção</w:t>
      </w:r>
    </w:p>
    <w:p w:rsidR="00166BB4" w:rsidRPr="001D5F26" w:rsidRDefault="00166BB4" w:rsidP="00166BB4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1D5F26">
        <w:rPr>
          <w:lang w:val="pt-BR"/>
        </w:rPr>
        <w:t>Descrição Resumida</w:t>
      </w:r>
    </w:p>
    <w:p w:rsidR="00166BB4" w:rsidRDefault="00166BB4" w:rsidP="00166BB4">
      <w:pPr>
        <w:pStyle w:val="Corpodetexto"/>
        <w:spacing w:after="0"/>
        <w:rPr>
          <w:lang w:val="pt-BR"/>
        </w:rPr>
      </w:pPr>
      <w:r w:rsidRPr="00CE4419">
        <w:rPr>
          <w:lang w:val="pt-BR"/>
        </w:rPr>
        <w:t xml:space="preserve">Este caso de uso tem por objetivo descrever os procedimentos </w:t>
      </w:r>
      <w:r w:rsidR="004B56C1">
        <w:rPr>
          <w:lang w:val="pt-BR"/>
        </w:rPr>
        <w:t>para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4B56C1">
        <w:rPr>
          <w:rFonts w:ascii="Arial" w:hAnsi="Arial" w:cs="Arial"/>
          <w:lang w:val="pt-BR"/>
        </w:rPr>
        <w:t>Auxiliar_Tipo</w:t>
      </w:r>
      <w:proofErr w:type="gramEnd"/>
      <w:r w:rsidR="004B56C1" w:rsidRPr="004B56C1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que será utilizado no momento em que for realizado o cadastrado de veículos no sistema de rastreamento.</w:t>
      </w:r>
    </w:p>
    <w:p w:rsidR="00166BB4" w:rsidRDefault="00166BB4" w:rsidP="005719D0">
      <w:pPr>
        <w:pStyle w:val="Ttulo1"/>
        <w:numPr>
          <w:ilvl w:val="0"/>
          <w:numId w:val="36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166BB4" w:rsidRPr="00864C95" w:rsidRDefault="00166BB4" w:rsidP="00166BB4">
      <w:pPr>
        <w:rPr>
          <w:sz w:val="20"/>
          <w:szCs w:val="20"/>
          <w:lang w:val="pt-BR"/>
        </w:rPr>
      </w:pPr>
      <w:r w:rsidRPr="007B41BE">
        <w:rPr>
          <w:lang w:val="pt-BR"/>
        </w:rPr>
        <w:t xml:space="preserve">             </w:t>
      </w:r>
      <w:r w:rsidRPr="007B41BE">
        <w:rPr>
          <w:sz w:val="20"/>
          <w:szCs w:val="20"/>
          <w:lang w:val="pt-BR"/>
        </w:rPr>
        <w:t>Usuário Gerente do Sistema de Rastreamento</w:t>
      </w:r>
    </w:p>
    <w:p w:rsidR="00166BB4" w:rsidRPr="00C01717" w:rsidRDefault="00166BB4" w:rsidP="00166BB4">
      <w:pPr>
        <w:pStyle w:val="Ttulo1"/>
        <w:numPr>
          <w:ilvl w:val="0"/>
          <w:numId w:val="23"/>
        </w:numPr>
        <w:rPr>
          <w:lang w:val="pt-BR"/>
        </w:rPr>
      </w:pPr>
      <w:r w:rsidRPr="00C01717">
        <w:rPr>
          <w:lang w:val="pt-BR"/>
        </w:rPr>
        <w:t>Pré-condições</w:t>
      </w:r>
    </w:p>
    <w:p w:rsidR="00166BB4" w:rsidRDefault="00166BB4" w:rsidP="00166BB4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Gerente logado no Sistema de Rastreamento.</w:t>
      </w: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66BB4" w:rsidRPr="00A659F3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4.1 O caso de uso inicia quando o usuário gerente seleciona a opção “</w:t>
      </w:r>
      <w:r w:rsidR="004B56C1" w:rsidRPr="004B56C1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>
        <w:rPr>
          <w:lang w:val="pt-BR"/>
        </w:rPr>
        <w:t>” na tela principal do sistema;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4.2 O ator seleciona a opção “Incluir”;</w:t>
      </w:r>
    </w:p>
    <w:p w:rsidR="00166BB4" w:rsidRDefault="00166BB4" w:rsidP="00166BB4">
      <w:pPr>
        <w:pStyle w:val="Corpodetexto"/>
        <w:ind w:left="0"/>
        <w:rPr>
          <w:lang w:val="pt-BR"/>
        </w:rPr>
      </w:pPr>
      <w:proofErr w:type="gramStart"/>
      <w:r>
        <w:rPr>
          <w:lang w:val="pt-BR"/>
        </w:rPr>
        <w:t>4.3 Sistema</w:t>
      </w:r>
      <w:proofErr w:type="gramEnd"/>
      <w:r>
        <w:rPr>
          <w:lang w:val="pt-BR"/>
        </w:rPr>
        <w:t xml:space="preserve"> exibe </w:t>
      </w:r>
      <w:r w:rsidR="005719D0">
        <w:rPr>
          <w:lang w:val="pt-BR"/>
        </w:rPr>
        <w:t>a tela “Incluir Tipo de Manutenção</w:t>
      </w:r>
      <w:r>
        <w:rPr>
          <w:lang w:val="pt-BR"/>
        </w:rPr>
        <w:t>”;</w:t>
      </w:r>
    </w:p>
    <w:p w:rsidR="00166BB4" w:rsidRPr="00214A6E" w:rsidRDefault="005719D0" w:rsidP="00166BB4">
      <w:pPr>
        <w:pStyle w:val="Corpodetexto"/>
        <w:ind w:left="0"/>
        <w:rPr>
          <w:lang w:val="pt-BR" w:eastAsia="pt-BR"/>
        </w:rPr>
      </w:pPr>
      <w:r>
        <w:rPr>
          <w:lang w:val="pt-BR"/>
        </w:rPr>
        <w:t xml:space="preserve">4.4 O </w:t>
      </w:r>
      <w:proofErr w:type="spellStart"/>
      <w:r>
        <w:rPr>
          <w:lang w:val="pt-BR"/>
        </w:rPr>
        <w:t>a</w:t>
      </w:r>
      <w:r w:rsidR="00166BB4">
        <w:rPr>
          <w:lang w:val="pt-BR" w:eastAsia="pt-BR"/>
        </w:rPr>
        <w:t>ator</w:t>
      </w:r>
      <w:proofErr w:type="spellEnd"/>
      <w:r w:rsidR="00166BB4" w:rsidRPr="00A33C4D">
        <w:rPr>
          <w:lang w:val="pt-BR" w:eastAsia="pt-BR"/>
        </w:rPr>
        <w:t xml:space="preserve"> digita os dados necessários para realizar o cadastro:</w:t>
      </w:r>
      <w:r w:rsidR="00166BB4">
        <w:rPr>
          <w:lang w:val="pt-BR" w:eastAsia="pt-BR"/>
        </w:rPr>
        <w:t xml:space="preserve"> [FA001] [RN010];</w:t>
      </w:r>
    </w:p>
    <w:p w:rsidR="005719D0" w:rsidRPr="005719D0" w:rsidRDefault="00166BB4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Descrição</w:t>
      </w:r>
      <w:r w:rsidRPr="008473CA">
        <w:rPr>
          <w:sz w:val="20"/>
          <w:szCs w:val="20"/>
          <w:lang w:val="pt-BR" w:eastAsia="pt-BR"/>
        </w:rPr>
        <w:t>:</w:t>
      </w:r>
    </w:p>
    <w:p w:rsidR="00166BB4" w:rsidRPr="003D1D6A" w:rsidRDefault="005719D0" w:rsidP="00166BB4">
      <w:pPr>
        <w:numPr>
          <w:ilvl w:val="2"/>
          <w:numId w:val="16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>Observação</w:t>
      </w:r>
      <w:r w:rsidR="00166BB4" w:rsidRPr="008473CA">
        <w:rPr>
          <w:sz w:val="20"/>
          <w:szCs w:val="20"/>
          <w:lang w:val="pt-BR" w:eastAsia="pt-BR"/>
        </w:rPr>
        <w:t xml:space="preserve"> </w:t>
      </w:r>
      <w:r w:rsidR="00166BB4" w:rsidRPr="001B15C9">
        <w:rPr>
          <w:color w:val="FF0000"/>
          <w:sz w:val="20"/>
          <w:szCs w:val="20"/>
          <w:lang w:val="pt-BR" w:eastAsia="pt-BR"/>
        </w:rPr>
        <w:t>----Texto Livre</w:t>
      </w:r>
    </w:p>
    <w:p w:rsidR="00166BB4" w:rsidRDefault="00166BB4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</w:t>
      </w:r>
      <w:r w:rsidR="005719D0">
        <w:rPr>
          <w:lang w:val="pt-BR"/>
        </w:rPr>
        <w:t>5</w:t>
      </w:r>
      <w:r>
        <w:rPr>
          <w:lang w:val="pt-BR"/>
        </w:rPr>
        <w:t xml:space="preserve"> O ator clica em “Incluir” para que o </w:t>
      </w:r>
      <w:r>
        <w:rPr>
          <w:rFonts w:ascii="Calibri" w:hAnsi="Calibri" w:cs="Calibri"/>
          <w:lang w:val="pt-BR" w:eastAsia="pt-BR"/>
        </w:rPr>
        <w:t>sistema valide os dados inseridos</w:t>
      </w:r>
      <w:r>
        <w:rPr>
          <w:lang w:val="pt-BR"/>
        </w:rPr>
        <w:t>;</w:t>
      </w:r>
    </w:p>
    <w:p w:rsidR="00166BB4" w:rsidRDefault="005719D0" w:rsidP="00166BB4">
      <w:pPr>
        <w:pStyle w:val="Corpodetexto"/>
        <w:ind w:left="0"/>
        <w:rPr>
          <w:lang w:val="pt-BR"/>
        </w:rPr>
      </w:pPr>
      <w:r>
        <w:rPr>
          <w:lang w:val="pt-BR"/>
        </w:rPr>
        <w:t>4.6</w:t>
      </w:r>
      <w:r w:rsidR="00166BB4">
        <w:rPr>
          <w:lang w:val="pt-BR"/>
        </w:rPr>
        <w:t xml:space="preserve"> </w:t>
      </w:r>
      <w:r w:rsidR="00166BB4" w:rsidRPr="003C6BB0">
        <w:rPr>
          <w:lang w:val="pt-BR"/>
        </w:rPr>
        <w:t>O caso de uso é encerrado.</w:t>
      </w:r>
    </w:p>
    <w:p w:rsidR="00166BB4" w:rsidRPr="00737A0A" w:rsidRDefault="005719D0" w:rsidP="005719D0">
      <w:pPr>
        <w:pStyle w:val="Ttulo1"/>
        <w:rPr>
          <w:lang w:val="pt-BR"/>
        </w:rPr>
      </w:pPr>
      <w:r>
        <w:rPr>
          <w:lang w:val="pt-BR"/>
        </w:rPr>
        <w:t xml:space="preserve">     </w:t>
      </w:r>
      <w:r w:rsidR="00166BB4">
        <w:rPr>
          <w:lang w:val="pt-BR"/>
        </w:rPr>
        <w:t xml:space="preserve"> </w:t>
      </w:r>
      <w:r w:rsidR="00166BB4" w:rsidRPr="00737A0A">
        <w:rPr>
          <w:lang w:val="pt-BR"/>
        </w:rPr>
        <w:t>Fluxos Alternativos</w:t>
      </w:r>
    </w:p>
    <w:p w:rsidR="00166BB4" w:rsidRPr="005E12BF" w:rsidRDefault="005719D0" w:rsidP="005719D0">
      <w:pPr>
        <w:pStyle w:val="Ttulo2"/>
        <w:numPr>
          <w:ilvl w:val="0"/>
          <w:numId w:val="0"/>
        </w:numPr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5.1</w:t>
      </w:r>
      <w:r>
        <w:rPr>
          <w:lang w:val="pt-BR"/>
        </w:rPr>
        <w:tab/>
      </w:r>
      <w:r w:rsidR="00166BB4" w:rsidRPr="005E12BF">
        <w:rPr>
          <w:lang w:val="pt-BR"/>
        </w:rPr>
        <w:t xml:space="preserve">Fluxo Alternativo [FA001] </w:t>
      </w:r>
    </w:p>
    <w:p w:rsidR="00166BB4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4.3/ 4.4</w:t>
      </w:r>
      <w:r w:rsidR="00166BB4">
        <w:rPr>
          <w:rFonts w:ascii="Times New Roman" w:hAnsi="Times New Roman"/>
          <w:lang w:val="pt-BR" w:eastAsia="pt-BR"/>
        </w:rPr>
        <w:t xml:space="preserve"> </w:t>
      </w:r>
      <w:r w:rsidR="00166BB4" w:rsidRPr="002B7C04">
        <w:rPr>
          <w:rFonts w:ascii="Times New Roman" w:hAnsi="Times New Roman"/>
          <w:lang w:val="pt-BR" w:eastAsia="pt-BR"/>
        </w:rPr>
        <w:t>do fluxo principal</w:t>
      </w:r>
      <w:r w:rsidR="00166BB4">
        <w:rPr>
          <w:rFonts w:ascii="Times New Roman" w:hAnsi="Times New Roman"/>
          <w:lang w:val="pt-BR" w:eastAsia="pt-BR"/>
        </w:rPr>
        <w:t xml:space="preserve"> em diante</w:t>
      </w:r>
      <w:r w:rsidR="00166BB4" w:rsidRPr="002B7C04">
        <w:rPr>
          <w:rFonts w:ascii="Times New Roman" w:hAnsi="Times New Roman"/>
          <w:lang w:val="pt-BR" w:eastAsia="pt-BR"/>
        </w:rPr>
        <w:t>, o ator pode cancelar o cadastro clicando no botão “voltar”.</w:t>
      </w:r>
    </w:p>
    <w:p w:rsidR="00166BB4" w:rsidRPr="005E12BF" w:rsidRDefault="00166BB4" w:rsidP="00166BB4">
      <w:pPr>
        <w:pStyle w:val="Ttulo2"/>
        <w:autoSpaceDE w:val="0"/>
        <w:autoSpaceDN w:val="0"/>
        <w:adjustRightInd w:val="0"/>
        <w:rPr>
          <w:rFonts w:ascii="Calibri,Bold" w:hAnsi="Calibri,Bold" w:cs="Calibri,Bold"/>
          <w:bCs/>
          <w:lang w:val="pt-BR" w:eastAsia="pt-BR"/>
        </w:rPr>
      </w:pPr>
      <w:r>
        <w:rPr>
          <w:lang w:val="pt-BR"/>
        </w:rPr>
        <w:t>Fluxo Alternativo [FA002</w:t>
      </w:r>
      <w:r w:rsidRPr="005E12BF">
        <w:rPr>
          <w:lang w:val="pt-BR"/>
        </w:rPr>
        <w:t xml:space="preserve">] </w:t>
      </w:r>
    </w:p>
    <w:p w:rsidR="00166BB4" w:rsidRPr="000471A9" w:rsidRDefault="005719D0" w:rsidP="00166BB4">
      <w:pPr>
        <w:pStyle w:val="Ttulo3"/>
        <w:rPr>
          <w:rFonts w:ascii="Times New Roman" w:hAnsi="Times New Roman"/>
          <w:lang w:val="pt-BR" w:eastAsia="pt-BR"/>
        </w:rPr>
      </w:pPr>
      <w:r>
        <w:rPr>
          <w:rFonts w:ascii="Times New Roman" w:hAnsi="Times New Roman"/>
          <w:lang w:val="pt-BR" w:eastAsia="pt-BR"/>
        </w:rPr>
        <w:t>No passo 4.4</w:t>
      </w:r>
      <w:r w:rsidR="00166BB4">
        <w:rPr>
          <w:rFonts w:ascii="Times New Roman" w:hAnsi="Times New Roman"/>
          <w:lang w:val="pt-BR" w:eastAsia="pt-BR"/>
        </w:rPr>
        <w:t xml:space="preserve"> do fluxo principal o campo observação não é necessário ser preenchido</w:t>
      </w:r>
    </w:p>
    <w:p w:rsidR="00166BB4" w:rsidRPr="002B7C04" w:rsidRDefault="00166BB4" w:rsidP="00166BB4">
      <w:pPr>
        <w:pStyle w:val="Ttulo3"/>
        <w:rPr>
          <w:rFonts w:ascii="Times New Roman" w:hAnsi="Times New Roman"/>
          <w:lang w:val="pt-BR"/>
        </w:rPr>
      </w:pPr>
      <w:r w:rsidRPr="002B7C04">
        <w:rPr>
          <w:rFonts w:ascii="Times New Roman" w:hAnsi="Times New Roman"/>
          <w:lang w:val="pt-BR"/>
        </w:rPr>
        <w:t xml:space="preserve">Subfluxos </w:t>
      </w:r>
    </w:p>
    <w:p w:rsidR="00166BB4" w:rsidRDefault="005719D0" w:rsidP="005719D0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5.2</w:t>
      </w:r>
      <w:r w:rsidR="00166BB4">
        <w:rPr>
          <w:lang w:val="pt-BR"/>
        </w:rPr>
        <w:t>.2.1</w:t>
      </w:r>
      <w:r w:rsidR="00166BB4" w:rsidRPr="002B7C04">
        <w:rPr>
          <w:lang w:val="pt-BR"/>
        </w:rPr>
        <w:t xml:space="preserve"> NÃO EXISTE</w:t>
      </w:r>
    </w:p>
    <w:p w:rsidR="00166BB4" w:rsidRPr="002B7C04" w:rsidRDefault="00166BB4" w:rsidP="00166BB4">
      <w:pPr>
        <w:pStyle w:val="Corpodetexto"/>
        <w:spacing w:after="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66BB4" w:rsidRDefault="005719D0" w:rsidP="00166BB4">
      <w:pPr>
        <w:pStyle w:val="Corpodetexto"/>
        <w:spacing w:after="0"/>
        <w:ind w:left="0" w:firstLine="720"/>
        <w:rPr>
          <w:lang w:val="pt-BR"/>
        </w:rPr>
      </w:pPr>
      <w:r>
        <w:rPr>
          <w:lang w:val="pt-BR"/>
        </w:rPr>
        <w:t>6</w:t>
      </w:r>
      <w:r w:rsidR="00166BB4">
        <w:rPr>
          <w:lang w:val="pt-BR"/>
        </w:rPr>
        <w:t xml:space="preserve">.1 </w:t>
      </w:r>
      <w:r w:rsidR="004B56C1" w:rsidRPr="003C5FD0">
        <w:rPr>
          <w:rFonts w:ascii="Arial" w:hAnsi="Arial" w:cs="Arial"/>
          <w:lang w:val="pt-BR"/>
        </w:rPr>
        <w:t xml:space="preserve">Cad. </w:t>
      </w:r>
      <w:proofErr w:type="gramStart"/>
      <w:r w:rsidR="004B56C1" w:rsidRPr="003C5FD0">
        <w:rPr>
          <w:rFonts w:ascii="Arial" w:hAnsi="Arial" w:cs="Arial"/>
          <w:lang w:val="pt-BR"/>
        </w:rPr>
        <w:t>Auxiliar_Tipo</w:t>
      </w:r>
      <w:proofErr w:type="gramEnd"/>
      <w:r w:rsidR="004B56C1" w:rsidRPr="003C5FD0">
        <w:rPr>
          <w:rFonts w:ascii="Arial" w:hAnsi="Arial" w:cs="Arial"/>
          <w:lang w:val="pt-BR"/>
        </w:rPr>
        <w:t xml:space="preserve"> de Manutenção</w:t>
      </w:r>
      <w:r w:rsidR="004B56C1">
        <w:rPr>
          <w:lang w:val="pt-BR"/>
        </w:rPr>
        <w:t xml:space="preserve"> </w:t>
      </w:r>
      <w:r w:rsidR="00166BB4">
        <w:rPr>
          <w:lang w:val="pt-BR"/>
        </w:rPr>
        <w:t>inserido na aplicação Sistema de Rastreamento.</w:t>
      </w:r>
    </w:p>
    <w:p w:rsidR="00166BB4" w:rsidRPr="00186021" w:rsidRDefault="00166BB4" w:rsidP="00166BB4">
      <w:pPr>
        <w:pStyle w:val="Corpodetexto"/>
        <w:spacing w:after="0"/>
        <w:ind w:left="0" w:firstLine="720"/>
        <w:rPr>
          <w:lang w:val="pt-BR"/>
        </w:rPr>
      </w:pPr>
    </w:p>
    <w:p w:rsidR="00166BB4" w:rsidRDefault="00166BB4" w:rsidP="00166BB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166BB4" w:rsidRDefault="005719D0" w:rsidP="00166BB4">
      <w:pPr>
        <w:pStyle w:val="Corpodetexto"/>
        <w:rPr>
          <w:lang w:val="pt-BR"/>
        </w:rPr>
      </w:pPr>
      <w:r>
        <w:rPr>
          <w:lang w:val="pt-BR"/>
        </w:rPr>
        <w:t>7</w:t>
      </w:r>
      <w:r w:rsidR="00166BB4">
        <w:rPr>
          <w:lang w:val="pt-BR"/>
        </w:rPr>
        <w:t>.1</w:t>
      </w:r>
      <w:r w:rsidR="00166BB4" w:rsidRPr="0008428D">
        <w:rPr>
          <w:lang w:val="pt-BR"/>
        </w:rPr>
        <w:t xml:space="preserve"> NÃO EXISTE</w:t>
      </w: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166BB4">
      <w:pPr>
        <w:pStyle w:val="Corpodetexto"/>
        <w:rPr>
          <w:lang w:val="pt-BR"/>
        </w:rPr>
      </w:pPr>
    </w:p>
    <w:p w:rsidR="00166BB4" w:rsidRDefault="00166BB4" w:rsidP="00BB51BA">
      <w:pPr>
        <w:pStyle w:val="Corpodetexto"/>
        <w:rPr>
          <w:lang w:val="pt-BR"/>
        </w:rPr>
      </w:pPr>
    </w:p>
    <w:p w:rsidR="00BB51BA" w:rsidRDefault="00BB51BA" w:rsidP="006B195C">
      <w:pPr>
        <w:pStyle w:val="Corpodetexto"/>
        <w:rPr>
          <w:lang w:val="pt-BR"/>
        </w:rPr>
      </w:pPr>
    </w:p>
    <w:p w:rsidR="00D00C0C" w:rsidRDefault="00D00C0C" w:rsidP="00EA5F78">
      <w:pPr>
        <w:pStyle w:val="Corpodetexto"/>
        <w:rPr>
          <w:lang w:val="pt-BR"/>
        </w:rPr>
      </w:pPr>
    </w:p>
    <w:p w:rsidR="00CC6062" w:rsidRPr="005A6115" w:rsidRDefault="00CC6062" w:rsidP="00D7305D">
      <w:pPr>
        <w:pStyle w:val="Corpodetexto"/>
        <w:rPr>
          <w:lang w:val="pt-BR"/>
        </w:rPr>
      </w:pPr>
    </w:p>
    <w:sectPr w:rsidR="00CC6062" w:rsidRPr="005A6115" w:rsidSect="004616E3">
      <w:headerReference w:type="default" r:id="rId8"/>
      <w:footerReference w:type="default" r:id="rId9"/>
      <w:pgSz w:w="12240" w:h="15840"/>
      <w:pgMar w:top="1239" w:right="900" w:bottom="993" w:left="1276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8E0" w:rsidRDefault="009F48E0">
      <w:r>
        <w:separator/>
      </w:r>
    </w:p>
  </w:endnote>
  <w:endnote w:type="continuationSeparator" w:id="0">
    <w:p w:rsidR="009F48E0" w:rsidRDefault="009F4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4470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44707" w:rsidRDefault="0094470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44365">
            <w:rPr>
              <w:rStyle w:val="Nmerodepgina"/>
              <w:noProof/>
              <w:sz w:val="20"/>
            </w:rPr>
            <w:t>11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44365">
            <w:rPr>
              <w:rStyle w:val="Nmerodepgina"/>
              <w:noProof/>
              <w:sz w:val="20"/>
              <w:szCs w:val="20"/>
            </w:rPr>
            <w:t>23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44707" w:rsidRDefault="009447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8E0" w:rsidRDefault="009F48E0">
      <w:r>
        <w:separator/>
      </w:r>
    </w:p>
  </w:footnote>
  <w:footnote w:type="continuationSeparator" w:id="0">
    <w:p w:rsidR="009F48E0" w:rsidRDefault="009F48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44707">
      <w:tc>
        <w:tcPr>
          <w:tcW w:w="6379" w:type="dxa"/>
        </w:tcPr>
        <w:p w:rsidR="00944707" w:rsidRPr="003714F0" w:rsidRDefault="0094470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944707" w:rsidRDefault="0094470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4707">
      <w:tc>
        <w:tcPr>
          <w:tcW w:w="6379" w:type="dxa"/>
        </w:tcPr>
        <w:p w:rsidR="00944707" w:rsidRDefault="0094470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 </w:t>
          </w:r>
        </w:p>
      </w:tc>
      <w:tc>
        <w:tcPr>
          <w:tcW w:w="2369" w:type="dxa"/>
        </w:tcPr>
        <w:p w:rsidR="00944707" w:rsidRDefault="0094470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944707" w:rsidRDefault="0094470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47861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37CDA"/>
    <w:multiLevelType w:val="hybridMultilevel"/>
    <w:tmpl w:val="CEAE9584"/>
    <w:lvl w:ilvl="0" w:tplc="5D4A34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2"/>
  </w:num>
  <w:num w:numId="11">
    <w:abstractNumId w:val="11"/>
  </w:num>
  <w:num w:numId="12">
    <w:abstractNumId w:val="8"/>
  </w:num>
  <w:num w:numId="13">
    <w:abstractNumId w:val="3"/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2"/>
    </w:lvlOverride>
  </w:num>
  <w:num w:numId="16">
    <w:abstractNumId w:val="9"/>
  </w:num>
  <w:num w:numId="17">
    <w:abstractNumId w:val="0"/>
    <w:lvlOverride w:ilvl="0">
      <w:startOverride w:val="2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5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2"/>
    </w:lvlOverride>
  </w:num>
  <w:num w:numId="36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00207"/>
    <w:rsid w:val="000114D1"/>
    <w:rsid w:val="00012137"/>
    <w:rsid w:val="00020FBE"/>
    <w:rsid w:val="0002479D"/>
    <w:rsid w:val="00034375"/>
    <w:rsid w:val="00041031"/>
    <w:rsid w:val="00042FE2"/>
    <w:rsid w:val="000471A9"/>
    <w:rsid w:val="00073A08"/>
    <w:rsid w:val="00074411"/>
    <w:rsid w:val="00081331"/>
    <w:rsid w:val="000816FC"/>
    <w:rsid w:val="0008428D"/>
    <w:rsid w:val="000932B9"/>
    <w:rsid w:val="000937AD"/>
    <w:rsid w:val="00095B71"/>
    <w:rsid w:val="0009764F"/>
    <w:rsid w:val="000B60FF"/>
    <w:rsid w:val="000C6E02"/>
    <w:rsid w:val="000D1627"/>
    <w:rsid w:val="000D1FF5"/>
    <w:rsid w:val="000D6B7D"/>
    <w:rsid w:val="000F2696"/>
    <w:rsid w:val="00105471"/>
    <w:rsid w:val="00111ACD"/>
    <w:rsid w:val="00111DC4"/>
    <w:rsid w:val="001316AF"/>
    <w:rsid w:val="0013269A"/>
    <w:rsid w:val="00134E7E"/>
    <w:rsid w:val="00136F2C"/>
    <w:rsid w:val="00140D7E"/>
    <w:rsid w:val="001415D8"/>
    <w:rsid w:val="00152436"/>
    <w:rsid w:val="00152C7F"/>
    <w:rsid w:val="00154446"/>
    <w:rsid w:val="001618D8"/>
    <w:rsid w:val="00162E3D"/>
    <w:rsid w:val="00166BB4"/>
    <w:rsid w:val="0017168B"/>
    <w:rsid w:val="0017246F"/>
    <w:rsid w:val="00172CF0"/>
    <w:rsid w:val="00186021"/>
    <w:rsid w:val="001A0621"/>
    <w:rsid w:val="001A2144"/>
    <w:rsid w:val="001A5C7B"/>
    <w:rsid w:val="001A6EF9"/>
    <w:rsid w:val="001B15C9"/>
    <w:rsid w:val="001C043B"/>
    <w:rsid w:val="001C293C"/>
    <w:rsid w:val="001C37CE"/>
    <w:rsid w:val="001C4415"/>
    <w:rsid w:val="001D1C51"/>
    <w:rsid w:val="001D2564"/>
    <w:rsid w:val="001D4929"/>
    <w:rsid w:val="001D5F26"/>
    <w:rsid w:val="001D7203"/>
    <w:rsid w:val="001F7A49"/>
    <w:rsid w:val="00207243"/>
    <w:rsid w:val="00214A6E"/>
    <w:rsid w:val="00220782"/>
    <w:rsid w:val="00220D9B"/>
    <w:rsid w:val="00223551"/>
    <w:rsid w:val="00231F18"/>
    <w:rsid w:val="00236CF3"/>
    <w:rsid w:val="0024527D"/>
    <w:rsid w:val="00247AE0"/>
    <w:rsid w:val="002501DC"/>
    <w:rsid w:val="0025781D"/>
    <w:rsid w:val="00263151"/>
    <w:rsid w:val="00265736"/>
    <w:rsid w:val="00271EF8"/>
    <w:rsid w:val="0027777B"/>
    <w:rsid w:val="00285195"/>
    <w:rsid w:val="00285ED7"/>
    <w:rsid w:val="0028651C"/>
    <w:rsid w:val="00290AA5"/>
    <w:rsid w:val="00290B9A"/>
    <w:rsid w:val="00297AE7"/>
    <w:rsid w:val="002A5CB4"/>
    <w:rsid w:val="002B08C9"/>
    <w:rsid w:val="002B7C04"/>
    <w:rsid w:val="002C2293"/>
    <w:rsid w:val="002C394A"/>
    <w:rsid w:val="002C3ADF"/>
    <w:rsid w:val="002D1219"/>
    <w:rsid w:val="002D5DC6"/>
    <w:rsid w:val="002D5EE8"/>
    <w:rsid w:val="002D630E"/>
    <w:rsid w:val="002E33C8"/>
    <w:rsid w:val="002F2C21"/>
    <w:rsid w:val="002F2FE2"/>
    <w:rsid w:val="002F76FA"/>
    <w:rsid w:val="003066F7"/>
    <w:rsid w:val="0030743B"/>
    <w:rsid w:val="003214D6"/>
    <w:rsid w:val="003350FD"/>
    <w:rsid w:val="00335C82"/>
    <w:rsid w:val="0034452E"/>
    <w:rsid w:val="00346CB2"/>
    <w:rsid w:val="0034744B"/>
    <w:rsid w:val="003522EF"/>
    <w:rsid w:val="00355203"/>
    <w:rsid w:val="00355D44"/>
    <w:rsid w:val="00360E06"/>
    <w:rsid w:val="0036679A"/>
    <w:rsid w:val="00367558"/>
    <w:rsid w:val="003714F0"/>
    <w:rsid w:val="00373F57"/>
    <w:rsid w:val="00374731"/>
    <w:rsid w:val="0037476E"/>
    <w:rsid w:val="00376B8C"/>
    <w:rsid w:val="0038031F"/>
    <w:rsid w:val="00384A4B"/>
    <w:rsid w:val="00387CF8"/>
    <w:rsid w:val="00391354"/>
    <w:rsid w:val="00396D03"/>
    <w:rsid w:val="00397864"/>
    <w:rsid w:val="003A6A9E"/>
    <w:rsid w:val="003A721E"/>
    <w:rsid w:val="003B019E"/>
    <w:rsid w:val="003B02A2"/>
    <w:rsid w:val="003B0DB3"/>
    <w:rsid w:val="003C5FD0"/>
    <w:rsid w:val="003C6BB0"/>
    <w:rsid w:val="003C6C1C"/>
    <w:rsid w:val="003D134E"/>
    <w:rsid w:val="003D1D6A"/>
    <w:rsid w:val="003D5E79"/>
    <w:rsid w:val="003E3F0C"/>
    <w:rsid w:val="003F4384"/>
    <w:rsid w:val="003F4A5B"/>
    <w:rsid w:val="00412327"/>
    <w:rsid w:val="00422AB5"/>
    <w:rsid w:val="00436384"/>
    <w:rsid w:val="00452160"/>
    <w:rsid w:val="00454E16"/>
    <w:rsid w:val="004557E3"/>
    <w:rsid w:val="004616E3"/>
    <w:rsid w:val="00470EAB"/>
    <w:rsid w:val="004715A3"/>
    <w:rsid w:val="00476AB4"/>
    <w:rsid w:val="00492D6F"/>
    <w:rsid w:val="0049486F"/>
    <w:rsid w:val="00496E26"/>
    <w:rsid w:val="004A2FFD"/>
    <w:rsid w:val="004B15C2"/>
    <w:rsid w:val="004B56C1"/>
    <w:rsid w:val="004E00B0"/>
    <w:rsid w:val="004E0F19"/>
    <w:rsid w:val="004E14B4"/>
    <w:rsid w:val="004E1DE5"/>
    <w:rsid w:val="004E38FF"/>
    <w:rsid w:val="004E4F15"/>
    <w:rsid w:val="004F14D0"/>
    <w:rsid w:val="004F519D"/>
    <w:rsid w:val="00522597"/>
    <w:rsid w:val="00525DA4"/>
    <w:rsid w:val="005416D2"/>
    <w:rsid w:val="00542AB1"/>
    <w:rsid w:val="00555ACB"/>
    <w:rsid w:val="00561D9D"/>
    <w:rsid w:val="00564804"/>
    <w:rsid w:val="00564B8A"/>
    <w:rsid w:val="00571218"/>
    <w:rsid w:val="005719D0"/>
    <w:rsid w:val="00572B3A"/>
    <w:rsid w:val="00573D25"/>
    <w:rsid w:val="00577330"/>
    <w:rsid w:val="00581EAF"/>
    <w:rsid w:val="00592B43"/>
    <w:rsid w:val="00597A25"/>
    <w:rsid w:val="005A2057"/>
    <w:rsid w:val="005A6115"/>
    <w:rsid w:val="005C167B"/>
    <w:rsid w:val="005D3726"/>
    <w:rsid w:val="005E0FB7"/>
    <w:rsid w:val="005E12BF"/>
    <w:rsid w:val="005E572F"/>
    <w:rsid w:val="005F1725"/>
    <w:rsid w:val="005F4430"/>
    <w:rsid w:val="0060225D"/>
    <w:rsid w:val="0060585A"/>
    <w:rsid w:val="00612EFE"/>
    <w:rsid w:val="006134F3"/>
    <w:rsid w:val="00616949"/>
    <w:rsid w:val="00624F22"/>
    <w:rsid w:val="0064449D"/>
    <w:rsid w:val="00645036"/>
    <w:rsid w:val="006553E8"/>
    <w:rsid w:val="00665900"/>
    <w:rsid w:val="006735C7"/>
    <w:rsid w:val="0067553E"/>
    <w:rsid w:val="00687251"/>
    <w:rsid w:val="00687C7C"/>
    <w:rsid w:val="006950EF"/>
    <w:rsid w:val="00697E82"/>
    <w:rsid w:val="006A390D"/>
    <w:rsid w:val="006A525A"/>
    <w:rsid w:val="006B08FD"/>
    <w:rsid w:val="006B195C"/>
    <w:rsid w:val="006D6E81"/>
    <w:rsid w:val="006E0FB5"/>
    <w:rsid w:val="006E2072"/>
    <w:rsid w:val="006F546C"/>
    <w:rsid w:val="006F5563"/>
    <w:rsid w:val="006F6009"/>
    <w:rsid w:val="00700656"/>
    <w:rsid w:val="00701DAD"/>
    <w:rsid w:val="007216AF"/>
    <w:rsid w:val="00721EFE"/>
    <w:rsid w:val="0073150F"/>
    <w:rsid w:val="007373C9"/>
    <w:rsid w:val="00737A0A"/>
    <w:rsid w:val="00753FFD"/>
    <w:rsid w:val="00772DE3"/>
    <w:rsid w:val="00780EE9"/>
    <w:rsid w:val="0078238F"/>
    <w:rsid w:val="007827F6"/>
    <w:rsid w:val="00787141"/>
    <w:rsid w:val="007914ED"/>
    <w:rsid w:val="007950B5"/>
    <w:rsid w:val="007A53A4"/>
    <w:rsid w:val="007B17CB"/>
    <w:rsid w:val="007B41BE"/>
    <w:rsid w:val="007B73F6"/>
    <w:rsid w:val="007C06C8"/>
    <w:rsid w:val="007D5258"/>
    <w:rsid w:val="007E7197"/>
    <w:rsid w:val="007F1BD2"/>
    <w:rsid w:val="007F7B67"/>
    <w:rsid w:val="00802ED1"/>
    <w:rsid w:val="00810002"/>
    <w:rsid w:val="00826C1E"/>
    <w:rsid w:val="00832BAE"/>
    <w:rsid w:val="00833112"/>
    <w:rsid w:val="0083414F"/>
    <w:rsid w:val="008401A7"/>
    <w:rsid w:val="00841CE1"/>
    <w:rsid w:val="008457BE"/>
    <w:rsid w:val="008473CA"/>
    <w:rsid w:val="00850C1F"/>
    <w:rsid w:val="00856122"/>
    <w:rsid w:val="008575F7"/>
    <w:rsid w:val="0086490D"/>
    <w:rsid w:val="00864C95"/>
    <w:rsid w:val="008717C3"/>
    <w:rsid w:val="008825C6"/>
    <w:rsid w:val="0088788B"/>
    <w:rsid w:val="008A4082"/>
    <w:rsid w:val="008A5722"/>
    <w:rsid w:val="008A5870"/>
    <w:rsid w:val="008A6ED9"/>
    <w:rsid w:val="008A7562"/>
    <w:rsid w:val="008B7794"/>
    <w:rsid w:val="008D22B9"/>
    <w:rsid w:val="008D2925"/>
    <w:rsid w:val="008E1939"/>
    <w:rsid w:val="008E27CB"/>
    <w:rsid w:val="0090199A"/>
    <w:rsid w:val="00902D03"/>
    <w:rsid w:val="00910A01"/>
    <w:rsid w:val="00915F44"/>
    <w:rsid w:val="009245B8"/>
    <w:rsid w:val="00925ABC"/>
    <w:rsid w:val="00944707"/>
    <w:rsid w:val="0095735A"/>
    <w:rsid w:val="009615FC"/>
    <w:rsid w:val="00962B05"/>
    <w:rsid w:val="009638B2"/>
    <w:rsid w:val="009645CC"/>
    <w:rsid w:val="0097088B"/>
    <w:rsid w:val="009773D4"/>
    <w:rsid w:val="00994EB3"/>
    <w:rsid w:val="0099753A"/>
    <w:rsid w:val="009A6B5D"/>
    <w:rsid w:val="009A7F6A"/>
    <w:rsid w:val="009B328E"/>
    <w:rsid w:val="009C3E41"/>
    <w:rsid w:val="009D0EED"/>
    <w:rsid w:val="009D74BA"/>
    <w:rsid w:val="009D7DF0"/>
    <w:rsid w:val="009E2432"/>
    <w:rsid w:val="009E5E3D"/>
    <w:rsid w:val="009F48E0"/>
    <w:rsid w:val="00A15C62"/>
    <w:rsid w:val="00A1671A"/>
    <w:rsid w:val="00A26913"/>
    <w:rsid w:val="00A3130B"/>
    <w:rsid w:val="00A33C4D"/>
    <w:rsid w:val="00A40D9A"/>
    <w:rsid w:val="00A4205D"/>
    <w:rsid w:val="00A44365"/>
    <w:rsid w:val="00A622B5"/>
    <w:rsid w:val="00A659F3"/>
    <w:rsid w:val="00A7210D"/>
    <w:rsid w:val="00A734BD"/>
    <w:rsid w:val="00A83853"/>
    <w:rsid w:val="00A86A2E"/>
    <w:rsid w:val="00A93407"/>
    <w:rsid w:val="00A93760"/>
    <w:rsid w:val="00AA3FD5"/>
    <w:rsid w:val="00AC342A"/>
    <w:rsid w:val="00AC4346"/>
    <w:rsid w:val="00AD251E"/>
    <w:rsid w:val="00AD2524"/>
    <w:rsid w:val="00AD7F28"/>
    <w:rsid w:val="00AE1683"/>
    <w:rsid w:val="00AF0F74"/>
    <w:rsid w:val="00AF531F"/>
    <w:rsid w:val="00B12092"/>
    <w:rsid w:val="00B218C0"/>
    <w:rsid w:val="00B30CBE"/>
    <w:rsid w:val="00B34107"/>
    <w:rsid w:val="00B35F4F"/>
    <w:rsid w:val="00B36E8E"/>
    <w:rsid w:val="00B41D37"/>
    <w:rsid w:val="00B46F12"/>
    <w:rsid w:val="00B50A0A"/>
    <w:rsid w:val="00B50E56"/>
    <w:rsid w:val="00B528E5"/>
    <w:rsid w:val="00B7078C"/>
    <w:rsid w:val="00B74F5E"/>
    <w:rsid w:val="00B77525"/>
    <w:rsid w:val="00B807B3"/>
    <w:rsid w:val="00B8311B"/>
    <w:rsid w:val="00B83633"/>
    <w:rsid w:val="00B85DF7"/>
    <w:rsid w:val="00B86F97"/>
    <w:rsid w:val="00B91C66"/>
    <w:rsid w:val="00B9279E"/>
    <w:rsid w:val="00B927FE"/>
    <w:rsid w:val="00B97A88"/>
    <w:rsid w:val="00BA09C6"/>
    <w:rsid w:val="00BA17DC"/>
    <w:rsid w:val="00BA60BD"/>
    <w:rsid w:val="00BA6FDF"/>
    <w:rsid w:val="00BB0773"/>
    <w:rsid w:val="00BB2BF9"/>
    <w:rsid w:val="00BB51BA"/>
    <w:rsid w:val="00BC09D6"/>
    <w:rsid w:val="00BC1D45"/>
    <w:rsid w:val="00BC2431"/>
    <w:rsid w:val="00BC297A"/>
    <w:rsid w:val="00BC52C7"/>
    <w:rsid w:val="00BD0D96"/>
    <w:rsid w:val="00BE3B45"/>
    <w:rsid w:val="00BF2FA5"/>
    <w:rsid w:val="00C01717"/>
    <w:rsid w:val="00C17297"/>
    <w:rsid w:val="00C279D2"/>
    <w:rsid w:val="00C328DB"/>
    <w:rsid w:val="00C33D83"/>
    <w:rsid w:val="00C34B8D"/>
    <w:rsid w:val="00C40066"/>
    <w:rsid w:val="00C436C7"/>
    <w:rsid w:val="00C4400B"/>
    <w:rsid w:val="00C4653C"/>
    <w:rsid w:val="00C57FB6"/>
    <w:rsid w:val="00C70850"/>
    <w:rsid w:val="00C80F3F"/>
    <w:rsid w:val="00C815F8"/>
    <w:rsid w:val="00C9098E"/>
    <w:rsid w:val="00C973A7"/>
    <w:rsid w:val="00CA08EC"/>
    <w:rsid w:val="00CA219B"/>
    <w:rsid w:val="00CA46CF"/>
    <w:rsid w:val="00CB1457"/>
    <w:rsid w:val="00CB54A0"/>
    <w:rsid w:val="00CC1E45"/>
    <w:rsid w:val="00CC6062"/>
    <w:rsid w:val="00CC77C2"/>
    <w:rsid w:val="00CD154F"/>
    <w:rsid w:val="00CD58F6"/>
    <w:rsid w:val="00CE4419"/>
    <w:rsid w:val="00CF0834"/>
    <w:rsid w:val="00CF7770"/>
    <w:rsid w:val="00D00C0C"/>
    <w:rsid w:val="00D10568"/>
    <w:rsid w:val="00D26947"/>
    <w:rsid w:val="00D27CA2"/>
    <w:rsid w:val="00D31231"/>
    <w:rsid w:val="00D34E86"/>
    <w:rsid w:val="00D42CDD"/>
    <w:rsid w:val="00D533F8"/>
    <w:rsid w:val="00D6265F"/>
    <w:rsid w:val="00D7305D"/>
    <w:rsid w:val="00D736FD"/>
    <w:rsid w:val="00D823D6"/>
    <w:rsid w:val="00D84B46"/>
    <w:rsid w:val="00D92872"/>
    <w:rsid w:val="00D930D2"/>
    <w:rsid w:val="00D969F0"/>
    <w:rsid w:val="00DA512C"/>
    <w:rsid w:val="00DB5FDD"/>
    <w:rsid w:val="00DC7787"/>
    <w:rsid w:val="00DD69B5"/>
    <w:rsid w:val="00DE166C"/>
    <w:rsid w:val="00DE2BE0"/>
    <w:rsid w:val="00DE4D18"/>
    <w:rsid w:val="00DE4E25"/>
    <w:rsid w:val="00DE6E18"/>
    <w:rsid w:val="00DF12A1"/>
    <w:rsid w:val="00DF2D10"/>
    <w:rsid w:val="00DF3157"/>
    <w:rsid w:val="00DF4173"/>
    <w:rsid w:val="00DF6695"/>
    <w:rsid w:val="00E0589A"/>
    <w:rsid w:val="00E139A4"/>
    <w:rsid w:val="00E17855"/>
    <w:rsid w:val="00E21CB9"/>
    <w:rsid w:val="00E40A5A"/>
    <w:rsid w:val="00E41D3A"/>
    <w:rsid w:val="00E4623C"/>
    <w:rsid w:val="00E50016"/>
    <w:rsid w:val="00E5121E"/>
    <w:rsid w:val="00E64373"/>
    <w:rsid w:val="00E644DD"/>
    <w:rsid w:val="00E67A7A"/>
    <w:rsid w:val="00E77DC0"/>
    <w:rsid w:val="00E92D6D"/>
    <w:rsid w:val="00EA0362"/>
    <w:rsid w:val="00EA12AA"/>
    <w:rsid w:val="00EA42A8"/>
    <w:rsid w:val="00EA4A44"/>
    <w:rsid w:val="00EA58A4"/>
    <w:rsid w:val="00EA5F78"/>
    <w:rsid w:val="00EC02F6"/>
    <w:rsid w:val="00EC2683"/>
    <w:rsid w:val="00EC2E9B"/>
    <w:rsid w:val="00EC389F"/>
    <w:rsid w:val="00EE05BC"/>
    <w:rsid w:val="00EE6C27"/>
    <w:rsid w:val="00EF0876"/>
    <w:rsid w:val="00F01EE1"/>
    <w:rsid w:val="00F23591"/>
    <w:rsid w:val="00F43354"/>
    <w:rsid w:val="00F47732"/>
    <w:rsid w:val="00F52658"/>
    <w:rsid w:val="00F56D1D"/>
    <w:rsid w:val="00F624AC"/>
    <w:rsid w:val="00F730FE"/>
    <w:rsid w:val="00F85F71"/>
    <w:rsid w:val="00F92233"/>
    <w:rsid w:val="00F93A1A"/>
    <w:rsid w:val="00FA6440"/>
    <w:rsid w:val="00FB045F"/>
    <w:rsid w:val="00FB7BFC"/>
    <w:rsid w:val="00FD1CDD"/>
    <w:rsid w:val="00FF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tabs>
        <w:tab w:val="clear" w:pos="1004"/>
        <w:tab w:val="num" w:pos="720"/>
      </w:tabs>
      <w:spacing w:before="0" w:after="0"/>
      <w:ind w:left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link w:val="CorpodetextoChar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character" w:customStyle="1" w:styleId="Ttulo1Char">
    <w:name w:val="Título 1 Char"/>
    <w:basedOn w:val="Fontepargpadro"/>
    <w:link w:val="Ttulo1"/>
    <w:rsid w:val="00687C7C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687C7C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687C7C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687C7C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207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E5015-E40B-42C7-9E9D-C64640AE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930</TotalTime>
  <Pages>1</Pages>
  <Words>5250</Words>
  <Characters>28355</Characters>
  <Application>Microsoft Office Word</Application>
  <DocSecurity>0</DocSecurity>
  <Lines>236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Localizar Veículo</vt:lpstr>
      <vt:lpstr>&lt;use-case name&gt;</vt:lpstr>
    </vt:vector>
  </TitlesOfParts>
  <Manager>&lt;author's manager&gt;</Manager>
  <Company>&lt;company&gt;</Company>
  <LinksUpToDate>false</LinksUpToDate>
  <CharactersWithSpaces>33538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Júnior</cp:lastModifiedBy>
  <cp:revision>321</cp:revision>
  <cp:lastPrinted>2014-03-26T14:11:00Z</cp:lastPrinted>
  <dcterms:created xsi:type="dcterms:W3CDTF">2014-02-22T19:14:00Z</dcterms:created>
  <dcterms:modified xsi:type="dcterms:W3CDTF">2014-05-21T19:50:00Z</dcterms:modified>
</cp:coreProperties>
</file>